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5A790" w14:textId="3909149D" w:rsidR="00E778D3" w:rsidRDefault="00E778D3" w:rsidP="00E778D3">
      <w:pPr>
        <w:pStyle w:val="af0"/>
        <w:rPr>
          <w:rFonts w:cs="Times New Roman"/>
          <w:color w:val="000000"/>
          <w:lang w:eastAsia="zh-TW"/>
        </w:rPr>
      </w:pPr>
      <w:bookmarkStart w:id="0" w:name="_Hlk106295127"/>
      <w:bookmarkEnd w:id="0"/>
    </w:p>
    <w:p w14:paraId="4BA64169" w14:textId="77777777" w:rsidR="00283912" w:rsidRDefault="00283912" w:rsidP="002A7807">
      <w:pPr>
        <w:pStyle w:val="af0"/>
        <w:rPr>
          <w:rFonts w:asciiTheme="minorHAnsi" w:hAnsiTheme="minorHAnsi" w:cstheme="minorHAnsi"/>
          <w:color w:val="000000"/>
          <w:sz w:val="48"/>
          <w:szCs w:val="48"/>
          <w:lang w:eastAsia="zh-TW"/>
        </w:rPr>
      </w:pPr>
    </w:p>
    <w:p w14:paraId="69A1BCC5" w14:textId="41FAC00B" w:rsidR="00E778D3" w:rsidRPr="00280D1D" w:rsidRDefault="00280D1D" w:rsidP="002A7807">
      <w:pPr>
        <w:pStyle w:val="af0"/>
        <w:rPr>
          <w:rFonts w:asciiTheme="minorHAnsi" w:hAnsiTheme="minorHAnsi" w:cstheme="minorHAnsi"/>
          <w:color w:val="000000"/>
          <w:sz w:val="48"/>
          <w:szCs w:val="48"/>
          <w:lang w:eastAsia="zh-TW"/>
        </w:rPr>
      </w:pPr>
      <w:bookmarkStart w:id="1" w:name="_Hlk113359017"/>
      <w:r>
        <w:rPr>
          <w:rFonts w:asciiTheme="minorHAnsi" w:hAnsiTheme="minorHAnsi" w:cstheme="minorHAnsi" w:hint="eastAsia"/>
          <w:color w:val="000000"/>
          <w:sz w:val="48"/>
          <w:szCs w:val="48"/>
          <w:lang w:eastAsia="zh-TW"/>
        </w:rPr>
        <w:t>PERCEPTION</w:t>
      </w:r>
    </w:p>
    <w:bookmarkEnd w:id="1"/>
    <w:p w14:paraId="3DC3A629" w14:textId="4354C435" w:rsidR="00C90B21" w:rsidRDefault="00D45309" w:rsidP="00C90B21">
      <w:pPr>
        <w:pStyle w:val="af0"/>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2E779C9E" w14:textId="277EE266" w:rsidR="00E7260C" w:rsidRDefault="00E7260C" w:rsidP="00B94AB0">
      <w:pPr>
        <w:pStyle w:val="af0"/>
        <w:rPr>
          <w:rFonts w:asciiTheme="minorHAnsi" w:hAnsiTheme="minorHAnsi" w:cstheme="minorHAnsi"/>
          <w:color w:val="000000"/>
          <w:sz w:val="40"/>
          <w:szCs w:val="40"/>
          <w:lang w:eastAsia="zh-TW"/>
        </w:rPr>
      </w:pPr>
    </w:p>
    <w:p w14:paraId="61AC9342" w14:textId="77777777" w:rsidR="00280D1D" w:rsidRDefault="00280D1D" w:rsidP="00B94AB0">
      <w:pPr>
        <w:pStyle w:val="af0"/>
        <w:rPr>
          <w:rFonts w:asciiTheme="minorHAnsi" w:hAnsiTheme="minorHAnsi" w:cstheme="minorHAnsi"/>
          <w:color w:val="000000"/>
          <w:sz w:val="40"/>
          <w:szCs w:val="40"/>
          <w:lang w:eastAsia="zh-TW"/>
        </w:rPr>
      </w:pPr>
    </w:p>
    <w:p w14:paraId="0A6BDB2F" w14:textId="423E0E04" w:rsidR="00B94AB0" w:rsidRPr="001F7BC4" w:rsidRDefault="00D45309" w:rsidP="00B94AB0">
      <w:pPr>
        <w:pStyle w:val="af0"/>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7CD3B5BE" w14:textId="4BE5307C" w:rsidR="003F74A5" w:rsidRPr="00D45309" w:rsidRDefault="006003C1" w:rsidP="001F7BC4">
      <w:pPr>
        <w:pStyle w:val="af0"/>
        <w:rPr>
          <w:rFonts w:hAnsi="微軟正黑體" w:cstheme="minorHAnsi"/>
          <w:color w:val="000000"/>
          <w:sz w:val="40"/>
          <w:szCs w:val="40"/>
          <w:lang w:eastAsia="zh-TW"/>
        </w:rPr>
      </w:pPr>
      <w:bookmarkStart w:id="2" w:name="_Ref102723953"/>
      <w:r>
        <w:rPr>
          <w:rFonts w:hAnsi="微軟正黑體" w:cstheme="minorHAnsi" w:hint="eastAsia"/>
          <w:color w:val="000000"/>
          <w:sz w:val="40"/>
          <w:szCs w:val="40"/>
          <w:lang w:eastAsia="zh-TW"/>
        </w:rPr>
        <w:t>PER</w:t>
      </w:r>
      <w:r w:rsidR="00D62297" w:rsidRPr="00D45309">
        <w:rPr>
          <w:rFonts w:hAnsi="微軟正黑體" w:cstheme="minorHAnsi"/>
          <w:color w:val="000000"/>
          <w:sz w:val="40"/>
          <w:szCs w:val="40"/>
          <w:lang w:eastAsia="zh-TW"/>
        </w:rPr>
        <w:t>-</w:t>
      </w:r>
      <w:bookmarkEnd w:id="2"/>
      <w:r w:rsidR="00D45309">
        <w:rPr>
          <w:rFonts w:hAnsi="微軟正黑體" w:cstheme="minorHAnsi"/>
          <w:color w:val="000000"/>
          <w:sz w:val="40"/>
          <w:szCs w:val="40"/>
          <w:lang w:eastAsia="zh-TW"/>
        </w:rPr>
        <w:t>srd</w:t>
      </w:r>
      <w:r w:rsidR="00F16770">
        <w:rPr>
          <w:rFonts w:hAnsi="微軟正黑體" w:cstheme="minorHAnsi"/>
          <w:color w:val="000000"/>
          <w:sz w:val="40"/>
          <w:szCs w:val="40"/>
          <w:lang w:eastAsia="zh-TW"/>
        </w:rPr>
        <w:t>s</w:t>
      </w:r>
      <w:r w:rsidR="00395DC9" w:rsidRPr="00D45309">
        <w:rPr>
          <w:rFonts w:hAnsi="微軟正黑體" w:cstheme="minorHAnsi"/>
          <w:color w:val="000000"/>
          <w:sz w:val="40"/>
          <w:szCs w:val="40"/>
          <w:lang w:eastAsia="zh-TW"/>
        </w:rPr>
        <w:fldChar w:fldCharType="begin"/>
      </w:r>
      <w:r w:rsidR="003F74A5" w:rsidRPr="00D45309">
        <w:rPr>
          <w:rFonts w:hAnsi="微軟正黑體" w:cstheme="minorHAnsi"/>
          <w:color w:val="000000"/>
          <w:sz w:val="40"/>
          <w:szCs w:val="40"/>
          <w:lang w:eastAsia="zh-TW"/>
        </w:rPr>
        <w:instrText xml:space="preserve"> SUBJECT  \* MERGEFORMAT </w:instrText>
      </w:r>
      <w:r w:rsidR="00395DC9" w:rsidRPr="00D45309">
        <w:rPr>
          <w:rFonts w:hAnsi="微軟正黑體" w:cstheme="minorHAnsi"/>
          <w:color w:val="000000"/>
          <w:sz w:val="40"/>
          <w:szCs w:val="40"/>
          <w:lang w:eastAsia="zh-TW"/>
        </w:rPr>
        <w:fldChar w:fldCharType="end"/>
      </w:r>
    </w:p>
    <w:p w14:paraId="60F0349B" w14:textId="4352E964" w:rsidR="003F74A5" w:rsidRPr="00D45309" w:rsidRDefault="000E3BBE" w:rsidP="001F7BC4">
      <w:pPr>
        <w:pStyle w:val="af0"/>
        <w:rPr>
          <w:rFonts w:hAnsi="微軟正黑體" w:cstheme="minorHAnsi"/>
          <w:color w:val="000000"/>
          <w:sz w:val="40"/>
          <w:szCs w:val="40"/>
          <w:lang w:eastAsia="zh-TW"/>
        </w:rPr>
      </w:pPr>
      <w:bookmarkStart w:id="3" w:name="DocumentVersion"/>
      <w:bookmarkStart w:id="4" w:name="_Ref102724051"/>
      <w:r w:rsidRPr="00D45309">
        <w:rPr>
          <w:rFonts w:hAnsi="微軟正黑體" w:cstheme="minorHAnsi"/>
          <w:color w:val="000000"/>
          <w:sz w:val="40"/>
          <w:szCs w:val="40"/>
          <w:lang w:eastAsia="zh-TW"/>
        </w:rPr>
        <w:t>Versio</w:t>
      </w:r>
      <w:r w:rsidR="00FE5512" w:rsidRPr="00D45309">
        <w:rPr>
          <w:rFonts w:hAnsi="微軟正黑體" w:cstheme="minorHAnsi"/>
          <w:color w:val="000000"/>
          <w:sz w:val="40"/>
          <w:szCs w:val="40"/>
          <w:lang w:eastAsia="zh-TW"/>
        </w:rPr>
        <w:t>n</w:t>
      </w:r>
      <w:r w:rsidR="00D62297" w:rsidRPr="00D45309">
        <w:rPr>
          <w:rFonts w:hAnsi="微軟正黑體" w:cstheme="minorHAnsi"/>
          <w:color w:val="000000"/>
          <w:sz w:val="40"/>
          <w:szCs w:val="40"/>
          <w:lang w:eastAsia="zh-TW"/>
        </w:rPr>
        <w:t>-00</w:t>
      </w:r>
      <w:r w:rsidR="003A59CD" w:rsidRPr="00D45309">
        <w:rPr>
          <w:rFonts w:hAnsi="微軟正黑體" w:cstheme="minorHAnsi"/>
          <w:color w:val="000000"/>
          <w:sz w:val="40"/>
          <w:szCs w:val="40"/>
          <w:lang w:eastAsia="zh-TW"/>
        </w:rPr>
        <w:t>.</w:t>
      </w:r>
      <w:bookmarkEnd w:id="3"/>
      <w:bookmarkEnd w:id="4"/>
      <w:r w:rsidR="00D62297" w:rsidRPr="00D45309">
        <w:rPr>
          <w:rFonts w:hAnsi="微軟正黑體" w:cstheme="minorHAnsi"/>
          <w:color w:val="000000"/>
          <w:sz w:val="40"/>
          <w:szCs w:val="40"/>
          <w:lang w:eastAsia="zh-TW"/>
        </w:rPr>
        <w:t>0</w:t>
      </w:r>
      <w:r w:rsidR="000219C6" w:rsidRPr="00D45309">
        <w:rPr>
          <w:rFonts w:hAnsi="微軟正黑體" w:cstheme="minorHAnsi" w:hint="eastAsia"/>
          <w:color w:val="000000"/>
          <w:sz w:val="40"/>
          <w:szCs w:val="40"/>
          <w:lang w:eastAsia="zh-TW"/>
        </w:rPr>
        <w:t>1</w:t>
      </w:r>
    </w:p>
    <w:p w14:paraId="7A1EFE70" w14:textId="77777777" w:rsidR="00794D41" w:rsidRPr="008D360A" w:rsidRDefault="00794D41">
      <w:pPr>
        <w:pStyle w:val="a1"/>
        <w:rPr>
          <w:rFonts w:cs="Times New Roman"/>
          <w:lang w:eastAsia="zh-TW"/>
        </w:rPr>
      </w:pPr>
    </w:p>
    <w:p w14:paraId="26CE2FAD" w14:textId="77777777" w:rsidR="00E778D3" w:rsidRPr="008D360A" w:rsidRDefault="00E778D3">
      <w:pPr>
        <w:pStyle w:val="a1"/>
        <w:rPr>
          <w:rFonts w:cs="Times New Roman"/>
          <w:lang w:eastAsia="zh-TW"/>
        </w:rPr>
      </w:pPr>
    </w:p>
    <w:p w14:paraId="4F07D51E" w14:textId="77777777" w:rsidR="00E778D3" w:rsidRPr="008D360A" w:rsidRDefault="00E778D3">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2791F" w:rsidRPr="008D360A" w14:paraId="6646DFAB" w14:textId="15027BEE" w:rsidTr="00A2791F">
        <w:trPr>
          <w:trHeight w:val="613"/>
          <w:jc w:val="center"/>
        </w:trPr>
        <w:tc>
          <w:tcPr>
            <w:tcW w:w="1563" w:type="dxa"/>
            <w:vAlign w:val="center"/>
          </w:tcPr>
          <w:p w14:paraId="7A87AE7F" w14:textId="49226C65" w:rsidR="00A2791F" w:rsidRPr="00D45309" w:rsidRDefault="00A2791F" w:rsidP="00A2791F">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423E2CBB" w14:textId="53FB8331" w:rsidR="00A2791F" w:rsidRPr="00D45309" w:rsidRDefault="00C65724" w:rsidP="00A2791F">
            <w:pPr>
              <w:pStyle w:val="Frontpagetext"/>
              <w:jc w:val="center"/>
              <w:rPr>
                <w:rFonts w:ascii="微軟正黑體" w:eastAsia="微軟正黑體" w:hAnsi="微軟正黑體"/>
                <w:sz w:val="24"/>
                <w:szCs w:val="24"/>
                <w:lang w:eastAsia="zh-TW"/>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w:t>
            </w:r>
            <w:r w:rsidR="00744128">
              <w:rPr>
                <w:rFonts w:ascii="微軟正黑體" w:eastAsia="微軟正黑體" w:hAnsi="微軟正黑體"/>
                <w:sz w:val="24"/>
                <w:szCs w:val="24"/>
                <w:lang w:eastAsia="zh-TW"/>
              </w:rPr>
              <w:t xml:space="preserve"> Jiang</w:t>
            </w:r>
          </w:p>
        </w:tc>
        <w:tc>
          <w:tcPr>
            <w:tcW w:w="1041" w:type="dxa"/>
            <w:vAlign w:val="center"/>
          </w:tcPr>
          <w:p w14:paraId="1B592092" w14:textId="272F0B01" w:rsidR="00A2791F" w:rsidRPr="00D45309" w:rsidRDefault="00A2791F" w:rsidP="00A2791F">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54342FA" w14:textId="7238FB59" w:rsidR="00A2791F" w:rsidRPr="00D45309" w:rsidRDefault="00A2791F" w:rsidP="00A2791F">
            <w:pPr>
              <w:pStyle w:val="Frontpagetext"/>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val="en-US"/>
              </w:rPr>
              <w:fldChar w:fldCharType="begin"/>
            </w:r>
            <w:r w:rsidRPr="00D45309">
              <w:rPr>
                <w:rFonts w:ascii="微軟正黑體" w:eastAsia="微軟正黑體" w:hAnsi="微軟正黑體"/>
                <w:sz w:val="24"/>
                <w:szCs w:val="24"/>
                <w:lang w:val="en-US"/>
              </w:rPr>
              <w:instrText xml:space="preserve"> SAVEDATE  \@ "yyyy/MM/dd"  \* MERGEFORMAT </w:instrText>
            </w:r>
            <w:r w:rsidRPr="00D45309">
              <w:rPr>
                <w:rFonts w:ascii="微軟正黑體" w:eastAsia="微軟正黑體" w:hAnsi="微軟正黑體"/>
                <w:sz w:val="24"/>
                <w:szCs w:val="24"/>
                <w:lang w:val="en-US"/>
              </w:rPr>
              <w:fldChar w:fldCharType="separate"/>
            </w:r>
            <w:r w:rsidR="002B5D0B">
              <w:rPr>
                <w:rFonts w:ascii="微軟正黑體" w:eastAsia="微軟正黑體" w:hAnsi="微軟正黑體"/>
                <w:noProof/>
                <w:sz w:val="24"/>
                <w:szCs w:val="24"/>
                <w:lang w:val="en-US"/>
              </w:rPr>
              <w:t>2022/09/06</w:t>
            </w:r>
            <w:r w:rsidRPr="00D45309">
              <w:rPr>
                <w:rFonts w:ascii="微軟正黑體" w:eastAsia="微軟正黑體" w:hAnsi="微軟正黑體"/>
                <w:sz w:val="24"/>
                <w:szCs w:val="24"/>
                <w:lang w:val="en-US"/>
              </w:rPr>
              <w:fldChar w:fldCharType="end"/>
            </w:r>
          </w:p>
        </w:tc>
      </w:tr>
      <w:tr w:rsidR="00A2791F" w:rsidRPr="008D360A" w14:paraId="71B46A71" w14:textId="406D44AA" w:rsidTr="00A2791F">
        <w:trPr>
          <w:trHeight w:val="707"/>
          <w:jc w:val="center"/>
        </w:trPr>
        <w:tc>
          <w:tcPr>
            <w:tcW w:w="1563" w:type="dxa"/>
            <w:vAlign w:val="center"/>
          </w:tcPr>
          <w:p w14:paraId="47FF85E0" w14:textId="76D9F7A2" w:rsidR="00A2791F" w:rsidRPr="00D45309" w:rsidRDefault="00A2791F" w:rsidP="00A2791F">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67062488" w14:textId="02E72430" w:rsidR="00A2791F" w:rsidRPr="00D45309" w:rsidRDefault="00A2791F" w:rsidP="00A2791F">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3AF0116A" w14:textId="0C27D5C1" w:rsidR="00A2791F" w:rsidRPr="00D45309" w:rsidRDefault="00A2791F" w:rsidP="00A2791F">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26D8D950" w14:textId="77777777" w:rsidR="00A2791F" w:rsidRPr="00D45309" w:rsidRDefault="00A2791F" w:rsidP="00A2791F">
            <w:pPr>
              <w:pStyle w:val="Frontpagetext"/>
              <w:spacing w:line="240" w:lineRule="auto"/>
              <w:jc w:val="center"/>
              <w:rPr>
                <w:rFonts w:ascii="微軟正黑體" w:eastAsia="微軟正黑體" w:hAnsi="微軟正黑體"/>
                <w:sz w:val="24"/>
                <w:szCs w:val="24"/>
                <w:lang w:eastAsia="zh-TW"/>
              </w:rPr>
            </w:pPr>
          </w:p>
        </w:tc>
      </w:tr>
      <w:tr w:rsidR="00A2791F" w:rsidRPr="008D360A" w14:paraId="442326F8" w14:textId="6815A8AD" w:rsidTr="00A2791F">
        <w:trPr>
          <w:trHeight w:val="685"/>
          <w:jc w:val="center"/>
        </w:trPr>
        <w:tc>
          <w:tcPr>
            <w:tcW w:w="1563" w:type="dxa"/>
            <w:vAlign w:val="center"/>
          </w:tcPr>
          <w:p w14:paraId="3164669D" w14:textId="67747869" w:rsidR="00A2791F" w:rsidRPr="00D45309" w:rsidRDefault="00A2791F" w:rsidP="00A2791F">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5EC1994E" w14:textId="746ECF2D" w:rsidR="00A2791F" w:rsidRPr="00D45309" w:rsidRDefault="00A2791F" w:rsidP="00A2791F">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21F4F427" w14:textId="6F400083" w:rsidR="00A2791F" w:rsidRPr="00D45309" w:rsidRDefault="00A2791F" w:rsidP="00A2791F">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D4746F2" w14:textId="77777777" w:rsidR="00A2791F" w:rsidRPr="00D45309" w:rsidRDefault="00A2791F" w:rsidP="00A2791F">
            <w:pPr>
              <w:pStyle w:val="Frontpagetext"/>
              <w:spacing w:line="240" w:lineRule="auto"/>
              <w:jc w:val="center"/>
              <w:rPr>
                <w:rFonts w:ascii="微軟正黑體" w:eastAsia="微軟正黑體" w:hAnsi="微軟正黑體"/>
                <w:sz w:val="24"/>
                <w:szCs w:val="24"/>
                <w:lang w:val="en-US" w:eastAsia="zh-TW"/>
              </w:rPr>
            </w:pPr>
          </w:p>
        </w:tc>
      </w:tr>
    </w:tbl>
    <w:p w14:paraId="43E60BEF" w14:textId="77777777" w:rsidR="001D67B3" w:rsidRPr="008D360A" w:rsidRDefault="001D67B3" w:rsidP="00427B09">
      <w:pPr>
        <w:jc w:val="both"/>
        <w:rPr>
          <w:rFonts w:cs="Times New Roman"/>
          <w:b/>
          <w:sz w:val="26"/>
        </w:rPr>
        <w:sectPr w:rsidR="001D67B3"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5B4BF99A" w14:textId="314AA22B" w:rsidR="00B94AB0" w:rsidRPr="00604FDA" w:rsidRDefault="005D3974" w:rsidP="005D3974">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008F657B" w:rsidRPr="00604FDA">
        <w:rPr>
          <w:rFonts w:hAnsi="微軟正黑體" w:hint="eastAsia"/>
          <w:smallCaps/>
          <w:color w:val="000000"/>
          <w:spacing w:val="-14"/>
          <w:kern w:val="1"/>
          <w:sz w:val="32"/>
          <w:lang w:eastAsia="zh-TW"/>
        </w:rPr>
        <w:t>校訂記錄</w:t>
      </w:r>
    </w:p>
    <w:p w14:paraId="173C2B9B" w14:textId="77777777" w:rsidR="00874124" w:rsidRPr="00604FDA" w:rsidRDefault="00874124" w:rsidP="005D3974">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B94AB0" w:rsidRPr="00604FDA" w14:paraId="549FC888" w14:textId="77777777" w:rsidTr="00F62B81">
        <w:tc>
          <w:tcPr>
            <w:tcW w:w="1536" w:type="dxa"/>
            <w:vMerge w:val="restart"/>
            <w:shd w:val="clear" w:color="auto" w:fill="E0E0E0"/>
          </w:tcPr>
          <w:p w14:paraId="0CB367F5" w14:textId="77777777" w:rsidR="00B94AB0" w:rsidRPr="00604FDA" w:rsidRDefault="00B94AB0" w:rsidP="00604FDA">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188D0C26" w14:textId="582D1DAD"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0A80E042" w14:textId="2F7FE2D0"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D280DA2" w14:textId="77777777" w:rsidR="00B94AB0" w:rsidRPr="00604FDA" w:rsidRDefault="00B94AB0" w:rsidP="00604FDA">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B94AB0" w:rsidRPr="00604FDA" w14:paraId="24FE05A0" w14:textId="77777777" w:rsidTr="00F62B81">
        <w:tc>
          <w:tcPr>
            <w:tcW w:w="1536" w:type="dxa"/>
            <w:vMerge/>
            <w:shd w:val="clear" w:color="auto" w:fill="E0E0E0"/>
          </w:tcPr>
          <w:p w14:paraId="10DCEA97" w14:textId="77777777" w:rsidR="00B94AB0" w:rsidRPr="00604FDA" w:rsidRDefault="00B94AB0" w:rsidP="00604FDA">
            <w:pPr>
              <w:pStyle w:val="Celltext"/>
              <w:jc w:val="center"/>
              <w:rPr>
                <w:rFonts w:eastAsia="微軟正黑體" w:hAnsi="微軟正黑體"/>
                <w:b/>
                <w:bCs/>
                <w:lang w:val="en-GB"/>
              </w:rPr>
            </w:pPr>
          </w:p>
        </w:tc>
        <w:tc>
          <w:tcPr>
            <w:tcW w:w="7524" w:type="dxa"/>
            <w:gridSpan w:val="3"/>
            <w:shd w:val="clear" w:color="auto" w:fill="E0E0E0"/>
          </w:tcPr>
          <w:p w14:paraId="06206CE3" w14:textId="77777777"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REMARKS</w:t>
            </w:r>
          </w:p>
        </w:tc>
      </w:tr>
      <w:tr w:rsidR="00B94AB0" w:rsidRPr="00604FDA" w14:paraId="58AF7509" w14:textId="77777777" w:rsidTr="00F62B81">
        <w:tc>
          <w:tcPr>
            <w:tcW w:w="1536" w:type="dxa"/>
            <w:vMerge w:val="restart"/>
            <w:shd w:val="clear" w:color="auto" w:fill="auto"/>
          </w:tcPr>
          <w:p w14:paraId="402A97B4" w14:textId="50B4FF6F" w:rsidR="00B94AB0" w:rsidRPr="00604FDA" w:rsidRDefault="0067669E" w:rsidP="00604FDA">
            <w:pPr>
              <w:pStyle w:val="Celltext"/>
              <w:jc w:val="center"/>
              <w:rPr>
                <w:rFonts w:eastAsia="微軟正黑體" w:hAnsi="微軟正黑體"/>
                <w:lang w:val="en-GB" w:eastAsia="zh-TW"/>
              </w:rPr>
            </w:pPr>
            <w:r w:rsidRPr="00604FDA">
              <w:rPr>
                <w:rFonts w:eastAsia="微軟正黑體" w:hAnsi="微軟正黑體"/>
                <w:lang w:val="en-GB" w:eastAsia="zh-TW"/>
              </w:rPr>
              <w:t>0</w:t>
            </w:r>
            <w:r w:rsidR="00B94AB0" w:rsidRPr="00604FDA">
              <w:rPr>
                <w:rFonts w:eastAsia="微軟正黑體" w:hAnsi="微軟正黑體"/>
                <w:lang w:val="en-GB" w:eastAsia="zh-TW"/>
              </w:rPr>
              <w:t>0.</w:t>
            </w:r>
            <w:r w:rsidRPr="00604FDA">
              <w:rPr>
                <w:rFonts w:eastAsia="微軟正黑體" w:hAnsi="微軟正黑體"/>
                <w:lang w:val="en-GB" w:eastAsia="zh-TW"/>
              </w:rPr>
              <w:t>0</w:t>
            </w:r>
            <w:r w:rsidR="002A7807">
              <w:rPr>
                <w:rFonts w:eastAsia="微軟正黑體" w:hAnsi="微軟正黑體"/>
                <w:lang w:val="en-GB" w:eastAsia="zh-TW"/>
              </w:rPr>
              <w:t>0</w:t>
            </w:r>
          </w:p>
        </w:tc>
        <w:tc>
          <w:tcPr>
            <w:tcW w:w="2461" w:type="dxa"/>
            <w:shd w:val="clear" w:color="auto" w:fill="auto"/>
          </w:tcPr>
          <w:p w14:paraId="3D0AA04B" w14:textId="0BC16F43" w:rsidR="00B94AB0" w:rsidRPr="00604FDA" w:rsidRDefault="00A075FF" w:rsidP="00604FDA">
            <w:pPr>
              <w:pStyle w:val="Celltext"/>
              <w:rPr>
                <w:rFonts w:eastAsia="微軟正黑體" w:hAnsi="微軟正黑體"/>
                <w:lang w:val="en-GB" w:eastAsia="zh-TW"/>
              </w:rPr>
            </w:pPr>
            <w:r w:rsidRPr="00604FDA">
              <w:rPr>
                <w:rFonts w:eastAsia="微軟正黑體" w:hAnsi="微軟正黑體"/>
                <w:lang w:val="en-GB" w:eastAsia="zh-TW"/>
              </w:rPr>
              <w:t>2022.0</w:t>
            </w:r>
            <w:r w:rsidR="00A14BAC" w:rsidRPr="00604FDA">
              <w:rPr>
                <w:rFonts w:eastAsia="微軟正黑體" w:hAnsi="微軟正黑體"/>
                <w:lang w:val="en-GB" w:eastAsia="zh-TW"/>
              </w:rPr>
              <w:t>7</w:t>
            </w:r>
            <w:r w:rsidRPr="00604FDA">
              <w:rPr>
                <w:rFonts w:eastAsia="微軟正黑體" w:hAnsi="微軟正黑體"/>
                <w:lang w:val="en-GB" w:eastAsia="zh-TW"/>
              </w:rPr>
              <w:t>.</w:t>
            </w:r>
            <w:r w:rsidR="00B01829" w:rsidRPr="00604FDA">
              <w:rPr>
                <w:rFonts w:eastAsia="微軟正黑體" w:hAnsi="微軟正黑體"/>
                <w:lang w:val="en-GB" w:eastAsia="zh-TW"/>
              </w:rPr>
              <w:t>2</w:t>
            </w:r>
            <w:r w:rsidR="001033B4" w:rsidRPr="00604FDA">
              <w:rPr>
                <w:rFonts w:eastAsia="微軟正黑體" w:hAnsi="微軟正黑體"/>
                <w:lang w:val="en-GB" w:eastAsia="zh-TW"/>
              </w:rPr>
              <w:t>5</w:t>
            </w:r>
          </w:p>
        </w:tc>
        <w:tc>
          <w:tcPr>
            <w:tcW w:w="1954" w:type="dxa"/>
            <w:shd w:val="clear" w:color="auto" w:fill="auto"/>
          </w:tcPr>
          <w:p w14:paraId="5BB43729" w14:textId="668850E2" w:rsidR="00B94AB0" w:rsidRPr="00604FDA" w:rsidRDefault="00A14BAC" w:rsidP="00604FDA">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2BB4F889" w14:textId="77777777" w:rsidR="00B94AB0" w:rsidRPr="00604FDA" w:rsidRDefault="00B94AB0" w:rsidP="00604FDA">
            <w:pPr>
              <w:pStyle w:val="Celltext"/>
              <w:rPr>
                <w:rFonts w:eastAsia="微軟正黑體" w:hAnsi="微軟正黑體"/>
                <w:lang w:val="en-GB"/>
              </w:rPr>
            </w:pPr>
          </w:p>
        </w:tc>
      </w:tr>
      <w:tr w:rsidR="00B94AB0" w:rsidRPr="00604FDA" w14:paraId="6B015F47" w14:textId="77777777" w:rsidTr="00F62B81">
        <w:tc>
          <w:tcPr>
            <w:tcW w:w="1536" w:type="dxa"/>
            <w:vMerge/>
            <w:shd w:val="clear" w:color="auto" w:fill="auto"/>
          </w:tcPr>
          <w:p w14:paraId="5E29CF3B"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04FFF908" w14:textId="6D5C12F6" w:rsidR="00B94AB0" w:rsidRPr="00604FDA" w:rsidRDefault="0067669E" w:rsidP="00604FDA">
            <w:pPr>
              <w:pStyle w:val="Celltext"/>
              <w:rPr>
                <w:rFonts w:eastAsia="微軟正黑體" w:hAnsi="微軟正黑體"/>
                <w:lang w:val="en-GB" w:eastAsia="zh-TW"/>
              </w:rPr>
            </w:pPr>
            <w:r w:rsidRPr="00604FDA">
              <w:rPr>
                <w:rFonts w:eastAsia="微軟正黑體" w:hAnsi="微軟正黑體"/>
                <w:lang w:val="en-GB" w:eastAsia="zh-TW"/>
              </w:rPr>
              <w:t>初版</w:t>
            </w:r>
            <w:r w:rsidR="001033B4" w:rsidRPr="00604FDA">
              <w:rPr>
                <w:rFonts w:eastAsia="微軟正黑體" w:hAnsi="微軟正黑體" w:hint="eastAsia"/>
                <w:lang w:val="en-GB" w:eastAsia="zh-TW"/>
              </w:rPr>
              <w:t xml:space="preserve"> </w:t>
            </w:r>
            <w:proofErr w:type="gramStart"/>
            <w:r w:rsidR="001033B4" w:rsidRPr="00604FDA">
              <w:rPr>
                <w:rFonts w:eastAsia="微軟正黑體" w:hAnsi="微軟正黑體"/>
                <w:lang w:val="en-GB" w:eastAsia="zh-TW"/>
              </w:rPr>
              <w:t>–</w:t>
            </w:r>
            <w:proofErr w:type="gramEnd"/>
            <w:r w:rsidR="001033B4" w:rsidRPr="00604FDA">
              <w:rPr>
                <w:rFonts w:eastAsia="微軟正黑體" w:hAnsi="微軟正黑體"/>
                <w:lang w:val="en-GB" w:eastAsia="zh-TW"/>
              </w:rPr>
              <w:t xml:space="preserve"> </w:t>
            </w:r>
            <w:r w:rsidR="001033B4" w:rsidRPr="00604FDA">
              <w:rPr>
                <w:rFonts w:eastAsia="微軟正黑體" w:hAnsi="微軟正黑體" w:hint="eastAsia"/>
                <w:lang w:val="en-GB" w:eastAsia="zh-TW"/>
              </w:rPr>
              <w:t>格式確立</w:t>
            </w:r>
          </w:p>
        </w:tc>
      </w:tr>
      <w:tr w:rsidR="00B94AB0" w:rsidRPr="00604FDA" w14:paraId="26B3BE46" w14:textId="77777777" w:rsidTr="00F62B81">
        <w:tc>
          <w:tcPr>
            <w:tcW w:w="1536" w:type="dxa"/>
            <w:vMerge w:val="restart"/>
            <w:shd w:val="clear" w:color="auto" w:fill="auto"/>
          </w:tcPr>
          <w:p w14:paraId="2EB1098D" w14:textId="784C51B3" w:rsidR="00B94AB0" w:rsidRPr="00604FDA" w:rsidRDefault="00C65724" w:rsidP="00604FDA">
            <w:pPr>
              <w:pStyle w:val="a9"/>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58C82948" w14:textId="659F6A00" w:rsidR="00B94AB0" w:rsidRPr="00604FDA" w:rsidRDefault="00C65724" w:rsidP="00604FDA">
            <w:pPr>
              <w:pStyle w:val="Celltex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11E49ECD" w14:textId="481A766C" w:rsidR="00B94AB0" w:rsidRPr="00604FDA" w:rsidRDefault="00C65724" w:rsidP="00604FDA">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0AACEAAE" w14:textId="77777777" w:rsidR="00B94AB0" w:rsidRPr="00604FDA" w:rsidRDefault="00B94AB0" w:rsidP="00604FDA">
            <w:pPr>
              <w:pStyle w:val="Celltext"/>
              <w:rPr>
                <w:rFonts w:eastAsia="微軟正黑體" w:hAnsi="微軟正黑體"/>
                <w:lang w:val="en-GB"/>
              </w:rPr>
            </w:pPr>
          </w:p>
        </w:tc>
      </w:tr>
      <w:tr w:rsidR="00B94AB0" w:rsidRPr="00604FDA" w14:paraId="6B1A1ADA" w14:textId="77777777" w:rsidTr="00F62B81">
        <w:tc>
          <w:tcPr>
            <w:tcW w:w="1536" w:type="dxa"/>
            <w:vMerge/>
            <w:shd w:val="clear" w:color="auto" w:fill="auto"/>
          </w:tcPr>
          <w:p w14:paraId="58974B96"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3F3B9042" w14:textId="14E7F561" w:rsidR="00B94AB0" w:rsidRPr="00604FDA" w:rsidRDefault="007D7D22" w:rsidP="00604FDA">
            <w:pPr>
              <w:pStyle w:val="Celltext"/>
              <w:rPr>
                <w:rFonts w:eastAsia="微軟正黑體" w:hAnsi="微軟正黑體"/>
                <w:lang w:val="en-GB" w:eastAsia="zh-TW"/>
              </w:rPr>
            </w:pPr>
            <w:r>
              <w:rPr>
                <w:rFonts w:eastAsia="微軟正黑體" w:hAnsi="微軟正黑體" w:hint="eastAsia"/>
                <w:lang w:val="en-GB" w:eastAsia="zh-TW"/>
              </w:rPr>
              <w:t>P</w:t>
            </w:r>
            <w:r>
              <w:rPr>
                <w:rFonts w:eastAsia="微軟正黑體" w:hAnsi="微軟正黑體"/>
                <w:lang w:val="en-GB" w:eastAsia="zh-TW"/>
              </w:rPr>
              <w:t xml:space="preserve">ER00.01 </w:t>
            </w:r>
            <w:r>
              <w:rPr>
                <w:rFonts w:eastAsia="微軟正黑體" w:hAnsi="微軟正黑體" w:hint="eastAsia"/>
                <w:lang w:val="en-GB" w:eastAsia="zh-TW"/>
              </w:rPr>
              <w:t>撰寫</w:t>
            </w:r>
          </w:p>
        </w:tc>
      </w:tr>
      <w:tr w:rsidR="00B94AB0" w:rsidRPr="00604FDA" w14:paraId="637A030C" w14:textId="77777777" w:rsidTr="00F62B81">
        <w:tc>
          <w:tcPr>
            <w:tcW w:w="1536" w:type="dxa"/>
            <w:vMerge w:val="restart"/>
            <w:shd w:val="clear" w:color="auto" w:fill="auto"/>
          </w:tcPr>
          <w:p w14:paraId="454BDE0E" w14:textId="77777777" w:rsidR="00B94AB0" w:rsidRPr="00604FDA" w:rsidRDefault="00B94AB0" w:rsidP="00604FDA">
            <w:pPr>
              <w:pStyle w:val="Celltext"/>
              <w:jc w:val="center"/>
              <w:rPr>
                <w:rFonts w:eastAsia="微軟正黑體" w:hAnsi="微軟正黑體"/>
                <w:lang w:val="en-GB" w:eastAsia="zh-TW"/>
              </w:rPr>
            </w:pPr>
          </w:p>
        </w:tc>
        <w:tc>
          <w:tcPr>
            <w:tcW w:w="2461" w:type="dxa"/>
            <w:shd w:val="clear" w:color="auto" w:fill="auto"/>
          </w:tcPr>
          <w:p w14:paraId="0A92940F" w14:textId="77777777" w:rsidR="00B94AB0" w:rsidRPr="00604FDA" w:rsidRDefault="00B94AB0" w:rsidP="00604FDA">
            <w:pPr>
              <w:pStyle w:val="Celltext"/>
              <w:rPr>
                <w:rFonts w:eastAsia="微軟正黑體" w:hAnsi="微軟正黑體"/>
                <w:lang w:val="en-GB" w:eastAsia="zh-TW"/>
              </w:rPr>
            </w:pPr>
          </w:p>
        </w:tc>
        <w:tc>
          <w:tcPr>
            <w:tcW w:w="1954" w:type="dxa"/>
            <w:shd w:val="clear" w:color="auto" w:fill="auto"/>
          </w:tcPr>
          <w:p w14:paraId="3446B62D" w14:textId="77777777" w:rsidR="00B94AB0" w:rsidRPr="00604FDA" w:rsidRDefault="00B94AB0" w:rsidP="00604FDA">
            <w:pPr>
              <w:pStyle w:val="Celltext"/>
              <w:rPr>
                <w:rFonts w:eastAsia="微軟正黑體" w:hAnsi="微軟正黑體"/>
                <w:lang w:val="en-GB" w:eastAsia="zh-TW"/>
              </w:rPr>
            </w:pPr>
          </w:p>
        </w:tc>
        <w:tc>
          <w:tcPr>
            <w:tcW w:w="3109" w:type="dxa"/>
            <w:shd w:val="clear" w:color="auto" w:fill="auto"/>
          </w:tcPr>
          <w:p w14:paraId="17C7B511" w14:textId="77777777" w:rsidR="00B94AB0" w:rsidRPr="00604FDA" w:rsidRDefault="00B94AB0" w:rsidP="00604FDA">
            <w:pPr>
              <w:pStyle w:val="Celltext"/>
              <w:rPr>
                <w:rFonts w:eastAsia="微軟正黑體" w:hAnsi="微軟正黑體"/>
                <w:lang w:val="en-GB"/>
              </w:rPr>
            </w:pPr>
          </w:p>
        </w:tc>
      </w:tr>
      <w:tr w:rsidR="00B94AB0" w:rsidRPr="00604FDA" w14:paraId="5F40BD59" w14:textId="77777777" w:rsidTr="00F62B81">
        <w:tc>
          <w:tcPr>
            <w:tcW w:w="1536" w:type="dxa"/>
            <w:vMerge/>
            <w:shd w:val="clear" w:color="auto" w:fill="auto"/>
          </w:tcPr>
          <w:p w14:paraId="5AD3D433"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0B809780" w14:textId="77777777" w:rsidR="00B94AB0" w:rsidRPr="00604FDA" w:rsidRDefault="00B94AB0" w:rsidP="00604FDA">
            <w:pPr>
              <w:pStyle w:val="Celltext"/>
              <w:rPr>
                <w:rFonts w:eastAsia="微軟正黑體" w:hAnsi="微軟正黑體"/>
                <w:lang w:val="en-GB" w:eastAsia="zh-TW"/>
              </w:rPr>
            </w:pPr>
          </w:p>
        </w:tc>
      </w:tr>
      <w:tr w:rsidR="00B94AB0" w:rsidRPr="00604FDA" w14:paraId="6D00AEDA" w14:textId="77777777" w:rsidTr="00F62B81">
        <w:tc>
          <w:tcPr>
            <w:tcW w:w="1536" w:type="dxa"/>
            <w:vMerge w:val="restart"/>
            <w:shd w:val="clear" w:color="auto" w:fill="auto"/>
          </w:tcPr>
          <w:p w14:paraId="51ACF3D8"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7313909D"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09FCD7F"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1D9B61B9" w14:textId="77777777" w:rsidR="00B94AB0" w:rsidRPr="00604FDA" w:rsidRDefault="00B94AB0" w:rsidP="00604FDA">
            <w:pPr>
              <w:pStyle w:val="Celltext"/>
              <w:rPr>
                <w:rFonts w:eastAsia="微軟正黑體" w:hAnsi="微軟正黑體"/>
                <w:lang w:val="en-GB"/>
              </w:rPr>
            </w:pPr>
          </w:p>
        </w:tc>
      </w:tr>
      <w:tr w:rsidR="00B94AB0" w:rsidRPr="00604FDA" w14:paraId="6E92C1E1" w14:textId="77777777" w:rsidTr="00F62B81">
        <w:tc>
          <w:tcPr>
            <w:tcW w:w="1536" w:type="dxa"/>
            <w:vMerge/>
            <w:shd w:val="clear" w:color="auto" w:fill="auto"/>
          </w:tcPr>
          <w:p w14:paraId="4E40C752"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262B84CF" w14:textId="77777777" w:rsidR="00B94AB0" w:rsidRPr="00604FDA" w:rsidRDefault="00B94AB0" w:rsidP="00604FDA">
            <w:pPr>
              <w:pStyle w:val="Celltext"/>
              <w:rPr>
                <w:rFonts w:eastAsia="微軟正黑體" w:hAnsi="微軟正黑體"/>
                <w:lang w:val="en-GB"/>
              </w:rPr>
            </w:pPr>
          </w:p>
        </w:tc>
      </w:tr>
      <w:tr w:rsidR="00B94AB0" w:rsidRPr="00604FDA" w14:paraId="48E323E4" w14:textId="77777777" w:rsidTr="00F62B81">
        <w:tc>
          <w:tcPr>
            <w:tcW w:w="1536" w:type="dxa"/>
            <w:vMerge w:val="restart"/>
            <w:shd w:val="clear" w:color="auto" w:fill="auto"/>
          </w:tcPr>
          <w:p w14:paraId="0F24B5EC"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0E63E8D8"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29E84C3C"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4FC16240" w14:textId="77777777" w:rsidR="00B94AB0" w:rsidRPr="00604FDA" w:rsidRDefault="00B94AB0" w:rsidP="00604FDA">
            <w:pPr>
              <w:pStyle w:val="Celltext"/>
              <w:rPr>
                <w:rFonts w:eastAsia="微軟正黑體" w:hAnsi="微軟正黑體"/>
                <w:lang w:val="en-GB"/>
              </w:rPr>
            </w:pPr>
          </w:p>
        </w:tc>
      </w:tr>
      <w:tr w:rsidR="00B94AB0" w:rsidRPr="00604FDA" w14:paraId="1EE71E2B" w14:textId="77777777" w:rsidTr="00F62B81">
        <w:tc>
          <w:tcPr>
            <w:tcW w:w="1536" w:type="dxa"/>
            <w:vMerge/>
            <w:shd w:val="clear" w:color="auto" w:fill="auto"/>
          </w:tcPr>
          <w:p w14:paraId="4CE4B838"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7D7C26BD" w14:textId="77777777" w:rsidR="00B94AB0" w:rsidRPr="00604FDA" w:rsidRDefault="00B94AB0" w:rsidP="00604FDA">
            <w:pPr>
              <w:pStyle w:val="Celltext"/>
              <w:rPr>
                <w:rFonts w:eastAsia="微軟正黑體" w:hAnsi="微軟正黑體"/>
                <w:lang w:val="en-GB"/>
              </w:rPr>
            </w:pPr>
          </w:p>
        </w:tc>
      </w:tr>
      <w:tr w:rsidR="00B94AB0" w:rsidRPr="00604FDA" w14:paraId="00ED1C58" w14:textId="77777777" w:rsidTr="00F62B81">
        <w:tc>
          <w:tcPr>
            <w:tcW w:w="1536" w:type="dxa"/>
            <w:vMerge w:val="restart"/>
            <w:shd w:val="clear" w:color="auto" w:fill="auto"/>
          </w:tcPr>
          <w:p w14:paraId="237D14B1"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108F7F34"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6C0FAA81"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300D150B" w14:textId="77777777" w:rsidR="00B94AB0" w:rsidRPr="00604FDA" w:rsidRDefault="00B94AB0" w:rsidP="00604FDA">
            <w:pPr>
              <w:pStyle w:val="Celltext"/>
              <w:rPr>
                <w:rFonts w:eastAsia="微軟正黑體" w:hAnsi="微軟正黑體"/>
                <w:lang w:val="en-GB"/>
              </w:rPr>
            </w:pPr>
          </w:p>
        </w:tc>
      </w:tr>
      <w:tr w:rsidR="00B94AB0" w:rsidRPr="00604FDA" w14:paraId="6EF54F1D" w14:textId="77777777" w:rsidTr="00F62B81">
        <w:tc>
          <w:tcPr>
            <w:tcW w:w="1536" w:type="dxa"/>
            <w:vMerge/>
            <w:shd w:val="clear" w:color="auto" w:fill="auto"/>
          </w:tcPr>
          <w:p w14:paraId="23650B2D"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766A8175" w14:textId="77777777" w:rsidR="00B94AB0" w:rsidRPr="00604FDA" w:rsidRDefault="00B94AB0" w:rsidP="00604FDA">
            <w:pPr>
              <w:pStyle w:val="Celltext"/>
              <w:rPr>
                <w:rFonts w:eastAsia="微軟正黑體" w:hAnsi="微軟正黑體"/>
                <w:lang w:val="en-GB"/>
              </w:rPr>
            </w:pPr>
          </w:p>
        </w:tc>
      </w:tr>
      <w:tr w:rsidR="00B94AB0" w:rsidRPr="00604FDA" w14:paraId="256EF92B" w14:textId="77777777" w:rsidTr="00F62B81">
        <w:tc>
          <w:tcPr>
            <w:tcW w:w="1536" w:type="dxa"/>
            <w:vMerge w:val="restart"/>
            <w:shd w:val="clear" w:color="auto" w:fill="auto"/>
          </w:tcPr>
          <w:p w14:paraId="53E8F974"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2BB6C2F7"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1D623FD2"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5D3716B5" w14:textId="77777777" w:rsidR="00B94AB0" w:rsidRPr="00604FDA" w:rsidRDefault="00B94AB0" w:rsidP="00604FDA">
            <w:pPr>
              <w:pStyle w:val="Celltext"/>
              <w:rPr>
                <w:rFonts w:eastAsia="微軟正黑體" w:hAnsi="微軟正黑體"/>
                <w:lang w:val="en-GB"/>
              </w:rPr>
            </w:pPr>
          </w:p>
        </w:tc>
      </w:tr>
      <w:tr w:rsidR="00B94AB0" w:rsidRPr="00604FDA" w14:paraId="3A5165D4" w14:textId="77777777" w:rsidTr="00F62B81">
        <w:tc>
          <w:tcPr>
            <w:tcW w:w="1536" w:type="dxa"/>
            <w:vMerge/>
            <w:shd w:val="clear" w:color="auto" w:fill="auto"/>
          </w:tcPr>
          <w:p w14:paraId="2D59B12D"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64EEDAEB" w14:textId="77777777" w:rsidR="00B94AB0" w:rsidRPr="00604FDA" w:rsidRDefault="00B94AB0" w:rsidP="00604FDA">
            <w:pPr>
              <w:pStyle w:val="Celltext"/>
              <w:rPr>
                <w:rFonts w:eastAsia="微軟正黑體" w:hAnsi="微軟正黑體"/>
                <w:lang w:val="en-GB"/>
              </w:rPr>
            </w:pPr>
          </w:p>
        </w:tc>
      </w:tr>
      <w:tr w:rsidR="00B94AB0" w:rsidRPr="00604FDA" w14:paraId="153394C6" w14:textId="77777777" w:rsidTr="00F62B81">
        <w:tc>
          <w:tcPr>
            <w:tcW w:w="1536" w:type="dxa"/>
            <w:vMerge w:val="restart"/>
            <w:shd w:val="clear" w:color="auto" w:fill="auto"/>
          </w:tcPr>
          <w:p w14:paraId="5FBC448A"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549E49C2"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7807955"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76BB9442" w14:textId="77777777" w:rsidR="00B94AB0" w:rsidRPr="00604FDA" w:rsidRDefault="00B94AB0" w:rsidP="00604FDA">
            <w:pPr>
              <w:pStyle w:val="Celltext"/>
              <w:rPr>
                <w:rFonts w:eastAsia="微軟正黑體" w:hAnsi="微軟正黑體"/>
                <w:lang w:val="en-GB"/>
              </w:rPr>
            </w:pPr>
          </w:p>
        </w:tc>
      </w:tr>
      <w:tr w:rsidR="00B94AB0" w:rsidRPr="00604FDA" w14:paraId="0B485023" w14:textId="77777777" w:rsidTr="00F62B81">
        <w:tc>
          <w:tcPr>
            <w:tcW w:w="1536" w:type="dxa"/>
            <w:vMerge/>
            <w:shd w:val="clear" w:color="auto" w:fill="auto"/>
          </w:tcPr>
          <w:p w14:paraId="76DF3FE0"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6DA26D4F" w14:textId="77777777" w:rsidR="00B94AB0" w:rsidRPr="00604FDA" w:rsidRDefault="00B94AB0" w:rsidP="00604FDA">
            <w:pPr>
              <w:pStyle w:val="Celltext"/>
              <w:rPr>
                <w:rFonts w:eastAsia="微軟正黑體" w:hAnsi="微軟正黑體"/>
                <w:lang w:val="en-GB"/>
              </w:rPr>
            </w:pPr>
          </w:p>
        </w:tc>
      </w:tr>
      <w:tr w:rsidR="00B94AB0" w:rsidRPr="00604FDA" w14:paraId="316A0CAE" w14:textId="77777777" w:rsidTr="00F62B81">
        <w:tc>
          <w:tcPr>
            <w:tcW w:w="1536" w:type="dxa"/>
            <w:vMerge w:val="restart"/>
            <w:shd w:val="clear" w:color="auto" w:fill="auto"/>
          </w:tcPr>
          <w:p w14:paraId="7036F97F"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080E727A"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2D4A772E"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1CCAF6C8" w14:textId="77777777" w:rsidR="00B94AB0" w:rsidRPr="00604FDA" w:rsidRDefault="00B94AB0" w:rsidP="00604FDA">
            <w:pPr>
              <w:pStyle w:val="Celltext"/>
              <w:rPr>
                <w:rFonts w:eastAsia="微軟正黑體" w:hAnsi="微軟正黑體"/>
                <w:lang w:val="en-GB"/>
              </w:rPr>
            </w:pPr>
          </w:p>
        </w:tc>
      </w:tr>
      <w:tr w:rsidR="00B94AB0" w:rsidRPr="00604FDA" w14:paraId="0752A529" w14:textId="77777777" w:rsidTr="00F62B81">
        <w:tc>
          <w:tcPr>
            <w:tcW w:w="1536" w:type="dxa"/>
            <w:vMerge/>
            <w:shd w:val="clear" w:color="auto" w:fill="auto"/>
          </w:tcPr>
          <w:p w14:paraId="4C7547A0"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4A49ABDA" w14:textId="77777777" w:rsidR="00B94AB0" w:rsidRPr="00604FDA" w:rsidRDefault="00B94AB0" w:rsidP="00604FDA">
            <w:pPr>
              <w:pStyle w:val="Celltext"/>
              <w:rPr>
                <w:rFonts w:eastAsia="微軟正黑體" w:hAnsi="微軟正黑體"/>
                <w:lang w:val="en-GB"/>
              </w:rPr>
            </w:pPr>
          </w:p>
        </w:tc>
      </w:tr>
      <w:tr w:rsidR="00B94AB0" w:rsidRPr="00604FDA" w14:paraId="5A7058EF" w14:textId="77777777" w:rsidTr="00F62B81">
        <w:tc>
          <w:tcPr>
            <w:tcW w:w="1536" w:type="dxa"/>
            <w:vMerge w:val="restart"/>
            <w:shd w:val="clear" w:color="auto" w:fill="auto"/>
          </w:tcPr>
          <w:p w14:paraId="0896DD01"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1EA9314D"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BD52AD1"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1BD87795" w14:textId="77777777" w:rsidR="00B94AB0" w:rsidRPr="00604FDA" w:rsidRDefault="00B94AB0" w:rsidP="00604FDA">
            <w:pPr>
              <w:pStyle w:val="Celltext"/>
              <w:rPr>
                <w:rFonts w:eastAsia="微軟正黑體" w:hAnsi="微軟正黑體"/>
                <w:lang w:val="en-GB"/>
              </w:rPr>
            </w:pPr>
          </w:p>
        </w:tc>
      </w:tr>
      <w:tr w:rsidR="00B94AB0" w:rsidRPr="00604FDA" w14:paraId="4EFDFD0D" w14:textId="77777777" w:rsidTr="00F62B81">
        <w:tc>
          <w:tcPr>
            <w:tcW w:w="1536" w:type="dxa"/>
            <w:vMerge/>
            <w:shd w:val="clear" w:color="auto" w:fill="auto"/>
          </w:tcPr>
          <w:p w14:paraId="23109F72"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4FC18AFD" w14:textId="77777777" w:rsidR="00B94AB0" w:rsidRPr="00604FDA" w:rsidRDefault="00B94AB0" w:rsidP="00604FDA">
            <w:pPr>
              <w:pStyle w:val="Celltext"/>
              <w:rPr>
                <w:rFonts w:eastAsia="微軟正黑體" w:hAnsi="微軟正黑體"/>
                <w:lang w:val="en-GB"/>
              </w:rPr>
            </w:pPr>
          </w:p>
        </w:tc>
      </w:tr>
      <w:tr w:rsidR="00B94AB0" w:rsidRPr="00604FDA" w14:paraId="519B7B9D" w14:textId="77777777" w:rsidTr="00F62B81">
        <w:tc>
          <w:tcPr>
            <w:tcW w:w="1536" w:type="dxa"/>
            <w:vMerge w:val="restart"/>
            <w:shd w:val="clear" w:color="auto" w:fill="auto"/>
          </w:tcPr>
          <w:p w14:paraId="00E1C035"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6F97549E"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1B96276A"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6A72CFD1" w14:textId="77777777" w:rsidR="00B94AB0" w:rsidRPr="00604FDA" w:rsidRDefault="00B94AB0" w:rsidP="00604FDA">
            <w:pPr>
              <w:pStyle w:val="Celltext"/>
              <w:rPr>
                <w:rFonts w:eastAsia="微軟正黑體" w:hAnsi="微軟正黑體"/>
                <w:lang w:val="en-GB"/>
              </w:rPr>
            </w:pPr>
          </w:p>
        </w:tc>
      </w:tr>
      <w:tr w:rsidR="00B94AB0" w:rsidRPr="00604FDA" w14:paraId="118FD37F" w14:textId="77777777" w:rsidTr="00F62B81">
        <w:tc>
          <w:tcPr>
            <w:tcW w:w="1536" w:type="dxa"/>
            <w:vMerge/>
            <w:shd w:val="clear" w:color="auto" w:fill="auto"/>
          </w:tcPr>
          <w:p w14:paraId="54E20515"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7DE9E8AB" w14:textId="77777777" w:rsidR="00B94AB0" w:rsidRPr="00604FDA" w:rsidRDefault="00B94AB0" w:rsidP="00604FDA">
            <w:pPr>
              <w:pStyle w:val="Celltext"/>
              <w:rPr>
                <w:rFonts w:eastAsia="微軟正黑體" w:hAnsi="微軟正黑體"/>
                <w:lang w:val="en-GB"/>
              </w:rPr>
            </w:pPr>
          </w:p>
        </w:tc>
      </w:tr>
      <w:tr w:rsidR="00B94AB0" w:rsidRPr="00604FDA" w14:paraId="31312D39" w14:textId="77777777" w:rsidTr="00F62B81">
        <w:tc>
          <w:tcPr>
            <w:tcW w:w="1536" w:type="dxa"/>
            <w:vMerge w:val="restart"/>
            <w:shd w:val="clear" w:color="auto" w:fill="auto"/>
          </w:tcPr>
          <w:p w14:paraId="55B16DDA" w14:textId="77777777" w:rsidR="00B94AB0" w:rsidRPr="00604FDA" w:rsidRDefault="00B94AB0" w:rsidP="00604FDA">
            <w:pPr>
              <w:pStyle w:val="Celltext"/>
              <w:jc w:val="center"/>
              <w:rPr>
                <w:rFonts w:eastAsia="微軟正黑體" w:hAnsi="微軟正黑體"/>
                <w:lang w:val="en-GB"/>
              </w:rPr>
            </w:pPr>
          </w:p>
        </w:tc>
        <w:tc>
          <w:tcPr>
            <w:tcW w:w="2461" w:type="dxa"/>
            <w:shd w:val="clear" w:color="auto" w:fill="auto"/>
          </w:tcPr>
          <w:p w14:paraId="12D01F50" w14:textId="77777777" w:rsidR="00B94AB0" w:rsidRPr="00604FDA" w:rsidRDefault="00B94AB0" w:rsidP="00604FDA">
            <w:pPr>
              <w:pStyle w:val="Celltext"/>
              <w:rPr>
                <w:rFonts w:eastAsia="微軟正黑體" w:hAnsi="微軟正黑體"/>
                <w:lang w:val="en-GB"/>
              </w:rPr>
            </w:pPr>
          </w:p>
        </w:tc>
        <w:tc>
          <w:tcPr>
            <w:tcW w:w="1954" w:type="dxa"/>
            <w:shd w:val="clear" w:color="auto" w:fill="auto"/>
          </w:tcPr>
          <w:p w14:paraId="554DEEBE" w14:textId="77777777" w:rsidR="00B94AB0" w:rsidRPr="00604FDA" w:rsidRDefault="00B94AB0" w:rsidP="00604FDA">
            <w:pPr>
              <w:pStyle w:val="Celltext"/>
              <w:rPr>
                <w:rFonts w:eastAsia="微軟正黑體" w:hAnsi="微軟正黑體"/>
                <w:lang w:val="en-GB"/>
              </w:rPr>
            </w:pPr>
          </w:p>
        </w:tc>
        <w:tc>
          <w:tcPr>
            <w:tcW w:w="3109" w:type="dxa"/>
            <w:shd w:val="clear" w:color="auto" w:fill="auto"/>
          </w:tcPr>
          <w:p w14:paraId="29CCCF15" w14:textId="77777777" w:rsidR="00B94AB0" w:rsidRPr="00604FDA" w:rsidRDefault="00B94AB0" w:rsidP="00604FDA">
            <w:pPr>
              <w:pStyle w:val="Celltext"/>
              <w:rPr>
                <w:rFonts w:eastAsia="微軟正黑體" w:hAnsi="微軟正黑體"/>
                <w:lang w:val="en-GB"/>
              </w:rPr>
            </w:pPr>
          </w:p>
        </w:tc>
      </w:tr>
      <w:tr w:rsidR="00B94AB0" w:rsidRPr="00604FDA" w14:paraId="0D9B09C1" w14:textId="77777777" w:rsidTr="00F62B81">
        <w:tc>
          <w:tcPr>
            <w:tcW w:w="1536" w:type="dxa"/>
            <w:vMerge/>
            <w:shd w:val="clear" w:color="auto" w:fill="auto"/>
          </w:tcPr>
          <w:p w14:paraId="46A0C051"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1FFED0C0" w14:textId="77777777" w:rsidR="00B94AB0" w:rsidRPr="00604FDA" w:rsidRDefault="00B94AB0" w:rsidP="00604FDA">
            <w:pPr>
              <w:pStyle w:val="Celltext"/>
              <w:rPr>
                <w:rFonts w:eastAsia="微軟正黑體" w:hAnsi="微軟正黑體"/>
                <w:lang w:val="en-GB"/>
              </w:rPr>
            </w:pPr>
          </w:p>
        </w:tc>
      </w:tr>
    </w:tbl>
    <w:p w14:paraId="498BA77E" w14:textId="77777777" w:rsidR="00604FDA" w:rsidRDefault="00623F93" w:rsidP="00623F93">
      <w:pPr>
        <w:pStyle w:val="af0"/>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6B64B3B4" w14:textId="708C1843" w:rsidR="003F74A5" w:rsidRPr="00623F93" w:rsidRDefault="00A54DF9" w:rsidP="00604FDA">
      <w:pPr>
        <w:pStyle w:val="af0"/>
        <w:rPr>
          <w:rFonts w:ascii="標楷體" w:hAnsi="標楷體" w:cs="Times New Roman"/>
          <w:sz w:val="32"/>
          <w:lang w:eastAsia="zh-TW"/>
        </w:rPr>
      </w:pPr>
      <w:r w:rsidRPr="00623F93">
        <w:rPr>
          <w:rFonts w:ascii="標楷體" w:hAnsi="標楷體" w:cs="Times New Roman" w:hint="eastAsia"/>
          <w:sz w:val="32"/>
          <w:lang w:eastAsia="zh-TW"/>
        </w:rPr>
        <w:t>目錄</w:t>
      </w:r>
    </w:p>
    <w:bookmarkStart w:id="5" w:name="_Hlk106373132"/>
    <w:p w14:paraId="47D2D696" w14:textId="03C96FFD" w:rsidR="00842634" w:rsidRDefault="00395DC9">
      <w:pPr>
        <w:pStyle w:val="11"/>
        <w:rPr>
          <w:rFonts w:asciiTheme="minorHAnsi" w:eastAsiaTheme="minorEastAsia" w:hAnsiTheme="minorHAnsi"/>
          <w:b w:val="0"/>
        </w:rPr>
      </w:pPr>
      <w:r w:rsidRPr="00C573CA">
        <w:rPr>
          <w:rStyle w:val="ad"/>
          <w:rFonts w:ascii="標楷體" w:hAnsi="標楷體" w:cs="Times New Roman"/>
          <w:szCs w:val="24"/>
        </w:rPr>
        <w:lastRenderedPageBreak/>
        <w:fldChar w:fldCharType="begin"/>
      </w:r>
      <w:r w:rsidR="003F74A5" w:rsidRPr="00C573CA">
        <w:rPr>
          <w:rStyle w:val="ad"/>
          <w:rFonts w:ascii="標楷體" w:hAnsi="標楷體" w:cs="Times New Roman"/>
          <w:szCs w:val="24"/>
        </w:rPr>
        <w:instrText xml:space="preserve"> TOC \o "1-3" \h \z </w:instrText>
      </w:r>
      <w:r w:rsidRPr="00C573CA">
        <w:rPr>
          <w:rStyle w:val="ad"/>
          <w:rFonts w:ascii="標楷體" w:hAnsi="標楷體" w:cs="Times New Roman"/>
          <w:szCs w:val="24"/>
        </w:rPr>
        <w:fldChar w:fldCharType="separate"/>
      </w:r>
      <w:hyperlink w:anchor="_Toc113356900" w:history="1">
        <w:r w:rsidR="00842634" w:rsidRPr="00D52CFA">
          <w:rPr>
            <w:rStyle w:val="ad"/>
            <w:bCs/>
          </w:rPr>
          <w:t>1</w:t>
        </w:r>
        <w:r w:rsidR="00842634">
          <w:rPr>
            <w:rFonts w:asciiTheme="minorHAnsi" w:eastAsiaTheme="minorEastAsia" w:hAnsiTheme="minorHAnsi"/>
            <w:b w:val="0"/>
          </w:rPr>
          <w:tab/>
        </w:r>
        <w:r w:rsidR="00842634" w:rsidRPr="00D52CFA">
          <w:rPr>
            <w:rStyle w:val="ad"/>
            <w:rFonts w:hint="eastAsia"/>
          </w:rPr>
          <w:t>簡介</w:t>
        </w:r>
        <w:r w:rsidR="00842634">
          <w:rPr>
            <w:webHidden/>
          </w:rPr>
          <w:tab/>
        </w:r>
        <w:r w:rsidR="00842634">
          <w:rPr>
            <w:webHidden/>
          </w:rPr>
          <w:fldChar w:fldCharType="begin"/>
        </w:r>
        <w:r w:rsidR="00842634">
          <w:rPr>
            <w:webHidden/>
          </w:rPr>
          <w:instrText xml:space="preserve"> PAGEREF _Toc113356900 \h </w:instrText>
        </w:r>
        <w:r w:rsidR="00842634">
          <w:rPr>
            <w:webHidden/>
          </w:rPr>
        </w:r>
        <w:r w:rsidR="00842634">
          <w:rPr>
            <w:webHidden/>
          </w:rPr>
          <w:fldChar w:fldCharType="separate"/>
        </w:r>
        <w:r w:rsidR="00842634">
          <w:rPr>
            <w:webHidden/>
          </w:rPr>
          <w:t>4</w:t>
        </w:r>
        <w:r w:rsidR="00842634">
          <w:rPr>
            <w:webHidden/>
          </w:rPr>
          <w:fldChar w:fldCharType="end"/>
        </w:r>
      </w:hyperlink>
    </w:p>
    <w:p w14:paraId="7E7F213D" w14:textId="08B61314" w:rsidR="00842634" w:rsidRDefault="002B5D0B">
      <w:pPr>
        <w:pStyle w:val="22"/>
        <w:rPr>
          <w:rFonts w:asciiTheme="minorHAnsi" w:eastAsiaTheme="minorEastAsia" w:hAnsiTheme="minorHAnsi"/>
          <w:bCs w:val="0"/>
        </w:rPr>
      </w:pPr>
      <w:hyperlink w:anchor="_Toc113356901" w:history="1">
        <w:r w:rsidR="00842634" w:rsidRPr="00D52CFA">
          <w:rPr>
            <w:rStyle w:val="ad"/>
          </w:rPr>
          <w:t>1.1</w:t>
        </w:r>
        <w:r w:rsidR="00842634">
          <w:rPr>
            <w:rFonts w:asciiTheme="minorHAnsi" w:eastAsiaTheme="minorEastAsia" w:hAnsiTheme="minorHAnsi"/>
            <w:bCs w:val="0"/>
          </w:rPr>
          <w:tab/>
        </w:r>
        <w:r w:rsidR="00842634" w:rsidRPr="00D52CFA">
          <w:rPr>
            <w:rStyle w:val="ad"/>
            <w:rFonts w:hint="eastAsia"/>
          </w:rPr>
          <w:t>說明</w:t>
        </w:r>
        <w:r w:rsidR="00842634">
          <w:rPr>
            <w:webHidden/>
          </w:rPr>
          <w:tab/>
        </w:r>
        <w:r w:rsidR="00842634">
          <w:rPr>
            <w:webHidden/>
          </w:rPr>
          <w:fldChar w:fldCharType="begin"/>
        </w:r>
        <w:r w:rsidR="00842634">
          <w:rPr>
            <w:webHidden/>
          </w:rPr>
          <w:instrText xml:space="preserve"> PAGEREF _Toc113356901 \h </w:instrText>
        </w:r>
        <w:r w:rsidR="00842634">
          <w:rPr>
            <w:webHidden/>
          </w:rPr>
        </w:r>
        <w:r w:rsidR="00842634">
          <w:rPr>
            <w:webHidden/>
          </w:rPr>
          <w:fldChar w:fldCharType="separate"/>
        </w:r>
        <w:r w:rsidR="00842634">
          <w:rPr>
            <w:webHidden/>
          </w:rPr>
          <w:t>4</w:t>
        </w:r>
        <w:r w:rsidR="00842634">
          <w:rPr>
            <w:webHidden/>
          </w:rPr>
          <w:fldChar w:fldCharType="end"/>
        </w:r>
      </w:hyperlink>
    </w:p>
    <w:p w14:paraId="6E2B1ED0" w14:textId="01BA17B5" w:rsidR="00842634" w:rsidRDefault="002B5D0B">
      <w:pPr>
        <w:pStyle w:val="22"/>
        <w:rPr>
          <w:rFonts w:asciiTheme="minorHAnsi" w:eastAsiaTheme="minorEastAsia" w:hAnsiTheme="minorHAnsi"/>
          <w:bCs w:val="0"/>
        </w:rPr>
      </w:pPr>
      <w:hyperlink w:anchor="_Toc113356902" w:history="1">
        <w:r w:rsidR="00842634" w:rsidRPr="00D52CFA">
          <w:rPr>
            <w:rStyle w:val="ad"/>
          </w:rPr>
          <w:t>1.2</w:t>
        </w:r>
        <w:r w:rsidR="00842634">
          <w:rPr>
            <w:rFonts w:asciiTheme="minorHAnsi" w:eastAsiaTheme="minorEastAsia" w:hAnsiTheme="minorHAnsi"/>
            <w:bCs w:val="0"/>
          </w:rPr>
          <w:tab/>
        </w:r>
        <w:r w:rsidR="00842634" w:rsidRPr="00D52CFA">
          <w:rPr>
            <w:rStyle w:val="ad"/>
            <w:rFonts w:hint="eastAsia"/>
          </w:rPr>
          <w:t>閱讀權限</w:t>
        </w:r>
        <w:r w:rsidR="00842634">
          <w:rPr>
            <w:webHidden/>
          </w:rPr>
          <w:tab/>
        </w:r>
        <w:r w:rsidR="00842634">
          <w:rPr>
            <w:webHidden/>
          </w:rPr>
          <w:fldChar w:fldCharType="begin"/>
        </w:r>
        <w:r w:rsidR="00842634">
          <w:rPr>
            <w:webHidden/>
          </w:rPr>
          <w:instrText xml:space="preserve"> PAGEREF _Toc113356902 \h </w:instrText>
        </w:r>
        <w:r w:rsidR="00842634">
          <w:rPr>
            <w:webHidden/>
          </w:rPr>
        </w:r>
        <w:r w:rsidR="00842634">
          <w:rPr>
            <w:webHidden/>
          </w:rPr>
          <w:fldChar w:fldCharType="separate"/>
        </w:r>
        <w:r w:rsidR="00842634">
          <w:rPr>
            <w:webHidden/>
          </w:rPr>
          <w:t>4</w:t>
        </w:r>
        <w:r w:rsidR="00842634">
          <w:rPr>
            <w:webHidden/>
          </w:rPr>
          <w:fldChar w:fldCharType="end"/>
        </w:r>
      </w:hyperlink>
    </w:p>
    <w:p w14:paraId="074A02EF" w14:textId="55B8887D" w:rsidR="00842634" w:rsidRDefault="002B5D0B">
      <w:pPr>
        <w:pStyle w:val="22"/>
        <w:rPr>
          <w:rFonts w:asciiTheme="minorHAnsi" w:eastAsiaTheme="minorEastAsia" w:hAnsiTheme="minorHAnsi"/>
          <w:bCs w:val="0"/>
        </w:rPr>
      </w:pPr>
      <w:hyperlink w:anchor="_Toc113356903" w:history="1">
        <w:r w:rsidR="00842634" w:rsidRPr="00D52CFA">
          <w:rPr>
            <w:rStyle w:val="ad"/>
          </w:rPr>
          <w:t>1.3</w:t>
        </w:r>
        <w:r w:rsidR="00842634">
          <w:rPr>
            <w:rFonts w:asciiTheme="minorHAnsi" w:eastAsiaTheme="minorEastAsia" w:hAnsiTheme="minorHAnsi"/>
            <w:bCs w:val="0"/>
          </w:rPr>
          <w:tab/>
        </w:r>
        <w:r w:rsidR="00842634" w:rsidRPr="00D52CFA">
          <w:rPr>
            <w:rStyle w:val="ad"/>
            <w:rFonts w:hint="eastAsia"/>
          </w:rPr>
          <w:t>縮寫／術語定義</w:t>
        </w:r>
        <w:r w:rsidR="00842634">
          <w:rPr>
            <w:webHidden/>
          </w:rPr>
          <w:tab/>
        </w:r>
        <w:r w:rsidR="00842634">
          <w:rPr>
            <w:webHidden/>
          </w:rPr>
          <w:fldChar w:fldCharType="begin"/>
        </w:r>
        <w:r w:rsidR="00842634">
          <w:rPr>
            <w:webHidden/>
          </w:rPr>
          <w:instrText xml:space="preserve"> PAGEREF _Toc113356903 \h </w:instrText>
        </w:r>
        <w:r w:rsidR="00842634">
          <w:rPr>
            <w:webHidden/>
          </w:rPr>
        </w:r>
        <w:r w:rsidR="00842634">
          <w:rPr>
            <w:webHidden/>
          </w:rPr>
          <w:fldChar w:fldCharType="separate"/>
        </w:r>
        <w:r w:rsidR="00842634">
          <w:rPr>
            <w:webHidden/>
          </w:rPr>
          <w:t>4</w:t>
        </w:r>
        <w:r w:rsidR="00842634">
          <w:rPr>
            <w:webHidden/>
          </w:rPr>
          <w:fldChar w:fldCharType="end"/>
        </w:r>
      </w:hyperlink>
    </w:p>
    <w:p w14:paraId="3D5F378F" w14:textId="10B162C4" w:rsidR="00842634" w:rsidRDefault="002B5D0B">
      <w:pPr>
        <w:pStyle w:val="31"/>
        <w:rPr>
          <w:rFonts w:asciiTheme="minorHAnsi" w:eastAsiaTheme="minorEastAsia" w:hAnsiTheme="minorHAnsi"/>
          <w:bCs w:val="0"/>
        </w:rPr>
      </w:pPr>
      <w:hyperlink w:anchor="_Toc113356904" w:history="1">
        <w:r w:rsidR="00842634" w:rsidRPr="00D52CFA">
          <w:rPr>
            <w:rStyle w:val="ad"/>
          </w:rPr>
          <w:t>1.3.1</w:t>
        </w:r>
        <w:r w:rsidR="00842634">
          <w:rPr>
            <w:rFonts w:asciiTheme="minorHAnsi" w:eastAsiaTheme="minorEastAsia" w:hAnsiTheme="minorHAnsi"/>
            <w:bCs w:val="0"/>
          </w:rPr>
          <w:tab/>
        </w:r>
        <w:r w:rsidR="00842634" w:rsidRPr="00D52CFA">
          <w:rPr>
            <w:rStyle w:val="ad"/>
            <w:rFonts w:hint="eastAsia"/>
          </w:rPr>
          <w:t>縮寫定義</w:t>
        </w:r>
        <w:r w:rsidR="00842634">
          <w:rPr>
            <w:webHidden/>
          </w:rPr>
          <w:tab/>
        </w:r>
        <w:r w:rsidR="00842634">
          <w:rPr>
            <w:webHidden/>
          </w:rPr>
          <w:fldChar w:fldCharType="begin"/>
        </w:r>
        <w:r w:rsidR="00842634">
          <w:rPr>
            <w:webHidden/>
          </w:rPr>
          <w:instrText xml:space="preserve"> PAGEREF _Toc113356904 \h </w:instrText>
        </w:r>
        <w:r w:rsidR="00842634">
          <w:rPr>
            <w:webHidden/>
          </w:rPr>
        </w:r>
        <w:r w:rsidR="00842634">
          <w:rPr>
            <w:webHidden/>
          </w:rPr>
          <w:fldChar w:fldCharType="separate"/>
        </w:r>
        <w:r w:rsidR="00842634">
          <w:rPr>
            <w:webHidden/>
          </w:rPr>
          <w:t>4</w:t>
        </w:r>
        <w:r w:rsidR="00842634">
          <w:rPr>
            <w:webHidden/>
          </w:rPr>
          <w:fldChar w:fldCharType="end"/>
        </w:r>
      </w:hyperlink>
    </w:p>
    <w:p w14:paraId="08E32D4A" w14:textId="43C0B847" w:rsidR="00842634" w:rsidRDefault="002B5D0B">
      <w:pPr>
        <w:pStyle w:val="31"/>
        <w:rPr>
          <w:rFonts w:asciiTheme="minorHAnsi" w:eastAsiaTheme="minorEastAsia" w:hAnsiTheme="minorHAnsi"/>
          <w:bCs w:val="0"/>
        </w:rPr>
      </w:pPr>
      <w:hyperlink w:anchor="_Toc113356905" w:history="1">
        <w:r w:rsidR="00842634" w:rsidRPr="00D52CFA">
          <w:rPr>
            <w:rStyle w:val="ad"/>
          </w:rPr>
          <w:t>1.3.2</w:t>
        </w:r>
        <w:r w:rsidR="00842634">
          <w:rPr>
            <w:rFonts w:asciiTheme="minorHAnsi" w:eastAsiaTheme="minorEastAsia" w:hAnsiTheme="minorHAnsi"/>
            <w:bCs w:val="0"/>
          </w:rPr>
          <w:tab/>
        </w:r>
        <w:r w:rsidR="00842634" w:rsidRPr="00D52CFA">
          <w:rPr>
            <w:rStyle w:val="ad"/>
            <w:rFonts w:hint="eastAsia"/>
          </w:rPr>
          <w:t>名詞定義</w:t>
        </w:r>
        <w:r w:rsidR="00842634">
          <w:rPr>
            <w:webHidden/>
          </w:rPr>
          <w:tab/>
        </w:r>
        <w:r w:rsidR="00842634">
          <w:rPr>
            <w:webHidden/>
          </w:rPr>
          <w:fldChar w:fldCharType="begin"/>
        </w:r>
        <w:r w:rsidR="00842634">
          <w:rPr>
            <w:webHidden/>
          </w:rPr>
          <w:instrText xml:space="preserve"> PAGEREF _Toc113356905 \h </w:instrText>
        </w:r>
        <w:r w:rsidR="00842634">
          <w:rPr>
            <w:webHidden/>
          </w:rPr>
        </w:r>
        <w:r w:rsidR="00842634">
          <w:rPr>
            <w:webHidden/>
          </w:rPr>
          <w:fldChar w:fldCharType="separate"/>
        </w:r>
        <w:r w:rsidR="00842634">
          <w:rPr>
            <w:webHidden/>
          </w:rPr>
          <w:t>4</w:t>
        </w:r>
        <w:r w:rsidR="00842634">
          <w:rPr>
            <w:webHidden/>
          </w:rPr>
          <w:fldChar w:fldCharType="end"/>
        </w:r>
      </w:hyperlink>
    </w:p>
    <w:p w14:paraId="0E4D162D" w14:textId="71BCCAAB" w:rsidR="00842634" w:rsidRDefault="002B5D0B">
      <w:pPr>
        <w:pStyle w:val="22"/>
        <w:rPr>
          <w:rFonts w:asciiTheme="minorHAnsi" w:eastAsiaTheme="minorEastAsia" w:hAnsiTheme="minorHAnsi"/>
          <w:bCs w:val="0"/>
        </w:rPr>
      </w:pPr>
      <w:hyperlink w:anchor="_Toc113356906" w:history="1">
        <w:r w:rsidR="00842634" w:rsidRPr="00D52CFA">
          <w:rPr>
            <w:rStyle w:val="ad"/>
          </w:rPr>
          <w:t>1.4</w:t>
        </w:r>
        <w:r w:rsidR="00842634">
          <w:rPr>
            <w:rFonts w:asciiTheme="minorHAnsi" w:eastAsiaTheme="minorEastAsia" w:hAnsiTheme="minorHAnsi"/>
            <w:bCs w:val="0"/>
          </w:rPr>
          <w:tab/>
        </w:r>
        <w:r w:rsidR="00842634" w:rsidRPr="00D52CFA">
          <w:rPr>
            <w:rStyle w:val="ad"/>
            <w:rFonts w:hint="eastAsia"/>
          </w:rPr>
          <w:t>編號格式原則</w:t>
        </w:r>
        <w:r w:rsidR="00842634">
          <w:rPr>
            <w:webHidden/>
          </w:rPr>
          <w:tab/>
        </w:r>
        <w:r w:rsidR="00842634">
          <w:rPr>
            <w:webHidden/>
          </w:rPr>
          <w:fldChar w:fldCharType="begin"/>
        </w:r>
        <w:r w:rsidR="00842634">
          <w:rPr>
            <w:webHidden/>
          </w:rPr>
          <w:instrText xml:space="preserve"> PAGEREF _Toc113356906 \h </w:instrText>
        </w:r>
        <w:r w:rsidR="00842634">
          <w:rPr>
            <w:webHidden/>
          </w:rPr>
        </w:r>
        <w:r w:rsidR="00842634">
          <w:rPr>
            <w:webHidden/>
          </w:rPr>
          <w:fldChar w:fldCharType="separate"/>
        </w:r>
        <w:r w:rsidR="00842634">
          <w:rPr>
            <w:webHidden/>
          </w:rPr>
          <w:t>5</w:t>
        </w:r>
        <w:r w:rsidR="00842634">
          <w:rPr>
            <w:webHidden/>
          </w:rPr>
          <w:fldChar w:fldCharType="end"/>
        </w:r>
      </w:hyperlink>
    </w:p>
    <w:p w14:paraId="3E5868DB" w14:textId="3A73F0DB" w:rsidR="00842634" w:rsidRDefault="002B5D0B">
      <w:pPr>
        <w:pStyle w:val="22"/>
        <w:rPr>
          <w:rFonts w:asciiTheme="minorHAnsi" w:eastAsiaTheme="minorEastAsia" w:hAnsiTheme="minorHAnsi"/>
          <w:bCs w:val="0"/>
        </w:rPr>
      </w:pPr>
      <w:hyperlink w:anchor="_Toc113356907" w:history="1">
        <w:r w:rsidR="00842634" w:rsidRPr="00D52CFA">
          <w:rPr>
            <w:rStyle w:val="ad"/>
          </w:rPr>
          <w:t>1.5</w:t>
        </w:r>
        <w:r w:rsidR="00842634">
          <w:rPr>
            <w:rFonts w:asciiTheme="minorHAnsi" w:eastAsiaTheme="minorEastAsia" w:hAnsiTheme="minorHAnsi"/>
            <w:bCs w:val="0"/>
          </w:rPr>
          <w:tab/>
        </w:r>
        <w:r w:rsidR="00842634" w:rsidRPr="00D52CFA">
          <w:rPr>
            <w:rStyle w:val="ad"/>
            <w:rFonts w:hint="eastAsia"/>
          </w:rPr>
          <w:t>參考文獻</w:t>
        </w:r>
        <w:r w:rsidR="00842634">
          <w:rPr>
            <w:webHidden/>
          </w:rPr>
          <w:tab/>
        </w:r>
        <w:r w:rsidR="00842634">
          <w:rPr>
            <w:webHidden/>
          </w:rPr>
          <w:fldChar w:fldCharType="begin"/>
        </w:r>
        <w:r w:rsidR="00842634">
          <w:rPr>
            <w:webHidden/>
          </w:rPr>
          <w:instrText xml:space="preserve"> PAGEREF _Toc113356907 \h </w:instrText>
        </w:r>
        <w:r w:rsidR="00842634">
          <w:rPr>
            <w:webHidden/>
          </w:rPr>
        </w:r>
        <w:r w:rsidR="00842634">
          <w:rPr>
            <w:webHidden/>
          </w:rPr>
          <w:fldChar w:fldCharType="separate"/>
        </w:r>
        <w:r w:rsidR="00842634">
          <w:rPr>
            <w:webHidden/>
          </w:rPr>
          <w:t>5</w:t>
        </w:r>
        <w:r w:rsidR="00842634">
          <w:rPr>
            <w:webHidden/>
          </w:rPr>
          <w:fldChar w:fldCharType="end"/>
        </w:r>
      </w:hyperlink>
    </w:p>
    <w:p w14:paraId="60BB6F5A" w14:textId="2402B34E" w:rsidR="00842634" w:rsidRDefault="002B5D0B">
      <w:pPr>
        <w:pStyle w:val="11"/>
        <w:rPr>
          <w:rFonts w:asciiTheme="minorHAnsi" w:eastAsiaTheme="minorEastAsia" w:hAnsiTheme="minorHAnsi"/>
          <w:b w:val="0"/>
        </w:rPr>
      </w:pPr>
      <w:hyperlink w:anchor="_Toc113356908" w:history="1">
        <w:r w:rsidR="00842634" w:rsidRPr="00D52CFA">
          <w:rPr>
            <w:rStyle w:val="ad"/>
            <w:bCs/>
          </w:rPr>
          <w:t>2</w:t>
        </w:r>
        <w:r w:rsidR="00842634">
          <w:rPr>
            <w:rFonts w:asciiTheme="minorHAnsi" w:eastAsiaTheme="minorEastAsia" w:hAnsiTheme="minorHAnsi"/>
            <w:b w:val="0"/>
          </w:rPr>
          <w:tab/>
        </w:r>
        <w:r w:rsidR="00842634" w:rsidRPr="00D52CFA">
          <w:rPr>
            <w:rStyle w:val="ad"/>
            <w:rFonts w:hint="eastAsia"/>
          </w:rPr>
          <w:t>模組功能需求</w:t>
        </w:r>
        <w:r w:rsidR="00842634">
          <w:rPr>
            <w:webHidden/>
          </w:rPr>
          <w:tab/>
        </w:r>
        <w:r w:rsidR="00842634">
          <w:rPr>
            <w:webHidden/>
          </w:rPr>
          <w:fldChar w:fldCharType="begin"/>
        </w:r>
        <w:r w:rsidR="00842634">
          <w:rPr>
            <w:webHidden/>
          </w:rPr>
          <w:instrText xml:space="preserve"> PAGEREF _Toc113356908 \h </w:instrText>
        </w:r>
        <w:r w:rsidR="00842634">
          <w:rPr>
            <w:webHidden/>
          </w:rPr>
        </w:r>
        <w:r w:rsidR="00842634">
          <w:rPr>
            <w:webHidden/>
          </w:rPr>
          <w:fldChar w:fldCharType="separate"/>
        </w:r>
        <w:r w:rsidR="00842634">
          <w:rPr>
            <w:webHidden/>
          </w:rPr>
          <w:t>6</w:t>
        </w:r>
        <w:r w:rsidR="00842634">
          <w:rPr>
            <w:webHidden/>
          </w:rPr>
          <w:fldChar w:fldCharType="end"/>
        </w:r>
      </w:hyperlink>
    </w:p>
    <w:p w14:paraId="11ABA8B7" w14:textId="71EB05E3" w:rsidR="00842634" w:rsidRDefault="002B5D0B">
      <w:pPr>
        <w:pStyle w:val="22"/>
        <w:rPr>
          <w:rFonts w:asciiTheme="minorHAnsi" w:eastAsiaTheme="minorEastAsia" w:hAnsiTheme="minorHAnsi"/>
          <w:bCs w:val="0"/>
        </w:rPr>
      </w:pPr>
      <w:hyperlink w:anchor="_Toc113356909" w:history="1">
        <w:r w:rsidR="00842634" w:rsidRPr="00D52CFA">
          <w:rPr>
            <w:rStyle w:val="ad"/>
          </w:rPr>
          <w:t>2.1</w:t>
        </w:r>
        <w:r w:rsidR="00842634">
          <w:rPr>
            <w:rFonts w:asciiTheme="minorHAnsi" w:eastAsiaTheme="minorEastAsia" w:hAnsiTheme="minorHAnsi"/>
            <w:bCs w:val="0"/>
          </w:rPr>
          <w:tab/>
        </w:r>
        <w:r w:rsidR="00842634" w:rsidRPr="00D52CFA">
          <w:rPr>
            <w:rStyle w:val="ad"/>
            <w:rFonts w:hint="eastAsia"/>
          </w:rPr>
          <w:t>模組功能彙整</w:t>
        </w:r>
        <w:r w:rsidR="00842634">
          <w:rPr>
            <w:webHidden/>
          </w:rPr>
          <w:tab/>
        </w:r>
        <w:r w:rsidR="00842634">
          <w:rPr>
            <w:webHidden/>
          </w:rPr>
          <w:fldChar w:fldCharType="begin"/>
        </w:r>
        <w:r w:rsidR="00842634">
          <w:rPr>
            <w:webHidden/>
          </w:rPr>
          <w:instrText xml:space="preserve"> PAGEREF _Toc113356909 \h </w:instrText>
        </w:r>
        <w:r w:rsidR="00842634">
          <w:rPr>
            <w:webHidden/>
          </w:rPr>
        </w:r>
        <w:r w:rsidR="00842634">
          <w:rPr>
            <w:webHidden/>
          </w:rPr>
          <w:fldChar w:fldCharType="separate"/>
        </w:r>
        <w:r w:rsidR="00842634">
          <w:rPr>
            <w:webHidden/>
          </w:rPr>
          <w:t>6</w:t>
        </w:r>
        <w:r w:rsidR="00842634">
          <w:rPr>
            <w:webHidden/>
          </w:rPr>
          <w:fldChar w:fldCharType="end"/>
        </w:r>
      </w:hyperlink>
    </w:p>
    <w:p w14:paraId="01741FDE" w14:textId="4B039627" w:rsidR="00842634" w:rsidRDefault="002B5D0B">
      <w:pPr>
        <w:pStyle w:val="11"/>
        <w:rPr>
          <w:rFonts w:asciiTheme="minorHAnsi" w:eastAsiaTheme="minorEastAsia" w:hAnsiTheme="minorHAnsi"/>
          <w:b w:val="0"/>
        </w:rPr>
      </w:pPr>
      <w:hyperlink w:anchor="_Toc113356910" w:history="1">
        <w:r w:rsidR="00842634" w:rsidRPr="00D52CFA">
          <w:rPr>
            <w:rStyle w:val="ad"/>
          </w:rPr>
          <w:t>3</w:t>
        </w:r>
        <w:r w:rsidR="00842634">
          <w:rPr>
            <w:rFonts w:asciiTheme="minorHAnsi" w:eastAsiaTheme="minorEastAsia" w:hAnsiTheme="minorHAnsi"/>
            <w:b w:val="0"/>
          </w:rPr>
          <w:tab/>
        </w:r>
        <w:r w:rsidR="00842634" w:rsidRPr="00D52CFA">
          <w:rPr>
            <w:rStyle w:val="ad"/>
            <w:rFonts w:hint="eastAsia"/>
          </w:rPr>
          <w:t>模組需求及邏輯設計</w:t>
        </w:r>
        <w:r w:rsidR="00842634">
          <w:rPr>
            <w:webHidden/>
          </w:rPr>
          <w:tab/>
        </w:r>
        <w:r w:rsidR="00842634">
          <w:rPr>
            <w:webHidden/>
          </w:rPr>
          <w:fldChar w:fldCharType="begin"/>
        </w:r>
        <w:r w:rsidR="00842634">
          <w:rPr>
            <w:webHidden/>
          </w:rPr>
          <w:instrText xml:space="preserve"> PAGEREF _Toc113356910 \h </w:instrText>
        </w:r>
        <w:r w:rsidR="00842634">
          <w:rPr>
            <w:webHidden/>
          </w:rPr>
        </w:r>
        <w:r w:rsidR="00842634">
          <w:rPr>
            <w:webHidden/>
          </w:rPr>
          <w:fldChar w:fldCharType="separate"/>
        </w:r>
        <w:r w:rsidR="00842634">
          <w:rPr>
            <w:webHidden/>
          </w:rPr>
          <w:t>7</w:t>
        </w:r>
        <w:r w:rsidR="00842634">
          <w:rPr>
            <w:webHidden/>
          </w:rPr>
          <w:fldChar w:fldCharType="end"/>
        </w:r>
      </w:hyperlink>
    </w:p>
    <w:p w14:paraId="5EF741A4" w14:textId="30CEA792" w:rsidR="00842634" w:rsidRDefault="002B5D0B">
      <w:pPr>
        <w:pStyle w:val="22"/>
        <w:rPr>
          <w:rFonts w:asciiTheme="minorHAnsi" w:eastAsiaTheme="minorEastAsia" w:hAnsiTheme="minorHAnsi"/>
          <w:bCs w:val="0"/>
        </w:rPr>
      </w:pPr>
      <w:hyperlink w:anchor="_Toc113356911" w:history="1">
        <w:r w:rsidR="00842634" w:rsidRPr="00D52CFA">
          <w:rPr>
            <w:rStyle w:val="ad"/>
          </w:rPr>
          <w:t>3.1</w:t>
        </w:r>
        <w:r w:rsidR="00842634">
          <w:rPr>
            <w:rFonts w:asciiTheme="minorHAnsi" w:eastAsiaTheme="minorEastAsia" w:hAnsiTheme="minorHAnsi"/>
            <w:bCs w:val="0"/>
          </w:rPr>
          <w:tab/>
        </w:r>
        <w:r w:rsidR="00842634" w:rsidRPr="00D52CFA">
          <w:rPr>
            <w:rStyle w:val="ad"/>
          </w:rPr>
          <w:t xml:space="preserve">PER_SRDS_01 </w:t>
        </w:r>
        <w:r w:rsidR="00842634" w:rsidRPr="00D52CFA">
          <w:rPr>
            <w:rStyle w:val="ad"/>
            <w:rFonts w:hint="eastAsia"/>
          </w:rPr>
          <w:t>車道線資訊解析</w:t>
        </w:r>
        <w:r w:rsidR="00842634">
          <w:rPr>
            <w:webHidden/>
          </w:rPr>
          <w:tab/>
        </w:r>
        <w:r w:rsidR="00842634">
          <w:rPr>
            <w:webHidden/>
          </w:rPr>
          <w:fldChar w:fldCharType="begin"/>
        </w:r>
        <w:r w:rsidR="00842634">
          <w:rPr>
            <w:webHidden/>
          </w:rPr>
          <w:instrText xml:space="preserve"> PAGEREF _Toc113356911 \h </w:instrText>
        </w:r>
        <w:r w:rsidR="00842634">
          <w:rPr>
            <w:webHidden/>
          </w:rPr>
        </w:r>
        <w:r w:rsidR="00842634">
          <w:rPr>
            <w:webHidden/>
          </w:rPr>
          <w:fldChar w:fldCharType="separate"/>
        </w:r>
        <w:r w:rsidR="00842634">
          <w:rPr>
            <w:webHidden/>
          </w:rPr>
          <w:t>8</w:t>
        </w:r>
        <w:r w:rsidR="00842634">
          <w:rPr>
            <w:webHidden/>
          </w:rPr>
          <w:fldChar w:fldCharType="end"/>
        </w:r>
      </w:hyperlink>
    </w:p>
    <w:p w14:paraId="4E9E210C" w14:textId="3E7B7AEF" w:rsidR="00842634" w:rsidRDefault="002B5D0B">
      <w:pPr>
        <w:pStyle w:val="31"/>
        <w:rPr>
          <w:rFonts w:asciiTheme="minorHAnsi" w:eastAsiaTheme="minorEastAsia" w:hAnsiTheme="minorHAnsi"/>
          <w:bCs w:val="0"/>
        </w:rPr>
      </w:pPr>
      <w:hyperlink w:anchor="_Toc113356912" w:history="1">
        <w:r w:rsidR="00842634" w:rsidRPr="00D52CFA">
          <w:rPr>
            <w:rStyle w:val="ad"/>
          </w:rPr>
          <w:t>3.1.1</w:t>
        </w:r>
        <w:r w:rsidR="00842634">
          <w:rPr>
            <w:rFonts w:asciiTheme="minorHAnsi" w:eastAsiaTheme="minorEastAsia" w:hAnsiTheme="minorHAnsi"/>
            <w:bCs w:val="0"/>
          </w:rPr>
          <w:tab/>
        </w:r>
        <w:r w:rsidR="00842634" w:rsidRPr="00D52CFA">
          <w:rPr>
            <w:rStyle w:val="ad"/>
          </w:rPr>
          <w:t xml:space="preserve">PER_SRDS_01_001 </w:t>
        </w:r>
        <w:r w:rsidR="00842634" w:rsidRPr="00D52CFA">
          <w:rPr>
            <w:rStyle w:val="ad"/>
            <w:rFonts w:hint="eastAsia"/>
          </w:rPr>
          <w:t>左右車道線有效旗標</w:t>
        </w:r>
        <w:r w:rsidR="00842634">
          <w:rPr>
            <w:webHidden/>
          </w:rPr>
          <w:tab/>
        </w:r>
        <w:r w:rsidR="00842634">
          <w:rPr>
            <w:webHidden/>
          </w:rPr>
          <w:fldChar w:fldCharType="begin"/>
        </w:r>
        <w:r w:rsidR="00842634">
          <w:rPr>
            <w:webHidden/>
          </w:rPr>
          <w:instrText xml:space="preserve"> PAGEREF _Toc113356912 \h </w:instrText>
        </w:r>
        <w:r w:rsidR="00842634">
          <w:rPr>
            <w:webHidden/>
          </w:rPr>
        </w:r>
        <w:r w:rsidR="00842634">
          <w:rPr>
            <w:webHidden/>
          </w:rPr>
          <w:fldChar w:fldCharType="separate"/>
        </w:r>
        <w:r w:rsidR="00842634">
          <w:rPr>
            <w:webHidden/>
          </w:rPr>
          <w:t>8</w:t>
        </w:r>
        <w:r w:rsidR="00842634">
          <w:rPr>
            <w:webHidden/>
          </w:rPr>
          <w:fldChar w:fldCharType="end"/>
        </w:r>
      </w:hyperlink>
    </w:p>
    <w:p w14:paraId="2366A0F4" w14:textId="18BB2CA7" w:rsidR="00842634" w:rsidRDefault="002B5D0B">
      <w:pPr>
        <w:pStyle w:val="31"/>
        <w:rPr>
          <w:rFonts w:asciiTheme="minorHAnsi" w:eastAsiaTheme="minorEastAsia" w:hAnsiTheme="minorHAnsi"/>
          <w:bCs w:val="0"/>
        </w:rPr>
      </w:pPr>
      <w:hyperlink w:anchor="_Toc113356913" w:history="1">
        <w:r w:rsidR="00842634" w:rsidRPr="00D52CFA">
          <w:rPr>
            <w:rStyle w:val="ad"/>
          </w:rPr>
          <w:t>3.1.2</w:t>
        </w:r>
        <w:r w:rsidR="00842634">
          <w:rPr>
            <w:rFonts w:asciiTheme="minorHAnsi" w:eastAsiaTheme="minorEastAsia" w:hAnsiTheme="minorHAnsi"/>
            <w:bCs w:val="0"/>
          </w:rPr>
          <w:tab/>
        </w:r>
        <w:r w:rsidR="00842634" w:rsidRPr="00D52CFA">
          <w:rPr>
            <w:rStyle w:val="ad"/>
          </w:rPr>
          <w:t xml:space="preserve">PER_SRDS_01_002 </w:t>
        </w:r>
        <w:r w:rsidR="00842634" w:rsidRPr="00D52CFA">
          <w:rPr>
            <w:rStyle w:val="ad"/>
            <w:rFonts w:hint="eastAsia"/>
          </w:rPr>
          <w:t>車道中心線資訊解析</w:t>
        </w:r>
        <w:r w:rsidR="00842634">
          <w:rPr>
            <w:webHidden/>
          </w:rPr>
          <w:tab/>
        </w:r>
        <w:r w:rsidR="00842634">
          <w:rPr>
            <w:webHidden/>
          </w:rPr>
          <w:fldChar w:fldCharType="begin"/>
        </w:r>
        <w:r w:rsidR="00842634">
          <w:rPr>
            <w:webHidden/>
          </w:rPr>
          <w:instrText xml:space="preserve"> PAGEREF _Toc113356913 \h </w:instrText>
        </w:r>
        <w:r w:rsidR="00842634">
          <w:rPr>
            <w:webHidden/>
          </w:rPr>
        </w:r>
        <w:r w:rsidR="00842634">
          <w:rPr>
            <w:webHidden/>
          </w:rPr>
          <w:fldChar w:fldCharType="separate"/>
        </w:r>
        <w:r w:rsidR="00842634">
          <w:rPr>
            <w:webHidden/>
          </w:rPr>
          <w:t>10</w:t>
        </w:r>
        <w:r w:rsidR="00842634">
          <w:rPr>
            <w:webHidden/>
          </w:rPr>
          <w:fldChar w:fldCharType="end"/>
        </w:r>
      </w:hyperlink>
    </w:p>
    <w:p w14:paraId="33397114" w14:textId="057F8046" w:rsidR="00842634" w:rsidRDefault="002B5D0B">
      <w:pPr>
        <w:pStyle w:val="31"/>
        <w:rPr>
          <w:rFonts w:asciiTheme="minorHAnsi" w:eastAsiaTheme="minorEastAsia" w:hAnsiTheme="minorHAnsi"/>
          <w:bCs w:val="0"/>
        </w:rPr>
      </w:pPr>
      <w:hyperlink w:anchor="_Toc113356914" w:history="1">
        <w:r w:rsidR="00842634" w:rsidRPr="00D52CFA">
          <w:rPr>
            <w:rStyle w:val="ad"/>
          </w:rPr>
          <w:t>3.1.3</w:t>
        </w:r>
        <w:r w:rsidR="00842634">
          <w:rPr>
            <w:rFonts w:asciiTheme="minorHAnsi" w:eastAsiaTheme="minorEastAsia" w:hAnsiTheme="minorHAnsi"/>
            <w:bCs w:val="0"/>
          </w:rPr>
          <w:tab/>
        </w:r>
        <w:r w:rsidR="00842634" w:rsidRPr="00D52CFA">
          <w:rPr>
            <w:rStyle w:val="ad"/>
          </w:rPr>
          <w:t xml:space="preserve">PER_SRDS_01_003 </w:t>
        </w:r>
        <w:r w:rsidR="00842634" w:rsidRPr="00D52CFA">
          <w:rPr>
            <w:rStyle w:val="ad"/>
            <w:rFonts w:hint="eastAsia"/>
          </w:rPr>
          <w:t>左車道線資訊解析</w:t>
        </w:r>
        <w:r w:rsidR="00842634">
          <w:rPr>
            <w:webHidden/>
          </w:rPr>
          <w:tab/>
        </w:r>
        <w:r w:rsidR="00842634">
          <w:rPr>
            <w:webHidden/>
          </w:rPr>
          <w:fldChar w:fldCharType="begin"/>
        </w:r>
        <w:r w:rsidR="00842634">
          <w:rPr>
            <w:webHidden/>
          </w:rPr>
          <w:instrText xml:space="preserve"> PAGEREF _Toc113356914 \h </w:instrText>
        </w:r>
        <w:r w:rsidR="00842634">
          <w:rPr>
            <w:webHidden/>
          </w:rPr>
        </w:r>
        <w:r w:rsidR="00842634">
          <w:rPr>
            <w:webHidden/>
          </w:rPr>
          <w:fldChar w:fldCharType="separate"/>
        </w:r>
        <w:r w:rsidR="00842634">
          <w:rPr>
            <w:webHidden/>
          </w:rPr>
          <w:t>14</w:t>
        </w:r>
        <w:r w:rsidR="00842634">
          <w:rPr>
            <w:webHidden/>
          </w:rPr>
          <w:fldChar w:fldCharType="end"/>
        </w:r>
      </w:hyperlink>
    </w:p>
    <w:p w14:paraId="3DB3EE33" w14:textId="444E54EB" w:rsidR="00842634" w:rsidRDefault="002B5D0B">
      <w:pPr>
        <w:pStyle w:val="31"/>
        <w:rPr>
          <w:rFonts w:asciiTheme="minorHAnsi" w:eastAsiaTheme="minorEastAsia" w:hAnsiTheme="minorHAnsi"/>
          <w:bCs w:val="0"/>
        </w:rPr>
      </w:pPr>
      <w:hyperlink w:anchor="_Toc113356915" w:history="1">
        <w:r w:rsidR="00842634" w:rsidRPr="00D52CFA">
          <w:rPr>
            <w:rStyle w:val="ad"/>
          </w:rPr>
          <w:t>3.1.4</w:t>
        </w:r>
        <w:r w:rsidR="00842634">
          <w:rPr>
            <w:rFonts w:asciiTheme="minorHAnsi" w:eastAsiaTheme="minorEastAsia" w:hAnsiTheme="minorHAnsi"/>
            <w:bCs w:val="0"/>
          </w:rPr>
          <w:tab/>
        </w:r>
        <w:r w:rsidR="00842634" w:rsidRPr="00D52CFA">
          <w:rPr>
            <w:rStyle w:val="ad"/>
          </w:rPr>
          <w:t xml:space="preserve">PER_SRDS_01_004 </w:t>
        </w:r>
        <w:r w:rsidR="00842634" w:rsidRPr="00D52CFA">
          <w:rPr>
            <w:rStyle w:val="ad"/>
            <w:rFonts w:hint="eastAsia"/>
          </w:rPr>
          <w:t>右車道線資訊解析</w:t>
        </w:r>
        <w:r w:rsidR="00842634">
          <w:rPr>
            <w:webHidden/>
          </w:rPr>
          <w:tab/>
        </w:r>
        <w:r w:rsidR="00842634">
          <w:rPr>
            <w:webHidden/>
          </w:rPr>
          <w:fldChar w:fldCharType="begin"/>
        </w:r>
        <w:r w:rsidR="00842634">
          <w:rPr>
            <w:webHidden/>
          </w:rPr>
          <w:instrText xml:space="preserve"> PAGEREF _Toc113356915 \h </w:instrText>
        </w:r>
        <w:r w:rsidR="00842634">
          <w:rPr>
            <w:webHidden/>
          </w:rPr>
        </w:r>
        <w:r w:rsidR="00842634">
          <w:rPr>
            <w:webHidden/>
          </w:rPr>
          <w:fldChar w:fldCharType="separate"/>
        </w:r>
        <w:r w:rsidR="00842634">
          <w:rPr>
            <w:webHidden/>
          </w:rPr>
          <w:t>18</w:t>
        </w:r>
        <w:r w:rsidR="00842634">
          <w:rPr>
            <w:webHidden/>
          </w:rPr>
          <w:fldChar w:fldCharType="end"/>
        </w:r>
      </w:hyperlink>
    </w:p>
    <w:p w14:paraId="3AC5DD84" w14:textId="1C98ED3D" w:rsidR="00842634" w:rsidRDefault="002B5D0B">
      <w:pPr>
        <w:pStyle w:val="31"/>
        <w:rPr>
          <w:rFonts w:asciiTheme="minorHAnsi" w:eastAsiaTheme="minorEastAsia" w:hAnsiTheme="minorHAnsi"/>
          <w:bCs w:val="0"/>
        </w:rPr>
      </w:pPr>
      <w:hyperlink w:anchor="_Toc113356916" w:history="1">
        <w:r w:rsidR="00842634" w:rsidRPr="00D52CFA">
          <w:rPr>
            <w:rStyle w:val="ad"/>
          </w:rPr>
          <w:t>3.1.5</w:t>
        </w:r>
        <w:r w:rsidR="00842634">
          <w:rPr>
            <w:rFonts w:asciiTheme="minorHAnsi" w:eastAsiaTheme="minorEastAsia" w:hAnsiTheme="minorHAnsi"/>
            <w:bCs w:val="0"/>
          </w:rPr>
          <w:tab/>
        </w:r>
        <w:r w:rsidR="00842634" w:rsidRPr="00D52CFA">
          <w:rPr>
            <w:rStyle w:val="ad"/>
          </w:rPr>
          <w:t xml:space="preserve">PER_SRDS_01_005 </w:t>
        </w:r>
        <w:r w:rsidR="00842634" w:rsidRPr="00D52CFA">
          <w:rPr>
            <w:rStyle w:val="ad"/>
            <w:rFonts w:hint="eastAsia"/>
          </w:rPr>
          <w:t>左右殘餘車道時間解析</w:t>
        </w:r>
        <w:r w:rsidR="00842634">
          <w:rPr>
            <w:webHidden/>
          </w:rPr>
          <w:tab/>
        </w:r>
        <w:r w:rsidR="00842634">
          <w:rPr>
            <w:webHidden/>
          </w:rPr>
          <w:fldChar w:fldCharType="begin"/>
        </w:r>
        <w:r w:rsidR="00842634">
          <w:rPr>
            <w:webHidden/>
          </w:rPr>
          <w:instrText xml:space="preserve"> PAGEREF _Toc113356916 \h </w:instrText>
        </w:r>
        <w:r w:rsidR="00842634">
          <w:rPr>
            <w:webHidden/>
          </w:rPr>
        </w:r>
        <w:r w:rsidR="00842634">
          <w:rPr>
            <w:webHidden/>
          </w:rPr>
          <w:fldChar w:fldCharType="separate"/>
        </w:r>
        <w:r w:rsidR="00842634">
          <w:rPr>
            <w:webHidden/>
          </w:rPr>
          <w:t>22</w:t>
        </w:r>
        <w:r w:rsidR="00842634">
          <w:rPr>
            <w:webHidden/>
          </w:rPr>
          <w:fldChar w:fldCharType="end"/>
        </w:r>
      </w:hyperlink>
    </w:p>
    <w:p w14:paraId="53CFD344" w14:textId="73BDBAF9" w:rsidR="00842634" w:rsidRDefault="002B5D0B">
      <w:pPr>
        <w:pStyle w:val="22"/>
        <w:rPr>
          <w:rFonts w:asciiTheme="minorHAnsi" w:eastAsiaTheme="minorEastAsia" w:hAnsiTheme="minorHAnsi"/>
          <w:bCs w:val="0"/>
        </w:rPr>
      </w:pPr>
      <w:hyperlink w:anchor="_Toc113356917" w:history="1">
        <w:r w:rsidR="00842634" w:rsidRPr="00D52CFA">
          <w:rPr>
            <w:rStyle w:val="ad"/>
          </w:rPr>
          <w:t>3.2</w:t>
        </w:r>
        <w:r w:rsidR="00842634">
          <w:rPr>
            <w:rFonts w:asciiTheme="minorHAnsi" w:eastAsiaTheme="minorEastAsia" w:hAnsiTheme="minorHAnsi"/>
            <w:bCs w:val="0"/>
          </w:rPr>
          <w:tab/>
        </w:r>
        <w:r w:rsidR="00842634" w:rsidRPr="00D52CFA">
          <w:rPr>
            <w:rStyle w:val="ad"/>
          </w:rPr>
          <w:t xml:space="preserve">PER_SRDS_02 Time to lane crossing </w:t>
        </w:r>
        <w:r w:rsidR="00842634" w:rsidRPr="00D52CFA">
          <w:rPr>
            <w:rStyle w:val="ad"/>
            <w:rFonts w:hint="eastAsia"/>
          </w:rPr>
          <w:t>跨越車道線時間解析</w:t>
        </w:r>
        <w:r w:rsidR="00842634">
          <w:rPr>
            <w:webHidden/>
          </w:rPr>
          <w:tab/>
        </w:r>
        <w:r w:rsidR="00842634">
          <w:rPr>
            <w:webHidden/>
          </w:rPr>
          <w:fldChar w:fldCharType="begin"/>
        </w:r>
        <w:r w:rsidR="00842634">
          <w:rPr>
            <w:webHidden/>
          </w:rPr>
          <w:instrText xml:space="preserve"> PAGEREF _Toc113356917 \h </w:instrText>
        </w:r>
        <w:r w:rsidR="00842634">
          <w:rPr>
            <w:webHidden/>
          </w:rPr>
        </w:r>
        <w:r w:rsidR="00842634">
          <w:rPr>
            <w:webHidden/>
          </w:rPr>
          <w:fldChar w:fldCharType="separate"/>
        </w:r>
        <w:r w:rsidR="00842634">
          <w:rPr>
            <w:webHidden/>
          </w:rPr>
          <w:t>23</w:t>
        </w:r>
        <w:r w:rsidR="00842634">
          <w:rPr>
            <w:webHidden/>
          </w:rPr>
          <w:fldChar w:fldCharType="end"/>
        </w:r>
      </w:hyperlink>
    </w:p>
    <w:p w14:paraId="66E8A806" w14:textId="242796FD" w:rsidR="00842634" w:rsidRDefault="002B5D0B">
      <w:pPr>
        <w:pStyle w:val="22"/>
        <w:rPr>
          <w:rFonts w:asciiTheme="minorHAnsi" w:eastAsiaTheme="minorEastAsia" w:hAnsiTheme="minorHAnsi"/>
          <w:bCs w:val="0"/>
        </w:rPr>
      </w:pPr>
      <w:hyperlink w:anchor="_Toc113356918" w:history="1">
        <w:r w:rsidR="00842634" w:rsidRPr="00D52CFA">
          <w:rPr>
            <w:rStyle w:val="ad"/>
          </w:rPr>
          <w:t>3.3</w:t>
        </w:r>
        <w:r w:rsidR="00842634">
          <w:rPr>
            <w:rFonts w:asciiTheme="minorHAnsi" w:eastAsiaTheme="minorEastAsia" w:hAnsiTheme="minorHAnsi"/>
            <w:bCs w:val="0"/>
          </w:rPr>
          <w:tab/>
        </w:r>
        <w:r w:rsidR="00842634" w:rsidRPr="00D52CFA">
          <w:rPr>
            <w:rStyle w:val="ad"/>
          </w:rPr>
          <w:t xml:space="preserve">PER_SRDS_03 </w:t>
        </w:r>
        <w:r w:rsidR="00842634" w:rsidRPr="00D52CFA">
          <w:rPr>
            <w:rStyle w:val="ad"/>
            <w:rFonts w:hint="eastAsia"/>
          </w:rPr>
          <w:t>左車道斜率偏差</w:t>
        </w:r>
        <w:r w:rsidR="00842634">
          <w:rPr>
            <w:webHidden/>
          </w:rPr>
          <w:tab/>
        </w:r>
        <w:r w:rsidR="00842634">
          <w:rPr>
            <w:webHidden/>
          </w:rPr>
          <w:fldChar w:fldCharType="begin"/>
        </w:r>
        <w:r w:rsidR="00842634">
          <w:rPr>
            <w:webHidden/>
          </w:rPr>
          <w:instrText xml:space="preserve"> PAGEREF _Toc113356918 \h </w:instrText>
        </w:r>
        <w:r w:rsidR="00842634">
          <w:rPr>
            <w:webHidden/>
          </w:rPr>
        </w:r>
        <w:r w:rsidR="00842634">
          <w:rPr>
            <w:webHidden/>
          </w:rPr>
          <w:fldChar w:fldCharType="separate"/>
        </w:r>
        <w:r w:rsidR="00842634">
          <w:rPr>
            <w:webHidden/>
          </w:rPr>
          <w:t>24</w:t>
        </w:r>
        <w:r w:rsidR="00842634">
          <w:rPr>
            <w:webHidden/>
          </w:rPr>
          <w:fldChar w:fldCharType="end"/>
        </w:r>
      </w:hyperlink>
    </w:p>
    <w:p w14:paraId="0682E399" w14:textId="73CFA168" w:rsidR="00842634" w:rsidRDefault="002B5D0B">
      <w:pPr>
        <w:pStyle w:val="22"/>
        <w:rPr>
          <w:rFonts w:asciiTheme="minorHAnsi" w:eastAsiaTheme="minorEastAsia" w:hAnsiTheme="minorHAnsi"/>
          <w:bCs w:val="0"/>
        </w:rPr>
      </w:pPr>
      <w:hyperlink w:anchor="_Toc113356919" w:history="1">
        <w:r w:rsidR="00842634" w:rsidRPr="00D52CFA">
          <w:rPr>
            <w:rStyle w:val="ad"/>
          </w:rPr>
          <w:t>3.4</w:t>
        </w:r>
        <w:r w:rsidR="00842634">
          <w:rPr>
            <w:rFonts w:asciiTheme="minorHAnsi" w:eastAsiaTheme="minorEastAsia" w:hAnsiTheme="minorHAnsi"/>
            <w:bCs w:val="0"/>
          </w:rPr>
          <w:tab/>
        </w:r>
        <w:r w:rsidR="00842634" w:rsidRPr="00D52CFA">
          <w:rPr>
            <w:rStyle w:val="ad"/>
          </w:rPr>
          <w:t xml:space="preserve">PER_SRDS_04 </w:t>
        </w:r>
        <w:r w:rsidR="00842634" w:rsidRPr="00D52CFA">
          <w:rPr>
            <w:rStyle w:val="ad"/>
            <w:rFonts w:hint="eastAsia"/>
          </w:rPr>
          <w:t>右車道斜率偏差</w:t>
        </w:r>
        <w:r w:rsidR="00842634">
          <w:rPr>
            <w:webHidden/>
          </w:rPr>
          <w:tab/>
        </w:r>
        <w:r w:rsidR="00842634">
          <w:rPr>
            <w:webHidden/>
          </w:rPr>
          <w:fldChar w:fldCharType="begin"/>
        </w:r>
        <w:r w:rsidR="00842634">
          <w:rPr>
            <w:webHidden/>
          </w:rPr>
          <w:instrText xml:space="preserve"> PAGEREF _Toc113356919 \h </w:instrText>
        </w:r>
        <w:r w:rsidR="00842634">
          <w:rPr>
            <w:webHidden/>
          </w:rPr>
        </w:r>
        <w:r w:rsidR="00842634">
          <w:rPr>
            <w:webHidden/>
          </w:rPr>
          <w:fldChar w:fldCharType="separate"/>
        </w:r>
        <w:r w:rsidR="00842634">
          <w:rPr>
            <w:webHidden/>
          </w:rPr>
          <w:t>27</w:t>
        </w:r>
        <w:r w:rsidR="00842634">
          <w:rPr>
            <w:webHidden/>
          </w:rPr>
          <w:fldChar w:fldCharType="end"/>
        </w:r>
      </w:hyperlink>
    </w:p>
    <w:p w14:paraId="666209E5" w14:textId="09233430" w:rsidR="00842634" w:rsidRDefault="002B5D0B">
      <w:pPr>
        <w:pStyle w:val="31"/>
        <w:rPr>
          <w:rFonts w:asciiTheme="minorHAnsi" w:eastAsiaTheme="minorEastAsia" w:hAnsiTheme="minorHAnsi"/>
          <w:bCs w:val="0"/>
        </w:rPr>
      </w:pPr>
      <w:hyperlink w:anchor="_Toc113356920" w:history="1">
        <w:r w:rsidR="00842634" w:rsidRPr="00D52CFA">
          <w:rPr>
            <w:rStyle w:val="ad"/>
          </w:rPr>
          <w:t>3.4.1</w:t>
        </w:r>
        <w:r w:rsidR="00842634">
          <w:rPr>
            <w:rFonts w:asciiTheme="minorHAnsi" w:eastAsiaTheme="minorEastAsia" w:hAnsiTheme="minorHAnsi"/>
            <w:bCs w:val="0"/>
          </w:rPr>
          <w:tab/>
        </w:r>
        <w:r w:rsidR="00842634" w:rsidRPr="00D52CFA">
          <w:rPr>
            <w:rStyle w:val="ad"/>
          </w:rPr>
          <w:t xml:space="preserve">PER_SRDS_03_001 </w:t>
        </w:r>
        <w:r w:rsidR="00842634" w:rsidRPr="00D52CFA">
          <w:rPr>
            <w:rStyle w:val="ad"/>
            <w:rFonts w:hint="eastAsia"/>
          </w:rPr>
          <w:t>右車道斜率偏差解析</w:t>
        </w:r>
        <w:r w:rsidR="00842634">
          <w:rPr>
            <w:webHidden/>
          </w:rPr>
          <w:tab/>
        </w:r>
        <w:r w:rsidR="00842634">
          <w:rPr>
            <w:webHidden/>
          </w:rPr>
          <w:fldChar w:fldCharType="begin"/>
        </w:r>
        <w:r w:rsidR="00842634">
          <w:rPr>
            <w:webHidden/>
          </w:rPr>
          <w:instrText xml:space="preserve"> PAGEREF _Toc113356920 \h </w:instrText>
        </w:r>
        <w:r w:rsidR="00842634">
          <w:rPr>
            <w:webHidden/>
          </w:rPr>
        </w:r>
        <w:r w:rsidR="00842634">
          <w:rPr>
            <w:webHidden/>
          </w:rPr>
          <w:fldChar w:fldCharType="separate"/>
        </w:r>
        <w:r w:rsidR="00842634">
          <w:rPr>
            <w:webHidden/>
          </w:rPr>
          <w:t>27</w:t>
        </w:r>
        <w:r w:rsidR="00842634">
          <w:rPr>
            <w:webHidden/>
          </w:rPr>
          <w:fldChar w:fldCharType="end"/>
        </w:r>
      </w:hyperlink>
    </w:p>
    <w:p w14:paraId="5A228190" w14:textId="485CECAA" w:rsidR="00842634" w:rsidRDefault="002B5D0B">
      <w:pPr>
        <w:pStyle w:val="22"/>
        <w:rPr>
          <w:rFonts w:asciiTheme="minorHAnsi" w:eastAsiaTheme="minorEastAsia" w:hAnsiTheme="minorHAnsi"/>
          <w:bCs w:val="0"/>
        </w:rPr>
      </w:pPr>
      <w:hyperlink w:anchor="_Toc113356921" w:history="1">
        <w:r w:rsidR="00842634" w:rsidRPr="00D52CFA">
          <w:rPr>
            <w:rStyle w:val="ad"/>
          </w:rPr>
          <w:t>3.5</w:t>
        </w:r>
        <w:r w:rsidR="00842634">
          <w:rPr>
            <w:rFonts w:asciiTheme="minorHAnsi" w:eastAsiaTheme="minorEastAsia" w:hAnsiTheme="minorHAnsi"/>
            <w:bCs w:val="0"/>
          </w:rPr>
          <w:tab/>
        </w:r>
        <w:r w:rsidR="00842634" w:rsidRPr="00D52CFA">
          <w:rPr>
            <w:rStyle w:val="ad"/>
          </w:rPr>
          <w:t>IFO_SRDS_01 Lane Info</w:t>
        </w:r>
        <w:r w:rsidR="00842634">
          <w:rPr>
            <w:webHidden/>
          </w:rPr>
          <w:tab/>
        </w:r>
        <w:r w:rsidR="00842634">
          <w:rPr>
            <w:webHidden/>
          </w:rPr>
          <w:fldChar w:fldCharType="begin"/>
        </w:r>
        <w:r w:rsidR="00842634">
          <w:rPr>
            <w:webHidden/>
          </w:rPr>
          <w:instrText xml:space="preserve"> PAGEREF _Toc113356921 \h </w:instrText>
        </w:r>
        <w:r w:rsidR="00842634">
          <w:rPr>
            <w:webHidden/>
          </w:rPr>
        </w:r>
        <w:r w:rsidR="00842634">
          <w:rPr>
            <w:webHidden/>
          </w:rPr>
          <w:fldChar w:fldCharType="separate"/>
        </w:r>
        <w:r w:rsidR="00842634">
          <w:rPr>
            <w:webHidden/>
          </w:rPr>
          <w:t>30</w:t>
        </w:r>
        <w:r w:rsidR="00842634">
          <w:rPr>
            <w:webHidden/>
          </w:rPr>
          <w:fldChar w:fldCharType="end"/>
        </w:r>
      </w:hyperlink>
    </w:p>
    <w:p w14:paraId="78D15650" w14:textId="7ACA0BC4" w:rsidR="00842634" w:rsidRDefault="002B5D0B">
      <w:pPr>
        <w:pStyle w:val="31"/>
        <w:rPr>
          <w:rFonts w:asciiTheme="minorHAnsi" w:eastAsiaTheme="minorEastAsia" w:hAnsiTheme="minorHAnsi"/>
          <w:bCs w:val="0"/>
        </w:rPr>
      </w:pPr>
      <w:hyperlink w:anchor="_Toc113356922" w:history="1">
        <w:r w:rsidR="00842634" w:rsidRPr="00D52CFA">
          <w:rPr>
            <w:rStyle w:val="ad"/>
          </w:rPr>
          <w:t>3.5.1</w:t>
        </w:r>
        <w:r w:rsidR="00842634">
          <w:rPr>
            <w:rFonts w:asciiTheme="minorHAnsi" w:eastAsiaTheme="minorEastAsia" w:hAnsiTheme="minorHAnsi"/>
            <w:bCs w:val="0"/>
          </w:rPr>
          <w:tab/>
        </w:r>
        <w:r w:rsidR="00842634" w:rsidRPr="00D52CFA">
          <w:rPr>
            <w:rStyle w:val="ad"/>
          </w:rPr>
          <w:t xml:space="preserve">IFO_SRDS_01_001 </w:t>
        </w:r>
        <w:r w:rsidR="00842634" w:rsidRPr="00D52CFA">
          <w:rPr>
            <w:rStyle w:val="ad"/>
            <w:rFonts w:hint="eastAsia"/>
          </w:rPr>
          <w:t>車道線資訊做動判斷</w:t>
        </w:r>
        <w:r w:rsidR="00842634">
          <w:rPr>
            <w:webHidden/>
          </w:rPr>
          <w:tab/>
        </w:r>
        <w:r w:rsidR="00842634">
          <w:rPr>
            <w:webHidden/>
          </w:rPr>
          <w:fldChar w:fldCharType="begin"/>
        </w:r>
        <w:r w:rsidR="00842634">
          <w:rPr>
            <w:webHidden/>
          </w:rPr>
          <w:instrText xml:space="preserve"> PAGEREF _Toc113356922 \h </w:instrText>
        </w:r>
        <w:r w:rsidR="00842634">
          <w:rPr>
            <w:webHidden/>
          </w:rPr>
        </w:r>
        <w:r w:rsidR="00842634">
          <w:rPr>
            <w:webHidden/>
          </w:rPr>
          <w:fldChar w:fldCharType="separate"/>
        </w:r>
        <w:r w:rsidR="00842634">
          <w:rPr>
            <w:webHidden/>
          </w:rPr>
          <w:t>31</w:t>
        </w:r>
        <w:r w:rsidR="00842634">
          <w:rPr>
            <w:webHidden/>
          </w:rPr>
          <w:fldChar w:fldCharType="end"/>
        </w:r>
      </w:hyperlink>
    </w:p>
    <w:p w14:paraId="11E93593" w14:textId="491010F9" w:rsidR="00842634" w:rsidRDefault="002B5D0B">
      <w:pPr>
        <w:pStyle w:val="31"/>
        <w:rPr>
          <w:rFonts w:asciiTheme="minorHAnsi" w:eastAsiaTheme="minorEastAsia" w:hAnsiTheme="minorHAnsi"/>
          <w:bCs w:val="0"/>
        </w:rPr>
      </w:pPr>
      <w:hyperlink w:anchor="_Toc113356923" w:history="1">
        <w:r w:rsidR="00842634" w:rsidRPr="00D52CFA">
          <w:rPr>
            <w:rStyle w:val="ad"/>
          </w:rPr>
          <w:t>3.5.2</w:t>
        </w:r>
        <w:r w:rsidR="00842634">
          <w:rPr>
            <w:rFonts w:asciiTheme="minorHAnsi" w:eastAsiaTheme="minorEastAsia" w:hAnsiTheme="minorHAnsi"/>
            <w:bCs w:val="0"/>
          </w:rPr>
          <w:tab/>
        </w:r>
        <w:r w:rsidR="00842634" w:rsidRPr="00D52CFA">
          <w:rPr>
            <w:rStyle w:val="ad"/>
          </w:rPr>
          <w:t>IFO_SRDS_01_002 Time to Lane Crossing</w:t>
        </w:r>
        <w:r w:rsidR="00842634" w:rsidRPr="00D52CFA">
          <w:rPr>
            <w:rStyle w:val="ad"/>
            <w:rFonts w:hint="eastAsia"/>
          </w:rPr>
          <w:t>判斷</w:t>
        </w:r>
        <w:r w:rsidR="00842634">
          <w:rPr>
            <w:webHidden/>
          </w:rPr>
          <w:tab/>
        </w:r>
        <w:r w:rsidR="00842634">
          <w:rPr>
            <w:webHidden/>
          </w:rPr>
          <w:fldChar w:fldCharType="begin"/>
        </w:r>
        <w:r w:rsidR="00842634">
          <w:rPr>
            <w:webHidden/>
          </w:rPr>
          <w:instrText xml:space="preserve"> PAGEREF _Toc113356923 \h </w:instrText>
        </w:r>
        <w:r w:rsidR="00842634">
          <w:rPr>
            <w:webHidden/>
          </w:rPr>
        </w:r>
        <w:r w:rsidR="00842634">
          <w:rPr>
            <w:webHidden/>
          </w:rPr>
          <w:fldChar w:fldCharType="separate"/>
        </w:r>
        <w:r w:rsidR="00842634">
          <w:rPr>
            <w:webHidden/>
          </w:rPr>
          <w:t>34</w:t>
        </w:r>
        <w:r w:rsidR="00842634">
          <w:rPr>
            <w:webHidden/>
          </w:rPr>
          <w:fldChar w:fldCharType="end"/>
        </w:r>
      </w:hyperlink>
    </w:p>
    <w:p w14:paraId="3AB8FB48" w14:textId="3B17F9EF" w:rsidR="00842634" w:rsidRDefault="002B5D0B">
      <w:pPr>
        <w:pStyle w:val="31"/>
        <w:rPr>
          <w:rFonts w:asciiTheme="minorHAnsi" w:eastAsiaTheme="minorEastAsia" w:hAnsiTheme="minorHAnsi"/>
          <w:bCs w:val="0"/>
        </w:rPr>
      </w:pPr>
      <w:hyperlink w:anchor="_Toc113356924" w:history="1">
        <w:r w:rsidR="00842634" w:rsidRPr="00D52CFA">
          <w:rPr>
            <w:rStyle w:val="ad"/>
          </w:rPr>
          <w:t>3.5.3</w:t>
        </w:r>
        <w:r w:rsidR="00842634">
          <w:rPr>
            <w:rFonts w:asciiTheme="minorHAnsi" w:eastAsiaTheme="minorEastAsia" w:hAnsiTheme="minorHAnsi"/>
            <w:bCs w:val="0"/>
          </w:rPr>
          <w:tab/>
        </w:r>
        <w:r w:rsidR="00842634" w:rsidRPr="00D52CFA">
          <w:rPr>
            <w:rStyle w:val="ad"/>
          </w:rPr>
          <w:t xml:space="preserve">IFO_SRDS_01_003 </w:t>
        </w:r>
        <w:r w:rsidR="00842634" w:rsidRPr="00D52CFA">
          <w:rPr>
            <w:rStyle w:val="ad"/>
            <w:rFonts w:hint="eastAsia"/>
          </w:rPr>
          <w:t>跨越車道判斷</w:t>
        </w:r>
        <w:r w:rsidR="00842634">
          <w:rPr>
            <w:webHidden/>
          </w:rPr>
          <w:tab/>
        </w:r>
        <w:r w:rsidR="00842634">
          <w:rPr>
            <w:webHidden/>
          </w:rPr>
          <w:fldChar w:fldCharType="begin"/>
        </w:r>
        <w:r w:rsidR="00842634">
          <w:rPr>
            <w:webHidden/>
          </w:rPr>
          <w:instrText xml:space="preserve"> PAGEREF _Toc113356924 \h </w:instrText>
        </w:r>
        <w:r w:rsidR="00842634">
          <w:rPr>
            <w:webHidden/>
          </w:rPr>
        </w:r>
        <w:r w:rsidR="00842634">
          <w:rPr>
            <w:webHidden/>
          </w:rPr>
          <w:fldChar w:fldCharType="separate"/>
        </w:r>
        <w:r w:rsidR="00842634">
          <w:rPr>
            <w:webHidden/>
          </w:rPr>
          <w:t>34</w:t>
        </w:r>
        <w:r w:rsidR="00842634">
          <w:rPr>
            <w:webHidden/>
          </w:rPr>
          <w:fldChar w:fldCharType="end"/>
        </w:r>
      </w:hyperlink>
    </w:p>
    <w:p w14:paraId="658CB971" w14:textId="346A3482" w:rsidR="00842634" w:rsidRDefault="002B5D0B">
      <w:pPr>
        <w:pStyle w:val="11"/>
        <w:rPr>
          <w:rFonts w:asciiTheme="minorHAnsi" w:eastAsiaTheme="minorEastAsia" w:hAnsiTheme="minorHAnsi"/>
          <w:b w:val="0"/>
        </w:rPr>
      </w:pPr>
      <w:hyperlink w:anchor="_Toc113356925" w:history="1">
        <w:r w:rsidR="00842634" w:rsidRPr="00D52CFA">
          <w:rPr>
            <w:rStyle w:val="ad"/>
          </w:rPr>
          <w:t>Appendix A</w:t>
        </w:r>
        <w:r w:rsidR="00842634">
          <w:rPr>
            <w:webHidden/>
          </w:rPr>
          <w:tab/>
        </w:r>
        <w:r w:rsidR="00842634">
          <w:rPr>
            <w:webHidden/>
          </w:rPr>
          <w:fldChar w:fldCharType="begin"/>
        </w:r>
        <w:r w:rsidR="00842634">
          <w:rPr>
            <w:webHidden/>
          </w:rPr>
          <w:instrText xml:space="preserve"> PAGEREF _Toc113356925 \h </w:instrText>
        </w:r>
        <w:r w:rsidR="00842634">
          <w:rPr>
            <w:webHidden/>
          </w:rPr>
        </w:r>
        <w:r w:rsidR="00842634">
          <w:rPr>
            <w:webHidden/>
          </w:rPr>
          <w:fldChar w:fldCharType="separate"/>
        </w:r>
        <w:r w:rsidR="00842634">
          <w:rPr>
            <w:webHidden/>
          </w:rPr>
          <w:t>35</w:t>
        </w:r>
        <w:r w:rsidR="00842634">
          <w:rPr>
            <w:webHidden/>
          </w:rPr>
          <w:fldChar w:fldCharType="end"/>
        </w:r>
      </w:hyperlink>
    </w:p>
    <w:p w14:paraId="3D0AA25E" w14:textId="2400A551" w:rsidR="00395D0E" w:rsidRPr="006E5918" w:rsidRDefault="00395DC9" w:rsidP="00A10175">
      <w:pPr>
        <w:pStyle w:val="afd"/>
        <w:tabs>
          <w:tab w:val="right" w:leader="dot" w:pos="9629"/>
        </w:tabs>
        <w:ind w:leftChars="0" w:left="480" w:hanging="480"/>
        <w:rPr>
          <w:rFonts w:cs="Times New Roman"/>
          <w:b/>
          <w:noProof/>
          <w:szCs w:val="24"/>
          <w:lang w:val="en-US" w:eastAsia="zh-TW"/>
        </w:rPr>
      </w:pPr>
      <w:r w:rsidRPr="00C573CA">
        <w:rPr>
          <w:rStyle w:val="ad"/>
          <w:rFonts w:ascii="標楷體" w:hAnsi="標楷體" w:cs="Times New Roman"/>
          <w:noProof/>
          <w:szCs w:val="24"/>
          <w:lang w:eastAsia="zh-TW"/>
        </w:rPr>
        <w:fldChar w:fldCharType="end"/>
      </w:r>
      <w:bookmarkEnd w:id="5"/>
    </w:p>
    <w:p w14:paraId="38EC917E" w14:textId="0C144B74" w:rsidR="00395D0E" w:rsidRPr="000742AA" w:rsidRDefault="00395D0E" w:rsidP="00395D0E">
      <w:pPr>
        <w:pStyle w:val="a1"/>
        <w:rPr>
          <w:rFonts w:cs="Times New Roman"/>
          <w:i/>
          <w:iCs/>
          <w:szCs w:val="24"/>
          <w:lang w:eastAsia="zh-TW"/>
        </w:rPr>
      </w:pPr>
    </w:p>
    <w:p w14:paraId="2F20BA91" w14:textId="15A22BEA" w:rsidR="00524246" w:rsidRPr="00524246" w:rsidRDefault="00543698" w:rsidP="00427B09">
      <w:pPr>
        <w:jc w:val="both"/>
        <w:rPr>
          <w:rFonts w:cs="Times New Roman"/>
          <w:szCs w:val="24"/>
          <w:lang w:val="pt-BR" w:eastAsia="zh-TW"/>
        </w:rPr>
      </w:pPr>
      <w:r w:rsidRPr="000742AA">
        <w:rPr>
          <w:rFonts w:cs="Times New Roman"/>
          <w:szCs w:val="24"/>
          <w:lang w:val="pt-BR" w:eastAsia="zh-TW"/>
        </w:rPr>
        <w:br w:type="page"/>
      </w:r>
    </w:p>
    <w:p w14:paraId="15361C38" w14:textId="73E22F0D" w:rsidR="001E443A" w:rsidRPr="001E443A" w:rsidRDefault="005A6F4C" w:rsidP="002B5D0B">
      <w:pPr>
        <w:pStyle w:val="1"/>
        <w:numPr>
          <w:ilvl w:val="0"/>
          <w:numId w:val="18"/>
        </w:numPr>
        <w:rPr>
          <w:bCs/>
        </w:rPr>
      </w:pPr>
      <w:bookmarkStart w:id="6" w:name="_Toc113356900"/>
      <w:r>
        <w:rPr>
          <w:rFonts w:hint="eastAsia"/>
        </w:rPr>
        <w:lastRenderedPageBreak/>
        <w:t>簡介</w:t>
      </w:r>
      <w:bookmarkEnd w:id="6"/>
    </w:p>
    <w:p w14:paraId="4758B11C" w14:textId="3AA3E073" w:rsidR="001E443A" w:rsidRDefault="005A6F4C" w:rsidP="002B5D0B">
      <w:pPr>
        <w:pStyle w:val="20"/>
      </w:pPr>
      <w:bookmarkStart w:id="7" w:name="_Toc113356901"/>
      <w:r>
        <w:rPr>
          <w:rFonts w:hint="eastAsia"/>
        </w:rPr>
        <w:t>說明</w:t>
      </w:r>
      <w:bookmarkEnd w:id="7"/>
    </w:p>
    <w:p w14:paraId="4971ACD8" w14:textId="0D3EBD14" w:rsidR="00095BB2" w:rsidRDefault="003966F6" w:rsidP="006D34E8">
      <w:pPr>
        <w:ind w:firstLine="567"/>
        <w:rPr>
          <w:lang w:eastAsia="zh-TW"/>
        </w:rPr>
      </w:pPr>
      <w:r>
        <w:rPr>
          <w:rFonts w:hint="eastAsia"/>
          <w:lang w:eastAsia="zh-TW"/>
        </w:rPr>
        <w:t>此文件為A</w:t>
      </w:r>
      <w:r>
        <w:rPr>
          <w:lang w:eastAsia="zh-TW"/>
        </w:rPr>
        <w:t>DCU</w:t>
      </w:r>
      <w:r>
        <w:rPr>
          <w:rFonts w:hint="eastAsia"/>
          <w:lang w:eastAsia="zh-TW"/>
        </w:rPr>
        <w:t>的軟體需求及設計規格文件。主要是依據軟體需求矩陣文件Software Requirement Matrix(SWRM)</w:t>
      </w:r>
      <w:r w:rsidR="0033719E">
        <w:rPr>
          <w:rFonts w:hint="eastAsia"/>
          <w:lang w:eastAsia="zh-TW"/>
        </w:rPr>
        <w:t>、</w:t>
      </w:r>
      <w:r>
        <w:rPr>
          <w:rFonts w:hint="eastAsia"/>
          <w:lang w:eastAsia="zh-TW"/>
        </w:rPr>
        <w:t>軟體的架構</w:t>
      </w:r>
      <w:r w:rsidR="0033719E">
        <w:rPr>
          <w:rFonts w:hint="eastAsia"/>
          <w:lang w:eastAsia="zh-TW"/>
        </w:rPr>
        <w:t>及</w:t>
      </w:r>
      <w:r>
        <w:rPr>
          <w:rFonts w:hint="eastAsia"/>
          <w:lang w:eastAsia="zh-TW"/>
        </w:rPr>
        <w:t>I</w:t>
      </w:r>
      <w:r>
        <w:rPr>
          <w:lang w:eastAsia="zh-TW"/>
        </w:rPr>
        <w:t>nterface</w:t>
      </w:r>
      <w:r>
        <w:rPr>
          <w:rFonts w:hint="eastAsia"/>
          <w:lang w:eastAsia="zh-TW"/>
        </w:rPr>
        <w:t>文件中提出所需的輸入輸出訊號</w:t>
      </w:r>
      <w:r w:rsidR="0033719E">
        <w:rPr>
          <w:rFonts w:hint="eastAsia"/>
          <w:lang w:eastAsia="zh-TW"/>
        </w:rPr>
        <w:t>，來</w:t>
      </w:r>
      <w:proofErr w:type="gramStart"/>
      <w:r w:rsidR="0033719E">
        <w:rPr>
          <w:rFonts w:hint="eastAsia"/>
          <w:lang w:eastAsia="zh-TW"/>
        </w:rPr>
        <w:t>彙整此模組</w:t>
      </w:r>
      <w:proofErr w:type="gramEnd"/>
      <w:r w:rsidR="0033719E">
        <w:rPr>
          <w:rFonts w:hint="eastAsia"/>
          <w:lang w:eastAsia="zh-TW"/>
        </w:rPr>
        <w:t>功能需求，並依據需求來設計適當的軟體邏輯來對應</w:t>
      </w:r>
      <w:r w:rsidR="005A6F4C" w:rsidRPr="000742AA">
        <w:rPr>
          <w:rFonts w:hint="eastAsia"/>
          <w:lang w:eastAsia="zh-TW"/>
        </w:rPr>
        <w:t>。</w:t>
      </w:r>
    </w:p>
    <w:p w14:paraId="0CE30263" w14:textId="77777777" w:rsidR="005A6F4C" w:rsidRPr="005A6F4C" w:rsidRDefault="005A6F4C" w:rsidP="005A6F4C">
      <w:pPr>
        <w:pStyle w:val="a1"/>
        <w:rPr>
          <w:lang w:eastAsia="zh-TW"/>
        </w:rPr>
      </w:pPr>
    </w:p>
    <w:p w14:paraId="07988B48" w14:textId="5D16FDD3" w:rsidR="001E443A" w:rsidRDefault="005A6F4C" w:rsidP="002B5D0B">
      <w:pPr>
        <w:pStyle w:val="20"/>
      </w:pPr>
      <w:bookmarkStart w:id="8" w:name="_Toc113356902"/>
      <w:r>
        <w:rPr>
          <w:rFonts w:hint="eastAsia"/>
        </w:rPr>
        <w:t>閱讀權限</w:t>
      </w:r>
      <w:bookmarkEnd w:id="8"/>
    </w:p>
    <w:p w14:paraId="67F284AD" w14:textId="0D163F92" w:rsidR="005A6F4C" w:rsidRPr="00EF4935" w:rsidRDefault="00FE2976" w:rsidP="005A6F4C">
      <w:pPr>
        <w:rPr>
          <w:lang w:eastAsia="zh-TW"/>
        </w:rPr>
      </w:pPr>
      <w:r w:rsidRPr="00FE2976">
        <w:rPr>
          <w:rFonts w:hint="eastAsia"/>
          <w:lang w:eastAsia="zh-TW"/>
        </w:rPr>
        <w:t xml:space="preserve">本文僅供 </w:t>
      </w:r>
      <w:proofErr w:type="spellStart"/>
      <w:r>
        <w:rPr>
          <w:lang w:eastAsia="zh-TW"/>
        </w:rPr>
        <w:t>CubTEK</w:t>
      </w:r>
      <w:proofErr w:type="spellEnd"/>
      <w:r w:rsidR="00C21E76">
        <w:rPr>
          <w:rFonts w:hint="eastAsia"/>
          <w:lang w:eastAsia="zh-TW"/>
        </w:rPr>
        <w:t>跟</w:t>
      </w:r>
      <w:r w:rsidR="00C21E76" w:rsidRPr="00C21E76">
        <w:rPr>
          <w:rFonts w:hint="eastAsia"/>
          <w:b/>
          <w:bCs w:val="0"/>
          <w:color w:val="FF0000"/>
          <w:u w:val="single"/>
          <w:lang w:eastAsia="zh-TW"/>
        </w:rPr>
        <w:t>合作公司名稱</w:t>
      </w:r>
      <w:r w:rsidRPr="00FE2976">
        <w:rPr>
          <w:rFonts w:hint="eastAsia"/>
          <w:lang w:eastAsia="zh-TW"/>
        </w:rPr>
        <w:t xml:space="preserve"> 內</w:t>
      </w:r>
      <w:r w:rsidR="00C21E76">
        <w:rPr>
          <w:rFonts w:hint="eastAsia"/>
          <w:lang w:eastAsia="zh-TW"/>
        </w:rPr>
        <w:t>部</w:t>
      </w:r>
      <w:r w:rsidRPr="00FE2976">
        <w:rPr>
          <w:rFonts w:hint="eastAsia"/>
          <w:lang w:eastAsia="zh-TW"/>
        </w:rPr>
        <w:t>的工程人員和管理人員使用。未經另一方書面許可，不得在這些組織之外散佈</w:t>
      </w:r>
      <w:r w:rsidR="005A6F4C" w:rsidRPr="000742AA">
        <w:rPr>
          <w:rFonts w:hint="eastAsia"/>
          <w:lang w:eastAsia="zh-TW"/>
        </w:rPr>
        <w:t>。</w:t>
      </w:r>
    </w:p>
    <w:p w14:paraId="5614684F" w14:textId="77777777" w:rsidR="005A6F4C" w:rsidRPr="005A6F4C" w:rsidRDefault="005A6F4C" w:rsidP="005A6F4C">
      <w:pPr>
        <w:pStyle w:val="a1"/>
        <w:rPr>
          <w:lang w:eastAsia="zh-TW"/>
        </w:rPr>
      </w:pPr>
    </w:p>
    <w:p w14:paraId="3960675F" w14:textId="727777BC" w:rsidR="001E443A" w:rsidRDefault="005A6F4C" w:rsidP="002B5D0B">
      <w:pPr>
        <w:pStyle w:val="20"/>
      </w:pPr>
      <w:bookmarkStart w:id="9" w:name="_Toc113356903"/>
      <w:r>
        <w:rPr>
          <w:rFonts w:hint="eastAsia"/>
        </w:rPr>
        <w:t>縮寫</w:t>
      </w:r>
      <w:r w:rsidR="00B36A8B">
        <w:rPr>
          <w:rFonts w:hint="eastAsia"/>
        </w:rPr>
        <w:t>／術語</w:t>
      </w:r>
      <w:r>
        <w:rPr>
          <w:rFonts w:hint="eastAsia"/>
        </w:rPr>
        <w:t>定義</w:t>
      </w:r>
      <w:bookmarkEnd w:id="9"/>
    </w:p>
    <w:p w14:paraId="2BE66E14" w14:textId="437C640D" w:rsidR="00B36A8B" w:rsidRDefault="00B36A8B" w:rsidP="002B5D0B">
      <w:pPr>
        <w:pStyle w:val="3"/>
      </w:pPr>
      <w:bookmarkStart w:id="10" w:name="_Toc113356904"/>
      <w:r>
        <w:rPr>
          <w:rFonts w:hint="eastAsia"/>
        </w:rPr>
        <w:t>縮寫定義</w:t>
      </w:r>
      <w:bookmarkEnd w:id="10"/>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B36A8B" w:rsidRPr="000742AA" w14:paraId="7B4531FD" w14:textId="77777777" w:rsidTr="00095BB2">
        <w:tc>
          <w:tcPr>
            <w:tcW w:w="1701" w:type="dxa"/>
            <w:shd w:val="clear" w:color="auto" w:fill="E6E6E6"/>
          </w:tcPr>
          <w:p w14:paraId="59017597" w14:textId="77777777" w:rsidR="00B36A8B" w:rsidRPr="000742AA" w:rsidRDefault="00B36A8B" w:rsidP="00095BB2">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2808F900" w14:textId="77777777" w:rsidR="00B36A8B" w:rsidRPr="000742AA" w:rsidRDefault="00B36A8B" w:rsidP="00095BB2">
            <w:pPr>
              <w:jc w:val="center"/>
              <w:rPr>
                <w:rFonts w:cs="Times New Roman"/>
                <w:b/>
                <w:szCs w:val="24"/>
                <w:lang w:eastAsia="zh-TW"/>
              </w:rPr>
            </w:pPr>
            <w:r w:rsidRPr="000742AA">
              <w:rPr>
                <w:rFonts w:cs="Times New Roman" w:hint="eastAsia"/>
                <w:b/>
                <w:szCs w:val="24"/>
                <w:lang w:eastAsia="zh-TW"/>
              </w:rPr>
              <w:t>描述</w:t>
            </w:r>
          </w:p>
        </w:tc>
      </w:tr>
      <w:tr w:rsidR="00B36A8B" w:rsidRPr="000742AA" w14:paraId="7D92FF9A" w14:textId="77777777" w:rsidTr="00095BB2">
        <w:tc>
          <w:tcPr>
            <w:tcW w:w="1701" w:type="dxa"/>
            <w:vAlign w:val="bottom"/>
          </w:tcPr>
          <w:p w14:paraId="289BB192" w14:textId="78073065" w:rsidR="00B36A8B" w:rsidRPr="000742AA" w:rsidRDefault="00B36A8B" w:rsidP="00095BB2">
            <w:pPr>
              <w:jc w:val="center"/>
              <w:rPr>
                <w:rFonts w:cs="Times New Roman"/>
                <w:szCs w:val="24"/>
                <w:lang w:eastAsia="zh-TW"/>
              </w:rPr>
            </w:pPr>
          </w:p>
        </w:tc>
        <w:tc>
          <w:tcPr>
            <w:tcW w:w="6946" w:type="dxa"/>
            <w:vAlign w:val="bottom"/>
          </w:tcPr>
          <w:p w14:paraId="77F7EED9" w14:textId="0CF6EDA3" w:rsidR="00B36A8B" w:rsidRPr="000742AA" w:rsidRDefault="00B36A8B" w:rsidP="00095BB2">
            <w:pPr>
              <w:rPr>
                <w:rFonts w:cs="Times New Roman"/>
                <w:szCs w:val="24"/>
                <w:lang w:eastAsia="zh-TW"/>
              </w:rPr>
            </w:pPr>
          </w:p>
        </w:tc>
      </w:tr>
      <w:tr w:rsidR="00B36A8B" w:rsidRPr="000742AA" w14:paraId="3BC82704" w14:textId="77777777" w:rsidTr="00095BB2">
        <w:tc>
          <w:tcPr>
            <w:tcW w:w="1701" w:type="dxa"/>
            <w:vAlign w:val="bottom"/>
          </w:tcPr>
          <w:p w14:paraId="0B64B20E" w14:textId="7F0C3B8D" w:rsidR="00B36A8B" w:rsidRPr="000742AA" w:rsidRDefault="00B36A8B" w:rsidP="00095BB2">
            <w:pPr>
              <w:jc w:val="center"/>
              <w:rPr>
                <w:rFonts w:cs="Times New Roman"/>
                <w:szCs w:val="24"/>
                <w:lang w:eastAsia="zh-TW"/>
              </w:rPr>
            </w:pPr>
          </w:p>
        </w:tc>
        <w:tc>
          <w:tcPr>
            <w:tcW w:w="6946" w:type="dxa"/>
            <w:vAlign w:val="bottom"/>
          </w:tcPr>
          <w:p w14:paraId="310F8759" w14:textId="46D89D02" w:rsidR="00B36A8B" w:rsidRPr="000742AA" w:rsidRDefault="00B36A8B" w:rsidP="00095BB2">
            <w:pPr>
              <w:rPr>
                <w:rFonts w:cs="Times New Roman"/>
                <w:szCs w:val="24"/>
                <w:lang w:eastAsia="zh-TW"/>
              </w:rPr>
            </w:pPr>
          </w:p>
        </w:tc>
      </w:tr>
      <w:tr w:rsidR="00B36A8B" w:rsidRPr="000742AA" w14:paraId="4D647CEA" w14:textId="77777777" w:rsidTr="00095BB2">
        <w:tc>
          <w:tcPr>
            <w:tcW w:w="1701" w:type="dxa"/>
            <w:vAlign w:val="bottom"/>
          </w:tcPr>
          <w:p w14:paraId="088D9B73" w14:textId="53B52160" w:rsidR="00B36A8B" w:rsidRPr="000742AA" w:rsidRDefault="00B36A8B" w:rsidP="00095BB2">
            <w:pPr>
              <w:jc w:val="center"/>
              <w:rPr>
                <w:rFonts w:cs="Times New Roman"/>
                <w:szCs w:val="24"/>
                <w:lang w:eastAsia="zh-TW"/>
              </w:rPr>
            </w:pPr>
          </w:p>
        </w:tc>
        <w:tc>
          <w:tcPr>
            <w:tcW w:w="6946" w:type="dxa"/>
            <w:vAlign w:val="bottom"/>
          </w:tcPr>
          <w:p w14:paraId="3B9139D5" w14:textId="13558AA9" w:rsidR="00B36A8B" w:rsidRPr="000742AA" w:rsidRDefault="00B36A8B" w:rsidP="00095BB2">
            <w:pPr>
              <w:rPr>
                <w:rFonts w:cs="Times New Roman"/>
                <w:szCs w:val="24"/>
                <w:lang w:eastAsia="zh-TW"/>
              </w:rPr>
            </w:pPr>
          </w:p>
        </w:tc>
      </w:tr>
      <w:tr w:rsidR="00B36A8B" w:rsidRPr="00132707" w14:paraId="2B82A5FF"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2319035D" w14:textId="141DE9E6"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1A2BEE9" w14:textId="66CE519D" w:rsidR="00B36A8B" w:rsidRPr="00132707" w:rsidRDefault="00B36A8B" w:rsidP="00095BB2">
            <w:pPr>
              <w:rPr>
                <w:rFonts w:cs="Times New Roman"/>
                <w:szCs w:val="24"/>
                <w:lang w:eastAsia="zh-TW"/>
              </w:rPr>
            </w:pPr>
          </w:p>
        </w:tc>
      </w:tr>
      <w:tr w:rsidR="00B36A8B" w:rsidRPr="00132707" w14:paraId="4BF37D46"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E26E7B3" w14:textId="373844DC"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593A37B" w14:textId="5AA2EBAD" w:rsidR="00B36A8B" w:rsidRPr="00132707" w:rsidRDefault="00B36A8B" w:rsidP="00095BB2">
            <w:pPr>
              <w:rPr>
                <w:rFonts w:cs="Times New Roman"/>
                <w:szCs w:val="24"/>
                <w:lang w:eastAsia="zh-TW"/>
              </w:rPr>
            </w:pPr>
          </w:p>
        </w:tc>
      </w:tr>
      <w:tr w:rsidR="00B36A8B" w:rsidRPr="00132707" w14:paraId="0E100323"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719CD3B" w14:textId="65792693"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E3325E" w14:textId="04B66CD0" w:rsidR="00B36A8B" w:rsidRPr="00132707" w:rsidRDefault="00B36A8B" w:rsidP="00095BB2">
            <w:pPr>
              <w:rPr>
                <w:rFonts w:cs="Times New Roman"/>
                <w:szCs w:val="24"/>
                <w:lang w:eastAsia="zh-TW"/>
              </w:rPr>
            </w:pPr>
          </w:p>
        </w:tc>
      </w:tr>
      <w:tr w:rsidR="00B36A8B" w:rsidRPr="00132707" w14:paraId="0A66D7B4"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7551807" w14:textId="1FB2DCE4"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368794DE" w14:textId="73C9CC63" w:rsidR="00B36A8B" w:rsidRPr="00132707" w:rsidRDefault="00B36A8B" w:rsidP="00095BB2">
            <w:pPr>
              <w:rPr>
                <w:rFonts w:cs="Times New Roman"/>
                <w:szCs w:val="24"/>
                <w:lang w:eastAsia="zh-TW"/>
              </w:rPr>
            </w:pPr>
          </w:p>
        </w:tc>
      </w:tr>
      <w:tr w:rsidR="00B36A8B" w:rsidRPr="00132707" w14:paraId="193B32D9"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266DB9B5" w14:textId="0518D690"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5A7A19C3" w14:textId="2BD0D219" w:rsidR="00B36A8B" w:rsidRPr="00132707" w:rsidRDefault="00B36A8B" w:rsidP="00095BB2">
            <w:pPr>
              <w:rPr>
                <w:rFonts w:cs="Times New Roman"/>
                <w:szCs w:val="24"/>
                <w:lang w:eastAsia="zh-TW"/>
              </w:rPr>
            </w:pPr>
          </w:p>
        </w:tc>
      </w:tr>
      <w:tr w:rsidR="00B36A8B" w:rsidRPr="00132707" w14:paraId="5329A036"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0F1A5C9E" w14:textId="0C98B437"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015FCC34" w14:textId="24EBFEBF" w:rsidR="00B36A8B" w:rsidRPr="00132707" w:rsidRDefault="00B36A8B" w:rsidP="00095BB2">
            <w:pPr>
              <w:rPr>
                <w:rFonts w:cs="Times New Roman"/>
                <w:szCs w:val="24"/>
                <w:lang w:eastAsia="zh-TW"/>
              </w:rPr>
            </w:pPr>
          </w:p>
        </w:tc>
      </w:tr>
      <w:tr w:rsidR="00B36A8B" w:rsidRPr="00132707" w14:paraId="1D08EB78"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EF40FBB" w14:textId="7AC7B57B"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740C759D" w14:textId="594658C0" w:rsidR="00B36A8B" w:rsidRPr="00132707" w:rsidRDefault="00B36A8B" w:rsidP="00095BB2">
            <w:pPr>
              <w:rPr>
                <w:rFonts w:cs="Times New Roman"/>
                <w:szCs w:val="24"/>
                <w:lang w:eastAsia="zh-TW"/>
              </w:rPr>
            </w:pPr>
          </w:p>
        </w:tc>
      </w:tr>
    </w:tbl>
    <w:p w14:paraId="5608C1C3" w14:textId="77777777" w:rsidR="005A6F4C" w:rsidRPr="00B36A8B" w:rsidRDefault="005A6F4C" w:rsidP="005A6F4C">
      <w:pPr>
        <w:rPr>
          <w:lang w:eastAsia="zh-TW"/>
        </w:rPr>
      </w:pPr>
    </w:p>
    <w:p w14:paraId="39E817A0" w14:textId="6BCFF098" w:rsidR="00B36A8B" w:rsidRDefault="00CB4748" w:rsidP="002B5D0B">
      <w:pPr>
        <w:pStyle w:val="3"/>
      </w:pPr>
      <w:bookmarkStart w:id="11" w:name="_Toc113356905"/>
      <w:r>
        <w:rPr>
          <w:rFonts w:hint="eastAsia"/>
        </w:rPr>
        <w:t>名詞</w:t>
      </w:r>
      <w:r w:rsidR="00B36A8B">
        <w:rPr>
          <w:rFonts w:hint="eastAsia"/>
        </w:rPr>
        <w:t>定義</w:t>
      </w:r>
      <w:bookmarkEnd w:id="11"/>
    </w:p>
    <w:p w14:paraId="114A2459" w14:textId="074F8AFC" w:rsidR="00CB4748" w:rsidRDefault="0033719E">
      <w:pPr>
        <w:pStyle w:val="afb"/>
        <w:numPr>
          <w:ilvl w:val="0"/>
          <w:numId w:val="4"/>
        </w:numPr>
        <w:ind w:leftChars="0"/>
        <w:rPr>
          <w:lang w:eastAsia="zh-TW"/>
        </w:rPr>
      </w:pPr>
      <w:r>
        <w:rPr>
          <w:rFonts w:hint="eastAsia"/>
          <w:lang w:eastAsia="zh-TW"/>
        </w:rPr>
        <w:t>X</w:t>
      </w:r>
      <w:r>
        <w:rPr>
          <w:lang w:eastAsia="zh-TW"/>
        </w:rPr>
        <w:t>XX</w:t>
      </w:r>
      <w:r w:rsidR="00CB4748">
        <w:rPr>
          <w:rFonts w:hint="eastAsia"/>
          <w:lang w:eastAsia="zh-TW"/>
        </w:rPr>
        <w:t>：</w:t>
      </w:r>
      <w:r>
        <w:rPr>
          <w:rFonts w:hint="eastAsia"/>
          <w:lang w:eastAsia="zh-TW"/>
        </w:rPr>
        <w:t>T</w:t>
      </w:r>
      <w:r>
        <w:rPr>
          <w:lang w:eastAsia="zh-TW"/>
        </w:rPr>
        <w:t>BD</w:t>
      </w:r>
    </w:p>
    <w:p w14:paraId="310B6BB7" w14:textId="77777777" w:rsidR="007C0B0B" w:rsidRPr="005A6F4C" w:rsidRDefault="007C0B0B" w:rsidP="005A6F4C">
      <w:pPr>
        <w:pStyle w:val="a1"/>
        <w:rPr>
          <w:lang w:eastAsia="zh-TW"/>
        </w:rPr>
      </w:pPr>
    </w:p>
    <w:p w14:paraId="3F110EB4" w14:textId="521F915C" w:rsidR="001E443A" w:rsidRDefault="00CB4748" w:rsidP="002B5D0B">
      <w:pPr>
        <w:pStyle w:val="20"/>
      </w:pPr>
      <w:bookmarkStart w:id="12" w:name="_Toc113356906"/>
      <w:r>
        <w:rPr>
          <w:rFonts w:hint="eastAsia"/>
        </w:rPr>
        <w:t>編號</w:t>
      </w:r>
      <w:r w:rsidR="00DB2D75">
        <w:rPr>
          <w:rFonts w:hint="eastAsia"/>
        </w:rPr>
        <w:t>格式原則</w:t>
      </w:r>
      <w:bookmarkEnd w:id="12"/>
    </w:p>
    <w:p w14:paraId="5FCAD68B" w14:textId="27ADD9A7" w:rsidR="00DB2D75" w:rsidRDefault="00DB2D75" w:rsidP="00DB2D75">
      <w:pPr>
        <w:ind w:firstLine="567"/>
        <w:rPr>
          <w:lang w:eastAsia="zh-TW"/>
        </w:rPr>
      </w:pPr>
      <w:r>
        <w:rPr>
          <w:rFonts w:hint="eastAsia"/>
          <w:lang w:eastAsia="zh-TW"/>
        </w:rPr>
        <w:t>本</w:t>
      </w:r>
      <w:r w:rsidR="0033719E">
        <w:rPr>
          <w:rFonts w:hint="eastAsia"/>
          <w:lang w:eastAsia="zh-TW"/>
        </w:rPr>
        <w:t>文中</w:t>
      </w:r>
      <w:r w:rsidR="00E530F0">
        <w:rPr>
          <w:rFonts w:hint="eastAsia"/>
          <w:lang w:eastAsia="zh-TW"/>
        </w:rPr>
        <w:t>將</w:t>
      </w:r>
      <w:r w:rsidR="0033719E">
        <w:rPr>
          <w:rFonts w:hint="eastAsia"/>
          <w:lang w:eastAsia="zh-TW"/>
        </w:rPr>
        <w:t>需求及設計</w:t>
      </w:r>
      <w:r w:rsidR="00E530F0">
        <w:rPr>
          <w:rFonts w:hint="eastAsia"/>
          <w:lang w:eastAsia="zh-TW"/>
        </w:rPr>
        <w:t>定義成一</w:t>
      </w:r>
      <w:r w:rsidR="0033719E">
        <w:rPr>
          <w:rFonts w:hint="eastAsia"/>
          <w:lang w:eastAsia="zh-TW"/>
        </w:rPr>
        <w:t>種編號，這些</w:t>
      </w:r>
      <w:r>
        <w:rPr>
          <w:rFonts w:hint="eastAsia"/>
          <w:lang w:eastAsia="zh-TW"/>
        </w:rPr>
        <w:t>I</w:t>
      </w:r>
      <w:r>
        <w:rPr>
          <w:lang w:eastAsia="zh-TW"/>
        </w:rPr>
        <w:t>D</w:t>
      </w:r>
      <w:r>
        <w:rPr>
          <w:rFonts w:hint="eastAsia"/>
          <w:lang w:eastAsia="zh-TW"/>
        </w:rPr>
        <w:t xml:space="preserve">應具有唯一性，此 ID由固定字串和數字組成： </w:t>
      </w:r>
    </w:p>
    <w:p w14:paraId="3534EDA0" w14:textId="3F9BD32D" w:rsidR="00435055" w:rsidRDefault="005A16F2" w:rsidP="00DB2D75">
      <w:pPr>
        <w:rPr>
          <w:lang w:eastAsia="zh-TW"/>
        </w:rPr>
      </w:pPr>
      <w:r w:rsidRPr="005A16F2">
        <w:rPr>
          <w:rFonts w:hint="eastAsia"/>
          <w:b/>
          <w:bCs w:val="0"/>
          <w:lang w:eastAsia="zh-TW"/>
        </w:rPr>
        <w:t>軟體需求</w:t>
      </w:r>
      <w:r w:rsidR="00435055" w:rsidRPr="005A16F2">
        <w:rPr>
          <w:rFonts w:hint="eastAsia"/>
          <w:b/>
          <w:bCs w:val="0"/>
          <w:lang w:eastAsia="zh-TW"/>
        </w:rPr>
        <w:t>I</w:t>
      </w:r>
      <w:r w:rsidR="00435055" w:rsidRPr="005A16F2">
        <w:rPr>
          <w:b/>
          <w:bCs w:val="0"/>
          <w:lang w:eastAsia="zh-TW"/>
        </w:rPr>
        <w:t>D</w:t>
      </w:r>
      <w:r w:rsidR="00435055">
        <w:rPr>
          <w:rFonts w:hint="eastAsia"/>
          <w:lang w:eastAsia="zh-TW"/>
        </w:rPr>
        <w:t>：</w:t>
      </w:r>
      <w:r>
        <w:rPr>
          <w:lang w:eastAsia="zh-TW"/>
        </w:rPr>
        <w:t>ADCU</w:t>
      </w:r>
      <w:r w:rsidR="00435055">
        <w:rPr>
          <w:lang w:eastAsia="zh-TW"/>
        </w:rPr>
        <w:t>_</w:t>
      </w:r>
      <w:r w:rsidR="00E530F0">
        <w:rPr>
          <w:lang w:eastAsia="zh-TW"/>
        </w:rPr>
        <w:t>SRDS</w:t>
      </w:r>
      <w:r w:rsidR="00435055">
        <w:rPr>
          <w:lang w:eastAsia="zh-TW"/>
        </w:rPr>
        <w:t>_</w:t>
      </w:r>
      <w:r>
        <w:rPr>
          <w:lang w:eastAsia="zh-TW"/>
        </w:rPr>
        <w:t>XX</w:t>
      </w:r>
      <w:r w:rsidR="00435055">
        <w:rPr>
          <w:lang w:eastAsia="zh-TW"/>
        </w:rPr>
        <w:t>_</w:t>
      </w:r>
      <w:r>
        <w:rPr>
          <w:lang w:eastAsia="zh-TW"/>
        </w:rPr>
        <w:t>YY</w:t>
      </w:r>
    </w:p>
    <w:p w14:paraId="627C83D9" w14:textId="7955BD53" w:rsidR="00DB2D75" w:rsidRDefault="005A16F2" w:rsidP="00DB2D75">
      <w:pPr>
        <w:rPr>
          <w:lang w:eastAsia="zh-TW"/>
        </w:rPr>
      </w:pPr>
      <w:r>
        <w:rPr>
          <w:lang w:eastAsia="zh-TW"/>
        </w:rPr>
        <w:t>XX</w:t>
      </w:r>
      <w:r w:rsidR="00DB2D75">
        <w:rPr>
          <w:rFonts w:hint="eastAsia"/>
          <w:lang w:eastAsia="zh-TW"/>
        </w:rPr>
        <w:t>：</w:t>
      </w:r>
      <w:r w:rsidR="00E90823">
        <w:rPr>
          <w:rFonts w:hint="eastAsia"/>
          <w:lang w:eastAsia="zh-TW"/>
        </w:rPr>
        <w:t>功能需求第一階層編號</w:t>
      </w:r>
    </w:p>
    <w:p w14:paraId="35357CA2" w14:textId="4B79E655" w:rsidR="00E90823" w:rsidRDefault="005A16F2" w:rsidP="00DB2D75">
      <w:pPr>
        <w:rPr>
          <w:lang w:eastAsia="zh-TW"/>
        </w:rPr>
      </w:pPr>
      <w:r>
        <w:rPr>
          <w:lang w:eastAsia="zh-TW"/>
        </w:rPr>
        <w:t>YY</w:t>
      </w:r>
      <w:r w:rsidR="00E90823">
        <w:rPr>
          <w:rFonts w:hint="eastAsia"/>
          <w:lang w:eastAsia="zh-TW"/>
        </w:rPr>
        <w:t>：功能需求第二階層編號</w:t>
      </w:r>
    </w:p>
    <w:p w14:paraId="6CE2B653" w14:textId="4D340D2D" w:rsidR="00C21E76" w:rsidRDefault="00C21E76" w:rsidP="00DB2D75">
      <w:pPr>
        <w:rPr>
          <w:lang w:eastAsia="zh-TW"/>
        </w:rPr>
      </w:pPr>
    </w:p>
    <w:p w14:paraId="1775F8E8" w14:textId="4A67A58E" w:rsidR="00C57564" w:rsidRDefault="00C57564" w:rsidP="002B5D0B">
      <w:pPr>
        <w:pStyle w:val="20"/>
      </w:pPr>
      <w:bookmarkStart w:id="13" w:name="_Toc113356907"/>
      <w:r>
        <w:rPr>
          <w:rFonts w:hint="eastAsia"/>
        </w:rPr>
        <w:t>參考文獻</w:t>
      </w:r>
      <w:bookmarkEnd w:id="13"/>
    </w:p>
    <w:p w14:paraId="61409FAB" w14:textId="77777777" w:rsidR="00C57564" w:rsidRDefault="00C57564">
      <w:pPr>
        <w:pStyle w:val="afb"/>
        <w:numPr>
          <w:ilvl w:val="0"/>
          <w:numId w:val="6"/>
        </w:numPr>
        <w:ind w:leftChars="0"/>
        <w:rPr>
          <w:lang w:eastAsia="zh-TW"/>
        </w:rPr>
      </w:pPr>
      <w:r>
        <w:rPr>
          <w:lang w:eastAsia="zh-TW"/>
        </w:rPr>
        <w:t>FMVSS 111</w:t>
      </w:r>
    </w:p>
    <w:p w14:paraId="5B1AB5F9" w14:textId="77777777" w:rsidR="00C57564" w:rsidRDefault="00C57564">
      <w:pPr>
        <w:pStyle w:val="afb"/>
        <w:numPr>
          <w:ilvl w:val="0"/>
          <w:numId w:val="6"/>
        </w:numPr>
        <w:ind w:leftChars="0"/>
        <w:rPr>
          <w:lang w:eastAsia="zh-TW"/>
        </w:rPr>
      </w:pPr>
      <w:r>
        <w:rPr>
          <w:lang w:eastAsia="zh-TW"/>
        </w:rPr>
        <w:t>Euro NCAP Test Protocol- AEB systems (most current)</w:t>
      </w:r>
    </w:p>
    <w:p w14:paraId="2E54D147" w14:textId="77777777" w:rsidR="00C57564" w:rsidRDefault="00C57564">
      <w:pPr>
        <w:pStyle w:val="afb"/>
        <w:numPr>
          <w:ilvl w:val="0"/>
          <w:numId w:val="6"/>
        </w:numPr>
        <w:ind w:leftChars="0"/>
        <w:rPr>
          <w:lang w:eastAsia="zh-TW"/>
        </w:rPr>
      </w:pPr>
      <w:r>
        <w:rPr>
          <w:lang w:eastAsia="zh-TW"/>
        </w:rPr>
        <w:t>Euro NCAP Test Protocol- AEB VRU systems (most current)</w:t>
      </w:r>
    </w:p>
    <w:p w14:paraId="70A764E9" w14:textId="77777777" w:rsidR="00C57564" w:rsidRDefault="00C57564">
      <w:pPr>
        <w:pStyle w:val="afb"/>
        <w:numPr>
          <w:ilvl w:val="0"/>
          <w:numId w:val="6"/>
        </w:numPr>
        <w:ind w:leftChars="0"/>
        <w:rPr>
          <w:lang w:eastAsia="zh-TW"/>
        </w:rPr>
      </w:pPr>
      <w:r>
        <w:rPr>
          <w:lang w:eastAsia="zh-TW"/>
        </w:rPr>
        <w:t>Euro NCAP Test Protocol- Lane Support Systems (most current)</w:t>
      </w:r>
    </w:p>
    <w:p w14:paraId="15BAB951" w14:textId="77777777" w:rsidR="00C57564" w:rsidRDefault="00C57564">
      <w:pPr>
        <w:pStyle w:val="afb"/>
        <w:numPr>
          <w:ilvl w:val="0"/>
          <w:numId w:val="6"/>
        </w:numPr>
        <w:ind w:leftChars="0"/>
        <w:rPr>
          <w:lang w:eastAsia="zh-TW"/>
        </w:rPr>
      </w:pPr>
      <w:r>
        <w:rPr>
          <w:lang w:eastAsia="zh-TW"/>
        </w:rPr>
        <w:t>ISO 26262</w:t>
      </w:r>
    </w:p>
    <w:p w14:paraId="60EA4C17" w14:textId="54AD419B" w:rsidR="00C57564" w:rsidRDefault="00C57564">
      <w:pPr>
        <w:pStyle w:val="afb"/>
        <w:numPr>
          <w:ilvl w:val="0"/>
          <w:numId w:val="6"/>
        </w:numPr>
        <w:ind w:leftChars="0"/>
        <w:rPr>
          <w:lang w:eastAsia="zh-TW"/>
        </w:rPr>
      </w:pPr>
      <w:r>
        <w:rPr>
          <w:lang w:eastAsia="zh-TW"/>
        </w:rPr>
        <w:t>ISO 16750 1-5</w:t>
      </w:r>
    </w:p>
    <w:p w14:paraId="0FC67FDC" w14:textId="73781C4A" w:rsidR="00C21E76" w:rsidRDefault="00C21E76">
      <w:pPr>
        <w:rPr>
          <w:lang w:eastAsia="zh-TW"/>
        </w:rPr>
      </w:pPr>
      <w:r>
        <w:rPr>
          <w:lang w:eastAsia="zh-TW"/>
        </w:rPr>
        <w:br w:type="page"/>
      </w:r>
    </w:p>
    <w:p w14:paraId="36B7BCEF" w14:textId="0C3AFD72" w:rsidR="001E443A" w:rsidRPr="001E443A" w:rsidRDefault="00A07939" w:rsidP="002B5D0B">
      <w:pPr>
        <w:pStyle w:val="1"/>
        <w:rPr>
          <w:bCs/>
        </w:rPr>
      </w:pPr>
      <w:bookmarkStart w:id="14" w:name="_Toc113356908"/>
      <w:r>
        <w:rPr>
          <w:rFonts w:hint="eastAsia"/>
        </w:rPr>
        <w:lastRenderedPageBreak/>
        <w:t>模組功能需求</w:t>
      </w:r>
      <w:bookmarkEnd w:id="14"/>
    </w:p>
    <w:p w14:paraId="4CD5990B" w14:textId="17CD72AD" w:rsidR="00C57564" w:rsidRDefault="00A07939" w:rsidP="00C57564">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5D9A305F" w14:textId="43224037" w:rsidR="008E2D0D" w:rsidRPr="005C6FA5" w:rsidRDefault="00A07939" w:rsidP="002B5D0B">
      <w:pPr>
        <w:pStyle w:val="20"/>
      </w:pPr>
      <w:bookmarkStart w:id="15" w:name="_Toc113356909"/>
      <w:r>
        <w:rPr>
          <w:rFonts w:hint="eastAsia"/>
        </w:rPr>
        <w:t>模組功能彙整</w:t>
      </w:r>
      <w:bookmarkEnd w:id="15"/>
    </w:p>
    <w:p w14:paraId="5E96A0D5" w14:textId="47B30AD5" w:rsidR="008E2D0D" w:rsidRDefault="008E2D0D" w:rsidP="00C57564">
      <w:pPr>
        <w:autoSpaceDE w:val="0"/>
        <w:autoSpaceDN w:val="0"/>
        <w:adjustRightInd w:val="0"/>
        <w:rPr>
          <w:rFonts w:cs="Times New Roman"/>
          <w:color w:val="000000"/>
          <w:szCs w:val="24"/>
          <w:lang w:eastAsia="zh-TW"/>
        </w:rPr>
      </w:pPr>
    </w:p>
    <w:p w14:paraId="3AB36174" w14:textId="0F10555F" w:rsidR="005301D4" w:rsidRDefault="00A07939" w:rsidP="00A07939">
      <w:pPr>
        <w:jc w:val="center"/>
        <w:rPr>
          <w:rFonts w:cs="Times New Roman"/>
          <w:color w:val="000000"/>
          <w:szCs w:val="24"/>
          <w:lang w:eastAsia="zh-TW"/>
        </w:rPr>
      </w:pPr>
      <w:r>
        <w:rPr>
          <w:rFonts w:cs="Times New Roman" w:hint="eastAsia"/>
          <w:color w:val="000000"/>
          <w:szCs w:val="24"/>
          <w:lang w:eastAsia="zh-TW"/>
        </w:rPr>
        <w:t>T</w:t>
      </w:r>
      <w:r>
        <w:rPr>
          <w:rFonts w:cs="Times New Roman"/>
          <w:color w:val="000000"/>
          <w:szCs w:val="24"/>
          <w:lang w:eastAsia="zh-TW"/>
        </w:rPr>
        <w:t>able xx-xx FPD</w:t>
      </w:r>
      <w:r>
        <w:rPr>
          <w:rFonts w:cs="Times New Roman" w:hint="eastAsia"/>
          <w:color w:val="000000"/>
          <w:szCs w:val="24"/>
          <w:lang w:eastAsia="zh-TW"/>
        </w:rPr>
        <w:t>功能需求表</w:t>
      </w:r>
    </w:p>
    <w:tbl>
      <w:tblPr>
        <w:tblStyle w:val="af5"/>
        <w:tblW w:w="10201" w:type="dxa"/>
        <w:jc w:val="center"/>
        <w:tblLook w:val="04A0" w:firstRow="1" w:lastRow="0" w:firstColumn="1" w:lastColumn="0" w:noHBand="0" w:noVBand="1"/>
      </w:tblPr>
      <w:tblGrid>
        <w:gridCol w:w="2298"/>
        <w:gridCol w:w="7903"/>
      </w:tblGrid>
      <w:tr w:rsidR="00A07939" w14:paraId="55B14120" w14:textId="77777777" w:rsidTr="00C33FCF">
        <w:trPr>
          <w:jc w:val="center"/>
        </w:trPr>
        <w:tc>
          <w:tcPr>
            <w:tcW w:w="2298" w:type="dxa"/>
            <w:shd w:val="clear" w:color="auto" w:fill="D9D9D9" w:themeFill="background1" w:themeFillShade="D9"/>
          </w:tcPr>
          <w:p w14:paraId="3AC1E953" w14:textId="2FA8811B" w:rsidR="00A07939" w:rsidRDefault="00A07939" w:rsidP="00A07939">
            <w:pPr>
              <w:jc w:val="center"/>
              <w:rPr>
                <w:rFonts w:cs="Times New Roman"/>
                <w:color w:val="000000"/>
                <w:szCs w:val="24"/>
                <w:lang w:eastAsia="zh-TW"/>
              </w:rPr>
            </w:pPr>
            <w:bookmarkStart w:id="16" w:name="_Hlk113359179"/>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3C20E9AC" w14:textId="32F70581" w:rsidR="00A07939" w:rsidRDefault="00A07939" w:rsidP="00A07939">
            <w:pPr>
              <w:jc w:val="center"/>
              <w:rPr>
                <w:rFonts w:cs="Times New Roman"/>
                <w:color w:val="000000"/>
                <w:szCs w:val="24"/>
                <w:lang w:eastAsia="zh-TW"/>
              </w:rPr>
            </w:pPr>
            <w:r>
              <w:rPr>
                <w:rFonts w:cs="Times New Roman" w:hint="eastAsia"/>
                <w:color w:val="000000"/>
                <w:szCs w:val="24"/>
                <w:lang w:eastAsia="zh-TW"/>
              </w:rPr>
              <w:t>需求描述</w:t>
            </w:r>
          </w:p>
        </w:tc>
      </w:tr>
      <w:tr w:rsidR="00260716" w14:paraId="4F83E2DE" w14:textId="77777777" w:rsidTr="00C32CF5">
        <w:trPr>
          <w:jc w:val="center"/>
        </w:trPr>
        <w:tc>
          <w:tcPr>
            <w:tcW w:w="2298" w:type="dxa"/>
            <w:vAlign w:val="center"/>
          </w:tcPr>
          <w:p w14:paraId="0C1C5A12" w14:textId="4EBCC07D"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001</w:t>
            </w:r>
          </w:p>
        </w:tc>
        <w:tc>
          <w:tcPr>
            <w:tcW w:w="7903" w:type="dxa"/>
          </w:tcPr>
          <w:p w14:paraId="36B8182A" w14:textId="3A315A6B" w:rsidR="00260716" w:rsidRDefault="00260716" w:rsidP="0026071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260716" w14:paraId="4E0B34B3" w14:textId="77777777" w:rsidTr="00C32CF5">
        <w:trPr>
          <w:jc w:val="center"/>
        </w:trPr>
        <w:tc>
          <w:tcPr>
            <w:tcW w:w="2298" w:type="dxa"/>
            <w:vAlign w:val="center"/>
          </w:tcPr>
          <w:p w14:paraId="11A32FCD" w14:textId="1266A100"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2</w:t>
            </w:r>
          </w:p>
        </w:tc>
        <w:tc>
          <w:tcPr>
            <w:tcW w:w="7903" w:type="dxa"/>
          </w:tcPr>
          <w:p w14:paraId="3C6D7416" w14:textId="063B4695" w:rsidR="00260716" w:rsidRDefault="00260716" w:rsidP="00260716">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260716" w14:paraId="6292BB94" w14:textId="77777777" w:rsidTr="00F45DA2">
        <w:trPr>
          <w:jc w:val="center"/>
        </w:trPr>
        <w:tc>
          <w:tcPr>
            <w:tcW w:w="2298" w:type="dxa"/>
            <w:vAlign w:val="center"/>
          </w:tcPr>
          <w:p w14:paraId="1EF1A686" w14:textId="2B0F83D8"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3</w:t>
            </w:r>
          </w:p>
        </w:tc>
        <w:tc>
          <w:tcPr>
            <w:tcW w:w="7903" w:type="dxa"/>
          </w:tcPr>
          <w:p w14:paraId="378E20F2" w14:textId="0D41B469" w:rsidR="00260716" w:rsidRPr="00F42C98" w:rsidRDefault="00260716" w:rsidP="00260716">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估計車道線係數。</w:t>
            </w:r>
          </w:p>
        </w:tc>
      </w:tr>
      <w:tr w:rsidR="00260716" w14:paraId="79B7A27C" w14:textId="77777777" w:rsidTr="00C32CF5">
        <w:trPr>
          <w:jc w:val="center"/>
        </w:trPr>
        <w:tc>
          <w:tcPr>
            <w:tcW w:w="2298" w:type="dxa"/>
          </w:tcPr>
          <w:p w14:paraId="32330A89" w14:textId="2CB2E9CD"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4</w:t>
            </w:r>
          </w:p>
        </w:tc>
        <w:tc>
          <w:tcPr>
            <w:tcW w:w="7903" w:type="dxa"/>
          </w:tcPr>
          <w:p w14:paraId="6B280794" w14:textId="66C02627" w:rsidR="00260716" w:rsidRPr="00F42C98" w:rsidRDefault="00260716" w:rsidP="0026071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260716" w14:paraId="6488E560" w14:textId="77777777" w:rsidTr="00C32CF5">
        <w:trPr>
          <w:jc w:val="center"/>
        </w:trPr>
        <w:tc>
          <w:tcPr>
            <w:tcW w:w="2298" w:type="dxa"/>
          </w:tcPr>
          <w:p w14:paraId="14E17AA4" w14:textId="74848759"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5</w:t>
            </w:r>
          </w:p>
        </w:tc>
        <w:tc>
          <w:tcPr>
            <w:tcW w:w="7903" w:type="dxa"/>
          </w:tcPr>
          <w:p w14:paraId="292AA857" w14:textId="1B4951BA" w:rsidR="00260716" w:rsidRPr="00F42C98" w:rsidRDefault="00260716" w:rsidP="0026071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260716" w14:paraId="209B8468" w14:textId="77777777" w:rsidTr="00C33FCF">
        <w:trPr>
          <w:jc w:val="center"/>
        </w:trPr>
        <w:tc>
          <w:tcPr>
            <w:tcW w:w="2298" w:type="dxa"/>
          </w:tcPr>
          <w:p w14:paraId="72D4708F" w14:textId="66D111BA" w:rsidR="00260716" w:rsidRDefault="00260716" w:rsidP="00260716">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6</w:t>
            </w:r>
          </w:p>
        </w:tc>
        <w:tc>
          <w:tcPr>
            <w:tcW w:w="7903" w:type="dxa"/>
          </w:tcPr>
          <w:p w14:paraId="5AEF123D" w14:textId="25F5B502" w:rsidR="00260716" w:rsidRPr="002C6A48" w:rsidRDefault="00260716" w:rsidP="00260716">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260716" w14:paraId="3F9BC623" w14:textId="77777777" w:rsidTr="00C33FCF">
        <w:trPr>
          <w:jc w:val="center"/>
        </w:trPr>
        <w:tc>
          <w:tcPr>
            <w:tcW w:w="2298" w:type="dxa"/>
          </w:tcPr>
          <w:p w14:paraId="4D79AEDB" w14:textId="11295835" w:rsidR="00260716" w:rsidRDefault="00D83121" w:rsidP="00260716">
            <w:pPr>
              <w:jc w:val="center"/>
              <w:rPr>
                <w:lang w:eastAsia="zh-TW"/>
              </w:rPr>
            </w:pPr>
            <w:r>
              <w:rPr>
                <w:rFonts w:hint="eastAsia"/>
                <w:lang w:eastAsia="zh-TW"/>
              </w:rPr>
              <w:t>IFO</w:t>
            </w:r>
            <w:r w:rsidRPr="003465B0">
              <w:rPr>
                <w:lang w:eastAsia="zh-TW"/>
              </w:rPr>
              <w:t>_SWRM_</w:t>
            </w:r>
            <w:r>
              <w:rPr>
                <w:lang w:eastAsia="zh-TW"/>
              </w:rPr>
              <w:t>00</w:t>
            </w:r>
            <w:r>
              <w:rPr>
                <w:rFonts w:hint="eastAsia"/>
                <w:lang w:eastAsia="zh-TW"/>
              </w:rPr>
              <w:t>1</w:t>
            </w:r>
          </w:p>
        </w:tc>
        <w:tc>
          <w:tcPr>
            <w:tcW w:w="7903" w:type="dxa"/>
          </w:tcPr>
          <w:p w14:paraId="5035EB96" w14:textId="2DB80466" w:rsidR="00260716" w:rsidRPr="001B3B53" w:rsidRDefault="001B3B53" w:rsidP="00260716">
            <w:pPr>
              <w:rPr>
                <w:lang w:val="en-US" w:eastAsia="zh-TW"/>
              </w:rPr>
            </w:pPr>
            <w:r>
              <w:rPr>
                <w:rFonts w:hint="eastAsia"/>
                <w:lang w:eastAsia="zh-TW"/>
              </w:rPr>
              <w:t>需要</w:t>
            </w:r>
            <w:r w:rsidR="001B1ABF" w:rsidRPr="003465B0">
              <w:rPr>
                <w:rFonts w:hint="eastAsia"/>
                <w:lang w:eastAsia="zh-TW"/>
              </w:rPr>
              <w:t>依</w:t>
            </w:r>
            <w:r>
              <w:rPr>
                <w:rFonts w:hint="eastAsia"/>
                <w:lang w:eastAsia="zh-TW"/>
              </w:rPr>
              <w:t>照</w:t>
            </w:r>
            <w:r w:rsidR="006D34E8" w:rsidRPr="00AD03BB">
              <w:rPr>
                <w:rFonts w:hint="eastAsia"/>
                <w:lang w:eastAsia="zh-TW"/>
              </w:rPr>
              <w:t>左右車道線有效訊號</w:t>
            </w:r>
            <w:r w:rsidR="006D34E8">
              <w:rPr>
                <w:rFonts w:hint="eastAsia"/>
                <w:lang w:eastAsia="zh-TW"/>
              </w:rPr>
              <w:t>判斷</w:t>
            </w:r>
            <w:r w:rsidR="006D34E8" w:rsidRPr="00AD03BB">
              <w:rPr>
                <w:rFonts w:hint="eastAsia"/>
                <w:lang w:eastAsia="zh-TW"/>
              </w:rPr>
              <w:t>車道線無效旗標</w:t>
            </w:r>
            <w:r w:rsidR="00EF13DF">
              <w:rPr>
                <w:rFonts w:hint="eastAsia"/>
                <w:lang w:val="en-US" w:eastAsia="zh-TW"/>
              </w:rPr>
              <w:t>。</w:t>
            </w:r>
          </w:p>
        </w:tc>
      </w:tr>
      <w:tr w:rsidR="00BA1D9D" w14:paraId="3F33C728" w14:textId="77777777" w:rsidTr="00C33FCF">
        <w:trPr>
          <w:jc w:val="center"/>
        </w:trPr>
        <w:tc>
          <w:tcPr>
            <w:tcW w:w="2298" w:type="dxa"/>
          </w:tcPr>
          <w:p w14:paraId="560D1517" w14:textId="10644CAE"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2</w:t>
            </w:r>
          </w:p>
        </w:tc>
        <w:tc>
          <w:tcPr>
            <w:tcW w:w="7903" w:type="dxa"/>
          </w:tcPr>
          <w:p w14:paraId="4EEEEE2B" w14:textId="5241E7E6" w:rsidR="00BA1D9D" w:rsidRPr="00260716" w:rsidRDefault="00BA1D9D" w:rsidP="00BA1D9D">
            <w:pPr>
              <w:rPr>
                <w:lang w:val="en-US" w:eastAsia="zh-TW"/>
              </w:rPr>
            </w:pPr>
            <w:r w:rsidRPr="0037491E">
              <w:rPr>
                <w:rFonts w:hint="eastAsia"/>
                <w:lang w:eastAsia="zh-TW"/>
              </w:rPr>
              <w:t>需要依照</w:t>
            </w:r>
            <w:r w:rsidR="006D34E8" w:rsidRPr="00AD03BB">
              <w:rPr>
                <w:rFonts w:hint="eastAsia"/>
                <w:lang w:eastAsia="zh-TW"/>
              </w:rPr>
              <w:t>左右車道線</w:t>
            </w:r>
            <w:r w:rsidR="006D34E8">
              <w:rPr>
                <w:rFonts w:hint="eastAsia"/>
                <w:lang w:eastAsia="zh-TW"/>
              </w:rPr>
              <w:t>曲率半徑判斷</w:t>
            </w:r>
            <w:r w:rsidR="006D34E8" w:rsidRPr="004A67FA">
              <w:rPr>
                <w:rFonts w:hint="eastAsia"/>
                <w:lang w:val="en-US" w:eastAsia="zh-TW"/>
              </w:rPr>
              <w:t>曲率</w:t>
            </w:r>
            <w:proofErr w:type="gramStart"/>
            <w:r w:rsidR="006D34E8">
              <w:rPr>
                <w:rFonts w:hint="eastAsia"/>
                <w:lang w:val="en-US" w:eastAsia="zh-TW"/>
              </w:rPr>
              <w:t>作動</w:t>
            </w:r>
            <w:r w:rsidR="006D34E8" w:rsidRPr="004A67FA">
              <w:rPr>
                <w:rFonts w:hint="eastAsia"/>
                <w:lang w:val="en-US" w:eastAsia="zh-TW"/>
              </w:rPr>
              <w:t>旗</w:t>
            </w:r>
            <w:proofErr w:type="gramEnd"/>
            <w:r w:rsidR="006D34E8" w:rsidRPr="004A67FA">
              <w:rPr>
                <w:rFonts w:hint="eastAsia"/>
                <w:lang w:val="en-US" w:eastAsia="zh-TW"/>
              </w:rPr>
              <w:t>標</w:t>
            </w:r>
            <w:r>
              <w:rPr>
                <w:rFonts w:hint="eastAsia"/>
                <w:lang w:val="en-US" w:eastAsia="zh-TW"/>
              </w:rPr>
              <w:t>。</w:t>
            </w:r>
          </w:p>
        </w:tc>
      </w:tr>
      <w:tr w:rsidR="00BA1D9D" w14:paraId="783E0250" w14:textId="77777777" w:rsidTr="00C33FCF">
        <w:trPr>
          <w:jc w:val="center"/>
        </w:trPr>
        <w:tc>
          <w:tcPr>
            <w:tcW w:w="2298" w:type="dxa"/>
          </w:tcPr>
          <w:p w14:paraId="406C13B6" w14:textId="5A14F93E"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3</w:t>
            </w:r>
          </w:p>
        </w:tc>
        <w:tc>
          <w:tcPr>
            <w:tcW w:w="7903" w:type="dxa"/>
          </w:tcPr>
          <w:p w14:paraId="0D3D0037" w14:textId="07B7AED2" w:rsidR="00BA1D9D" w:rsidRPr="003465B0" w:rsidRDefault="00BA1D9D" w:rsidP="00BA1D9D">
            <w:pPr>
              <w:rPr>
                <w:lang w:eastAsia="zh-TW"/>
              </w:rPr>
            </w:pPr>
            <w:r w:rsidRPr="0037491E">
              <w:rPr>
                <w:rFonts w:hint="eastAsia"/>
                <w:lang w:eastAsia="zh-TW"/>
              </w:rPr>
              <w:t>需要依</w:t>
            </w:r>
            <w:r w:rsidR="006D34E8" w:rsidRPr="0037491E">
              <w:rPr>
                <w:rFonts w:hint="eastAsia"/>
                <w:lang w:eastAsia="zh-TW"/>
              </w:rPr>
              <w:t>照</w:t>
            </w:r>
            <w:r w:rsidR="006D34E8">
              <w:rPr>
                <w:rFonts w:hint="eastAsia"/>
                <w:lang w:val="en-US" w:eastAsia="zh-TW"/>
              </w:rPr>
              <w:t>左右車道線C0</w:t>
            </w:r>
            <w:r w:rsidR="006D34E8">
              <w:rPr>
                <w:rFonts w:hint="eastAsia"/>
                <w:lang w:eastAsia="zh-TW"/>
              </w:rPr>
              <w:t>判斷</w:t>
            </w:r>
            <w:r w:rsidR="006D34E8" w:rsidRPr="004A67FA">
              <w:rPr>
                <w:rFonts w:hint="eastAsia"/>
                <w:lang w:val="en-US" w:eastAsia="zh-TW"/>
              </w:rPr>
              <w:t>車道線寬度</w:t>
            </w:r>
            <w:proofErr w:type="gramStart"/>
            <w:r w:rsidR="006D34E8">
              <w:rPr>
                <w:rFonts w:hint="eastAsia"/>
                <w:lang w:val="en-US" w:eastAsia="zh-TW"/>
              </w:rPr>
              <w:t>作動</w:t>
            </w:r>
            <w:r w:rsidR="006D34E8" w:rsidRPr="004A67FA">
              <w:rPr>
                <w:rFonts w:hint="eastAsia"/>
                <w:lang w:val="en-US" w:eastAsia="zh-TW"/>
              </w:rPr>
              <w:t>旗</w:t>
            </w:r>
            <w:proofErr w:type="gramEnd"/>
            <w:r w:rsidR="006D34E8" w:rsidRPr="004A67FA">
              <w:rPr>
                <w:rFonts w:hint="eastAsia"/>
                <w:lang w:val="en-US" w:eastAsia="zh-TW"/>
              </w:rPr>
              <w:t>標</w:t>
            </w:r>
            <w:r w:rsidRPr="0037491E">
              <w:rPr>
                <w:rFonts w:hint="eastAsia"/>
                <w:lang w:val="en-US" w:eastAsia="zh-TW"/>
              </w:rPr>
              <w:t>。</w:t>
            </w:r>
          </w:p>
        </w:tc>
      </w:tr>
      <w:tr w:rsidR="00BA1D9D" w14:paraId="798AB873" w14:textId="77777777" w:rsidTr="00C33FCF">
        <w:trPr>
          <w:jc w:val="center"/>
        </w:trPr>
        <w:tc>
          <w:tcPr>
            <w:tcW w:w="2298" w:type="dxa"/>
          </w:tcPr>
          <w:p w14:paraId="7DEBAA13" w14:textId="3D0325D5"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4</w:t>
            </w:r>
          </w:p>
        </w:tc>
        <w:tc>
          <w:tcPr>
            <w:tcW w:w="7903" w:type="dxa"/>
          </w:tcPr>
          <w:p w14:paraId="54E89436" w14:textId="7EC56C2B" w:rsidR="00BA1D9D" w:rsidRPr="003465B0" w:rsidRDefault="00BA1D9D" w:rsidP="00BA1D9D">
            <w:pPr>
              <w:rPr>
                <w:lang w:eastAsia="zh-TW"/>
              </w:rPr>
            </w:pPr>
            <w:r w:rsidRPr="0037491E">
              <w:rPr>
                <w:rFonts w:hint="eastAsia"/>
                <w:lang w:eastAsia="zh-TW"/>
              </w:rPr>
              <w:t>需要依</w:t>
            </w:r>
            <w:r w:rsidR="006D34E8" w:rsidRPr="0037491E">
              <w:rPr>
                <w:rFonts w:hint="eastAsia"/>
                <w:lang w:eastAsia="zh-TW"/>
              </w:rPr>
              <w:t>照</w:t>
            </w:r>
            <w:r w:rsidR="006D34E8">
              <w:rPr>
                <w:rFonts w:hint="eastAsia"/>
                <w:lang w:val="en-US" w:eastAsia="zh-TW"/>
              </w:rPr>
              <w:t>左右車道線C1</w:t>
            </w:r>
            <w:r w:rsidR="006D34E8">
              <w:rPr>
                <w:rFonts w:hint="eastAsia"/>
                <w:lang w:eastAsia="zh-TW"/>
              </w:rPr>
              <w:t>判斷</w:t>
            </w:r>
            <w:r w:rsidR="006D34E8" w:rsidRPr="004A67FA">
              <w:rPr>
                <w:rFonts w:hint="eastAsia"/>
                <w:lang w:val="en-US" w:eastAsia="zh-TW"/>
              </w:rPr>
              <w:t>航</w:t>
            </w:r>
            <w:r w:rsidR="006D34E8">
              <w:rPr>
                <w:rFonts w:hint="eastAsia"/>
                <w:lang w:val="en-US" w:eastAsia="zh-TW"/>
              </w:rPr>
              <w:t>向</w:t>
            </w:r>
            <w:proofErr w:type="gramStart"/>
            <w:r w:rsidR="006D34E8" w:rsidRPr="004A67FA">
              <w:rPr>
                <w:rFonts w:hint="eastAsia"/>
                <w:lang w:val="en-US" w:eastAsia="zh-TW"/>
              </w:rPr>
              <w:t>角</w:t>
            </w:r>
            <w:r w:rsidR="006D34E8">
              <w:rPr>
                <w:rFonts w:hint="eastAsia"/>
                <w:lang w:val="en-US" w:eastAsia="zh-TW"/>
              </w:rPr>
              <w:t>作動</w:t>
            </w:r>
            <w:r w:rsidR="006D34E8" w:rsidRPr="004A67FA">
              <w:rPr>
                <w:rFonts w:hint="eastAsia"/>
                <w:lang w:val="en-US" w:eastAsia="zh-TW"/>
              </w:rPr>
              <w:t>旗</w:t>
            </w:r>
            <w:proofErr w:type="gramEnd"/>
            <w:r w:rsidR="006D34E8" w:rsidRPr="004A67FA">
              <w:rPr>
                <w:rFonts w:hint="eastAsia"/>
                <w:lang w:val="en-US" w:eastAsia="zh-TW"/>
              </w:rPr>
              <w:t>標</w:t>
            </w:r>
            <w:r w:rsidRPr="0037491E">
              <w:rPr>
                <w:rFonts w:hint="eastAsia"/>
                <w:lang w:val="en-US" w:eastAsia="zh-TW"/>
              </w:rPr>
              <w:t>。</w:t>
            </w:r>
          </w:p>
        </w:tc>
      </w:tr>
      <w:tr w:rsidR="00BA1D9D" w14:paraId="230776BD" w14:textId="77777777" w:rsidTr="00C33FCF">
        <w:trPr>
          <w:jc w:val="center"/>
        </w:trPr>
        <w:tc>
          <w:tcPr>
            <w:tcW w:w="2298" w:type="dxa"/>
          </w:tcPr>
          <w:p w14:paraId="59D31600" w14:textId="72156E65"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5</w:t>
            </w:r>
          </w:p>
        </w:tc>
        <w:tc>
          <w:tcPr>
            <w:tcW w:w="7903" w:type="dxa"/>
          </w:tcPr>
          <w:p w14:paraId="11FFF284" w14:textId="39B5AED3" w:rsidR="00BA1D9D" w:rsidRPr="003465B0" w:rsidRDefault="00BA1D9D" w:rsidP="00BA1D9D">
            <w:pPr>
              <w:rPr>
                <w:lang w:eastAsia="zh-TW"/>
              </w:rPr>
            </w:pPr>
            <w:r w:rsidRPr="0037491E">
              <w:rPr>
                <w:rFonts w:hint="eastAsia"/>
                <w:lang w:eastAsia="zh-TW"/>
              </w:rPr>
              <w:t>需要</w:t>
            </w:r>
            <w:r w:rsidR="006D34E8" w:rsidRPr="00AD03BB">
              <w:rPr>
                <w:rFonts w:hint="eastAsia"/>
                <w:lang w:eastAsia="zh-TW"/>
              </w:rPr>
              <w:t>車道線</w:t>
            </w:r>
            <w:r w:rsidR="006D34E8">
              <w:rPr>
                <w:rFonts w:hint="eastAsia"/>
                <w:lang w:eastAsia="zh-TW"/>
              </w:rPr>
              <w:t>曲率半徑判斷</w:t>
            </w:r>
            <w:r w:rsidR="006D34E8" w:rsidRPr="004A67FA">
              <w:rPr>
                <w:rFonts w:hint="eastAsia"/>
                <w:lang w:val="en-US" w:eastAsia="zh-TW"/>
              </w:rPr>
              <w:t>曲率</w:t>
            </w:r>
            <w:r w:rsidR="006D34E8" w:rsidRPr="004A67FA">
              <w:rPr>
                <w:lang w:val="en-US" w:eastAsia="zh-TW"/>
              </w:rPr>
              <w:t>disable</w:t>
            </w:r>
            <w:proofErr w:type="gramStart"/>
            <w:r w:rsidR="006D34E8">
              <w:rPr>
                <w:rFonts w:hint="eastAsia"/>
                <w:lang w:val="en-US" w:eastAsia="zh-TW"/>
              </w:rPr>
              <w:t>警示旗標</w:t>
            </w:r>
            <w:proofErr w:type="gramEnd"/>
            <w:r w:rsidR="006D34E8">
              <w:rPr>
                <w:rFonts w:hint="eastAsia"/>
                <w:lang w:val="en-US" w:eastAsia="zh-TW"/>
              </w:rPr>
              <w:t>與</w:t>
            </w:r>
            <w:r w:rsidR="006D34E8" w:rsidRPr="004A67FA">
              <w:rPr>
                <w:rFonts w:hint="eastAsia"/>
                <w:lang w:val="en-US" w:eastAsia="zh-TW"/>
              </w:rPr>
              <w:t>曲率</w:t>
            </w:r>
            <w:r w:rsidR="006D34E8" w:rsidRPr="004A67FA">
              <w:rPr>
                <w:lang w:val="en-US" w:eastAsia="zh-TW"/>
              </w:rPr>
              <w:t>disable</w:t>
            </w:r>
            <w:r w:rsidR="006D34E8">
              <w:rPr>
                <w:rFonts w:hint="eastAsia"/>
                <w:lang w:val="en-US" w:eastAsia="zh-TW"/>
              </w:rPr>
              <w:t>旗標</w:t>
            </w:r>
            <w:r w:rsidRPr="0037491E">
              <w:rPr>
                <w:rFonts w:hint="eastAsia"/>
                <w:lang w:val="en-US" w:eastAsia="zh-TW"/>
              </w:rPr>
              <w:t>。</w:t>
            </w:r>
          </w:p>
        </w:tc>
      </w:tr>
      <w:tr w:rsidR="00BA1D9D" w14:paraId="08168597" w14:textId="77777777" w:rsidTr="00C33FCF">
        <w:trPr>
          <w:jc w:val="center"/>
        </w:trPr>
        <w:tc>
          <w:tcPr>
            <w:tcW w:w="2298" w:type="dxa"/>
          </w:tcPr>
          <w:p w14:paraId="706300C2" w14:textId="17ED2168" w:rsidR="00BA1D9D" w:rsidRDefault="00BA1D9D" w:rsidP="00BA1D9D">
            <w:pPr>
              <w:jc w:val="center"/>
              <w:rPr>
                <w:lang w:eastAsia="zh-TW"/>
              </w:rPr>
            </w:pPr>
            <w:r w:rsidRPr="00A67982">
              <w:rPr>
                <w:rFonts w:hint="eastAsia"/>
                <w:lang w:eastAsia="zh-TW"/>
              </w:rPr>
              <w:t>IFO</w:t>
            </w:r>
            <w:r w:rsidRPr="00A67982">
              <w:rPr>
                <w:lang w:eastAsia="zh-TW"/>
              </w:rPr>
              <w:t>_SWRM_00</w:t>
            </w:r>
            <w:r>
              <w:rPr>
                <w:rFonts w:hint="eastAsia"/>
                <w:lang w:eastAsia="zh-TW"/>
              </w:rPr>
              <w:t>6</w:t>
            </w:r>
          </w:p>
        </w:tc>
        <w:tc>
          <w:tcPr>
            <w:tcW w:w="7903" w:type="dxa"/>
          </w:tcPr>
          <w:p w14:paraId="2120F2FD" w14:textId="16B6118D" w:rsidR="00BA1D9D" w:rsidRPr="003465B0" w:rsidRDefault="006D34E8" w:rsidP="00BA1D9D">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tc>
      </w:tr>
      <w:tr w:rsidR="00260716" w14:paraId="03D4B3AC" w14:textId="77777777" w:rsidTr="00D143B6">
        <w:trPr>
          <w:trHeight w:val="511"/>
          <w:jc w:val="center"/>
        </w:trPr>
        <w:tc>
          <w:tcPr>
            <w:tcW w:w="2298" w:type="dxa"/>
          </w:tcPr>
          <w:p w14:paraId="630FB5BD" w14:textId="2858591D" w:rsidR="00260716" w:rsidRDefault="006D34E8" w:rsidP="00260716">
            <w:pPr>
              <w:jc w:val="center"/>
              <w:rPr>
                <w:lang w:eastAsia="zh-TW"/>
              </w:rPr>
            </w:pPr>
            <w:r w:rsidRPr="00A67982">
              <w:rPr>
                <w:rFonts w:hint="eastAsia"/>
                <w:lang w:eastAsia="zh-TW"/>
              </w:rPr>
              <w:t>IFO</w:t>
            </w:r>
            <w:r w:rsidRPr="00A67982">
              <w:rPr>
                <w:lang w:eastAsia="zh-TW"/>
              </w:rPr>
              <w:t>_SWRM_00</w:t>
            </w:r>
            <w:r>
              <w:rPr>
                <w:rFonts w:hint="eastAsia"/>
                <w:lang w:eastAsia="zh-TW"/>
              </w:rPr>
              <w:t>7</w:t>
            </w:r>
          </w:p>
        </w:tc>
        <w:tc>
          <w:tcPr>
            <w:tcW w:w="7903" w:type="dxa"/>
          </w:tcPr>
          <w:p w14:paraId="6CBC033A" w14:textId="74B1B98B" w:rsidR="00260716" w:rsidRPr="00BA1D9D" w:rsidRDefault="006D34E8" w:rsidP="0026071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bookmarkEnd w:id="16"/>
    </w:tbl>
    <w:p w14:paraId="56EA3940" w14:textId="77777777" w:rsidR="00D143B6" w:rsidRDefault="00D143B6">
      <w:pPr>
        <w:rPr>
          <w:lang w:eastAsia="zh-TW"/>
        </w:rPr>
      </w:pPr>
      <w:r>
        <w:rPr>
          <w:lang w:eastAsia="zh-TW"/>
        </w:rPr>
        <w:br w:type="page"/>
      </w:r>
    </w:p>
    <w:p w14:paraId="04C98F0E" w14:textId="5B83CDB9" w:rsidR="00D143B6" w:rsidRPr="00D143B6" w:rsidRDefault="00C33FCF" w:rsidP="002B5D0B">
      <w:pPr>
        <w:pStyle w:val="1"/>
      </w:pPr>
      <w:bookmarkStart w:id="17" w:name="_Toc113356910"/>
      <w:r>
        <w:rPr>
          <w:rFonts w:hint="eastAsia"/>
        </w:rPr>
        <w:lastRenderedPageBreak/>
        <w:t>模組需求及邏輯設計</w:t>
      </w:r>
      <w:bookmarkEnd w:id="17"/>
    </w:p>
    <w:p w14:paraId="7E54C7CC" w14:textId="228815E2" w:rsidR="00AA0FF9" w:rsidRDefault="00C33FCF" w:rsidP="00AA0FF9">
      <w:pPr>
        <w:pStyle w:val="a1"/>
        <w:rPr>
          <w:lang w:eastAsia="zh-TW"/>
        </w:rPr>
      </w:pPr>
      <w:r>
        <w:rPr>
          <w:rFonts w:hint="eastAsia"/>
          <w:lang w:eastAsia="zh-TW"/>
        </w:rPr>
        <w:t>此章節描述該模組之詳細功能需求描述，並依據描述設計邏輯及軟體搭建方式</w:t>
      </w:r>
    </w:p>
    <w:p w14:paraId="59BC3114" w14:textId="77777777" w:rsidR="00534448" w:rsidRDefault="00534448" w:rsidP="00AA0FF9">
      <w:pPr>
        <w:pStyle w:val="a1"/>
        <w:rPr>
          <w:lang w:eastAsia="zh-TW"/>
        </w:rPr>
      </w:pPr>
    </w:p>
    <w:p w14:paraId="23BBBCBA" w14:textId="222C8989" w:rsidR="006D68AA" w:rsidRDefault="009E5680" w:rsidP="009E5680">
      <w:pPr>
        <w:pStyle w:val="a1"/>
        <w:keepNext/>
        <w:jc w:val="left"/>
      </w:pPr>
      <w:r w:rsidRPr="009E5680">
        <w:rPr>
          <w:noProof/>
        </w:rPr>
        <w:drawing>
          <wp:inline distT="0" distB="0" distL="0" distR="0" wp14:anchorId="21A50A23" wp14:editId="127F8E07">
            <wp:extent cx="5920740" cy="3197860"/>
            <wp:effectExtent l="0" t="0" r="381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68"/>
                    <a:stretch/>
                  </pic:blipFill>
                  <pic:spPr bwMode="auto">
                    <a:xfrm>
                      <a:off x="0" y="0"/>
                      <a:ext cx="5920740" cy="3197860"/>
                    </a:xfrm>
                    <a:prstGeom prst="rect">
                      <a:avLst/>
                    </a:prstGeom>
                    <a:ln>
                      <a:noFill/>
                    </a:ln>
                    <a:extLst>
                      <a:ext uri="{53640926-AAD7-44D8-BBD7-CCE9431645EC}">
                        <a14:shadowObscured xmlns:a14="http://schemas.microsoft.com/office/drawing/2010/main"/>
                      </a:ext>
                    </a:extLst>
                  </pic:spPr>
                </pic:pic>
              </a:graphicData>
            </a:graphic>
          </wp:inline>
        </w:drawing>
      </w:r>
    </w:p>
    <w:p w14:paraId="1C14EB97" w14:textId="72460B12" w:rsidR="00C33FCF" w:rsidRDefault="006D68AA" w:rsidP="006D68A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w:t>
      </w:r>
      <w:r w:rsidR="00827A97">
        <w:fldChar w:fldCharType="end"/>
      </w:r>
      <w:r>
        <w:rPr>
          <w:rFonts w:hint="eastAsia"/>
          <w:lang w:eastAsia="zh-TW"/>
        </w:rPr>
        <w:t xml:space="preserve"> </w:t>
      </w:r>
      <w:r w:rsidRPr="0002078B">
        <w:rPr>
          <w:rFonts w:hint="eastAsia"/>
          <w:lang w:eastAsia="zh-TW"/>
        </w:rPr>
        <w:t>PER-Lane Process模組架構圖</w:t>
      </w:r>
    </w:p>
    <w:p w14:paraId="726E0C1E" w14:textId="2F6697E3" w:rsidR="00A239B9" w:rsidRDefault="006D68AA" w:rsidP="00D143B6">
      <w:pPr>
        <w:pStyle w:val="a1"/>
        <w:rPr>
          <w:lang w:eastAsia="zh-TW"/>
        </w:rPr>
      </w:pPr>
      <w:r>
        <w:rPr>
          <w:lang w:eastAsia="zh-TW"/>
        </w:rPr>
        <w:t xml:space="preserve"> </w:t>
      </w:r>
    </w:p>
    <w:p w14:paraId="27675E87" w14:textId="53255E32" w:rsidR="006D68AA" w:rsidRDefault="008C6AFF" w:rsidP="009E24D8">
      <w:pPr>
        <w:pStyle w:val="a1"/>
        <w:keepNext/>
        <w:jc w:val="center"/>
      </w:pPr>
      <w:r w:rsidRPr="008C6AFF">
        <w:rPr>
          <w:noProof/>
        </w:rPr>
        <w:drawing>
          <wp:inline distT="0" distB="0" distL="0" distR="0" wp14:anchorId="5B9B802D" wp14:editId="111C1800">
            <wp:extent cx="6069965" cy="3391535"/>
            <wp:effectExtent l="0" t="0" r="698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0" r="1"/>
                    <a:stretch/>
                  </pic:blipFill>
                  <pic:spPr bwMode="auto">
                    <a:xfrm>
                      <a:off x="0" y="0"/>
                      <a:ext cx="6069965" cy="3391535"/>
                    </a:xfrm>
                    <a:prstGeom prst="rect">
                      <a:avLst/>
                    </a:prstGeom>
                    <a:ln>
                      <a:noFill/>
                    </a:ln>
                    <a:extLst>
                      <a:ext uri="{53640926-AAD7-44D8-BBD7-CCE9431645EC}">
                        <a14:shadowObscured xmlns:a14="http://schemas.microsoft.com/office/drawing/2010/main"/>
                      </a:ext>
                    </a:extLst>
                  </pic:spPr>
                </pic:pic>
              </a:graphicData>
            </a:graphic>
          </wp:inline>
        </w:drawing>
      </w:r>
    </w:p>
    <w:p w14:paraId="69E40E45" w14:textId="0369D44C" w:rsidR="00643E28" w:rsidRDefault="006D68AA" w:rsidP="006D68AA">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2</w:t>
      </w:r>
      <w:r w:rsidR="00827A97">
        <w:fldChar w:fldCharType="end"/>
      </w:r>
      <w:r>
        <w:rPr>
          <w:rFonts w:hint="eastAsia"/>
          <w:lang w:eastAsia="zh-TW"/>
        </w:rPr>
        <w:t xml:space="preserve"> </w:t>
      </w:r>
      <w:r w:rsidRPr="00830874">
        <w:rPr>
          <w:rFonts w:hint="eastAsia"/>
          <w:lang w:eastAsia="zh-TW"/>
        </w:rPr>
        <w:t>IFO-Lane Info模組架構圖</w:t>
      </w:r>
    </w:p>
    <w:p w14:paraId="000900CA" w14:textId="0DDDBD34" w:rsidR="00C36BE0" w:rsidRDefault="00C36BE0" w:rsidP="00C36BE0">
      <w:pPr>
        <w:pStyle w:val="a1"/>
        <w:rPr>
          <w:lang w:eastAsia="zh-TW"/>
        </w:rPr>
      </w:pPr>
    </w:p>
    <w:p w14:paraId="0EB03049" w14:textId="2152B891" w:rsidR="00D143B6" w:rsidRDefault="00D143B6" w:rsidP="00C36BE0">
      <w:pPr>
        <w:pStyle w:val="a1"/>
        <w:rPr>
          <w:lang w:eastAsia="zh-TW"/>
        </w:rPr>
      </w:pPr>
    </w:p>
    <w:p w14:paraId="7D7F6159" w14:textId="77777777" w:rsidR="00D143B6" w:rsidRDefault="00D143B6" w:rsidP="00C36BE0">
      <w:pPr>
        <w:pStyle w:val="a1"/>
        <w:rPr>
          <w:lang w:eastAsia="zh-TW"/>
        </w:rPr>
      </w:pPr>
    </w:p>
    <w:p w14:paraId="7A7210ED" w14:textId="3471C3AA" w:rsidR="00DB3973" w:rsidRDefault="00176445" w:rsidP="002B5D0B">
      <w:pPr>
        <w:pStyle w:val="20"/>
      </w:pPr>
      <w:bookmarkStart w:id="18" w:name="_Toc113356911"/>
      <w:r>
        <w:rPr>
          <w:rFonts w:hint="eastAsia"/>
        </w:rPr>
        <w:t>PER</w:t>
      </w:r>
      <w:r w:rsidR="00E530F0">
        <w:t>_SRDS_01</w:t>
      </w:r>
      <w:r w:rsidR="00E530F0">
        <w:tab/>
      </w:r>
      <w:r w:rsidR="00D574B5">
        <w:rPr>
          <w:rFonts w:hint="eastAsia"/>
        </w:rPr>
        <w:t>車道線資訊</w:t>
      </w:r>
      <w:r w:rsidR="00EA7E3C">
        <w:rPr>
          <w:rFonts w:hint="eastAsia"/>
        </w:rPr>
        <w:t>解析</w:t>
      </w:r>
      <w:bookmarkEnd w:id="18"/>
    </w:p>
    <w:p w14:paraId="689EE992" w14:textId="7B4BCC05" w:rsidR="00417E1B" w:rsidRPr="00417E1B" w:rsidRDefault="00CF18CF" w:rsidP="00985D1A">
      <w:pPr>
        <w:spacing w:before="50" w:after="50" w:line="300" w:lineRule="auto"/>
        <w:ind w:left="120"/>
        <w:rPr>
          <w:lang w:eastAsia="zh-TW"/>
        </w:rPr>
      </w:pPr>
      <w:r w:rsidRPr="00414D6E">
        <w:rPr>
          <w:rFonts w:hint="eastAsia"/>
          <w:lang w:eastAsia="zh-TW"/>
        </w:rPr>
        <w:t>依</w:t>
      </w:r>
      <w:r w:rsidRPr="00414D6E">
        <w:rPr>
          <w:lang w:eastAsia="zh-TW"/>
        </w:rPr>
        <w:t>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接著根據目前判斷的車道線有效模式，並依據獲得的車道線資訊與車輛動態進行更新後的車道線資訊輸出</w:t>
      </w:r>
      <w:r w:rsidRPr="00414D6E">
        <w:rPr>
          <w:rFonts w:hint="eastAsia"/>
          <w:lang w:eastAsia="zh-TW"/>
        </w:rPr>
        <w:t>。</w:t>
      </w:r>
    </w:p>
    <w:p w14:paraId="6CBA510B" w14:textId="0374EAA4" w:rsidR="007F6BBE" w:rsidRDefault="00176445" w:rsidP="002B5D0B">
      <w:pPr>
        <w:pStyle w:val="3"/>
      </w:pPr>
      <w:bookmarkStart w:id="19" w:name="_Toc113356912"/>
      <w:r>
        <w:rPr>
          <w:rFonts w:hint="eastAsia"/>
        </w:rPr>
        <w:t>PER</w:t>
      </w:r>
      <w:r w:rsidR="007F6BBE">
        <w:t>_SRDS_01_001</w:t>
      </w:r>
      <w:r w:rsidR="007F6BBE">
        <w:tab/>
      </w:r>
      <w:r w:rsidR="009C6588">
        <w:rPr>
          <w:rFonts w:hint="eastAsia"/>
        </w:rPr>
        <w:t>左右車道線有效</w:t>
      </w:r>
      <w:r w:rsidR="00983D16">
        <w:rPr>
          <w:rFonts w:hint="eastAsia"/>
        </w:rPr>
        <w:t>旗標</w:t>
      </w:r>
      <w:bookmarkEnd w:id="19"/>
    </w:p>
    <w:p w14:paraId="78BE531C" w14:textId="63490E28" w:rsidR="00417E1B" w:rsidRPr="00414D6E" w:rsidRDefault="003B7C27" w:rsidP="00C644E1">
      <w:pPr>
        <w:spacing w:before="50" w:after="50" w:line="300" w:lineRule="auto"/>
        <w:ind w:left="120"/>
        <w:jc w:val="both"/>
        <w:rPr>
          <w:lang w:eastAsia="zh-TW"/>
        </w:rPr>
      </w:pPr>
      <w:r w:rsidRPr="00C37926">
        <w:rPr>
          <w:rFonts w:ascii="標楷體" w:hAnsi="標楷體" w:hint="eastAsia"/>
          <w:lang w:eastAsia="zh-TW"/>
        </w:rPr>
        <w:t>根據目前</w:t>
      </w:r>
      <w:r w:rsidR="007605FF">
        <w:rPr>
          <w:rFonts w:ascii="標楷體" w:hAnsi="標楷體" w:hint="eastAsia"/>
          <w:lang w:eastAsia="zh-TW"/>
        </w:rPr>
        <w:t>左</w:t>
      </w:r>
      <w:r w:rsidRPr="00C37926">
        <w:rPr>
          <w:rFonts w:ascii="標楷體" w:hAnsi="標楷體" w:hint="eastAsia"/>
          <w:lang w:eastAsia="zh-TW"/>
        </w:rPr>
        <w:t>車道線</w:t>
      </w:r>
      <w:r w:rsidR="006B0F3A">
        <w:rPr>
          <w:rFonts w:ascii="標楷體" w:hAnsi="標楷體" w:hint="eastAsia"/>
          <w:lang w:eastAsia="zh-TW"/>
        </w:rPr>
        <w:t>品質狀態</w:t>
      </w:r>
      <w:r w:rsidR="00F904EF">
        <w:rPr>
          <w:rFonts w:ascii="標楷體" w:hAnsi="標楷體" w:hint="eastAsia"/>
          <w:lang w:eastAsia="zh-TW"/>
        </w:rPr>
        <w:t>、</w:t>
      </w:r>
      <w:r w:rsidR="00497B46">
        <w:rPr>
          <w:rFonts w:hint="eastAsia"/>
          <w:lang w:eastAsia="zh-TW"/>
        </w:rPr>
        <w:t>相機輸入之左車道可視距離</w:t>
      </w:r>
      <w:r w:rsidR="00693B9C">
        <w:rPr>
          <w:rFonts w:hint="eastAsia"/>
          <w:lang w:eastAsia="zh-TW"/>
        </w:rPr>
        <w:t>、</w:t>
      </w:r>
      <w:r w:rsidR="00497B46">
        <w:rPr>
          <w:rFonts w:hint="eastAsia"/>
          <w:lang w:eastAsia="zh-TW"/>
        </w:rPr>
        <w:t>估測左車道可視距離</w:t>
      </w:r>
      <w:r w:rsidRPr="00C37926">
        <w:rPr>
          <w:rFonts w:ascii="標楷體" w:hAnsi="標楷體" w:hint="eastAsia"/>
          <w:lang w:eastAsia="zh-TW"/>
        </w:rPr>
        <w:t>，</w:t>
      </w:r>
      <w:r w:rsidR="006B0F3A">
        <w:rPr>
          <w:rFonts w:hint="eastAsia"/>
          <w:lang w:eastAsia="zh-TW"/>
        </w:rPr>
        <w:t>判斷</w:t>
      </w:r>
      <w:r w:rsidR="006B0F3A" w:rsidRPr="00C37926">
        <w:rPr>
          <w:rFonts w:ascii="標楷體" w:hAnsi="標楷體" w:hint="eastAsia"/>
          <w:lang w:eastAsia="zh-TW"/>
        </w:rPr>
        <w:t>目前</w:t>
      </w:r>
      <w:r w:rsidR="006B0F3A">
        <w:rPr>
          <w:rFonts w:ascii="標楷體" w:hAnsi="標楷體" w:hint="eastAsia"/>
          <w:lang w:eastAsia="zh-TW"/>
        </w:rPr>
        <w:t>左</w:t>
      </w:r>
      <w:r w:rsidR="006B0F3A" w:rsidRPr="00C37926">
        <w:rPr>
          <w:rFonts w:ascii="標楷體" w:hAnsi="標楷體" w:hint="eastAsia"/>
          <w:lang w:eastAsia="zh-TW"/>
        </w:rPr>
        <w:t>車道線有效</w:t>
      </w:r>
      <w:r w:rsidR="006559E0">
        <w:rPr>
          <w:rFonts w:ascii="標楷體" w:hAnsi="標楷體" w:hint="eastAsia"/>
          <w:lang w:eastAsia="zh-TW"/>
        </w:rPr>
        <w:t>旗標</w:t>
      </w:r>
      <w:r w:rsidR="00417E1B" w:rsidRPr="00414D6E">
        <w:rPr>
          <w:rFonts w:hint="eastAsia"/>
          <w:lang w:eastAsia="zh-TW"/>
        </w:rPr>
        <w:t>。</w:t>
      </w:r>
    </w:p>
    <w:p w14:paraId="20BFCA3D" w14:textId="6C59E9D7" w:rsidR="00417E1B" w:rsidRPr="009503D5" w:rsidRDefault="00417E1B" w:rsidP="00417E1B">
      <w:pPr>
        <w:pStyle w:val="a1"/>
        <w:jc w:val="center"/>
        <w:rPr>
          <w:lang w:eastAsia="zh-TW"/>
        </w:rPr>
      </w:pPr>
    </w:p>
    <w:p w14:paraId="0A586D6F" w14:textId="06516CF3" w:rsidR="007B1C01" w:rsidRDefault="007B1C01" w:rsidP="007B1C01">
      <w:pPr>
        <w:pStyle w:val="a1"/>
        <w:keepNext/>
        <w:jc w:val="center"/>
      </w:pPr>
      <w:r w:rsidRPr="007B1C01">
        <w:rPr>
          <w:noProof/>
          <w:lang w:eastAsia="zh-TW"/>
        </w:rPr>
        <w:drawing>
          <wp:inline distT="0" distB="0" distL="0" distR="0" wp14:anchorId="45A8B893" wp14:editId="7CCD6A1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1AFAD0AC" w14:textId="425852DA" w:rsidR="00417E1B" w:rsidRDefault="007B1C01" w:rsidP="007B1C01">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w:t>
      </w:r>
      <w:r w:rsidR="00827A97">
        <w:fldChar w:fldCharType="end"/>
      </w:r>
      <w:r>
        <w:rPr>
          <w:rFonts w:hint="eastAsia"/>
          <w:lang w:eastAsia="zh-TW"/>
        </w:rPr>
        <w:t xml:space="preserve"> </w:t>
      </w:r>
      <w:r w:rsidRPr="00916432">
        <w:rPr>
          <w:rFonts w:hint="eastAsia"/>
          <w:lang w:eastAsia="zh-TW"/>
        </w:rPr>
        <w:t>左車道線有效</w:t>
      </w:r>
      <w:r w:rsidR="00983D16">
        <w:rPr>
          <w:rFonts w:hint="eastAsia"/>
          <w:lang w:eastAsia="zh-TW"/>
        </w:rPr>
        <w:t>旗標</w:t>
      </w:r>
    </w:p>
    <w:p w14:paraId="60461C59" w14:textId="77777777" w:rsidR="007605FF" w:rsidRPr="007605FF" w:rsidRDefault="007605FF" w:rsidP="007605FF">
      <w:pPr>
        <w:pStyle w:val="a1"/>
        <w:rPr>
          <w:lang w:eastAsia="zh-TW"/>
        </w:rPr>
      </w:pPr>
    </w:p>
    <w:p w14:paraId="5D8E01A0" w14:textId="77777777" w:rsidR="007605FF" w:rsidRPr="007179A3" w:rsidRDefault="007605FF" w:rsidP="007605FF">
      <w:pPr>
        <w:pStyle w:val="a1"/>
        <w:rPr>
          <w:b/>
          <w:lang w:eastAsia="zh-TW"/>
        </w:rPr>
      </w:pPr>
      <w:bookmarkStart w:id="20" w:name="_Hlk113359270"/>
      <w:proofErr w:type="spellStart"/>
      <w:r w:rsidRPr="007179A3">
        <w:rPr>
          <w:b/>
        </w:rPr>
        <w:t>VPER_LeftLaneAvail_flg</w:t>
      </w:r>
      <w:proofErr w:type="spellEnd"/>
      <w:r w:rsidRPr="007179A3">
        <w:rPr>
          <w:rFonts w:hint="eastAsia"/>
          <w:b/>
          <w:bCs w:val="0"/>
          <w:lang w:eastAsia="zh-TW"/>
        </w:rPr>
        <w:t>判斷條件如下：</w:t>
      </w:r>
    </w:p>
    <w:p w14:paraId="532C2733" w14:textId="77777777" w:rsidR="00512F0A" w:rsidRDefault="007605FF" w:rsidP="007605FF">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w:t>
      </w:r>
      <w:proofErr w:type="gramStart"/>
      <w:r>
        <w:rPr>
          <w:rFonts w:hAnsi="微軟正黑體"/>
          <w:lang w:eastAsia="zh-TW"/>
        </w:rPr>
        <w:t>MEDIUM</w:t>
      </w:r>
      <w:r w:rsidR="001A102B">
        <w:rPr>
          <w:rFonts w:hAnsi="微軟正黑體"/>
          <w:lang w:eastAsia="zh-TW"/>
        </w:rPr>
        <w:t>(</w:t>
      </w:r>
      <w:proofErr w:type="gramEnd"/>
      <w:r w:rsidR="001A102B" w:rsidRPr="001A102B">
        <w:rPr>
          <w:rFonts w:hAnsi="微軟正黑體"/>
          <w:lang w:eastAsia="zh-TW"/>
        </w:rPr>
        <w:t>uint8(2)</w:t>
      </w:r>
      <w:r w:rsidR="001A102B">
        <w:rPr>
          <w:rFonts w:hAnsi="微軟正黑體"/>
          <w:lang w:eastAsia="zh-TW"/>
        </w:rPr>
        <w:t>)</w:t>
      </w:r>
      <w:r>
        <w:rPr>
          <w:rFonts w:hAnsi="微軟正黑體" w:hint="eastAsia"/>
          <w:lang w:eastAsia="zh-TW"/>
        </w:rPr>
        <w:t xml:space="preserve"> </w:t>
      </w:r>
    </w:p>
    <w:p w14:paraId="2BE14A11" w14:textId="57CF9FA3" w:rsidR="007605FF" w:rsidRDefault="007605FF" w:rsidP="007605FF">
      <w:pPr>
        <w:pStyle w:val="a1"/>
        <w:rPr>
          <w:rFonts w:hAnsi="微軟正黑體"/>
          <w:lang w:eastAsia="zh-TW"/>
        </w:rPr>
      </w:pPr>
      <w:r>
        <w:rPr>
          <w:rFonts w:hAnsi="微軟正黑體" w:hint="eastAsia"/>
          <w:lang w:eastAsia="zh-TW"/>
        </w:rPr>
        <w:t>a</w:t>
      </w:r>
      <w:r>
        <w:rPr>
          <w:rFonts w:hAnsi="微軟正黑體"/>
          <w:lang w:eastAsia="zh-TW"/>
        </w:rPr>
        <w:t>nd</w:t>
      </w:r>
    </w:p>
    <w:p w14:paraId="7E45AF55" w14:textId="77777777" w:rsidR="00512F0A" w:rsidRDefault="007605FF" w:rsidP="007605FF">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p>
    <w:p w14:paraId="7CE33A13" w14:textId="0A746702" w:rsidR="007605FF" w:rsidRDefault="007605FF" w:rsidP="007605FF">
      <w:pPr>
        <w:pStyle w:val="a1"/>
        <w:rPr>
          <w:lang w:eastAsia="zh-TW"/>
        </w:rPr>
      </w:pPr>
      <w:r>
        <w:rPr>
          <w:rFonts w:hint="eastAsia"/>
          <w:lang w:eastAsia="zh-TW"/>
        </w:rPr>
        <w:t xml:space="preserve"> </w:t>
      </w:r>
      <w:r w:rsidR="00512F0A">
        <w:rPr>
          <w:rFonts w:hint="eastAsia"/>
          <w:lang w:eastAsia="zh-TW"/>
        </w:rPr>
        <w:t>&gt;&gt;</w:t>
      </w:r>
      <w:proofErr w:type="spellStart"/>
      <w:r w:rsidR="00512F0A" w:rsidRPr="00512F0A">
        <w:rPr>
          <w:lang w:eastAsia="zh-TW"/>
        </w:rPr>
        <w:t>VPER_LeftLaneAvail_flg</w:t>
      </w:r>
      <w:proofErr w:type="spellEnd"/>
      <m:oMath>
        <m:r>
          <m:rPr>
            <m:sty m:val="p"/>
          </m:rPr>
          <w:rPr>
            <w:rFonts w:ascii="Cambria Math" w:hAnsi="Cambria Math" w:hint="eastAsia"/>
            <w:lang w:eastAsia="zh-TW"/>
          </w:rPr>
          <m:t xml:space="preserve">== </m:t>
        </m:r>
      </m:oMath>
      <w:r w:rsidRPr="00512F0A">
        <w:rPr>
          <w:rFonts w:hint="eastAsia"/>
          <w:lang w:eastAsia="zh-TW"/>
        </w:rPr>
        <w:t>T</w:t>
      </w:r>
      <w:r w:rsidRPr="00512F0A">
        <w:rPr>
          <w:lang w:eastAsia="zh-TW"/>
        </w:rPr>
        <w:t>RUE</w:t>
      </w:r>
    </w:p>
    <w:bookmarkEnd w:id="20"/>
    <w:p w14:paraId="7DCF7532" w14:textId="12EFC8C0" w:rsidR="007B1C01" w:rsidRDefault="007B1C01" w:rsidP="007B1C01">
      <w:pPr>
        <w:pStyle w:val="a1"/>
        <w:rPr>
          <w:lang w:eastAsia="zh-TW"/>
        </w:rPr>
      </w:pPr>
    </w:p>
    <w:p w14:paraId="3EAF383E" w14:textId="2E16B19F" w:rsidR="007605FF" w:rsidRPr="00414D6E" w:rsidRDefault="007605FF" w:rsidP="007605FF">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13F52593" w14:textId="77777777" w:rsidR="007605FF" w:rsidRPr="007605FF" w:rsidRDefault="007605FF" w:rsidP="007B1C01">
      <w:pPr>
        <w:pStyle w:val="a1"/>
        <w:rPr>
          <w:lang w:eastAsia="zh-TW"/>
        </w:rPr>
      </w:pPr>
    </w:p>
    <w:p w14:paraId="3CF23A19" w14:textId="324A0432" w:rsidR="007B1C01" w:rsidRDefault="007F32F3" w:rsidP="007B1C01">
      <w:pPr>
        <w:pStyle w:val="a1"/>
        <w:keepNext/>
      </w:pPr>
      <w:r w:rsidRPr="007F32F3">
        <w:rPr>
          <w:noProof/>
        </w:rPr>
        <w:lastRenderedPageBreak/>
        <w:drawing>
          <wp:inline distT="0" distB="0" distL="0" distR="0" wp14:anchorId="5B32DF70" wp14:editId="64104383">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769745"/>
                    </a:xfrm>
                    <a:prstGeom prst="rect">
                      <a:avLst/>
                    </a:prstGeom>
                  </pic:spPr>
                </pic:pic>
              </a:graphicData>
            </a:graphic>
          </wp:inline>
        </w:drawing>
      </w:r>
    </w:p>
    <w:p w14:paraId="358DAD0A" w14:textId="65CE6BAE" w:rsidR="007B1C01" w:rsidRDefault="007B1C01" w:rsidP="007B1C01">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4</w:t>
      </w:r>
      <w:r w:rsidR="00827A97">
        <w:rPr>
          <w:lang w:eastAsia="zh-TW"/>
        </w:rPr>
        <w:fldChar w:fldCharType="end"/>
      </w:r>
      <w:r>
        <w:rPr>
          <w:rFonts w:hint="eastAsia"/>
          <w:lang w:eastAsia="zh-TW"/>
        </w:rPr>
        <w:t xml:space="preserve"> 右</w:t>
      </w:r>
      <w:r w:rsidRPr="00876DB4">
        <w:rPr>
          <w:rFonts w:hint="eastAsia"/>
          <w:lang w:eastAsia="zh-TW"/>
        </w:rPr>
        <w:t>車道線有效</w:t>
      </w:r>
      <w:r w:rsidR="00983D16">
        <w:rPr>
          <w:rFonts w:hint="eastAsia"/>
          <w:lang w:eastAsia="zh-TW"/>
        </w:rPr>
        <w:t>旗標</w:t>
      </w:r>
    </w:p>
    <w:p w14:paraId="3A0020C0" w14:textId="1889D7E4" w:rsidR="00CC09DF" w:rsidRDefault="00CC09DF" w:rsidP="00CC09DF">
      <w:pPr>
        <w:pStyle w:val="a1"/>
        <w:rPr>
          <w:lang w:eastAsia="zh-TW"/>
        </w:rPr>
      </w:pPr>
    </w:p>
    <w:p w14:paraId="5ABB26BE" w14:textId="2D2E040F" w:rsidR="007179A3" w:rsidRPr="007179A3" w:rsidRDefault="007179A3" w:rsidP="007179A3">
      <w:pPr>
        <w:pStyle w:val="a1"/>
        <w:rPr>
          <w:b/>
          <w:lang w:eastAsia="zh-TW"/>
        </w:rPr>
      </w:pPr>
      <w:bookmarkStart w:id="21" w:name="_Hlk113359280"/>
      <w:proofErr w:type="spellStart"/>
      <w:r w:rsidRPr="007179A3">
        <w:rPr>
          <w:b/>
        </w:rPr>
        <w:t>VPER_</w:t>
      </w:r>
      <w:r w:rsidR="007605FF">
        <w:rPr>
          <w:rFonts w:hint="eastAsia"/>
          <w:b/>
          <w:lang w:eastAsia="zh-TW"/>
        </w:rPr>
        <w:t>R</w:t>
      </w:r>
      <w:r w:rsidR="007605FF">
        <w:rPr>
          <w:b/>
        </w:rPr>
        <w:t>ight</w:t>
      </w:r>
      <w:r w:rsidRPr="007179A3">
        <w:rPr>
          <w:b/>
        </w:rPr>
        <w:t>LaneAvail_flg</w:t>
      </w:r>
      <w:proofErr w:type="spellEnd"/>
      <w:r w:rsidRPr="007179A3">
        <w:rPr>
          <w:rFonts w:hint="eastAsia"/>
          <w:b/>
          <w:bCs w:val="0"/>
          <w:lang w:eastAsia="zh-TW"/>
        </w:rPr>
        <w:t>判斷條件如下：</w:t>
      </w:r>
    </w:p>
    <w:p w14:paraId="372CF885" w14:textId="77777777" w:rsidR="00512F0A" w:rsidRDefault="007179A3" w:rsidP="007179A3">
      <w:pPr>
        <w:pStyle w:val="a1"/>
        <w:rPr>
          <w:rFonts w:hAnsi="微軟正黑體"/>
          <w:lang w:eastAsia="zh-TW"/>
        </w:rPr>
      </w:pPr>
      <w:proofErr w:type="spellStart"/>
      <w:r>
        <w:t>VDINR_LaneQuality</w:t>
      </w:r>
      <w:r w:rsidR="007605FF">
        <w:t>R</w:t>
      </w:r>
      <w:r>
        <w:t>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w:t>
      </w:r>
      <w:proofErr w:type="gramStart"/>
      <w:r>
        <w:rPr>
          <w:rFonts w:hAnsi="微軟正黑體"/>
          <w:lang w:eastAsia="zh-TW"/>
        </w:rPr>
        <w:t>MEDIUM</w:t>
      </w:r>
      <w:r w:rsidR="001A102B">
        <w:rPr>
          <w:rFonts w:hAnsi="微軟正黑體"/>
          <w:lang w:eastAsia="zh-TW"/>
        </w:rPr>
        <w:t>(</w:t>
      </w:r>
      <w:proofErr w:type="gramEnd"/>
      <w:r w:rsidR="001A102B" w:rsidRPr="001A102B">
        <w:rPr>
          <w:rFonts w:hAnsi="微軟正黑體"/>
          <w:lang w:eastAsia="zh-TW"/>
        </w:rPr>
        <w:t>uint8(2)</w:t>
      </w:r>
      <w:r w:rsidR="001A102B">
        <w:rPr>
          <w:rFonts w:hAnsi="微軟正黑體"/>
          <w:lang w:eastAsia="zh-TW"/>
        </w:rPr>
        <w:t>)</w:t>
      </w:r>
      <w:r>
        <w:rPr>
          <w:rFonts w:hAnsi="微軟正黑體" w:hint="eastAsia"/>
          <w:lang w:eastAsia="zh-TW"/>
        </w:rPr>
        <w:t xml:space="preserve"> </w:t>
      </w:r>
    </w:p>
    <w:p w14:paraId="58CA347E" w14:textId="46C964CD" w:rsidR="007179A3" w:rsidRDefault="007179A3" w:rsidP="007179A3">
      <w:pPr>
        <w:pStyle w:val="a1"/>
        <w:rPr>
          <w:rFonts w:hAnsi="微軟正黑體"/>
          <w:lang w:eastAsia="zh-TW"/>
        </w:rPr>
      </w:pPr>
      <w:r>
        <w:rPr>
          <w:rFonts w:hAnsi="微軟正黑體" w:hint="eastAsia"/>
          <w:lang w:eastAsia="zh-TW"/>
        </w:rPr>
        <w:t>a</w:t>
      </w:r>
      <w:r>
        <w:rPr>
          <w:rFonts w:hAnsi="微軟正黑體"/>
          <w:lang w:eastAsia="zh-TW"/>
        </w:rPr>
        <w:t>nd</w:t>
      </w:r>
    </w:p>
    <w:p w14:paraId="60A4F51E" w14:textId="77777777" w:rsidR="00512F0A" w:rsidRDefault="007179A3" w:rsidP="007179A3">
      <w:pPr>
        <w:pStyle w:val="a1"/>
      </w:pPr>
      <w:proofErr w:type="spellStart"/>
      <w:r>
        <w:t>VDINR_ViewRangeEnd</w:t>
      </w:r>
      <w:r w:rsidR="007605FF">
        <w:t>R</w:t>
      </w:r>
      <w:r>
        <w:t>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w:t>
      </w:r>
      <w:r w:rsidR="007605FF">
        <w:t>R</w:t>
      </w:r>
      <w:r>
        <w:t>_m</w:t>
      </w:r>
      <w:proofErr w:type="spellEnd"/>
    </w:p>
    <w:p w14:paraId="604CAE12" w14:textId="34701B5C" w:rsidR="007179A3" w:rsidRDefault="00512F0A" w:rsidP="007179A3">
      <w:pPr>
        <w:pStyle w:val="a1"/>
        <w:rPr>
          <w:lang w:eastAsia="zh-TW"/>
        </w:rPr>
      </w:pPr>
      <w:r>
        <w:rPr>
          <w:rFonts w:hint="eastAsia"/>
          <w:lang w:eastAsia="zh-TW"/>
        </w:rPr>
        <w:t>&gt;&gt;</w:t>
      </w:r>
      <w:r w:rsidR="007605FF">
        <w:rPr>
          <w:rFonts w:hint="eastAsia"/>
          <w:lang w:eastAsia="zh-TW"/>
        </w:rPr>
        <w:t xml:space="preserve"> </w:t>
      </w:r>
      <w:proofErr w:type="spellStart"/>
      <w:r w:rsidRPr="00512F0A">
        <w:rPr>
          <w:rFonts w:hAnsi="微軟正黑體"/>
          <w:lang w:eastAsia="zh-TW"/>
        </w:rPr>
        <w:t>VPER_</w:t>
      </w:r>
      <w:r w:rsidRPr="00512F0A">
        <w:rPr>
          <w:rFonts w:hAnsi="微軟正黑體" w:hint="eastAsia"/>
          <w:lang w:eastAsia="zh-TW"/>
        </w:rPr>
        <w:t>R</w:t>
      </w:r>
      <w:r w:rsidRPr="00512F0A">
        <w:rPr>
          <w:rFonts w:hAnsi="微軟正黑體"/>
          <w:lang w:eastAsia="zh-TW"/>
        </w:rPr>
        <w:t>ightLaneAvail_flg</w:t>
      </w:r>
      <w:proofErr w:type="spellEnd"/>
      <m:oMath>
        <m:r>
          <m:rPr>
            <m:sty m:val="p"/>
          </m:rPr>
          <w:rPr>
            <w:rFonts w:ascii="Cambria Math" w:hAnsi="Cambria Math" w:hint="eastAsia"/>
            <w:lang w:eastAsia="zh-TW"/>
          </w:rPr>
          <m:t xml:space="preserve">== </m:t>
        </m:r>
      </m:oMath>
      <w:r w:rsidR="007605FF" w:rsidRPr="005B7475">
        <w:rPr>
          <w:rFonts w:hAnsi="微軟正黑體" w:hint="eastAsia"/>
          <w:lang w:eastAsia="zh-TW"/>
        </w:rPr>
        <w:t>T</w:t>
      </w:r>
      <w:r w:rsidR="007605FF" w:rsidRPr="005B7475">
        <w:rPr>
          <w:rFonts w:hAnsi="微軟正黑體"/>
          <w:lang w:eastAsia="zh-TW"/>
        </w:rPr>
        <w:t>RUE</w:t>
      </w:r>
    </w:p>
    <w:bookmarkEnd w:id="21"/>
    <w:p w14:paraId="2797FAF6" w14:textId="77777777" w:rsidR="0031508B" w:rsidRDefault="0031508B" w:rsidP="00CC09DF">
      <w:pPr>
        <w:pStyle w:val="a1"/>
        <w:rPr>
          <w:lang w:eastAsia="zh-TW"/>
        </w:rPr>
      </w:pPr>
    </w:p>
    <w:p w14:paraId="39EAFA2D" w14:textId="5031B3FD" w:rsidR="007A3ACE" w:rsidRDefault="007A3ACE" w:rsidP="00CC09DF">
      <w:pPr>
        <w:pStyle w:val="a1"/>
        <w:rPr>
          <w:lang w:eastAsia="zh-TW"/>
        </w:rPr>
      </w:pPr>
      <w:r>
        <w:rPr>
          <w:rFonts w:hint="eastAsia"/>
          <w:lang w:eastAsia="zh-TW"/>
        </w:rPr>
        <w:t>其中</w:t>
      </w:r>
      <w:r w:rsidR="00640CCB">
        <w:rPr>
          <w:rFonts w:hint="eastAsia"/>
          <w:lang w:eastAsia="zh-TW"/>
        </w:rPr>
        <w:t>分別將左右車道</w:t>
      </w:r>
      <w:r w:rsidR="00780F41">
        <w:rPr>
          <w:rFonts w:hint="eastAsia"/>
          <w:lang w:eastAsia="zh-TW"/>
        </w:rPr>
        <w:t>最佳</w:t>
      </w:r>
      <w:r w:rsidR="00640CCB">
        <w:rPr>
          <w:rFonts w:hint="eastAsia"/>
          <w:lang w:eastAsia="zh-TW"/>
        </w:rPr>
        <w:t>可視距離減去一個取樣時間內的移動距離，作為估測可視距離。</w:t>
      </w:r>
    </w:p>
    <w:p w14:paraId="5848FAF3" w14:textId="77777777" w:rsidR="00CC09DF" w:rsidRDefault="00CC09DF" w:rsidP="00CC09DF">
      <w:pPr>
        <w:pStyle w:val="a1"/>
        <w:keepNext/>
      </w:pPr>
      <w:r w:rsidRPr="00D76B81">
        <w:rPr>
          <w:noProof/>
          <w:lang w:eastAsia="zh-TW"/>
        </w:rPr>
        <w:drawing>
          <wp:inline distT="0" distB="0" distL="0" distR="0" wp14:anchorId="1F77BB59" wp14:editId="7A718AFB">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151255"/>
                    </a:xfrm>
                    <a:prstGeom prst="rect">
                      <a:avLst/>
                    </a:prstGeom>
                  </pic:spPr>
                </pic:pic>
              </a:graphicData>
            </a:graphic>
          </wp:inline>
        </w:drawing>
      </w:r>
    </w:p>
    <w:p w14:paraId="25E094B2" w14:textId="28A34918" w:rsidR="00CC09DF" w:rsidRDefault="00CC09DF" w:rsidP="00CC09D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5</w:t>
      </w:r>
      <w:r w:rsidR="00827A97">
        <w:fldChar w:fldCharType="end"/>
      </w:r>
      <w:r>
        <w:rPr>
          <w:rFonts w:hint="eastAsia"/>
          <w:lang w:eastAsia="zh-TW"/>
        </w:rPr>
        <w:t xml:space="preserve"> </w:t>
      </w:r>
      <w:r w:rsidRPr="00495B8A">
        <w:rPr>
          <w:rFonts w:hint="eastAsia"/>
          <w:lang w:eastAsia="zh-TW"/>
        </w:rPr>
        <w:t>估測左車道可視之最遠距離</w:t>
      </w:r>
    </w:p>
    <w:p w14:paraId="68D88964" w14:textId="561BB7F0" w:rsidR="007605FF" w:rsidRDefault="007605FF" w:rsidP="007605FF">
      <w:pPr>
        <w:pStyle w:val="a1"/>
        <w:rPr>
          <w:lang w:eastAsia="zh-TW"/>
        </w:rPr>
      </w:pPr>
    </w:p>
    <w:p w14:paraId="718EC328" w14:textId="77777777" w:rsidR="00C34986" w:rsidRDefault="00C34986" w:rsidP="005F67C5">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左車道可視之最遠距離</w:t>
      </w:r>
      <w:proofErr w:type="spellStart"/>
      <w:r w:rsidR="005F67C5" w:rsidRPr="005F67C5">
        <w:rPr>
          <w:rFonts w:ascii="微軟正黑體" w:eastAsia="微軟正黑體" w:hAnsi="Times New Roman" w:cs="Arial"/>
          <w:b/>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368A70B2" w14:textId="3FDCED0E" w:rsidR="005F67C5" w:rsidRPr="00624E7E" w:rsidRDefault="00624E7E" w:rsidP="00624E7E">
      <w:pPr>
        <w:pStyle w:val="a1"/>
        <w:spacing w:beforeLines="50" w:before="120"/>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MS Gothic" w:eastAsia="MS Gothic" w:hAnsi="MS Gothic"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0FB5E67C" w14:textId="5057EAE7" w:rsidR="00CC09DF" w:rsidRDefault="00CC09DF" w:rsidP="00CC09DF">
      <w:pPr>
        <w:pStyle w:val="a1"/>
        <w:rPr>
          <w:lang w:eastAsia="zh-TW"/>
        </w:rPr>
      </w:pPr>
    </w:p>
    <w:p w14:paraId="7E606D63" w14:textId="77777777" w:rsidR="00CC09DF" w:rsidRDefault="00CC09DF" w:rsidP="00CC09DF">
      <w:pPr>
        <w:pStyle w:val="a1"/>
        <w:keepNext/>
      </w:pPr>
      <w:r w:rsidRPr="00D76B81">
        <w:rPr>
          <w:noProof/>
          <w:lang w:val="en-US" w:eastAsia="zh-TW"/>
        </w:rPr>
        <w:drawing>
          <wp:inline distT="0" distB="0" distL="0" distR="0" wp14:anchorId="01F30D9E" wp14:editId="1F9F5DB7">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57DB812C" w14:textId="54E0093D" w:rsidR="00CC09DF" w:rsidRDefault="00CC09DF" w:rsidP="00CC09D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6</w:t>
      </w:r>
      <w:r w:rsidR="00827A97">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車道可視之最遠距離</w:t>
      </w:r>
    </w:p>
    <w:p w14:paraId="1C44F3ED" w14:textId="77777777" w:rsidR="00624E7E" w:rsidRPr="00624E7E" w:rsidRDefault="00624E7E" w:rsidP="00624E7E">
      <w:pPr>
        <w:pStyle w:val="a1"/>
        <w:rPr>
          <w:lang w:eastAsia="zh-TW"/>
        </w:rPr>
      </w:pPr>
    </w:p>
    <w:p w14:paraId="4EEAF330" w14:textId="65A57719" w:rsidR="00624E7E" w:rsidRDefault="00624E7E" w:rsidP="00624E7E">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車道可視之最遠距離</w:t>
      </w:r>
      <w:proofErr w:type="spellStart"/>
      <w:r w:rsidRPr="005F67C5">
        <w:rPr>
          <w:rFonts w:ascii="微軟正黑體" w:eastAsia="微軟正黑體" w:hAnsi="Times New Roman" w:cs="Arial"/>
          <w:b/>
          <w:bCs/>
          <w:szCs w:val="32"/>
          <w:lang w:val="en-GB" w:eastAsia="en-US"/>
        </w:rPr>
        <w:t>VPER_EstViewRangeEnd</w:t>
      </w:r>
      <w:r>
        <w:rPr>
          <w:rFonts w:ascii="微軟正黑體" w:eastAsia="微軟正黑體" w:hAnsi="Times New Roman" w:cs="Arial" w:hint="eastAsia"/>
          <w:b/>
          <w:bCs/>
          <w:szCs w:val="32"/>
          <w:lang w:val="en-GB"/>
        </w:rPr>
        <w:t>R</w:t>
      </w:r>
      <w:r w:rsidRPr="005F67C5">
        <w:rPr>
          <w:rFonts w:ascii="微軟正黑體" w:eastAsia="微軟正黑體" w:hAnsi="Times New Roman" w:cs="Arial"/>
          <w:b/>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68052F4" w14:textId="722C1DC4" w:rsidR="00624E7E" w:rsidRPr="00624E7E" w:rsidRDefault="00624E7E" w:rsidP="00624E7E">
      <w:pPr>
        <w:pStyle w:val="a1"/>
        <w:spacing w:beforeLines="50" w:before="120"/>
      </w:pPr>
      <m:oMathPara>
        <m:oMathParaPr>
          <m:jc m:val="center"/>
        </m:oMathParaPr>
        <m:oMath>
          <m:r>
            <m:rPr>
              <m:sty m:val="p"/>
            </m:rPr>
            <w:rPr>
              <w:rFonts w:ascii="Cambria Math" w:hAnsi="Cambria Math"/>
            </w:rPr>
            <w:lastRenderedPageBreak/>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36FE2555" w14:textId="77777777" w:rsidR="00624E7E" w:rsidRPr="00624E7E" w:rsidRDefault="00624E7E" w:rsidP="00624E7E">
      <w:pPr>
        <w:pStyle w:val="a1"/>
        <w:rPr>
          <w:lang w:eastAsia="zh-TW"/>
        </w:rPr>
      </w:pPr>
    </w:p>
    <w:p w14:paraId="2907F32A" w14:textId="6A34B79D" w:rsidR="009C6588" w:rsidRDefault="00176445" w:rsidP="002B5D0B">
      <w:pPr>
        <w:pStyle w:val="3"/>
      </w:pPr>
      <w:bookmarkStart w:id="22" w:name="_Toc113356913"/>
      <w:r>
        <w:rPr>
          <w:rFonts w:hint="eastAsia"/>
        </w:rPr>
        <w:t>PER</w:t>
      </w:r>
      <w:r w:rsidR="009C6588">
        <w:t>_SRDS_01_00</w:t>
      </w:r>
      <w:r>
        <w:rPr>
          <w:rFonts w:hint="eastAsia"/>
        </w:rPr>
        <w:t>2</w:t>
      </w:r>
      <w:r w:rsidR="009C6588">
        <w:tab/>
      </w:r>
      <w:r w:rsidR="009C6588">
        <w:rPr>
          <w:rFonts w:hint="eastAsia"/>
        </w:rPr>
        <w:t>車道中心線資訊解析</w:t>
      </w:r>
      <w:bookmarkEnd w:id="22"/>
    </w:p>
    <w:p w14:paraId="43296E2A" w14:textId="540B3F66" w:rsidR="002727EF" w:rsidRDefault="002727EF" w:rsidP="002727EF">
      <w:pPr>
        <w:pStyle w:val="a1"/>
        <w:ind w:left="360"/>
        <w:rPr>
          <w:lang w:eastAsia="zh-TW"/>
        </w:rPr>
      </w:pPr>
      <w:r>
        <w:rPr>
          <w:rFonts w:hint="eastAsia"/>
          <w:lang w:eastAsia="zh-TW"/>
        </w:rPr>
        <w:t>依據左右車道線有效</w:t>
      </w:r>
      <w:r w:rsidR="006559E0">
        <w:rPr>
          <w:rFonts w:hint="eastAsia"/>
          <w:lang w:eastAsia="zh-TW"/>
        </w:rPr>
        <w:t>旗標</w:t>
      </w:r>
      <w:r>
        <w:rPr>
          <w:rFonts w:hint="eastAsia"/>
          <w:lang w:eastAsia="zh-TW"/>
        </w:rPr>
        <w:t>資訊</w:t>
      </w:r>
      <w:r w:rsidR="00025F40">
        <w:rPr>
          <w:rFonts w:hint="eastAsia"/>
          <w:lang w:eastAsia="zh-TW"/>
        </w:rPr>
        <w:t>與左右車道曲率</w:t>
      </w:r>
      <w:proofErr w:type="gramStart"/>
      <w:r w:rsidR="00C1499D">
        <w:rPr>
          <w:rFonts w:hint="eastAsia"/>
          <w:lang w:eastAsia="zh-TW"/>
        </w:rPr>
        <w:t>的差值</w:t>
      </w:r>
      <w:proofErr w:type="gramEnd"/>
      <w:r w:rsidR="00025F40">
        <w:rPr>
          <w:rFonts w:hint="eastAsia"/>
          <w:lang w:eastAsia="zh-TW"/>
        </w:rPr>
        <w:t>，</w:t>
      </w:r>
      <w:r>
        <w:rPr>
          <w:rFonts w:hint="eastAsia"/>
          <w:lang w:eastAsia="zh-TW"/>
        </w:rPr>
        <w:t>將車道中心線資訊進入不同的</w:t>
      </w:r>
      <w:r w:rsidR="00967195">
        <w:rPr>
          <w:rFonts w:hint="eastAsia"/>
          <w:lang w:eastAsia="zh-TW"/>
        </w:rPr>
        <w:t>計算</w:t>
      </w:r>
      <w:r>
        <w:rPr>
          <w:rFonts w:hint="eastAsia"/>
          <w:lang w:eastAsia="zh-TW"/>
        </w:rPr>
        <w:t>模式下輸出。</w:t>
      </w:r>
    </w:p>
    <w:p w14:paraId="09A904B9" w14:textId="3F14D20C" w:rsidR="002727EF" w:rsidRPr="00624E7E" w:rsidRDefault="002727EF" w:rsidP="002727EF">
      <w:pPr>
        <w:pStyle w:val="a1"/>
        <w:rPr>
          <w:lang w:eastAsia="zh-TW"/>
        </w:rPr>
      </w:pPr>
    </w:p>
    <w:p w14:paraId="3DFFD941" w14:textId="3CA072BB" w:rsidR="002D1314" w:rsidRDefault="00575D68" w:rsidP="002D1314">
      <w:pPr>
        <w:pStyle w:val="a1"/>
        <w:keepNext/>
        <w:jc w:val="center"/>
      </w:pPr>
      <w:r w:rsidRPr="00575D68">
        <w:rPr>
          <w:noProof/>
        </w:rPr>
        <w:drawing>
          <wp:inline distT="0" distB="0" distL="0" distR="0" wp14:anchorId="725E4294" wp14:editId="7784EC22">
            <wp:extent cx="3835021" cy="26322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5515" cy="2639478"/>
                    </a:xfrm>
                    <a:prstGeom prst="rect">
                      <a:avLst/>
                    </a:prstGeom>
                  </pic:spPr>
                </pic:pic>
              </a:graphicData>
            </a:graphic>
          </wp:inline>
        </w:drawing>
      </w:r>
    </w:p>
    <w:p w14:paraId="1CCAF1B3" w14:textId="29694C5D" w:rsidR="002D1314" w:rsidRDefault="002D1314" w:rsidP="002D1314">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7</w:t>
      </w:r>
      <w:r w:rsidR="00827A97">
        <w:fldChar w:fldCharType="end"/>
      </w:r>
      <w:r>
        <w:rPr>
          <w:rFonts w:hint="eastAsia"/>
          <w:lang w:eastAsia="zh-TW"/>
        </w:rPr>
        <w:t xml:space="preserve"> </w:t>
      </w:r>
      <w:r>
        <w:rPr>
          <w:noProof/>
        </w:rPr>
        <w:t xml:space="preserve"> </w:t>
      </w:r>
      <w:r w:rsidR="00967195">
        <w:rPr>
          <w:rFonts w:hint="eastAsia"/>
          <w:lang w:eastAsia="zh-TW"/>
        </w:rPr>
        <w:t>車道中心線</w:t>
      </w:r>
      <w:r w:rsidR="00967195">
        <w:rPr>
          <w:rFonts w:hint="eastAsia"/>
          <w:noProof/>
          <w:lang w:eastAsia="zh-TW"/>
        </w:rPr>
        <w:t>狀態</w:t>
      </w:r>
      <w:r>
        <w:rPr>
          <w:rFonts w:hint="eastAsia"/>
          <w:noProof/>
          <w:lang w:eastAsia="zh-TW"/>
        </w:rPr>
        <w:t>流程圖</w:t>
      </w:r>
    </w:p>
    <w:p w14:paraId="170E11BC" w14:textId="306DADAF" w:rsidR="002D1314" w:rsidRDefault="00025F40" w:rsidP="002727EF">
      <w:pPr>
        <w:pStyle w:val="a1"/>
        <w:rPr>
          <w:rFonts w:hAnsi="微軟正黑體"/>
          <w:b/>
          <w:lang w:eastAsia="zh-TW"/>
        </w:rPr>
      </w:pPr>
      <w:r w:rsidRPr="00025F40">
        <w:rPr>
          <w:rFonts w:hAnsi="微軟正黑體" w:hint="eastAsia"/>
          <w:b/>
          <w:lang w:eastAsia="zh-TW"/>
        </w:rPr>
        <w:t>SW Ca</w:t>
      </w:r>
      <w:r w:rsidRPr="00025F40">
        <w:rPr>
          <w:rFonts w:hAnsi="微軟正黑體"/>
          <w:b/>
          <w:lang w:eastAsia="zh-TW"/>
        </w:rPr>
        <w:t>se</w:t>
      </w:r>
      <w:r w:rsidRPr="00FD17F7">
        <w:rPr>
          <w:rFonts w:hAnsi="微軟正黑體" w:hint="eastAsia"/>
          <w:b/>
          <w:lang w:eastAsia="zh-TW"/>
        </w:rPr>
        <w:t>判斷流程如下</w:t>
      </w:r>
      <w:r>
        <w:rPr>
          <w:rFonts w:hAnsi="微軟正黑體" w:hint="eastAsia"/>
          <w:b/>
          <w:lang w:eastAsia="zh-TW"/>
        </w:rPr>
        <w:t>:</w:t>
      </w:r>
    </w:p>
    <w:p w14:paraId="7AACD170" w14:textId="4163DC6C" w:rsidR="00025F40" w:rsidRDefault="00025F40" w:rsidP="002727EF">
      <w:pPr>
        <w:pStyle w:val="a1"/>
        <w:rPr>
          <w:lang w:eastAsia="zh-TW"/>
        </w:rPr>
      </w:pPr>
    </w:p>
    <w:p w14:paraId="78F3F2F1" w14:textId="77777777" w:rsidR="001E641B" w:rsidRDefault="001E641B" w:rsidP="001E641B">
      <w:pPr>
        <w:pStyle w:val="a1"/>
        <w:keepNext/>
        <w:jc w:val="center"/>
      </w:pPr>
      <w:r w:rsidRPr="001E641B">
        <w:rPr>
          <w:noProof/>
          <w:lang w:eastAsia="zh-TW"/>
        </w:rPr>
        <w:drawing>
          <wp:inline distT="0" distB="0" distL="0" distR="0" wp14:anchorId="741185B2" wp14:editId="21A0903D">
            <wp:extent cx="5293830" cy="2776803"/>
            <wp:effectExtent l="0" t="0" r="254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237" cy="2785409"/>
                    </a:xfrm>
                    <a:prstGeom prst="rect">
                      <a:avLst/>
                    </a:prstGeom>
                  </pic:spPr>
                </pic:pic>
              </a:graphicData>
            </a:graphic>
          </wp:inline>
        </w:drawing>
      </w:r>
    </w:p>
    <w:p w14:paraId="2F0BEFAE" w14:textId="7261A9D3" w:rsidR="00575D68" w:rsidRDefault="001E641B" w:rsidP="001E641B">
      <w:pPr>
        <w:pStyle w:val="af1"/>
        <w:rPr>
          <w:noProof/>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8</w:t>
      </w:r>
      <w:r w:rsidR="00827A97">
        <w:fldChar w:fldCharType="end"/>
      </w:r>
      <w:r>
        <w:t xml:space="preserve"> </w:t>
      </w:r>
      <w:r>
        <w:rPr>
          <w:rFonts w:hint="eastAsia"/>
          <w:lang w:eastAsia="zh-TW"/>
        </w:rPr>
        <w:t>車道中心線</w:t>
      </w:r>
      <w:r>
        <w:rPr>
          <w:rFonts w:hint="eastAsia"/>
          <w:noProof/>
          <w:lang w:eastAsia="zh-TW"/>
        </w:rPr>
        <w:t>流程圖</w:t>
      </w:r>
    </w:p>
    <w:p w14:paraId="27BCFD0A" w14:textId="77777777" w:rsidR="00643993" w:rsidRPr="00643993" w:rsidRDefault="00643993" w:rsidP="00643993">
      <w:pPr>
        <w:pStyle w:val="a1"/>
        <w:rPr>
          <w:lang w:eastAsia="zh-TW"/>
        </w:rPr>
      </w:pPr>
    </w:p>
    <w:p w14:paraId="021912EC" w14:textId="53184E35" w:rsidR="008D3BAF" w:rsidRDefault="009C6588" w:rsidP="008D3BAF">
      <w:pPr>
        <w:pStyle w:val="a1"/>
        <w:numPr>
          <w:ilvl w:val="0"/>
          <w:numId w:val="9"/>
        </w:numPr>
        <w:rPr>
          <w:lang w:eastAsia="zh-TW"/>
        </w:rPr>
      </w:pPr>
      <w:r>
        <w:rPr>
          <w:rFonts w:hint="eastAsia"/>
          <w:lang w:eastAsia="zh-TW"/>
        </w:rPr>
        <w:lastRenderedPageBreak/>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代表不同的狀態，當左右車道線有效</w:t>
      </w:r>
      <w:proofErr w:type="gramStart"/>
      <w:r w:rsidR="006559E0">
        <w:rPr>
          <w:rFonts w:hint="eastAsia"/>
          <w:lang w:eastAsia="zh-TW"/>
        </w:rPr>
        <w:t>旗標</w:t>
      </w:r>
      <w:r>
        <w:rPr>
          <w:rFonts w:hint="eastAsia"/>
          <w:lang w:eastAsia="zh-TW"/>
        </w:rPr>
        <w:t>皆為</w:t>
      </w:r>
      <w:proofErr w:type="gramEnd"/>
      <w:r>
        <w:rPr>
          <w:rFonts w:hint="eastAsia"/>
          <w:lang w:eastAsia="zh-TW"/>
        </w:rPr>
        <w:t>TRUE時，SW C</w:t>
      </w:r>
      <w:r>
        <w:rPr>
          <w:lang w:eastAsia="zh-TW"/>
        </w:rPr>
        <w:t>ase</w:t>
      </w:r>
      <w:r>
        <w:rPr>
          <w:rFonts w:hint="eastAsia"/>
          <w:lang w:eastAsia="zh-TW"/>
        </w:rPr>
        <w:t>為1，並將左右車道線資訊相加除以二輸出，作為車道中心線資訊</w:t>
      </w:r>
      <w:r w:rsidR="007A0D57">
        <w:rPr>
          <w:rFonts w:hint="eastAsia"/>
          <w:lang w:eastAsia="zh-TW"/>
        </w:rPr>
        <w:t>。</w:t>
      </w:r>
    </w:p>
    <w:p w14:paraId="117BA174" w14:textId="4EED9563" w:rsidR="00967195" w:rsidRDefault="00967195" w:rsidP="00967195">
      <w:pPr>
        <w:pStyle w:val="a1"/>
        <w:ind w:left="360"/>
        <w:rPr>
          <w:lang w:eastAsia="zh-TW"/>
        </w:rPr>
      </w:pPr>
    </w:p>
    <w:p w14:paraId="0E45B459" w14:textId="77777777" w:rsidR="00967195" w:rsidRDefault="00967195" w:rsidP="00967195">
      <w:pPr>
        <w:pStyle w:val="a1"/>
        <w:keepNext/>
        <w:ind w:left="360"/>
        <w:jc w:val="center"/>
      </w:pPr>
      <w:r w:rsidRPr="00C905B1">
        <w:rPr>
          <w:noProof/>
          <w:lang w:eastAsia="zh-TW"/>
        </w:rPr>
        <w:drawing>
          <wp:inline distT="0" distB="0" distL="0" distR="0" wp14:anchorId="463C7F64" wp14:editId="19EFF486">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489" cy="3420000"/>
                    </a:xfrm>
                    <a:prstGeom prst="rect">
                      <a:avLst/>
                    </a:prstGeom>
                  </pic:spPr>
                </pic:pic>
              </a:graphicData>
            </a:graphic>
          </wp:inline>
        </w:drawing>
      </w:r>
    </w:p>
    <w:p w14:paraId="232464D2" w14:textId="06E5C487" w:rsidR="00967195" w:rsidRDefault="00967195" w:rsidP="00967195">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9</w:t>
      </w:r>
      <w:r w:rsidR="00827A97">
        <w:fldChar w:fldCharType="end"/>
      </w:r>
      <w:r>
        <w:t xml:space="preserve"> SW Case=1</w:t>
      </w:r>
    </w:p>
    <w:p w14:paraId="563C5A53" w14:textId="107D05A7" w:rsidR="0081724E" w:rsidRDefault="00283868" w:rsidP="00967195">
      <w:pPr>
        <w:pStyle w:val="a1"/>
        <w:ind w:left="360"/>
        <w:rPr>
          <w:bCs w:val="0"/>
          <w:lang w:eastAsia="zh-TW"/>
        </w:rPr>
      </w:pPr>
      <w:r>
        <w:rPr>
          <w:rFonts w:hint="eastAsia"/>
          <w:lang w:eastAsia="zh-TW"/>
        </w:rPr>
        <w:t>車道中心線距離</w:t>
      </w:r>
      <w:r w:rsidR="0081724E" w:rsidRPr="00C34986">
        <w:rPr>
          <w:rFonts w:hint="eastAsia"/>
          <w:bCs w:val="0"/>
          <w:lang w:eastAsia="zh-TW"/>
        </w:rPr>
        <w:t>算法如下：</w:t>
      </w:r>
    </w:p>
    <w:p w14:paraId="2417A96A"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m:t>
          </m:r>
          <m:r>
            <m:rPr>
              <m:sty m:val="p"/>
            </m:rPr>
            <w:rPr>
              <w:rFonts w:ascii="Cambria Math" w:hAnsi="Cambria Math" w:hint="eastAsia"/>
              <w:lang w:eastAsia="zh-TW"/>
            </w:rPr>
            <m:t>0</m:t>
          </m:r>
          <m:r>
            <m:rPr>
              <m:sty m:val="p"/>
            </m:rPr>
            <w:rPr>
              <w:rFonts w:ascii="Cambria Math" w:hAnsi="Cambria Math"/>
              <w:lang w:eastAsia="zh-TW"/>
            </w:rPr>
            <m:t>_m</m:t>
          </m:r>
          <m:r>
            <m:rPr>
              <m:sty m:val="p"/>
            </m:rPr>
            <w:rPr>
              <w:rFonts w:ascii="Cambria Math" w:hAnsi="Cambria Math" w:hint="eastAsia"/>
              <w:lang w:eastAsia="zh-TW"/>
            </w:rPr>
            <m:t>=</m:t>
          </m:r>
          <m:d>
            <m:dPr>
              <m:ctrlPr>
                <w:rPr>
                  <w:rFonts w:ascii="Cambria Math" w:hAnsi="Cambria Math"/>
                  <w:lang w:eastAsia="zh-TW"/>
                </w:rPr>
              </m:ctrlPr>
            </m:dPr>
            <m:e>
              <m:r>
                <m:rPr>
                  <m:sty m:val="p"/>
                </m:rPr>
                <w:rPr>
                  <w:rFonts w:ascii="Cambria Math" w:hAnsi="Cambria Math"/>
                  <w:lang w:eastAsia="zh-TW"/>
                </w:rPr>
                <m:t>VDINR_LaneC0L_m+VDINR_LaneC0R_m</m:t>
              </m:r>
            </m:e>
          </m:d>
          <m:r>
            <m:rPr>
              <m:sty m:val="p"/>
            </m:rPr>
            <w:rPr>
              <w:rFonts w:ascii="Cambria Math" w:hAnsi="Cambria Math"/>
              <w:lang w:eastAsia="zh-TW"/>
            </w:rPr>
            <m:t>*0.5</m:t>
          </m:r>
        </m:oMath>
      </m:oMathPara>
    </w:p>
    <w:p w14:paraId="274E8E68" w14:textId="77777777" w:rsidR="0081724E" w:rsidRDefault="0081724E" w:rsidP="00967195">
      <w:pPr>
        <w:pStyle w:val="a1"/>
        <w:ind w:left="360"/>
        <w:rPr>
          <w:lang w:eastAsia="zh-TW"/>
        </w:rPr>
      </w:pPr>
    </w:p>
    <w:p w14:paraId="0B88E44A" w14:textId="0BB9E67E" w:rsidR="00967195" w:rsidRDefault="0081724E" w:rsidP="00967195">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2A60B2C7"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VDINR_LaneC1L_rad+VDINR_LaneC1R_rad</m:t>
              </m:r>
            </m:e>
          </m:d>
          <m:r>
            <m:rPr>
              <m:sty m:val="p"/>
            </m:rPr>
            <w:rPr>
              <w:rFonts w:ascii="Cambria Math" w:hAnsi="Cambria Math"/>
              <w:lang w:eastAsia="zh-TW"/>
            </w:rPr>
            <m:t>*0.5</m:t>
          </m:r>
        </m:oMath>
      </m:oMathPara>
    </w:p>
    <w:p w14:paraId="75CC1C2A" w14:textId="77777777" w:rsidR="0081724E" w:rsidRDefault="0081724E" w:rsidP="00967195">
      <w:pPr>
        <w:pStyle w:val="a1"/>
        <w:ind w:left="360"/>
        <w:rPr>
          <w:lang w:eastAsia="zh-TW"/>
        </w:rPr>
      </w:pPr>
    </w:p>
    <w:p w14:paraId="1E21300B" w14:textId="32617C25" w:rsidR="0081724E" w:rsidRDefault="0081724E" w:rsidP="00967195">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0B88E30"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VPER_CenterLineC2_rat=</m:t>
          </m:r>
          <m:d>
            <m:dPr>
              <m:ctrlPr>
                <w:rPr>
                  <w:rFonts w:ascii="Cambria Math" w:hAnsi="Cambria Math"/>
                  <w:lang w:eastAsia="zh-TW"/>
                </w:rPr>
              </m:ctrlPr>
            </m:dPr>
            <m:e>
              <m:r>
                <m:rPr>
                  <m:sty m:val="p"/>
                </m:rPr>
                <w:rPr>
                  <w:rFonts w:ascii="Cambria Math" w:hAnsi="Cambria Math"/>
                  <w:lang w:eastAsia="zh-TW"/>
                </w:rPr>
                <m:t>VDINR_LaneC2L_rat+VDINR_LaneC2R_rat</m:t>
              </m:r>
            </m:e>
          </m:d>
          <m:r>
            <m:rPr>
              <m:sty m:val="p"/>
            </m:rPr>
            <w:rPr>
              <w:rFonts w:ascii="Cambria Math" w:hAnsi="Cambria Math"/>
              <w:lang w:eastAsia="zh-TW"/>
            </w:rPr>
            <m:t>*0.5</m:t>
          </m:r>
        </m:oMath>
      </m:oMathPara>
    </w:p>
    <w:p w14:paraId="60E4637E" w14:textId="77777777" w:rsidR="0081724E" w:rsidRDefault="0081724E" w:rsidP="00967195">
      <w:pPr>
        <w:pStyle w:val="a1"/>
        <w:ind w:left="360"/>
        <w:rPr>
          <w:lang w:eastAsia="zh-TW"/>
        </w:rPr>
      </w:pPr>
    </w:p>
    <w:p w14:paraId="359E2030" w14:textId="0382B47A" w:rsidR="00967195" w:rsidRPr="0081724E" w:rsidRDefault="00A03D22" w:rsidP="00967195">
      <w:pPr>
        <w:pStyle w:val="a1"/>
        <w:ind w:left="360"/>
        <w:rPr>
          <w:lang w:eastAsia="zh-TW"/>
        </w:rPr>
      </w:pPr>
      <w:r>
        <w:rPr>
          <w:rFonts w:hint="eastAsia"/>
          <w:lang w:eastAsia="zh-TW"/>
        </w:rPr>
        <w:t>車道</w:t>
      </w:r>
      <w:r w:rsidR="0081724E">
        <w:rPr>
          <w:rFonts w:hint="eastAsia"/>
          <w:lang w:eastAsia="zh-TW"/>
        </w:rPr>
        <w:t>中心線曲率變化率</w:t>
      </w:r>
      <w:r w:rsidR="0081724E" w:rsidRPr="00C34986">
        <w:rPr>
          <w:rFonts w:hint="eastAsia"/>
          <w:bCs w:val="0"/>
          <w:lang w:eastAsia="zh-TW"/>
        </w:rPr>
        <w:t>算法如下：</w:t>
      </w:r>
    </w:p>
    <w:p w14:paraId="1CEACC25" w14:textId="7EAD5D23" w:rsidR="005F5589" w:rsidRPr="001734DA" w:rsidRDefault="003164EE" w:rsidP="00812D63">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VPER_CenterLineC3_rat=</m:t>
          </m:r>
          <m:d>
            <m:dPr>
              <m:ctrlPr>
                <w:rPr>
                  <w:rFonts w:ascii="Cambria Math" w:hAnsi="Cambria Math"/>
                  <w:lang w:eastAsia="zh-TW"/>
                </w:rPr>
              </m:ctrlPr>
            </m:dPr>
            <m:e>
              <m:r>
                <m:rPr>
                  <m:sty m:val="p"/>
                </m:rPr>
                <w:rPr>
                  <w:rFonts w:ascii="Cambria Math" w:hAnsi="Cambria Math"/>
                  <w:lang w:eastAsia="zh-TW"/>
                </w:rPr>
                <m:t>VDINR_LaneC3L_rat+VDINR_LaneC3R_rat</m:t>
              </m:r>
            </m:e>
          </m:d>
          <m:r>
            <m:rPr>
              <m:sty m:val="p"/>
            </m:rPr>
            <w:rPr>
              <w:rFonts w:ascii="Cambria Math" w:hAnsi="Cambria Math"/>
              <w:lang w:eastAsia="zh-TW"/>
            </w:rPr>
            <m:t>*0.5</m:t>
          </m:r>
        </m:oMath>
      </m:oMathPara>
    </w:p>
    <w:p w14:paraId="414037E2" w14:textId="77777777" w:rsidR="005F5589" w:rsidRPr="005F5589" w:rsidRDefault="005F5589" w:rsidP="001734DA">
      <w:pPr>
        <w:pStyle w:val="a1"/>
        <w:ind w:left="360"/>
        <w:jc w:val="center"/>
        <w:rPr>
          <w:lang w:eastAsia="zh-TW"/>
        </w:rPr>
      </w:pPr>
    </w:p>
    <w:p w14:paraId="360AEE51" w14:textId="77777777" w:rsidR="00390D2D" w:rsidRDefault="00390D2D" w:rsidP="00390D2D">
      <w:pPr>
        <w:pStyle w:val="a1"/>
        <w:ind w:left="360"/>
        <w:rPr>
          <w:lang w:eastAsia="zh-TW"/>
        </w:rPr>
      </w:pPr>
    </w:p>
    <w:p w14:paraId="530302A5" w14:textId="5D7923FF" w:rsidR="00BC7723" w:rsidRDefault="009C6588" w:rsidP="00BC7723">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w:t>
      </w:r>
      <w:r w:rsidR="006559E0">
        <w:rPr>
          <w:rFonts w:hint="eastAsia"/>
          <w:lang w:eastAsia="zh-TW"/>
        </w:rPr>
        <w:t>旗標</w:t>
      </w:r>
      <w:r>
        <w:rPr>
          <w:rFonts w:hint="eastAsia"/>
          <w:lang w:eastAsia="zh-TW"/>
        </w:rPr>
        <w:t>為TRUE、左車道線有效</w:t>
      </w:r>
      <w:r w:rsidR="006559E0">
        <w:rPr>
          <w:rFonts w:hint="eastAsia"/>
          <w:lang w:eastAsia="zh-TW"/>
        </w:rPr>
        <w:t>旗標</w:t>
      </w:r>
      <w:r>
        <w:rPr>
          <w:rFonts w:hint="eastAsia"/>
          <w:lang w:eastAsia="zh-TW"/>
        </w:rPr>
        <w:t>為FALSE時，SW C</w:t>
      </w:r>
      <w:r>
        <w:rPr>
          <w:lang w:eastAsia="zh-TW"/>
        </w:rPr>
        <w:t>ase</w:t>
      </w:r>
      <w:r>
        <w:rPr>
          <w:rFonts w:hint="eastAsia"/>
          <w:lang w:eastAsia="zh-TW"/>
        </w:rPr>
        <w:t>為2，</w:t>
      </w:r>
      <w:proofErr w:type="gramStart"/>
      <w:r w:rsidR="00BC7723">
        <w:rPr>
          <w:rFonts w:hint="eastAsia"/>
          <w:lang w:eastAsia="zh-TW"/>
        </w:rPr>
        <w:t>，</w:t>
      </w:r>
      <w:proofErr w:type="gramEnd"/>
      <w:r w:rsidR="00BC7723">
        <w:rPr>
          <w:rFonts w:hint="eastAsia"/>
          <w:lang w:eastAsia="zh-TW"/>
        </w:rPr>
        <w:t>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sidR="00BC7723">
        <w:rPr>
          <w:rFonts w:hint="eastAsia"/>
          <w:lang w:eastAsia="zh-TW"/>
        </w:rPr>
        <w:t>加上車道寬度之數值的一半，作為車道中心線</w:t>
      </w:r>
      <m:oMath>
        <m:r>
          <m:rPr>
            <m:sty m:val="p"/>
          </m:rPr>
          <w:rPr>
            <w:rFonts w:ascii="Cambria Math" w:hAnsi="Cambria Math" w:hint="eastAsia"/>
            <w:lang w:eastAsia="zh-TW"/>
          </w:rPr>
          <m:t>CO</m:t>
        </m:r>
      </m:oMath>
      <w:r w:rsidR="00BC7723">
        <w:rPr>
          <w:rFonts w:hint="eastAsia"/>
          <w:lang w:eastAsia="zh-TW"/>
        </w:rPr>
        <w:t>資訊，其餘則直接使用右車道線資訊作為車道中心線資訊。</w:t>
      </w:r>
    </w:p>
    <w:p w14:paraId="1B830C29" w14:textId="7E746992" w:rsidR="0081724E" w:rsidRDefault="0081724E" w:rsidP="00AF4122">
      <w:pPr>
        <w:pStyle w:val="a1"/>
        <w:keepNext/>
        <w:ind w:left="360"/>
        <w:jc w:val="center"/>
      </w:pPr>
      <w:r w:rsidRPr="00C905B1">
        <w:rPr>
          <w:noProof/>
        </w:rPr>
        <w:lastRenderedPageBreak/>
        <w:drawing>
          <wp:inline distT="0" distB="0" distL="0" distR="0" wp14:anchorId="0D47D538" wp14:editId="17CB75FA">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619" cy="2860495"/>
                    </a:xfrm>
                    <a:prstGeom prst="rect">
                      <a:avLst/>
                    </a:prstGeom>
                  </pic:spPr>
                </pic:pic>
              </a:graphicData>
            </a:graphic>
          </wp:inline>
        </w:drawing>
      </w:r>
    </w:p>
    <w:p w14:paraId="0D764528" w14:textId="6B5166FA" w:rsidR="0081724E" w:rsidRDefault="0081724E" w:rsidP="0081724E">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10</w:t>
      </w:r>
      <w:r w:rsidR="00827A97">
        <w:fldChar w:fldCharType="end"/>
      </w:r>
      <w:r>
        <w:t xml:space="preserve"> SW Case=2</w:t>
      </w:r>
    </w:p>
    <w:p w14:paraId="6D953C12" w14:textId="77777777" w:rsidR="00494958" w:rsidRPr="00494958" w:rsidRDefault="00494958" w:rsidP="00494958">
      <w:pPr>
        <w:pStyle w:val="a1"/>
      </w:pPr>
    </w:p>
    <w:p w14:paraId="6DF99982" w14:textId="4CBAB3E2" w:rsidR="0081724E" w:rsidRPr="00494958" w:rsidRDefault="00494958" w:rsidP="00494958">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68EC327D" w14:textId="79CB3B9E" w:rsidR="00190BF8" w:rsidRPr="00FE2901" w:rsidRDefault="00C929C4"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2*VDINR_LaneC0R_m+VPER_LaneWidth_m</m:t>
              </m:r>
            </m:e>
          </m:d>
          <m:r>
            <m:rPr>
              <m:sty m:val="p"/>
            </m:rPr>
            <w:rPr>
              <w:rFonts w:ascii="Cambria Math" w:hAnsi="Cambria Math"/>
              <w:lang w:eastAsia="zh-TW"/>
            </w:rPr>
            <m:t>*0.5</m:t>
          </m:r>
        </m:oMath>
      </m:oMathPara>
    </w:p>
    <w:p w14:paraId="2F18E3E9" w14:textId="77777777" w:rsidR="00190BF8" w:rsidRDefault="00190BF8" w:rsidP="00190BF8">
      <w:pPr>
        <w:pStyle w:val="a1"/>
        <w:ind w:left="360"/>
        <w:rPr>
          <w:lang w:eastAsia="zh-TW"/>
        </w:rPr>
      </w:pPr>
    </w:p>
    <w:p w14:paraId="1DF89859" w14:textId="3193B8F3" w:rsidR="00494958" w:rsidRDefault="00494958" w:rsidP="00494958">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FF6C855" w14:textId="77777777" w:rsidR="00494958" w:rsidRPr="00FE2901" w:rsidRDefault="00494958" w:rsidP="00494958">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VPER_CenterLineC1_rad=VDINR_LaneC1R_rad</m:t>
          </m:r>
        </m:oMath>
      </m:oMathPara>
    </w:p>
    <w:p w14:paraId="0B2AFF92" w14:textId="77777777" w:rsidR="00494958" w:rsidRPr="00494958" w:rsidRDefault="00494958" w:rsidP="00494958">
      <w:pPr>
        <w:pStyle w:val="a1"/>
        <w:ind w:left="360"/>
        <w:rPr>
          <w:bCs w:val="0"/>
          <w:lang w:eastAsia="zh-TW"/>
        </w:rPr>
      </w:pPr>
    </w:p>
    <w:p w14:paraId="6D0938CA" w14:textId="0B9B4DD9" w:rsidR="00494958" w:rsidRDefault="00494958" w:rsidP="00494958">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2154BC0D" w14:textId="77777777" w:rsidR="00494958" w:rsidRPr="00FE2901" w:rsidRDefault="00494958" w:rsidP="00494958">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VPER_CenterLineC2_rat=VDINR_LaneC2R_rat</m:t>
          </m:r>
        </m:oMath>
      </m:oMathPara>
    </w:p>
    <w:p w14:paraId="60062E16" w14:textId="77777777" w:rsidR="00494958" w:rsidRPr="00494958" w:rsidRDefault="00494958" w:rsidP="00494958">
      <w:pPr>
        <w:pStyle w:val="a1"/>
        <w:ind w:left="360"/>
        <w:rPr>
          <w:bCs w:val="0"/>
          <w:lang w:eastAsia="zh-TW"/>
        </w:rPr>
      </w:pPr>
    </w:p>
    <w:p w14:paraId="15D4865C" w14:textId="00C0E7A1" w:rsidR="00494958" w:rsidRPr="0081724E" w:rsidRDefault="00A03D22" w:rsidP="00494958">
      <w:pPr>
        <w:pStyle w:val="a1"/>
        <w:ind w:left="360"/>
        <w:rPr>
          <w:lang w:eastAsia="zh-TW"/>
        </w:rPr>
      </w:pPr>
      <w:r>
        <w:rPr>
          <w:rFonts w:hint="eastAsia"/>
          <w:lang w:eastAsia="zh-TW"/>
        </w:rPr>
        <w:t>車道</w:t>
      </w:r>
      <w:r w:rsidR="00494958">
        <w:rPr>
          <w:rFonts w:hint="eastAsia"/>
          <w:lang w:eastAsia="zh-TW"/>
        </w:rPr>
        <w:t>中心線曲率變化率</w:t>
      </w:r>
      <w:r w:rsidR="00494958" w:rsidRPr="00C34986">
        <w:rPr>
          <w:rFonts w:hint="eastAsia"/>
          <w:bCs w:val="0"/>
          <w:lang w:eastAsia="zh-TW"/>
        </w:rPr>
        <w:t>算法如下：</w:t>
      </w:r>
    </w:p>
    <w:p w14:paraId="1F8B8495" w14:textId="77777777" w:rsidR="00494958" w:rsidRPr="00FE2901" w:rsidRDefault="00494958" w:rsidP="00494958">
      <w:pPr>
        <w:pStyle w:val="a1"/>
        <w:ind w:left="360"/>
        <w:rPr>
          <w:lang w:eastAsia="zh-TW"/>
        </w:rPr>
      </w:pPr>
      <m:oMathPara>
        <m:oMathParaPr>
          <m:jc m:val="center"/>
        </m:oMathParaPr>
        <m:oMath>
          <m:r>
            <m:rPr>
              <m:sty m:val="p"/>
            </m:rPr>
            <w:rPr>
              <w:rFonts w:ascii="Cambria Math" w:hAnsi="Cambria Math"/>
              <w:lang w:eastAsia="zh-TW"/>
            </w:rPr>
            <m:t>VPER_CenterLineC3_rat=VDINR_LaneC3R_rat</m:t>
          </m:r>
        </m:oMath>
      </m:oMathPara>
    </w:p>
    <w:p w14:paraId="1B4DF03D" w14:textId="77777777" w:rsidR="00390D2D" w:rsidRDefault="00390D2D" w:rsidP="00BC7723">
      <w:pPr>
        <w:pStyle w:val="a1"/>
        <w:rPr>
          <w:lang w:eastAsia="zh-TW"/>
        </w:rPr>
      </w:pPr>
    </w:p>
    <w:p w14:paraId="459BACC9" w14:textId="3AB680B8" w:rsidR="007A0D57" w:rsidRDefault="009C6588" w:rsidP="002727EF">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w:t>
      </w:r>
      <w:r w:rsidR="006559E0">
        <w:rPr>
          <w:rFonts w:hint="eastAsia"/>
          <w:lang w:eastAsia="zh-TW"/>
        </w:rPr>
        <w:t>旗標</w:t>
      </w:r>
      <w:r>
        <w:rPr>
          <w:rFonts w:hint="eastAsia"/>
          <w:lang w:eastAsia="zh-TW"/>
        </w:rPr>
        <w:t>為TRUE、右車道線有效</w:t>
      </w:r>
      <w:r w:rsidR="006559E0">
        <w:rPr>
          <w:rFonts w:hint="eastAsia"/>
          <w:lang w:eastAsia="zh-TW"/>
        </w:rPr>
        <w:t>旗標</w:t>
      </w:r>
      <w:r>
        <w:rPr>
          <w:rFonts w:hint="eastAsia"/>
          <w:lang w:eastAsia="zh-TW"/>
        </w:rPr>
        <w:t>為FALSE時，SW C</w:t>
      </w:r>
      <w:r>
        <w:rPr>
          <w:lang w:eastAsia="zh-TW"/>
        </w:rPr>
        <w:t>ase</w:t>
      </w:r>
      <w:r>
        <w:rPr>
          <w:rFonts w:hint="eastAsia"/>
          <w:lang w:eastAsia="zh-TW"/>
        </w:rPr>
        <w:t>為3，</w:t>
      </w:r>
      <w:r w:rsidR="0075127F">
        <w:rPr>
          <w:rFonts w:hint="eastAsia"/>
          <w:lang w:eastAsia="zh-TW"/>
        </w:rPr>
        <w:t>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sidR="0075127F">
        <w:rPr>
          <w:rFonts w:hint="eastAsia"/>
          <w:lang w:eastAsia="zh-TW"/>
        </w:rPr>
        <w:t>減去車道寬度之數值的一半，作為車道中心線</w:t>
      </w:r>
      <m:oMath>
        <m:r>
          <m:rPr>
            <m:sty m:val="p"/>
          </m:rPr>
          <w:rPr>
            <w:rFonts w:ascii="Cambria Math" w:hAnsi="Cambria Math" w:hint="eastAsia"/>
            <w:lang w:eastAsia="zh-TW"/>
          </w:rPr>
          <m:t>CO</m:t>
        </m:r>
      </m:oMath>
      <w:r w:rsidR="0075127F">
        <w:rPr>
          <w:rFonts w:hint="eastAsia"/>
          <w:lang w:eastAsia="zh-TW"/>
        </w:rPr>
        <w:t>資訊，其餘則直接使用左車道線資訊作為車道中心線資訊</w:t>
      </w:r>
      <w:r w:rsidR="007A0D57">
        <w:rPr>
          <w:rFonts w:hint="eastAsia"/>
          <w:lang w:eastAsia="zh-TW"/>
        </w:rPr>
        <w:t>。</w:t>
      </w:r>
    </w:p>
    <w:p w14:paraId="4F805D8C" w14:textId="77777777" w:rsidR="00BC7723" w:rsidRDefault="00BC7723" w:rsidP="00BC7723">
      <w:pPr>
        <w:pStyle w:val="a1"/>
        <w:keepNext/>
        <w:ind w:left="360"/>
        <w:jc w:val="center"/>
      </w:pPr>
      <w:r w:rsidRPr="00C905B1">
        <w:rPr>
          <w:noProof/>
        </w:rPr>
        <w:lastRenderedPageBreak/>
        <w:drawing>
          <wp:inline distT="0" distB="0" distL="0" distR="0" wp14:anchorId="0EF7123B" wp14:editId="37830B3F">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8838" cy="2844000"/>
                    </a:xfrm>
                    <a:prstGeom prst="rect">
                      <a:avLst/>
                    </a:prstGeom>
                  </pic:spPr>
                </pic:pic>
              </a:graphicData>
            </a:graphic>
          </wp:inline>
        </w:drawing>
      </w:r>
    </w:p>
    <w:p w14:paraId="0A919B14" w14:textId="0630B9FE" w:rsidR="00BC7723" w:rsidRDefault="00BC7723" w:rsidP="00BC7723">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11</w:t>
      </w:r>
      <w:r w:rsidR="00827A97">
        <w:fldChar w:fldCharType="end"/>
      </w:r>
      <w:r>
        <w:t xml:space="preserve"> SW Case=3</w:t>
      </w:r>
    </w:p>
    <w:p w14:paraId="0674F24E" w14:textId="77777777" w:rsidR="00BC7723" w:rsidRDefault="00BC7723" w:rsidP="00BC7723">
      <w:pPr>
        <w:pStyle w:val="a1"/>
        <w:ind w:left="360"/>
        <w:rPr>
          <w:lang w:eastAsia="zh-TW"/>
        </w:rPr>
      </w:pPr>
    </w:p>
    <w:p w14:paraId="21C1B554" w14:textId="73DB4DD3" w:rsidR="00E10658" w:rsidRPr="005A569E" w:rsidRDefault="005A569E" w:rsidP="005A569E">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7B3AAD16" w14:textId="273A127D" w:rsidR="00E10658" w:rsidRPr="005A569E" w:rsidRDefault="005A06E6" w:rsidP="005E6CD1">
      <w:pPr>
        <w:pStyle w:val="a1"/>
        <w:ind w:leftChars="177" w:left="425"/>
        <w:rPr>
          <w:lang w:eastAsia="zh-TW"/>
        </w:rPr>
      </w:pPr>
      <m:oMathPara>
        <m:oMathParaPr>
          <m:jc m:val="center"/>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2*VDINR_LaneC0</m:t>
              </m:r>
              <m:r>
                <m:rPr>
                  <m:sty m:val="p"/>
                </m:rPr>
                <w:rPr>
                  <w:rFonts w:ascii="Cambria Math" w:hAnsi="Cambria Math" w:hint="eastAsia"/>
                  <w:lang w:eastAsia="zh-TW"/>
                </w:rPr>
                <m:t>L</m:t>
              </m:r>
              <m:r>
                <m:rPr>
                  <m:sty m:val="p"/>
                </m:rPr>
                <w:rPr>
                  <w:rFonts w:ascii="Cambria Math" w:hAnsi="Cambria Math"/>
                  <w:lang w:eastAsia="zh-TW"/>
                </w:rPr>
                <m:t>_m-VPER_LaneWidth_m</m:t>
              </m:r>
            </m:e>
          </m:d>
          <m:r>
            <m:rPr>
              <m:sty m:val="p"/>
            </m:rPr>
            <w:rPr>
              <w:rFonts w:ascii="Cambria Math" w:hAnsi="Cambria Math"/>
              <w:lang w:eastAsia="zh-TW"/>
            </w:rPr>
            <m:t>*0.5</m:t>
          </m:r>
        </m:oMath>
      </m:oMathPara>
    </w:p>
    <w:p w14:paraId="79E412A8" w14:textId="77777777" w:rsidR="005A569E" w:rsidRPr="00677D70" w:rsidRDefault="005A569E" w:rsidP="005E6CD1">
      <w:pPr>
        <w:pStyle w:val="a1"/>
        <w:ind w:leftChars="177" w:left="425"/>
        <w:rPr>
          <w:lang w:eastAsia="zh-TW"/>
        </w:rPr>
      </w:pPr>
    </w:p>
    <w:p w14:paraId="2A9264D5" w14:textId="62BBA404" w:rsidR="00E7101E" w:rsidRPr="00AF4122" w:rsidRDefault="005A569E" w:rsidP="00AF4122">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50F1A68" w14:textId="53902530" w:rsidR="00E10658" w:rsidRPr="00AF4122"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VPER_CenterLineC1_rad=VDINR_LaneC1L_rad</m:t>
          </m:r>
        </m:oMath>
      </m:oMathPara>
    </w:p>
    <w:p w14:paraId="5BEF8651" w14:textId="77777777" w:rsidR="00AF4122" w:rsidRPr="0075127F" w:rsidRDefault="00AF4122" w:rsidP="002A36EF">
      <w:pPr>
        <w:pStyle w:val="a1"/>
        <w:spacing w:beforeLines="50" w:before="120"/>
        <w:ind w:leftChars="177" w:left="425"/>
        <w:rPr>
          <w:lang w:eastAsia="zh-TW"/>
        </w:rPr>
      </w:pPr>
    </w:p>
    <w:p w14:paraId="7A1A6CF5" w14:textId="0F00B023" w:rsidR="0075127F" w:rsidRPr="00AF4122" w:rsidRDefault="00AF4122" w:rsidP="00AF4122">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7F74D388" w14:textId="3E1F2C33" w:rsidR="00E10658" w:rsidRPr="00AF4122"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VPER_CenterLineC2_rat=VDINR_LaneC2L_rat</m:t>
          </m:r>
        </m:oMath>
      </m:oMathPara>
    </w:p>
    <w:p w14:paraId="4CEF6FE0" w14:textId="77777777" w:rsidR="00AF4122" w:rsidRPr="0075127F" w:rsidRDefault="00AF4122" w:rsidP="002A36EF">
      <w:pPr>
        <w:pStyle w:val="a1"/>
        <w:spacing w:beforeLines="50" w:before="120"/>
        <w:ind w:leftChars="177" w:left="425"/>
        <w:rPr>
          <w:lang w:eastAsia="zh-TW"/>
        </w:rPr>
      </w:pPr>
    </w:p>
    <w:p w14:paraId="4F6075C7" w14:textId="4BCC896D" w:rsidR="0075127F" w:rsidRPr="00AF4122" w:rsidRDefault="00A03D22" w:rsidP="00AF4122">
      <w:pPr>
        <w:pStyle w:val="a1"/>
        <w:ind w:left="360"/>
        <w:rPr>
          <w:lang w:eastAsia="zh-TW"/>
        </w:rPr>
      </w:pPr>
      <w:r>
        <w:rPr>
          <w:rFonts w:hint="eastAsia"/>
          <w:lang w:eastAsia="zh-TW"/>
        </w:rPr>
        <w:t>車道</w:t>
      </w:r>
      <w:r w:rsidR="00AF4122">
        <w:rPr>
          <w:rFonts w:hint="eastAsia"/>
          <w:lang w:eastAsia="zh-TW"/>
        </w:rPr>
        <w:t>中心線曲率變化率</w:t>
      </w:r>
      <w:r w:rsidR="00AF4122" w:rsidRPr="00C34986">
        <w:rPr>
          <w:rFonts w:hint="eastAsia"/>
          <w:bCs w:val="0"/>
          <w:lang w:eastAsia="zh-TW"/>
        </w:rPr>
        <w:t>算法如下：</w:t>
      </w:r>
    </w:p>
    <w:p w14:paraId="3FE3FABF" w14:textId="714762B7" w:rsidR="00E10658" w:rsidRPr="00677D70"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VPER_CenterLineC3_rat=VDINR_LaneC3L_rat</m:t>
          </m:r>
        </m:oMath>
      </m:oMathPara>
    </w:p>
    <w:p w14:paraId="16B394DD" w14:textId="77777777" w:rsidR="0045122A" w:rsidRDefault="0045122A" w:rsidP="001527C3">
      <w:pPr>
        <w:pStyle w:val="a1"/>
        <w:rPr>
          <w:lang w:eastAsia="zh-TW"/>
        </w:rPr>
      </w:pPr>
    </w:p>
    <w:p w14:paraId="0BA91CC9" w14:textId="30FD0D0C" w:rsidR="00591E78" w:rsidRDefault="009C6588" w:rsidP="00CF2610">
      <w:pPr>
        <w:pStyle w:val="a1"/>
        <w:numPr>
          <w:ilvl w:val="0"/>
          <w:numId w:val="9"/>
        </w:numPr>
        <w:rPr>
          <w:lang w:eastAsia="zh-TW"/>
        </w:rPr>
      </w:pPr>
      <w:r>
        <w:rPr>
          <w:rFonts w:hint="eastAsia"/>
          <w:lang w:eastAsia="zh-TW"/>
        </w:rPr>
        <w:t>當左右車道線有效</w:t>
      </w:r>
      <w:proofErr w:type="gramStart"/>
      <w:r w:rsidR="006559E0">
        <w:rPr>
          <w:rFonts w:hint="eastAsia"/>
          <w:lang w:eastAsia="zh-TW"/>
        </w:rPr>
        <w:t>旗標</w:t>
      </w:r>
      <w:r>
        <w:rPr>
          <w:rFonts w:hint="eastAsia"/>
          <w:lang w:eastAsia="zh-TW"/>
        </w:rPr>
        <w:t>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7053FE15" w14:textId="77777777" w:rsidR="002B0EEB" w:rsidRDefault="002B0EEB" w:rsidP="002B0EEB">
      <w:pPr>
        <w:pStyle w:val="a1"/>
        <w:keepNext/>
        <w:ind w:left="360"/>
        <w:jc w:val="center"/>
      </w:pPr>
      <w:r w:rsidRPr="00C905B1">
        <w:rPr>
          <w:noProof/>
        </w:rPr>
        <w:lastRenderedPageBreak/>
        <w:drawing>
          <wp:inline distT="0" distB="0" distL="0" distR="0" wp14:anchorId="09547AE9" wp14:editId="08FBE602">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2087" cy="3420000"/>
                    </a:xfrm>
                    <a:prstGeom prst="rect">
                      <a:avLst/>
                    </a:prstGeom>
                  </pic:spPr>
                </pic:pic>
              </a:graphicData>
            </a:graphic>
          </wp:inline>
        </w:drawing>
      </w:r>
    </w:p>
    <w:p w14:paraId="614759FF" w14:textId="335337E9" w:rsidR="002B0EEB" w:rsidRPr="00C905B1" w:rsidRDefault="002B0EEB" w:rsidP="002B0EEB">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12</w:t>
      </w:r>
      <w:r w:rsidR="00827A97">
        <w:fldChar w:fldCharType="end"/>
      </w:r>
      <w:r>
        <w:t xml:space="preserve"> SW Case=4</w:t>
      </w:r>
    </w:p>
    <w:p w14:paraId="76EA4113" w14:textId="28E5BFF4" w:rsidR="002B0EEB" w:rsidRDefault="002B0EEB" w:rsidP="002B0EEB">
      <w:pPr>
        <w:pStyle w:val="a1"/>
        <w:ind w:left="360"/>
        <w:rPr>
          <w:lang w:eastAsia="zh-TW"/>
        </w:rPr>
      </w:pPr>
    </w:p>
    <w:p w14:paraId="1101CED5" w14:textId="7BAB237A" w:rsidR="00A03D22" w:rsidRPr="00A03D22" w:rsidRDefault="00A03D22" w:rsidP="00A03D22">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C62EF15" w14:textId="747448FD"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2C20F68A" w14:textId="77777777" w:rsidR="00A03D22" w:rsidRPr="00A03D22" w:rsidRDefault="00A03D22" w:rsidP="002A36EF">
      <w:pPr>
        <w:pStyle w:val="a1"/>
        <w:spacing w:beforeLines="50" w:before="120"/>
        <w:ind w:leftChars="177" w:left="425"/>
        <w:jc w:val="center"/>
        <w:rPr>
          <w:lang w:eastAsia="zh-TW"/>
        </w:rPr>
      </w:pPr>
    </w:p>
    <w:p w14:paraId="28A8B1E9" w14:textId="079EE3E1" w:rsidR="00A03D22" w:rsidRPr="00A03D22" w:rsidRDefault="00A03D22" w:rsidP="00A03D22">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A7AB099" w14:textId="5ED3FE92"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05DA2047" w14:textId="77777777" w:rsidR="00A03D22" w:rsidRPr="00A03D22" w:rsidRDefault="00A03D22" w:rsidP="002A36EF">
      <w:pPr>
        <w:pStyle w:val="a1"/>
        <w:spacing w:beforeLines="50" w:before="120"/>
        <w:ind w:leftChars="177" w:left="425"/>
        <w:jc w:val="center"/>
        <w:rPr>
          <w:lang w:eastAsia="zh-TW"/>
        </w:rPr>
      </w:pPr>
    </w:p>
    <w:p w14:paraId="14E03FB1" w14:textId="1C14F33A" w:rsidR="00A03D22" w:rsidRPr="00A03D22" w:rsidRDefault="00A03D22" w:rsidP="00A03D22">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7FD5D1B8" w14:textId="6AC3AAB8"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VPER_CenterLineC2_rat=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F794CF4" w14:textId="77777777" w:rsidR="00A03D22" w:rsidRPr="00A03D22" w:rsidRDefault="00A03D22" w:rsidP="002A36EF">
      <w:pPr>
        <w:pStyle w:val="a1"/>
        <w:spacing w:beforeLines="50" w:before="120"/>
        <w:ind w:leftChars="177" w:left="425"/>
        <w:jc w:val="center"/>
        <w:rPr>
          <w:lang w:eastAsia="zh-TW"/>
        </w:rPr>
      </w:pPr>
    </w:p>
    <w:p w14:paraId="4165EE15" w14:textId="12B52EAE" w:rsidR="00A03D22" w:rsidRPr="00A03D22" w:rsidRDefault="00A03D22" w:rsidP="00A03D22">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48DB6E83" w14:textId="0AFF2C45" w:rsidR="002F4DE5" w:rsidRPr="00ED3086"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VPER_CenterLineC3_rat=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2CBCD646" w14:textId="77777777" w:rsidR="009C6588" w:rsidRDefault="009C6588" w:rsidP="00CF2610">
      <w:pPr>
        <w:pStyle w:val="a1"/>
        <w:jc w:val="center"/>
        <w:rPr>
          <w:lang w:eastAsia="zh-TW"/>
        </w:rPr>
      </w:pPr>
    </w:p>
    <w:p w14:paraId="1125DBD7" w14:textId="733B5C6C" w:rsidR="009C6588" w:rsidRDefault="00176445" w:rsidP="002B5D0B">
      <w:pPr>
        <w:pStyle w:val="3"/>
      </w:pPr>
      <w:bookmarkStart w:id="23" w:name="_Toc113356914"/>
      <w:r>
        <w:rPr>
          <w:rFonts w:hint="eastAsia"/>
        </w:rPr>
        <w:t>PER</w:t>
      </w:r>
      <w:r>
        <w:t>_SRDS_01_00</w:t>
      </w:r>
      <w:r w:rsidR="00B7453C">
        <w:rPr>
          <w:rFonts w:hint="eastAsia"/>
        </w:rPr>
        <w:t>3</w:t>
      </w:r>
      <w:r w:rsidR="00B7453C">
        <w:tab/>
      </w:r>
      <w:r w:rsidR="0049015B">
        <w:rPr>
          <w:rFonts w:hint="eastAsia"/>
        </w:rPr>
        <w:t>左</w:t>
      </w:r>
      <w:r w:rsidR="00180DC9">
        <w:rPr>
          <w:rFonts w:hint="eastAsia"/>
        </w:rPr>
        <w:t>車道線資訊</w:t>
      </w:r>
      <w:r w:rsidR="003937A5">
        <w:rPr>
          <w:rFonts w:hint="eastAsia"/>
        </w:rPr>
        <w:t>解析</w:t>
      </w:r>
      <w:bookmarkEnd w:id="23"/>
    </w:p>
    <w:p w14:paraId="6FB71071" w14:textId="34091CE1" w:rsidR="00CE4F20" w:rsidRDefault="0029236E" w:rsidP="00CE4F20">
      <w:pPr>
        <w:pStyle w:val="a1"/>
        <w:rPr>
          <w:lang w:eastAsia="zh-TW"/>
        </w:rPr>
      </w:pPr>
      <w:r w:rsidRPr="0029236E">
        <w:rPr>
          <w:rFonts w:hint="eastAsia"/>
          <w:lang w:eastAsia="zh-TW"/>
        </w:rPr>
        <w:t>依據左車道</w:t>
      </w:r>
      <w:r>
        <w:rPr>
          <w:rFonts w:hint="eastAsia"/>
          <w:lang w:eastAsia="zh-TW"/>
        </w:rPr>
        <w:t>有效訊號進行</w:t>
      </w:r>
      <w:r w:rsidR="00B7563F">
        <w:rPr>
          <w:rFonts w:hint="eastAsia"/>
          <w:lang w:eastAsia="zh-TW"/>
        </w:rPr>
        <w:t>判斷，</w:t>
      </w:r>
      <w:r w:rsidRPr="0029236E">
        <w:rPr>
          <w:rFonts w:hint="eastAsia"/>
          <w:lang w:eastAsia="zh-TW"/>
        </w:rPr>
        <w:t>輸出</w:t>
      </w:r>
      <w:r w:rsidR="004C6771">
        <w:rPr>
          <w:rFonts w:hint="eastAsia"/>
          <w:lang w:eastAsia="zh-TW"/>
        </w:rPr>
        <w:t>從相機模組所獲得的左車道線資訊</w:t>
      </w:r>
      <w:r w:rsidR="001527C3">
        <w:rPr>
          <w:rFonts w:hint="eastAsia"/>
          <w:lang w:eastAsia="zh-TW"/>
        </w:rPr>
        <w:t>或</w:t>
      </w:r>
      <w:r w:rsidR="004C6771">
        <w:rPr>
          <w:rFonts w:hint="eastAsia"/>
          <w:lang w:eastAsia="zh-TW"/>
        </w:rPr>
        <w:t>估測的左車道線資訊</w:t>
      </w:r>
      <w:r w:rsidR="00B7563F">
        <w:rPr>
          <w:rFonts w:hint="eastAsia"/>
          <w:lang w:eastAsia="zh-TW"/>
        </w:rPr>
        <w:t>。</w:t>
      </w:r>
    </w:p>
    <w:p w14:paraId="76B63D5A" w14:textId="485C8EE5" w:rsidR="005D27BF" w:rsidRPr="0040057F" w:rsidRDefault="005D27BF" w:rsidP="00CE4F20">
      <w:pPr>
        <w:pStyle w:val="a1"/>
        <w:rPr>
          <w:lang w:eastAsia="zh-TW"/>
        </w:rPr>
      </w:pPr>
    </w:p>
    <w:p w14:paraId="6526C014" w14:textId="77777777" w:rsidR="009E7E64" w:rsidRDefault="005D27BF" w:rsidP="007D1B5F">
      <w:pPr>
        <w:pStyle w:val="a1"/>
        <w:keepNext/>
        <w:jc w:val="center"/>
      </w:pPr>
      <w:r w:rsidRPr="005D27BF">
        <w:rPr>
          <w:noProof/>
          <w:lang w:eastAsia="zh-TW"/>
        </w:rPr>
        <w:lastRenderedPageBreak/>
        <w:drawing>
          <wp:inline distT="0" distB="0" distL="0" distR="0" wp14:anchorId="6418EB5C" wp14:editId="0CDEB60A">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303" cy="3266185"/>
                    </a:xfrm>
                    <a:prstGeom prst="rect">
                      <a:avLst/>
                    </a:prstGeom>
                  </pic:spPr>
                </pic:pic>
              </a:graphicData>
            </a:graphic>
          </wp:inline>
        </w:drawing>
      </w:r>
    </w:p>
    <w:p w14:paraId="21E2C1EF" w14:textId="11A3592C" w:rsidR="005D27BF" w:rsidRDefault="009E7E64" w:rsidP="009E7E64">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13</w:t>
      </w:r>
      <w:r w:rsidR="00827A97">
        <w:fldChar w:fldCharType="end"/>
      </w:r>
      <w:r>
        <w:rPr>
          <w:lang w:eastAsia="zh-TW"/>
        </w:rPr>
        <w:t xml:space="preserve"> </w:t>
      </w:r>
      <w:r w:rsidRPr="00DF3DFB">
        <w:rPr>
          <w:rFonts w:hint="eastAsia"/>
          <w:lang w:eastAsia="zh-TW"/>
        </w:rPr>
        <w:t>左車道線資訊</w:t>
      </w:r>
    </w:p>
    <w:p w14:paraId="24977571" w14:textId="77777777" w:rsidR="00D10BD0" w:rsidRPr="00D10BD0" w:rsidRDefault="00D10BD0" w:rsidP="00D10BD0">
      <w:pPr>
        <w:pStyle w:val="a1"/>
        <w:rPr>
          <w:lang w:eastAsia="zh-TW"/>
        </w:rPr>
      </w:pPr>
    </w:p>
    <w:p w14:paraId="74790349" w14:textId="6181319C" w:rsidR="0040057F" w:rsidRDefault="00D10BD0" w:rsidP="0040057F">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當左車道</w:t>
      </w:r>
      <w:proofErr w:type="gramEnd"/>
      <w:r>
        <w:rPr>
          <w:rFonts w:hint="eastAsia"/>
          <w:lang w:eastAsia="zh-TW"/>
        </w:rPr>
        <w:t>有效資訊為FALSE時，</w:t>
      </w:r>
      <w:r w:rsidRPr="0029236E">
        <w:rPr>
          <w:rFonts w:hint="eastAsia"/>
          <w:lang w:eastAsia="zh-TW"/>
        </w:rPr>
        <w:t>輸出</w:t>
      </w:r>
      <w:r>
        <w:rPr>
          <w:rFonts w:hint="eastAsia"/>
          <w:lang w:eastAsia="zh-TW"/>
        </w:rPr>
        <w:t>估測的左車道線資訊。</w:t>
      </w:r>
    </w:p>
    <w:p w14:paraId="34592B67" w14:textId="77777777" w:rsidR="00D10BD0" w:rsidRPr="0040057F" w:rsidRDefault="00D10BD0" w:rsidP="0040057F">
      <w:pPr>
        <w:pStyle w:val="a1"/>
        <w:rPr>
          <w:lang w:eastAsia="zh-TW"/>
        </w:rPr>
      </w:pPr>
    </w:p>
    <w:p w14:paraId="43C69A20" w14:textId="1F83E878"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2279F75F" w14:textId="35FA9954" w:rsidR="00E03C5C" w:rsidRDefault="00E03C5C" w:rsidP="00E03C5C">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w:t>
      </w:r>
      <w:r w:rsidR="000D0013">
        <w:rPr>
          <w:rFonts w:ascii="微軟正黑體" w:eastAsia="微軟正黑體" w:hAnsi="Times New Roman" w:cs="Arial" w:hint="eastAsia"/>
          <w:bCs/>
          <w:szCs w:val="32"/>
          <w:lang w:val="en-GB"/>
        </w:rPr>
        <w:t xml:space="preserve">=TRUE &gt;&gt; </w:t>
      </w:r>
      <w:r w:rsidR="000D0013" w:rsidRPr="000D0013">
        <w:rPr>
          <w:rFonts w:ascii="微軟正黑體" w:eastAsia="微軟正黑體" w:hAnsi="Times New Roman" w:cs="Arial"/>
          <w:bCs/>
          <w:szCs w:val="32"/>
          <w:lang w:val="en-GB" w:eastAsia="en-US"/>
        </w:rPr>
        <w:t>VPER_LaneC</w:t>
      </w:r>
      <w:r w:rsidR="000D0013" w:rsidRPr="000D0013">
        <w:rPr>
          <w:rFonts w:ascii="微軟正黑體" w:eastAsia="微軟正黑體" w:hAnsi="Times New Roman" w:cs="Arial" w:hint="eastAsia"/>
          <w:bCs/>
          <w:szCs w:val="32"/>
          <w:lang w:val="en-GB" w:eastAsia="en-US"/>
        </w:rPr>
        <w:t>0</w:t>
      </w:r>
      <w:r w:rsidR="00C93404">
        <w:rPr>
          <w:rFonts w:ascii="微軟正黑體" w:eastAsia="微軟正黑體" w:hAnsi="Times New Roman" w:cs="Arial" w:hint="eastAsia"/>
          <w:bCs/>
          <w:szCs w:val="32"/>
          <w:lang w:val="en-GB"/>
        </w:rPr>
        <w:t>L</w:t>
      </w:r>
      <w:r w:rsidR="000D0013" w:rsidRPr="000D0013">
        <w:rPr>
          <w:rFonts w:ascii="微軟正黑體" w:eastAsia="微軟正黑體" w:hAnsi="Times New Roman" w:cs="Arial"/>
          <w:bCs/>
          <w:szCs w:val="32"/>
          <w:lang w:val="en-GB" w:eastAsia="en-US"/>
        </w:rPr>
        <w:t>_m</w:t>
      </w:r>
      <w:r w:rsidR="000D0013">
        <w:rPr>
          <w:rFonts w:ascii="微軟正黑體" w:eastAsia="微軟正黑體" w:hAnsi="Times New Roman" w:cs="Arial" w:hint="eastAsia"/>
          <w:bCs/>
          <w:szCs w:val="32"/>
          <w:lang w:val="en-GB"/>
        </w:rPr>
        <w:t xml:space="preserve"> </w:t>
      </w:r>
      <w:r w:rsidR="000D0013">
        <w:rPr>
          <w:rFonts w:ascii="微軟正黑體" w:eastAsia="微軟正黑體" w:hAnsi="Times New Roman" w:cs="Arial" w:hint="eastAsia"/>
          <w:bCs/>
          <w:szCs w:val="32"/>
          <w:lang w:val="en-GB" w:eastAsia="en-US"/>
        </w:rPr>
        <w:t>=</w:t>
      </w:r>
      <w:r w:rsidR="000D0013" w:rsidRPr="000D0013">
        <w:rPr>
          <w:rFonts w:ascii="微軟正黑體" w:eastAsia="微軟正黑體" w:hAnsi="Times New Roman" w:cs="Arial"/>
          <w:bCs/>
          <w:szCs w:val="32"/>
          <w:lang w:val="en-GB" w:eastAsia="en-US"/>
        </w:rPr>
        <w:t xml:space="preserve"> V</w:t>
      </w:r>
      <w:r w:rsidR="00C93404">
        <w:rPr>
          <w:rFonts w:ascii="微軟正黑體" w:eastAsia="微軟正黑體" w:hAnsi="Times New Roman" w:cs="Arial"/>
          <w:bCs/>
          <w:szCs w:val="32"/>
          <w:lang w:val="en-GB" w:eastAsia="en-US"/>
        </w:rPr>
        <w:t>DINR</w:t>
      </w:r>
      <w:r w:rsidR="000D0013" w:rsidRPr="000D0013">
        <w:rPr>
          <w:rFonts w:ascii="微軟正黑體" w:eastAsia="微軟正黑體" w:hAnsi="Times New Roman" w:cs="Arial"/>
          <w:bCs/>
          <w:szCs w:val="32"/>
          <w:lang w:val="en-GB" w:eastAsia="en-US"/>
        </w:rPr>
        <w:t>_LaneC0L_</w:t>
      </w:r>
      <w:r w:rsidR="00C93404">
        <w:rPr>
          <w:rFonts w:ascii="微軟正黑體" w:eastAsia="微軟正黑體" w:hAnsi="Times New Roman" w:cs="Arial"/>
          <w:bCs/>
          <w:szCs w:val="32"/>
          <w:lang w:val="en-GB" w:eastAsia="en-US"/>
        </w:rPr>
        <w:t xml:space="preserve"> </w:t>
      </w:r>
      <w:r w:rsidR="000D0013" w:rsidRPr="000D0013">
        <w:rPr>
          <w:rFonts w:ascii="微軟正黑體" w:eastAsia="微軟正黑體" w:hAnsi="Times New Roman" w:cs="Arial"/>
          <w:bCs/>
          <w:szCs w:val="32"/>
          <w:lang w:val="en-GB" w:eastAsia="en-US"/>
        </w:rPr>
        <w:t>m</w:t>
      </w:r>
    </w:p>
    <w:p w14:paraId="4E81C1CA" w14:textId="48AC9AE4"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3D55735" w14:textId="77777777" w:rsidR="000D0013" w:rsidRPr="00E03C5C" w:rsidRDefault="000D0013" w:rsidP="00E03C5C">
      <w:pPr>
        <w:pStyle w:val="Web"/>
        <w:spacing w:before="0" w:beforeAutospacing="0" w:after="0" w:afterAutospacing="0"/>
        <w:rPr>
          <w:rFonts w:ascii="微軟正黑體" w:eastAsia="微軟正黑體" w:hAnsi="Times New Roman" w:cs="Arial"/>
          <w:bCs/>
          <w:szCs w:val="32"/>
          <w:lang w:val="en-GB" w:eastAsia="en-US"/>
        </w:rPr>
      </w:pPr>
    </w:p>
    <w:p w14:paraId="351392F8" w14:textId="3C13BEB2"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VPER_LaneC1L_rad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F3F9B35" w14:textId="39C7A08A"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6321B98" w14:textId="1118782E"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C877B91" w14:textId="77777777" w:rsidR="00E03C5C" w:rsidRPr="00C93404" w:rsidRDefault="00E03C5C" w:rsidP="00E03C5C">
      <w:pPr>
        <w:pStyle w:val="Web"/>
        <w:spacing w:before="0" w:beforeAutospacing="0" w:after="0" w:afterAutospacing="0"/>
        <w:rPr>
          <w:rFonts w:ascii="微軟正黑體" w:eastAsia="微軟正黑體" w:hAnsi="Times New Roman" w:cs="Arial"/>
          <w:b/>
          <w:bCs/>
          <w:szCs w:val="32"/>
          <w:lang w:val="en-GB" w:eastAsia="en-US"/>
        </w:rPr>
      </w:pPr>
    </w:p>
    <w:p w14:paraId="4AFA09A9" w14:textId="549C5FC3"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VPER_LaneC2L_rat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6B5959CD" w14:textId="0B511C17"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DD70788" w14:textId="3635D9C8"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E129FDF" w14:textId="77777777" w:rsidR="00E03C5C" w:rsidRPr="00C93404" w:rsidRDefault="00E03C5C" w:rsidP="00E03C5C">
      <w:pPr>
        <w:pStyle w:val="Web"/>
        <w:spacing w:before="0" w:beforeAutospacing="0" w:after="0" w:afterAutospacing="0"/>
        <w:rPr>
          <w:rFonts w:ascii="微軟正黑體" w:eastAsia="微軟正黑體" w:hAnsi="Times New Roman" w:cs="Arial"/>
          <w:b/>
          <w:bCs/>
          <w:szCs w:val="32"/>
          <w:lang w:val="en-GB" w:eastAsia="en-US"/>
        </w:rPr>
      </w:pPr>
    </w:p>
    <w:p w14:paraId="380BC311" w14:textId="7B8BF44B" w:rsidR="005D27BF" w:rsidRDefault="00E03C5C" w:rsidP="00E03C5C">
      <w:pPr>
        <w:pStyle w:val="a1"/>
        <w:rPr>
          <w:b/>
          <w:bCs w:val="0"/>
          <w:lang w:eastAsia="zh-TW"/>
        </w:rPr>
      </w:pPr>
      <w:r w:rsidRPr="00E03C5C">
        <w:rPr>
          <w:b/>
        </w:rPr>
        <w:t>VPER_LaneC3L_rat</w:t>
      </w:r>
      <w:proofErr w:type="spellStart"/>
      <w:r w:rsidRPr="00E03C5C">
        <w:rPr>
          <w:rFonts w:hint="eastAsia"/>
          <w:b/>
          <w:bCs w:val="0"/>
        </w:rPr>
        <w:t>判斷條件如下</w:t>
      </w:r>
      <w:proofErr w:type="spellEnd"/>
      <w:r>
        <w:rPr>
          <w:rFonts w:hint="eastAsia"/>
          <w:b/>
          <w:bCs w:val="0"/>
          <w:lang w:eastAsia="zh-TW"/>
        </w:rPr>
        <w:t>:</w:t>
      </w:r>
    </w:p>
    <w:p w14:paraId="1D48C234" w14:textId="7FC05494"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B4EF78C" w14:textId="28933E7F"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327C99F" w14:textId="77777777" w:rsidR="00E03C5C" w:rsidRPr="00C93404" w:rsidRDefault="00E03C5C" w:rsidP="00E03C5C">
      <w:pPr>
        <w:pStyle w:val="a1"/>
        <w:rPr>
          <w:b/>
        </w:rPr>
      </w:pPr>
    </w:p>
    <w:p w14:paraId="23E1CF31" w14:textId="7DF31650" w:rsidR="00B7563F" w:rsidRDefault="008A12A0" w:rsidP="00B7563F">
      <w:pPr>
        <w:pStyle w:val="a1"/>
        <w:numPr>
          <w:ilvl w:val="0"/>
          <w:numId w:val="10"/>
        </w:numPr>
        <w:rPr>
          <w:lang w:eastAsia="zh-TW"/>
        </w:rPr>
      </w:pPr>
      <w:r w:rsidRPr="008A12A0">
        <w:rPr>
          <w:rFonts w:hint="eastAsia"/>
          <w:lang w:eastAsia="zh-TW"/>
        </w:rPr>
        <w:lastRenderedPageBreak/>
        <w:t>左車道估測器</w:t>
      </w:r>
    </w:p>
    <w:p w14:paraId="17B43967" w14:textId="1DC831D7" w:rsidR="00EF3591" w:rsidRDefault="00F81D0E" w:rsidP="00EF3591">
      <w:pPr>
        <w:pStyle w:val="afb"/>
        <w:spacing w:before="50" w:after="50" w:line="300" w:lineRule="auto"/>
        <w:ind w:leftChars="0" w:left="360"/>
        <w:jc w:val="both"/>
        <w:rPr>
          <w:lang w:eastAsia="zh-TW"/>
        </w:rPr>
      </w:pPr>
      <w:r>
        <w:rPr>
          <w:rFonts w:hint="eastAsia"/>
          <w:lang w:eastAsia="zh-TW"/>
        </w:rPr>
        <w:t>依據</w:t>
      </w:r>
      <w:r w:rsidR="008B78DD">
        <w:rPr>
          <w:rFonts w:hint="eastAsia"/>
          <w:lang w:eastAsia="zh-TW"/>
        </w:rPr>
        <w:t>使用相機</w:t>
      </w:r>
      <w:r w:rsidR="009305DE">
        <w:rPr>
          <w:rFonts w:hint="eastAsia"/>
          <w:lang w:eastAsia="zh-TW"/>
        </w:rPr>
        <w:t>左</w:t>
      </w:r>
      <w:r w:rsidR="008B78DD">
        <w:rPr>
          <w:rFonts w:hint="eastAsia"/>
          <w:lang w:eastAsia="zh-TW"/>
        </w:rPr>
        <w:t>車道線</w:t>
      </w:r>
      <w:r w:rsidR="00F87E6A">
        <w:rPr>
          <w:rFonts w:hint="eastAsia"/>
          <w:lang w:eastAsia="zh-TW"/>
        </w:rPr>
        <w:t>資訊</w:t>
      </w:r>
      <w:r w:rsidR="008B78DD">
        <w:rPr>
          <w:rFonts w:hint="eastAsia"/>
          <w:lang w:eastAsia="zh-TW"/>
        </w:rPr>
        <w:t>旗標</w:t>
      </w:r>
      <w:r>
        <w:rPr>
          <w:rFonts w:hint="eastAsia"/>
          <w:lang w:eastAsia="zh-TW"/>
        </w:rPr>
        <w:t>判斷</w:t>
      </w:r>
      <w:r w:rsidR="00F231AB">
        <w:rPr>
          <w:rFonts w:hint="eastAsia"/>
          <w:lang w:eastAsia="zh-TW"/>
        </w:rPr>
        <w:t>目前</w:t>
      </w:r>
      <w:r w:rsidR="00CD7A47">
        <w:rPr>
          <w:rFonts w:hint="eastAsia"/>
          <w:lang w:eastAsia="zh-TW"/>
        </w:rPr>
        <w:t>最佳</w:t>
      </w:r>
      <w:r w:rsidR="00837ED4">
        <w:rPr>
          <w:rFonts w:hint="eastAsia"/>
          <w:lang w:eastAsia="zh-TW"/>
        </w:rPr>
        <w:t>左</w:t>
      </w:r>
      <w:r w:rsidR="00CD7A47">
        <w:rPr>
          <w:rFonts w:hint="eastAsia"/>
          <w:lang w:eastAsia="zh-TW"/>
        </w:rPr>
        <w:t>車道線資訊</w:t>
      </w:r>
      <w:r w:rsidR="00EF3591" w:rsidRPr="00414D6E">
        <w:rPr>
          <w:rFonts w:hint="eastAsia"/>
          <w:lang w:eastAsia="zh-TW"/>
        </w:rPr>
        <w:t>。</w:t>
      </w:r>
    </w:p>
    <w:p w14:paraId="242CB4FD" w14:textId="77777777" w:rsidR="00F231AB" w:rsidRPr="00414D6E" w:rsidRDefault="00F231AB" w:rsidP="00EF3591">
      <w:pPr>
        <w:pStyle w:val="afb"/>
        <w:spacing w:before="50" w:after="50" w:line="300" w:lineRule="auto"/>
        <w:ind w:leftChars="0" w:left="360"/>
        <w:jc w:val="both"/>
        <w:rPr>
          <w:lang w:eastAsia="zh-TW"/>
        </w:rPr>
      </w:pPr>
    </w:p>
    <w:p w14:paraId="7CAB5490" w14:textId="77777777" w:rsidR="00982E02" w:rsidRDefault="00EF3591" w:rsidP="00982E02">
      <w:pPr>
        <w:pStyle w:val="a1"/>
        <w:keepNext/>
        <w:ind w:left="360"/>
        <w:jc w:val="center"/>
      </w:pPr>
      <w:r w:rsidRPr="0001120D">
        <w:rPr>
          <w:noProof/>
          <w:lang w:eastAsia="zh-TW"/>
        </w:rPr>
        <w:drawing>
          <wp:inline distT="0" distB="0" distL="0" distR="0" wp14:anchorId="6E00BAFD" wp14:editId="445295A3">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9039" cy="2911402"/>
                    </a:xfrm>
                    <a:prstGeom prst="rect">
                      <a:avLst/>
                    </a:prstGeom>
                  </pic:spPr>
                </pic:pic>
              </a:graphicData>
            </a:graphic>
          </wp:inline>
        </w:drawing>
      </w:r>
    </w:p>
    <w:p w14:paraId="4ACD0213" w14:textId="6501CD9B" w:rsidR="00EF3591" w:rsidRDefault="00982E02" w:rsidP="00982E02">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14</w:t>
      </w:r>
      <w:r w:rsidR="00827A97">
        <w:rPr>
          <w:lang w:eastAsia="zh-TW"/>
        </w:rPr>
        <w:fldChar w:fldCharType="end"/>
      </w:r>
      <w:r>
        <w:rPr>
          <w:rFonts w:hint="eastAsia"/>
          <w:lang w:eastAsia="zh-TW"/>
        </w:rPr>
        <w:t xml:space="preserve"> 最佳</w:t>
      </w:r>
      <w:r w:rsidR="0010769D">
        <w:rPr>
          <w:rFonts w:hint="eastAsia"/>
          <w:lang w:eastAsia="zh-TW"/>
        </w:rPr>
        <w:t>左</w:t>
      </w:r>
      <w:r>
        <w:rPr>
          <w:rFonts w:hint="eastAsia"/>
          <w:lang w:eastAsia="zh-TW"/>
        </w:rPr>
        <w:t>車道線</w:t>
      </w:r>
      <w:r w:rsidR="007A191C">
        <w:rPr>
          <w:rFonts w:hint="eastAsia"/>
          <w:lang w:eastAsia="zh-TW"/>
        </w:rPr>
        <w:t>架構</w:t>
      </w:r>
    </w:p>
    <w:p w14:paraId="292FD095" w14:textId="77777777" w:rsidR="0007781A" w:rsidRPr="0007781A" w:rsidRDefault="0007781A" w:rsidP="0007781A">
      <w:pPr>
        <w:pStyle w:val="a1"/>
        <w:rPr>
          <w:lang w:eastAsia="zh-TW"/>
        </w:rPr>
      </w:pPr>
    </w:p>
    <w:p w14:paraId="2593E5F1" w14:textId="195D5956" w:rsidR="001E3F3A" w:rsidRDefault="001E3F3A" w:rsidP="001E3F3A">
      <w:pPr>
        <w:pStyle w:val="afb"/>
        <w:spacing w:before="50" w:after="50" w:line="300" w:lineRule="auto"/>
        <w:ind w:leftChars="0" w:left="360"/>
        <w:jc w:val="both"/>
        <w:rPr>
          <w:lang w:eastAsia="zh-TW"/>
        </w:rPr>
      </w:pPr>
      <w:bookmarkStart w:id="24" w:name="_Hlk113360101"/>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sidR="001A102B">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使用上一時刻從相機模組所獲得的左車道線資訊作為最佳左車道線資訊，使用相機車道線資訊旗標為FALSE時，則使用上一時刻估測之左車道線資訊作為最佳左車道線資訊</w:t>
      </w:r>
      <w:r w:rsidRPr="00414D6E">
        <w:rPr>
          <w:rFonts w:hint="eastAsia"/>
          <w:lang w:eastAsia="zh-TW"/>
        </w:rPr>
        <w:t>。</w:t>
      </w:r>
    </w:p>
    <w:p w14:paraId="4C355C35" w14:textId="2A61AC10" w:rsidR="001E3F3A" w:rsidRDefault="001E3F3A" w:rsidP="001E3F3A">
      <w:pPr>
        <w:pStyle w:val="afb"/>
        <w:spacing w:before="50" w:after="50" w:line="300" w:lineRule="auto"/>
        <w:ind w:leftChars="0" w:left="360"/>
        <w:jc w:val="both"/>
        <w:rPr>
          <w:b/>
          <w:bCs w:val="0"/>
          <w:lang w:eastAsia="zh-TW"/>
        </w:rPr>
      </w:pPr>
      <w:bookmarkStart w:id="25" w:name="_Hlk113359346"/>
      <w:bookmarkEnd w:id="24"/>
      <w:proofErr w:type="spellStart"/>
      <w:r w:rsidRPr="00F231AB">
        <w:rPr>
          <w:b/>
          <w:bCs w:val="0"/>
        </w:rPr>
        <w:t>UsingRawLaneL_flg</w:t>
      </w:r>
      <w:r w:rsidRPr="00E03C5C">
        <w:rPr>
          <w:rFonts w:hint="eastAsia"/>
          <w:b/>
          <w:bCs w:val="0"/>
        </w:rPr>
        <w:t>判斷條件如下</w:t>
      </w:r>
      <w:proofErr w:type="spellEnd"/>
      <w:r w:rsidR="00E37786">
        <w:rPr>
          <w:rFonts w:hint="eastAsia"/>
          <w:b/>
          <w:bCs w:val="0"/>
          <w:lang w:eastAsia="zh-TW"/>
        </w:rPr>
        <w:t>:</w:t>
      </w:r>
    </w:p>
    <w:p w14:paraId="78A31748" w14:textId="77777777" w:rsidR="00512F0A" w:rsidRDefault="00F95D8B" w:rsidP="001E3F3A">
      <w:pPr>
        <w:pStyle w:val="afb"/>
        <w:spacing w:before="50" w:after="50" w:line="300" w:lineRule="auto"/>
        <w:ind w:leftChars="0" w:left="36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w:t>
      </w:r>
      <w:proofErr w:type="gramStart"/>
      <w:r>
        <w:t>MEDIUM</w:t>
      </w:r>
      <w:r w:rsidR="001A102B">
        <w:t>(</w:t>
      </w:r>
      <w:proofErr w:type="gramEnd"/>
      <w:r w:rsidR="001A102B" w:rsidRPr="001A102B">
        <w:t>uint8(2)</w:t>
      </w:r>
      <w:r w:rsidR="001A102B">
        <w:t>)</w:t>
      </w:r>
      <w:r>
        <w:rPr>
          <w:rFonts w:hint="eastAsia"/>
          <w:lang w:eastAsia="zh-TW"/>
        </w:rPr>
        <w:t xml:space="preserve"> </w:t>
      </w:r>
    </w:p>
    <w:p w14:paraId="0012A3AE" w14:textId="4BD655B6" w:rsidR="0007781A" w:rsidRDefault="00F95D8B" w:rsidP="00512F0A">
      <w:pPr>
        <w:pStyle w:val="afb"/>
        <w:spacing w:line="300" w:lineRule="auto"/>
        <w:ind w:leftChars="0" w:left="357"/>
        <w:jc w:val="both"/>
        <w:rPr>
          <w:lang w:eastAsia="zh-TW"/>
        </w:rPr>
      </w:pPr>
      <w:r>
        <w:rPr>
          <w:rFonts w:hint="eastAsia"/>
          <w:lang w:eastAsia="zh-TW"/>
        </w:rPr>
        <w:t>a</w:t>
      </w:r>
      <w:r>
        <w:rPr>
          <w:lang w:eastAsia="zh-TW"/>
        </w:rPr>
        <w:t>nd</w:t>
      </w:r>
    </w:p>
    <w:p w14:paraId="3A51FE62" w14:textId="7698C4DF" w:rsidR="00512F0A" w:rsidRDefault="00F95D8B" w:rsidP="00512F0A">
      <w:pPr>
        <w:pStyle w:val="Web"/>
        <w:spacing w:before="0" w:beforeAutospacing="0" w:after="0" w:afterAutospacing="0"/>
        <w:ind w:firstLine="357"/>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p>
    <w:p w14:paraId="6EB60131" w14:textId="245A2797" w:rsidR="00F95D8B" w:rsidRDefault="00512F0A" w:rsidP="00512F0A">
      <w:pPr>
        <w:pStyle w:val="Web"/>
        <w:spacing w:beforeLines="50" w:before="120" w:beforeAutospacing="0" w:after="0" w:afterAutospacing="0"/>
        <w:ind w:firstLine="357"/>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&gt;&gt;</w:t>
      </w:r>
      <w:proofErr w:type="spellStart"/>
      <w:r w:rsidRPr="00512F0A">
        <w:rPr>
          <w:rFonts w:ascii="微軟正黑體" w:eastAsia="微軟正黑體" w:hAnsi="Times New Roman" w:cs="Arial"/>
          <w:bCs/>
          <w:szCs w:val="32"/>
          <w:lang w:val="en-GB" w:eastAsia="en-US"/>
        </w:rPr>
        <w:t>UsingRawLaneL_flg</w:t>
      </w:r>
      <w:proofErr w:type="spellEnd"/>
      <w:r w:rsidR="00A22695">
        <w:rPr>
          <w:rFonts w:ascii="微軟正黑體" w:eastAsia="微軟正黑體" w:hAnsi="Times New Roman" w:cs="Arial"/>
          <w:bCs/>
          <w:szCs w:val="32"/>
          <w:lang w:val="en-GB" w:eastAsia="en-US"/>
        </w:rPr>
        <w:t xml:space="preserve"> </w:t>
      </w:r>
      <m:oMath>
        <m:r>
          <m:rPr>
            <m:sty m:val="p"/>
          </m:rPr>
          <w:rPr>
            <w:rFonts w:ascii="Cambria Math" w:hAnsi="Cambria Math" w:hint="eastAsia"/>
          </w:rPr>
          <m:t xml:space="preserve">== </m:t>
        </m:r>
      </m:oMath>
      <w:r w:rsidR="00A22695" w:rsidRPr="0029377D">
        <w:rPr>
          <w:rFonts w:ascii="微軟正黑體" w:eastAsia="微軟正黑體" w:hAnsi="Times New Roman" w:cs="Arial" w:hint="eastAsia"/>
          <w:bCs/>
          <w:szCs w:val="32"/>
          <w:lang w:val="en-GB" w:eastAsia="en-US"/>
        </w:rPr>
        <w:t>T</w:t>
      </w:r>
      <w:r w:rsidR="00A22695" w:rsidRPr="0029377D">
        <w:rPr>
          <w:rFonts w:ascii="微軟正黑體" w:eastAsia="微軟正黑體" w:hAnsi="Times New Roman" w:cs="Arial"/>
          <w:bCs/>
          <w:szCs w:val="32"/>
          <w:lang w:val="en-GB" w:eastAsia="en-US"/>
        </w:rPr>
        <w:t>RUE</w:t>
      </w:r>
    </w:p>
    <w:bookmarkEnd w:id="25"/>
    <w:p w14:paraId="6951A9D0" w14:textId="7CEC8A8B" w:rsidR="0030304A" w:rsidRDefault="0030304A" w:rsidP="00F95D8B">
      <w:pPr>
        <w:pStyle w:val="Web"/>
        <w:spacing w:before="0" w:beforeAutospacing="0" w:after="0" w:afterAutospacing="0"/>
        <w:ind w:firstLine="360"/>
        <w:rPr>
          <w:rFonts w:ascii="微軟正黑體" w:eastAsia="微軟正黑體" w:hAnsi="Times New Roman" w:cs="Arial"/>
          <w:bCs/>
          <w:szCs w:val="32"/>
          <w:lang w:val="en-GB" w:eastAsia="en-US"/>
        </w:rPr>
      </w:pPr>
    </w:p>
    <w:p w14:paraId="25A573AB" w14:textId="57D7E08E"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w:t>
      </w:r>
      <w:r w:rsidR="0030304A" w:rsidRPr="00E03C5C">
        <w:rPr>
          <w:rFonts w:ascii="微軟正黑體" w:eastAsia="微軟正黑體" w:hAnsi="Times New Roman" w:cs="Arial" w:hint="eastAsia"/>
          <w:b/>
          <w:bCs/>
          <w:szCs w:val="32"/>
          <w:lang w:val="en-GB" w:eastAsia="en-US"/>
        </w:rPr>
        <w:t>0</w:t>
      </w:r>
      <w:r w:rsidR="009748DE">
        <w:rPr>
          <w:rFonts w:ascii="微軟正黑體" w:eastAsia="微軟正黑體" w:hAnsi="Times New Roman" w:cs="Arial" w:hint="eastAsia"/>
          <w:b/>
          <w:bCs/>
          <w:szCs w:val="32"/>
          <w:lang w:val="en-GB"/>
        </w:rPr>
        <w:t>L</w:t>
      </w:r>
      <w:r w:rsidR="0030304A" w:rsidRPr="00E03C5C">
        <w:rPr>
          <w:rFonts w:ascii="微軟正黑體" w:eastAsia="微軟正黑體" w:hAnsi="Times New Roman" w:cs="Arial"/>
          <w:b/>
          <w:bCs/>
          <w:szCs w:val="32"/>
          <w:lang w:val="en-GB" w:eastAsia="en-US"/>
        </w:rPr>
        <w:t>_m</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575327DC" w14:textId="5DB8CF09"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sidRPr="000D0013">
        <w:rPr>
          <w:rFonts w:ascii="微軟正黑體" w:eastAsia="微軟正黑體" w:hAnsi="Times New Roman" w:cs="Arial" w:hint="eastAsia"/>
          <w:bCs/>
          <w:szCs w:val="32"/>
          <w:lang w:val="en-GB" w:eastAsia="en-US"/>
        </w:rPr>
        <w:t>0</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_m</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_LaneC0L_</w:t>
      </w:r>
      <w:r w:rsidR="0030304A">
        <w:rPr>
          <w:rFonts w:ascii="微軟正黑體" w:eastAsia="微軟正黑體" w:hAnsi="Times New Roman" w:cs="Arial"/>
          <w:bCs/>
          <w:szCs w:val="32"/>
          <w:lang w:val="en-GB" w:eastAsia="en-US"/>
        </w:rPr>
        <w:t xml:space="preserve"> </w:t>
      </w:r>
      <w:r w:rsidR="0030304A" w:rsidRPr="000D0013">
        <w:rPr>
          <w:rFonts w:ascii="微軟正黑體" w:eastAsia="微軟正黑體" w:hAnsi="Times New Roman" w:cs="Arial"/>
          <w:bCs/>
          <w:szCs w:val="32"/>
          <w:lang w:val="en-GB" w:eastAsia="en-US"/>
        </w:rPr>
        <w:t>m</w:t>
      </w:r>
    </w:p>
    <w:p w14:paraId="2C2CFA5D" w14:textId="17B89FEC"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5034A8" w:rsidRPr="000D0013">
        <w:rPr>
          <w:rFonts w:ascii="微軟正黑體" w:eastAsia="微軟正黑體" w:hAnsi="Times New Roman" w:cs="Arial"/>
          <w:bCs/>
          <w:szCs w:val="32"/>
          <w:lang w:val="en-GB" w:eastAsia="en-US"/>
        </w:rPr>
        <w:t>C</w:t>
      </w:r>
      <w:r w:rsidR="005034A8" w:rsidRPr="000D0013">
        <w:rPr>
          <w:rFonts w:ascii="微軟正黑體" w:eastAsia="微軟正黑體" w:hAnsi="Times New Roman" w:cs="Arial" w:hint="eastAsia"/>
          <w:bCs/>
          <w:szCs w:val="32"/>
          <w:lang w:val="en-GB" w:eastAsia="en-US"/>
        </w:rPr>
        <w:t>0</w:t>
      </w:r>
      <w:r w:rsidR="005034A8">
        <w:rPr>
          <w:rFonts w:ascii="微軟正黑體" w:eastAsia="微軟正黑體" w:hAnsi="Times New Roman" w:cs="Arial" w:hint="eastAsia"/>
          <w:bCs/>
          <w:szCs w:val="32"/>
          <w:lang w:val="en-GB"/>
        </w:rPr>
        <w:t>L</w:t>
      </w:r>
      <w:r w:rsidR="005034A8" w:rsidRPr="000D0013">
        <w:rPr>
          <w:rFonts w:ascii="微軟正黑體" w:eastAsia="微軟正黑體" w:hAnsi="Times New Roman" w:cs="Arial"/>
          <w:bCs/>
          <w:szCs w:val="32"/>
          <w:lang w:val="en-GB" w:eastAsia="en-US"/>
        </w:rPr>
        <w:t>_m</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0</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sidRPr="000D0013">
        <w:rPr>
          <w:rFonts w:ascii="微軟正黑體" w:eastAsia="微軟正黑體" w:hAnsi="Times New Roman" w:cs="Arial"/>
          <w:bCs/>
          <w:szCs w:val="32"/>
          <w:lang w:val="en-GB" w:eastAsia="en-US"/>
        </w:rPr>
        <w:t>m</w:t>
      </w:r>
    </w:p>
    <w:p w14:paraId="548D9AA6" w14:textId="77777777" w:rsidR="0030304A" w:rsidRPr="00E03C5C" w:rsidRDefault="0030304A"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
    <w:p w14:paraId="5772BC7A" w14:textId="54C389CA"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C1L_rad</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67B57CEB" w14:textId="5BA8EC2D"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1</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rad</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1</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rad</w:t>
      </w:r>
    </w:p>
    <w:p w14:paraId="38863317" w14:textId="1B12AD73"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1</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rad</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1</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rad</w:t>
      </w:r>
    </w:p>
    <w:p w14:paraId="0F62CC87" w14:textId="77777777" w:rsidR="0030304A" w:rsidRPr="00C93404" w:rsidRDefault="0030304A" w:rsidP="00A26681">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5C4D2258" w14:textId="7CEAA41F"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C2L_rat</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162B78DE" w14:textId="0648E67A"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2</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2</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1CC88988" w14:textId="69DBA73A"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2</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2</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5450F8AD" w14:textId="77777777" w:rsidR="0030304A" w:rsidRPr="00C93404" w:rsidRDefault="0030304A" w:rsidP="00A26681">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4160EF9F" w14:textId="29F24276" w:rsidR="0030304A" w:rsidRDefault="00A26681" w:rsidP="00A26681">
      <w:pPr>
        <w:pStyle w:val="a1"/>
        <w:ind w:leftChars="177" w:left="425"/>
        <w:rPr>
          <w:b/>
          <w:bCs w:val="0"/>
          <w:lang w:eastAsia="zh-TW"/>
        </w:rPr>
      </w:pPr>
      <w:r>
        <w:rPr>
          <w:b/>
        </w:rPr>
        <w:t>Opt</w:t>
      </w:r>
      <w:r w:rsidR="0030304A" w:rsidRPr="00E03C5C">
        <w:rPr>
          <w:b/>
        </w:rPr>
        <w:t>C3L_rat</w:t>
      </w:r>
      <w:proofErr w:type="spellStart"/>
      <w:r w:rsidR="0030304A" w:rsidRPr="00E03C5C">
        <w:rPr>
          <w:rFonts w:hint="eastAsia"/>
          <w:b/>
          <w:bCs w:val="0"/>
        </w:rPr>
        <w:t>判斷條件如下</w:t>
      </w:r>
      <w:proofErr w:type="spellEnd"/>
      <w:r w:rsidR="0030304A">
        <w:rPr>
          <w:rFonts w:hint="eastAsia"/>
          <w:b/>
          <w:bCs w:val="0"/>
          <w:lang w:eastAsia="zh-TW"/>
        </w:rPr>
        <w:t>:</w:t>
      </w:r>
    </w:p>
    <w:p w14:paraId="3ED57A62" w14:textId="09450F05"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3</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3</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1EC4D05B" w14:textId="656679BD"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3</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3</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73A49811" w14:textId="77777777" w:rsidR="001E3F3A" w:rsidRPr="00CB125F" w:rsidRDefault="001E3F3A" w:rsidP="00F231AB">
      <w:pPr>
        <w:pStyle w:val="a1"/>
        <w:rPr>
          <w:lang w:eastAsia="zh-TW"/>
        </w:rPr>
      </w:pPr>
    </w:p>
    <w:p w14:paraId="4045BFBF" w14:textId="0B6AE396" w:rsidR="006031A3" w:rsidRDefault="006031A3" w:rsidP="006031A3">
      <w:pPr>
        <w:pStyle w:val="a1"/>
        <w:ind w:left="360"/>
        <w:rPr>
          <w:lang w:eastAsia="zh-TW"/>
        </w:rPr>
      </w:pPr>
      <w:r>
        <w:rPr>
          <w:rFonts w:hint="eastAsia"/>
          <w:lang w:eastAsia="zh-TW"/>
        </w:rPr>
        <w:t>估測左車道</w:t>
      </w:r>
      <m:oMath>
        <m:r>
          <m:rPr>
            <m:sty m:val="p"/>
          </m:rPr>
          <w:rPr>
            <w:rFonts w:ascii="Cambria Math" w:hAnsi="Cambria Math"/>
            <w:lang w:eastAsia="zh-TW"/>
          </w:rPr>
          <m:t>C0</m:t>
        </m:r>
      </m:oMath>
      <w:r w:rsidR="00CB125F" w:rsidRPr="00C34986">
        <w:rPr>
          <w:rFonts w:hint="eastAsia"/>
          <w:bCs w:val="0"/>
          <w:lang w:eastAsia="zh-TW"/>
        </w:rPr>
        <w:t>算法如下：</w:t>
      </w:r>
    </w:p>
    <w:p w14:paraId="32D172D7" w14:textId="554820AD" w:rsidR="00364E73" w:rsidRPr="00ED3BC8" w:rsidRDefault="0014308E" w:rsidP="002A36EF">
      <w:pPr>
        <w:pStyle w:val="a1"/>
        <w:spacing w:beforeLines="50" w:before="120" w:afterLines="50" w:after="120"/>
        <w:ind w:left="357"/>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0230FA64" w14:textId="6C626DBA" w:rsidR="005B7F31" w:rsidRDefault="00366318" w:rsidP="005B7F31">
      <w:pPr>
        <w:pStyle w:val="a1"/>
        <w:ind w:left="360"/>
        <w:rPr>
          <w:lang w:eastAsia="zh-TW"/>
        </w:rPr>
      </w:pPr>
      <w:r>
        <w:rPr>
          <w:rFonts w:hint="eastAsia"/>
          <w:lang w:eastAsia="zh-TW"/>
        </w:rPr>
        <w:t>其中</w:t>
      </w:r>
      <m:oMath>
        <m:r>
          <m:rPr>
            <m:sty m:val="p"/>
          </m:rPr>
          <w:rPr>
            <w:rFonts w:ascii="Cambria Math" w:hAnsi="Cambria Math"/>
            <w:lang w:eastAsia="zh-TW"/>
          </w:rPr>
          <m:t>veh_x</m:t>
        </m:r>
      </m:oMath>
      <w:r w:rsidR="00B25EDF">
        <w:rPr>
          <w:rFonts w:hint="eastAsia"/>
          <w:lang w:eastAsia="zh-TW"/>
        </w:rPr>
        <w:t>為一取樣時間內之</w:t>
      </w:r>
      <w:r w:rsidR="005B7F31">
        <w:rPr>
          <w:rFonts w:hint="eastAsia"/>
          <w:lang w:eastAsia="zh-TW"/>
        </w:rPr>
        <w:t>縱</w:t>
      </w:r>
      <w:r w:rsidR="00B25EDF">
        <w:rPr>
          <w:rFonts w:hint="eastAsia"/>
          <w:lang w:eastAsia="zh-TW"/>
        </w:rPr>
        <w:t>向移動距離</w:t>
      </w:r>
      <w:r w:rsidR="005B7F31">
        <w:rPr>
          <w:rFonts w:hint="eastAsia"/>
          <w:lang w:eastAsia="zh-TW"/>
        </w:rPr>
        <w:t>、</w:t>
      </w:r>
      <m:oMath>
        <m:r>
          <m:rPr>
            <m:sty m:val="p"/>
          </m:rPr>
          <w:rPr>
            <w:rFonts w:ascii="Cambria Math" w:hAnsi="Cambria Math"/>
            <w:lang w:eastAsia="zh-TW"/>
          </w:rPr>
          <m:t>veh_y</m:t>
        </m:r>
      </m:oMath>
      <w:r w:rsidR="005B7F31">
        <w:rPr>
          <w:rFonts w:hint="eastAsia"/>
          <w:lang w:eastAsia="zh-TW"/>
        </w:rPr>
        <w:t>為一取樣時間內之側向移動距離</w:t>
      </w:r>
      <w:r w:rsidR="003B146D">
        <w:rPr>
          <w:rFonts w:hint="eastAsia"/>
          <w:lang w:eastAsia="zh-TW"/>
        </w:rPr>
        <w:t>。</w:t>
      </w:r>
    </w:p>
    <w:p w14:paraId="3EE023AD" w14:textId="2EC00814" w:rsidR="0006257B" w:rsidRPr="005B7F31" w:rsidRDefault="0006257B" w:rsidP="00364E73">
      <w:pPr>
        <w:pStyle w:val="a1"/>
        <w:ind w:left="360"/>
        <w:rPr>
          <w:lang w:eastAsia="zh-TW"/>
        </w:rPr>
      </w:pPr>
    </w:p>
    <w:p w14:paraId="2A3A40F9" w14:textId="77777777" w:rsidR="00C95722" w:rsidRDefault="007A33A0" w:rsidP="007D1B5F">
      <w:pPr>
        <w:pStyle w:val="a1"/>
        <w:keepNext/>
        <w:ind w:left="360"/>
        <w:jc w:val="center"/>
      </w:pPr>
      <w:r w:rsidRPr="007A33A0">
        <w:rPr>
          <w:noProof/>
          <w:lang w:eastAsia="zh-TW"/>
        </w:rPr>
        <w:drawing>
          <wp:inline distT="0" distB="0" distL="0" distR="0" wp14:anchorId="68296361" wp14:editId="54031A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35CC804B" w14:textId="5DC31893" w:rsidR="007A33A0"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15</w:t>
      </w:r>
      <w:r w:rsidR="00827A97">
        <w:fldChar w:fldCharType="end"/>
      </w:r>
      <w:r>
        <w:t xml:space="preserve"> </w:t>
      </w:r>
      <w:r w:rsidRPr="00F361AA">
        <w:t>EstLaneC0L</w:t>
      </w:r>
    </w:p>
    <w:p w14:paraId="3C7B93DD" w14:textId="2BBFE173" w:rsidR="007A33A0" w:rsidRDefault="007A33A0" w:rsidP="00B7563F">
      <w:pPr>
        <w:pStyle w:val="a1"/>
        <w:ind w:left="360"/>
        <w:rPr>
          <w:lang w:eastAsia="zh-TW"/>
        </w:rPr>
      </w:pPr>
    </w:p>
    <w:p w14:paraId="7B38CAAC" w14:textId="1DB4C009" w:rsidR="00ED3BC8" w:rsidRDefault="00ED3BC8" w:rsidP="00ED3BC8">
      <w:pPr>
        <w:pStyle w:val="a1"/>
        <w:ind w:left="360"/>
        <w:rPr>
          <w:lang w:eastAsia="zh-TW"/>
        </w:rPr>
      </w:pPr>
      <w:r>
        <w:rPr>
          <w:rFonts w:hint="eastAsia"/>
          <w:lang w:eastAsia="zh-TW"/>
        </w:rPr>
        <w:t>估測左車道</w:t>
      </w:r>
      <m:oMath>
        <m:r>
          <m:rPr>
            <m:sty m:val="p"/>
          </m:rPr>
          <w:rPr>
            <w:rFonts w:ascii="Cambria Math" w:hAnsi="Cambria Math"/>
            <w:lang w:eastAsia="zh-TW"/>
          </w:rPr>
          <m:t>C1</m:t>
        </m:r>
      </m:oMath>
      <w:r w:rsidR="00F0236C" w:rsidRPr="00C34986">
        <w:rPr>
          <w:rFonts w:hint="eastAsia"/>
          <w:bCs w:val="0"/>
          <w:lang w:eastAsia="zh-TW"/>
        </w:rPr>
        <w:t>算法如下：</w:t>
      </w:r>
    </w:p>
    <w:p w14:paraId="28D65774" w14:textId="546ADC1F" w:rsidR="00B7563F" w:rsidRPr="00ED3BC8" w:rsidRDefault="0014308E"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67E1A644" w14:textId="76812AAB" w:rsidR="0006257B" w:rsidRDefault="00ED3BC8" w:rsidP="00B7563F">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09C340C1" w14:textId="77777777" w:rsidR="00C95722" w:rsidRDefault="007A33A0" w:rsidP="00F87E6A">
      <w:pPr>
        <w:pStyle w:val="a1"/>
        <w:keepNext/>
        <w:ind w:left="360"/>
        <w:jc w:val="center"/>
      </w:pPr>
      <w:r w:rsidRPr="007A33A0">
        <w:rPr>
          <w:noProof/>
          <w:lang w:eastAsia="zh-TW"/>
        </w:rPr>
        <w:lastRenderedPageBreak/>
        <w:drawing>
          <wp:inline distT="0" distB="0" distL="0" distR="0" wp14:anchorId="5CAF121E" wp14:editId="214EEFC1">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33335F86" w14:textId="24F02684" w:rsidR="007A33A0"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16</w:t>
      </w:r>
      <w:r w:rsidR="00827A97">
        <w:fldChar w:fldCharType="end"/>
      </w:r>
      <w:r>
        <w:t xml:space="preserve"> </w:t>
      </w:r>
      <w:r w:rsidRPr="006869B6">
        <w:t>EstLaneC</w:t>
      </w:r>
      <w:r>
        <w:t>1</w:t>
      </w:r>
      <w:r w:rsidRPr="006869B6">
        <w:t>L</w:t>
      </w:r>
    </w:p>
    <w:p w14:paraId="2C0CD2DE" w14:textId="376F3923" w:rsidR="007A33A0" w:rsidRDefault="007A33A0" w:rsidP="006253B0">
      <w:pPr>
        <w:pStyle w:val="a1"/>
        <w:ind w:left="360"/>
        <w:rPr>
          <w:lang w:eastAsia="zh-TW"/>
        </w:rPr>
      </w:pPr>
    </w:p>
    <w:p w14:paraId="40EFD619" w14:textId="0B1AFD07" w:rsidR="00F87E6A" w:rsidRPr="00F87E6A" w:rsidRDefault="00F87E6A" w:rsidP="00F87E6A">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F0236C" w:rsidRPr="00C34986">
        <w:rPr>
          <w:rFonts w:hint="eastAsia"/>
          <w:bCs w:val="0"/>
          <w:lang w:eastAsia="zh-TW"/>
        </w:rPr>
        <w:t>算法如下：</w:t>
      </w:r>
    </w:p>
    <w:p w14:paraId="26FEC6EA" w14:textId="59310A77" w:rsidR="00266F8F" w:rsidRPr="00877F6B" w:rsidRDefault="0014308E" w:rsidP="006253B0">
      <w:pPr>
        <w:pStyle w:val="a1"/>
        <w:ind w:left="360"/>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stC2L=Opt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62D4BA37" w14:textId="77777777" w:rsidR="0006257B" w:rsidRPr="00266F8F" w:rsidRDefault="0006257B" w:rsidP="006253B0">
      <w:pPr>
        <w:pStyle w:val="a1"/>
        <w:ind w:left="360"/>
        <w:rPr>
          <w:lang w:eastAsia="zh-TW"/>
        </w:rPr>
      </w:pPr>
    </w:p>
    <w:p w14:paraId="5AB357D2" w14:textId="2D86DBA3" w:rsidR="00C95722" w:rsidRDefault="007A33A0" w:rsidP="007D1B5F">
      <w:pPr>
        <w:pStyle w:val="a1"/>
        <w:keepNext/>
        <w:ind w:firstLine="360"/>
        <w:jc w:val="center"/>
      </w:pPr>
      <w:r w:rsidRPr="007A33A0">
        <w:rPr>
          <w:noProof/>
          <w:lang w:eastAsia="zh-TW"/>
        </w:rPr>
        <w:drawing>
          <wp:inline distT="0" distB="0" distL="0" distR="0" wp14:anchorId="09B28973" wp14:editId="4590B6F3">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196" cy="1320399"/>
                    </a:xfrm>
                    <a:prstGeom prst="rect">
                      <a:avLst/>
                    </a:prstGeom>
                  </pic:spPr>
                </pic:pic>
              </a:graphicData>
            </a:graphic>
          </wp:inline>
        </w:drawing>
      </w:r>
    </w:p>
    <w:p w14:paraId="144A9277" w14:textId="0614E484" w:rsidR="00B7563F"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17</w:t>
      </w:r>
      <w:r w:rsidR="00827A97">
        <w:fldChar w:fldCharType="end"/>
      </w:r>
      <w:r>
        <w:t xml:space="preserve"> </w:t>
      </w:r>
      <w:r w:rsidRPr="002B0293">
        <w:t>EstLaneC</w:t>
      </w:r>
      <w:r>
        <w:t>2</w:t>
      </w:r>
      <w:r w:rsidRPr="002B0293">
        <w:t>L</w:t>
      </w:r>
    </w:p>
    <w:p w14:paraId="2A3E9CA3" w14:textId="4A9515E5" w:rsidR="00442EBE" w:rsidRDefault="00442EBE" w:rsidP="007A33A0">
      <w:pPr>
        <w:pStyle w:val="a1"/>
        <w:ind w:left="360"/>
        <w:rPr>
          <w:lang w:eastAsia="zh-TW"/>
        </w:rPr>
      </w:pPr>
    </w:p>
    <w:p w14:paraId="5475D432" w14:textId="6C212AC7" w:rsidR="0001120D" w:rsidRDefault="0001120D" w:rsidP="0001120D">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F0236C" w:rsidRPr="00C34986">
        <w:rPr>
          <w:rFonts w:hint="eastAsia"/>
          <w:bCs w:val="0"/>
          <w:lang w:eastAsia="zh-TW"/>
        </w:rPr>
        <w:t>算法如下：</w:t>
      </w:r>
    </w:p>
    <w:p w14:paraId="1847390E" w14:textId="1E015C32" w:rsidR="00083730" w:rsidRDefault="00EB7FEB" w:rsidP="00F95482">
      <w:pPr>
        <w:pStyle w:val="a1"/>
        <w:ind w:left="360"/>
        <w:rPr>
          <w:lang w:eastAsia="zh-TW"/>
        </w:rPr>
      </w:pPr>
      <w:r>
        <w:rPr>
          <w:rFonts w:hint="eastAsia"/>
          <w:lang w:eastAsia="zh-TW"/>
        </w:rPr>
        <w:t>當</w:t>
      </w:r>
      <w:r w:rsidR="00A34DB1">
        <w:rPr>
          <w:rFonts w:hint="eastAsia"/>
          <w:lang w:eastAsia="zh-TW"/>
        </w:rPr>
        <w:t>使用相機車道線資訊旗標</w:t>
      </w:r>
      <w:r>
        <w:rPr>
          <w:rFonts w:hint="eastAsia"/>
          <w:lang w:eastAsia="zh-TW"/>
        </w:rPr>
        <w:t>為TRUE時</w:t>
      </w:r>
      <w:r w:rsidR="00083730">
        <w:rPr>
          <w:rFonts w:hint="eastAsia"/>
          <w:lang w:eastAsia="zh-TW"/>
        </w:rPr>
        <w:t>:</w:t>
      </w:r>
    </w:p>
    <w:p w14:paraId="739BABCE" w14:textId="4423F3CB" w:rsidR="00083730" w:rsidRDefault="00EB7FEB" w:rsidP="00083730">
      <w:pPr>
        <w:pStyle w:val="a1"/>
        <w:ind w:left="360"/>
        <w:jc w:val="center"/>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1885C09E" w14:textId="5E3B24D8" w:rsidR="00083730" w:rsidRDefault="00EB7FEB" w:rsidP="00F95482">
      <w:pPr>
        <w:pStyle w:val="a1"/>
        <w:ind w:left="360"/>
        <w:rPr>
          <w:lang w:eastAsia="zh-TW"/>
        </w:rPr>
      </w:pPr>
      <w:r>
        <w:rPr>
          <w:rFonts w:hint="eastAsia"/>
          <w:lang w:eastAsia="zh-TW"/>
        </w:rPr>
        <w:t>當</w:t>
      </w:r>
      <w:r w:rsidR="00A34DB1">
        <w:rPr>
          <w:rFonts w:hint="eastAsia"/>
          <w:lang w:eastAsia="zh-TW"/>
        </w:rPr>
        <w:t>使用相機車道線資訊旗標</w:t>
      </w:r>
      <w:r>
        <w:rPr>
          <w:rFonts w:hint="eastAsia"/>
          <w:lang w:eastAsia="zh-TW"/>
        </w:rPr>
        <w:t>為FALSE且維持</w:t>
      </w:r>
      <w:r w:rsidR="0085100E">
        <w:rPr>
          <w:rFonts w:hint="eastAsia"/>
          <w:lang w:eastAsia="zh-TW"/>
        </w:rPr>
        <w:t>1秒</w:t>
      </w:r>
      <w:r>
        <w:rPr>
          <w:rFonts w:hint="eastAsia"/>
          <w:lang w:eastAsia="zh-TW"/>
        </w:rPr>
        <w:t>時</w:t>
      </w:r>
      <w:r w:rsidR="00083730">
        <w:rPr>
          <w:rFonts w:hint="eastAsia"/>
          <w:lang w:eastAsia="zh-TW"/>
        </w:rPr>
        <w:t>:</w:t>
      </w:r>
    </w:p>
    <w:p w14:paraId="254640C5" w14:textId="3A7E40B9" w:rsidR="00EB7FEB" w:rsidRDefault="00EB7FEB" w:rsidP="00F95482">
      <w:pPr>
        <w:pStyle w:val="a1"/>
        <w:ind w:left="360"/>
        <w:rPr>
          <w:lang w:eastAsia="zh-TW"/>
        </w:rPr>
      </w:pPr>
      <m:oMathPara>
        <m:oMath>
          <m:r>
            <m:rPr>
              <m:sty m:val="p"/>
            </m:rPr>
            <w:rPr>
              <w:rFonts w:ascii="Cambria Math" w:hAnsi="Cambria Math" w:hint="eastAsia"/>
              <w:lang w:eastAsia="zh-TW"/>
            </w:rPr>
            <m:t xml:space="preserve"> E</m:t>
          </m:r>
          <m:r>
            <m:rPr>
              <m:sty m:val="p"/>
            </m:rPr>
            <w:rPr>
              <w:rFonts w:ascii="Cambria Math" w:hAnsi="Cambria Math"/>
              <w:lang w:eastAsia="zh-TW"/>
            </w:rPr>
            <m:t>stC3L</m:t>
          </m:r>
          <m:r>
            <m:rPr>
              <m:sty m:val="p"/>
            </m:rPr>
            <w:rPr>
              <w:rFonts w:ascii="Cambria Math" w:hAnsi="Cambria Math" w:hint="eastAsia"/>
              <w:lang w:eastAsia="zh-TW"/>
            </w:rPr>
            <m:t>=</m:t>
          </m:r>
          <m:r>
            <m:rPr>
              <m:sty m:val="p"/>
            </m:rPr>
            <w:rPr>
              <w:rFonts w:ascii="Cambria Math" w:hAnsi="Cambria Math"/>
              <w:lang w:eastAsia="zh-TW"/>
            </w:rPr>
            <m:t>OptC3L</m:t>
          </m:r>
          <m:r>
            <m:rPr>
              <m:sty m:val="p"/>
            </m:rPr>
            <w:rPr>
              <w:rFonts w:ascii="MS Gothic" w:eastAsia="MS Gothic" w:hAnsi="MS Gothic" w:cs="MS Gothic" w:hint="eastAsia"/>
              <w:lang w:eastAsia="zh-TW"/>
            </w:rPr>
            <m:t>*</m:t>
          </m:r>
          <m:r>
            <m:rPr>
              <m:sty m:val="p"/>
            </m:rPr>
            <w:rPr>
              <w:rFonts w:ascii="Cambria Math" w:hAnsi="Cambria Math" w:hint="eastAsia"/>
              <w:lang w:eastAsia="zh-TW"/>
            </w:rPr>
            <m:t xml:space="preserve">0.994 </m:t>
          </m:r>
        </m:oMath>
      </m:oMathPara>
    </w:p>
    <w:p w14:paraId="004FA6B0" w14:textId="77777777" w:rsidR="0006257B" w:rsidRPr="0010769D" w:rsidRDefault="0006257B" w:rsidP="007A33A0">
      <w:pPr>
        <w:pStyle w:val="a1"/>
        <w:ind w:left="360"/>
        <w:rPr>
          <w:lang w:eastAsia="zh-TW"/>
        </w:rPr>
      </w:pPr>
    </w:p>
    <w:p w14:paraId="76D4B3E3" w14:textId="6A506D9C" w:rsidR="00C95722" w:rsidRDefault="007A33A0" w:rsidP="007D1B5F">
      <w:pPr>
        <w:pStyle w:val="a1"/>
        <w:keepNext/>
        <w:ind w:firstLine="360"/>
        <w:jc w:val="center"/>
      </w:pPr>
      <w:r w:rsidRPr="007A33A0">
        <w:rPr>
          <w:noProof/>
          <w:lang w:eastAsia="zh-TW"/>
        </w:rPr>
        <w:drawing>
          <wp:inline distT="0" distB="0" distL="0" distR="0" wp14:anchorId="1175116D" wp14:editId="2A89ED23">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995680"/>
                    </a:xfrm>
                    <a:prstGeom prst="rect">
                      <a:avLst/>
                    </a:prstGeom>
                  </pic:spPr>
                </pic:pic>
              </a:graphicData>
            </a:graphic>
          </wp:inline>
        </w:drawing>
      </w:r>
    </w:p>
    <w:p w14:paraId="3F4164FE" w14:textId="6DF6ED82" w:rsidR="007A33A0" w:rsidRDefault="00C95722" w:rsidP="00C95722">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18</w:t>
      </w:r>
      <w:r w:rsidR="00827A97">
        <w:fldChar w:fldCharType="end"/>
      </w:r>
      <w:r>
        <w:rPr>
          <w:lang w:eastAsia="zh-TW"/>
        </w:rPr>
        <w:t xml:space="preserve"> </w:t>
      </w:r>
      <w:r w:rsidRPr="004D67E6">
        <w:rPr>
          <w:lang w:eastAsia="zh-TW"/>
        </w:rPr>
        <w:t>EstLaneC</w:t>
      </w:r>
      <w:r>
        <w:rPr>
          <w:lang w:eastAsia="zh-TW"/>
        </w:rPr>
        <w:t>3</w:t>
      </w:r>
      <w:r w:rsidRPr="004D67E6">
        <w:rPr>
          <w:lang w:eastAsia="zh-TW"/>
        </w:rPr>
        <w:t>L</w:t>
      </w:r>
    </w:p>
    <w:p w14:paraId="4F0463C0" w14:textId="77777777" w:rsidR="00F95482" w:rsidRPr="00F95482" w:rsidRDefault="00F95482" w:rsidP="00F95482">
      <w:pPr>
        <w:pStyle w:val="a1"/>
        <w:rPr>
          <w:lang w:eastAsia="zh-TW"/>
        </w:rPr>
      </w:pPr>
    </w:p>
    <w:p w14:paraId="42C3FA9F" w14:textId="1074FDDA" w:rsidR="007F6BBE" w:rsidRDefault="00B7453C" w:rsidP="002B5D0B">
      <w:pPr>
        <w:pStyle w:val="3"/>
      </w:pPr>
      <w:bookmarkStart w:id="26" w:name="_Toc113356915"/>
      <w:r>
        <w:rPr>
          <w:rFonts w:hint="eastAsia"/>
        </w:rPr>
        <w:t>PER</w:t>
      </w:r>
      <w:r>
        <w:t>_SRDS_01_00</w:t>
      </w:r>
      <w:r>
        <w:rPr>
          <w:rFonts w:hint="eastAsia"/>
        </w:rPr>
        <w:t>4</w:t>
      </w:r>
      <w:r>
        <w:tab/>
      </w:r>
      <w:r w:rsidR="0049015B">
        <w:rPr>
          <w:rFonts w:hint="eastAsia"/>
        </w:rPr>
        <w:t>右</w:t>
      </w:r>
      <w:r w:rsidR="00180DC9">
        <w:rPr>
          <w:rFonts w:hint="eastAsia"/>
        </w:rPr>
        <w:t>車道線資訊</w:t>
      </w:r>
      <w:r w:rsidR="003937A5">
        <w:rPr>
          <w:rFonts w:hint="eastAsia"/>
        </w:rPr>
        <w:t>解析</w:t>
      </w:r>
      <w:bookmarkEnd w:id="26"/>
    </w:p>
    <w:p w14:paraId="7C1D3F6F" w14:textId="48C99F91" w:rsidR="00025CAE" w:rsidRDefault="00025CAE" w:rsidP="00025CAE">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2998C16C" w14:textId="77777777" w:rsidR="009E7E64" w:rsidRDefault="005D27BF" w:rsidP="007D1B5F">
      <w:pPr>
        <w:pStyle w:val="a1"/>
        <w:keepNext/>
        <w:jc w:val="center"/>
      </w:pPr>
      <w:r w:rsidRPr="005D27BF">
        <w:rPr>
          <w:noProof/>
          <w:lang w:eastAsia="zh-TW"/>
        </w:rPr>
        <w:lastRenderedPageBreak/>
        <w:drawing>
          <wp:inline distT="0" distB="0" distL="0" distR="0" wp14:anchorId="125250A7" wp14:editId="5CBDE982">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840" cy="3537972"/>
                    </a:xfrm>
                    <a:prstGeom prst="rect">
                      <a:avLst/>
                    </a:prstGeom>
                  </pic:spPr>
                </pic:pic>
              </a:graphicData>
            </a:graphic>
          </wp:inline>
        </w:drawing>
      </w:r>
    </w:p>
    <w:p w14:paraId="700FE659" w14:textId="781CDC00" w:rsidR="005D27BF" w:rsidRDefault="009E7E64" w:rsidP="009E7E64">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19</w:t>
      </w:r>
      <w:r w:rsidR="00827A97">
        <w:fldChar w:fldCharType="end"/>
      </w:r>
      <w:r>
        <w:rPr>
          <w:lang w:eastAsia="zh-TW"/>
        </w:rPr>
        <w:t xml:space="preserve"> </w:t>
      </w:r>
      <w:r>
        <w:rPr>
          <w:rFonts w:hint="eastAsia"/>
          <w:lang w:eastAsia="zh-TW"/>
        </w:rPr>
        <w:t>右</w:t>
      </w:r>
      <w:r w:rsidRPr="00AF2A8F">
        <w:rPr>
          <w:rFonts w:hint="eastAsia"/>
          <w:lang w:eastAsia="zh-TW"/>
        </w:rPr>
        <w:t>車道線資訊</w:t>
      </w:r>
    </w:p>
    <w:p w14:paraId="4490088B" w14:textId="79FB4A2D" w:rsidR="005D27BF" w:rsidRDefault="005D27BF" w:rsidP="00F1524F">
      <w:pPr>
        <w:pStyle w:val="a1"/>
        <w:rPr>
          <w:lang w:eastAsia="zh-TW"/>
        </w:rPr>
      </w:pPr>
    </w:p>
    <w:p w14:paraId="5FA038A4" w14:textId="0270D325" w:rsidR="00025CAE" w:rsidRDefault="00025CAE" w:rsidP="00025CAE">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當右車道</w:t>
      </w:r>
      <w:proofErr w:type="gramEnd"/>
      <w:r>
        <w:rPr>
          <w:rFonts w:hint="eastAsia"/>
          <w:lang w:eastAsia="zh-TW"/>
        </w:rPr>
        <w:t>有效資訊為FALSE時，</w:t>
      </w:r>
      <w:r w:rsidRPr="0029236E">
        <w:rPr>
          <w:rFonts w:hint="eastAsia"/>
          <w:lang w:eastAsia="zh-TW"/>
        </w:rPr>
        <w:t>輸出</w:t>
      </w:r>
      <w:r>
        <w:rPr>
          <w:rFonts w:hint="eastAsia"/>
          <w:lang w:eastAsia="zh-TW"/>
        </w:rPr>
        <w:t>估測的右車道線資訊。</w:t>
      </w:r>
    </w:p>
    <w:p w14:paraId="1B314D17" w14:textId="3D60F31B" w:rsidR="00025CAE" w:rsidRPr="00D81A60" w:rsidRDefault="00025CAE" w:rsidP="00F1524F">
      <w:pPr>
        <w:pStyle w:val="a1"/>
        <w:rPr>
          <w:lang w:eastAsia="zh-TW"/>
        </w:rPr>
      </w:pPr>
    </w:p>
    <w:p w14:paraId="1D72C448" w14:textId="54A6B844"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6E0C99C" w14:textId="3344E1FA"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08A33C25" w14:textId="52EB9877"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7946FC14" w14:textId="77777777" w:rsidR="00025CAE" w:rsidRPr="00E03C5C" w:rsidRDefault="00025CAE" w:rsidP="00025CAE">
      <w:pPr>
        <w:pStyle w:val="Web"/>
        <w:spacing w:before="0" w:beforeAutospacing="0" w:after="0" w:afterAutospacing="0"/>
        <w:rPr>
          <w:rFonts w:ascii="微軟正黑體" w:eastAsia="微軟正黑體" w:hAnsi="Times New Roman" w:cs="Arial"/>
          <w:bCs/>
          <w:szCs w:val="32"/>
          <w:lang w:val="en-GB" w:eastAsia="en-US"/>
        </w:rPr>
      </w:pPr>
    </w:p>
    <w:p w14:paraId="334184A7" w14:textId="124427C9"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738AB808" w14:textId="6B402370"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BC3020B" w14:textId="0D16DD40"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733232A4" w14:textId="77777777" w:rsidR="00025CAE" w:rsidRPr="00C93404" w:rsidRDefault="00025CAE" w:rsidP="00025CAE">
      <w:pPr>
        <w:pStyle w:val="Web"/>
        <w:spacing w:before="0" w:beforeAutospacing="0" w:after="0" w:afterAutospacing="0"/>
        <w:rPr>
          <w:rFonts w:ascii="微軟正黑體" w:eastAsia="微軟正黑體" w:hAnsi="Times New Roman" w:cs="Arial"/>
          <w:b/>
          <w:bCs/>
          <w:szCs w:val="32"/>
          <w:lang w:val="en-GB" w:eastAsia="en-US"/>
        </w:rPr>
      </w:pPr>
    </w:p>
    <w:p w14:paraId="67CDA4D4" w14:textId="66241B9C"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7393E8B" w14:textId="4DB5E898"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A21390E" w14:textId="28F356C5"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796B0C3" w14:textId="77777777" w:rsidR="00025CAE" w:rsidRPr="00C93404" w:rsidRDefault="00025CAE" w:rsidP="00025CAE">
      <w:pPr>
        <w:pStyle w:val="Web"/>
        <w:spacing w:before="0" w:beforeAutospacing="0" w:after="0" w:afterAutospacing="0"/>
        <w:rPr>
          <w:rFonts w:ascii="微軟正黑體" w:eastAsia="微軟正黑體" w:hAnsi="Times New Roman" w:cs="Arial"/>
          <w:b/>
          <w:bCs/>
          <w:szCs w:val="32"/>
          <w:lang w:val="en-GB" w:eastAsia="en-US"/>
        </w:rPr>
      </w:pPr>
    </w:p>
    <w:p w14:paraId="6B083182" w14:textId="4E00A470" w:rsidR="00025CAE" w:rsidRDefault="00025CAE" w:rsidP="00025CAE">
      <w:pPr>
        <w:pStyle w:val="a1"/>
        <w:rPr>
          <w:b/>
          <w:bCs w:val="0"/>
          <w:lang w:eastAsia="zh-TW"/>
        </w:rPr>
      </w:pPr>
      <w:r w:rsidRPr="00E03C5C">
        <w:rPr>
          <w:b/>
        </w:rPr>
        <w:t>VPER_LaneC3</w:t>
      </w:r>
      <w:r>
        <w:rPr>
          <w:rFonts w:hint="eastAsia"/>
          <w:b/>
          <w:bCs w:val="0"/>
          <w:lang w:eastAsia="zh-TW"/>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34602E0E" w14:textId="386CEFE1"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94BED2D" w14:textId="70156D5B" w:rsidR="00025CAE" w:rsidRP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0D8C587" w14:textId="2DCFF3B8" w:rsidR="002524CA" w:rsidRDefault="002524CA" w:rsidP="002524CA">
      <w:pPr>
        <w:pStyle w:val="a1"/>
        <w:numPr>
          <w:ilvl w:val="0"/>
          <w:numId w:val="11"/>
        </w:numPr>
        <w:rPr>
          <w:lang w:eastAsia="zh-TW"/>
        </w:rPr>
      </w:pPr>
      <w:r>
        <w:rPr>
          <w:rFonts w:hint="eastAsia"/>
          <w:lang w:eastAsia="zh-TW"/>
        </w:rPr>
        <w:lastRenderedPageBreak/>
        <w:t>右</w:t>
      </w:r>
      <w:r w:rsidRPr="008A12A0">
        <w:rPr>
          <w:rFonts w:hint="eastAsia"/>
          <w:lang w:eastAsia="zh-TW"/>
        </w:rPr>
        <w:t>車道估測器</w:t>
      </w:r>
    </w:p>
    <w:p w14:paraId="7163CDA2" w14:textId="1A06DF8B" w:rsidR="009748DE" w:rsidRDefault="009748DE" w:rsidP="009748DE">
      <w:pPr>
        <w:pStyle w:val="afb"/>
        <w:spacing w:before="50" w:after="50" w:line="300" w:lineRule="auto"/>
        <w:ind w:leftChars="0" w:left="360"/>
        <w:jc w:val="both"/>
        <w:rPr>
          <w:lang w:eastAsia="zh-TW"/>
        </w:rPr>
      </w:pPr>
      <w:r>
        <w:rPr>
          <w:rFonts w:hint="eastAsia"/>
          <w:lang w:eastAsia="zh-TW"/>
        </w:rPr>
        <w:t>依據使用相機右車道線資訊旗標判斷目前最佳右車道線資訊</w:t>
      </w:r>
      <w:r w:rsidRPr="00414D6E">
        <w:rPr>
          <w:rFonts w:hint="eastAsia"/>
          <w:lang w:eastAsia="zh-TW"/>
        </w:rPr>
        <w:t>。</w:t>
      </w:r>
    </w:p>
    <w:p w14:paraId="71605099" w14:textId="77777777" w:rsidR="005E28AE" w:rsidRDefault="005E28AE" w:rsidP="005E28AE">
      <w:pPr>
        <w:pStyle w:val="afb"/>
        <w:keepNext/>
        <w:spacing w:before="50" w:after="50" w:line="300" w:lineRule="auto"/>
        <w:ind w:leftChars="0" w:left="360"/>
        <w:jc w:val="center"/>
      </w:pPr>
      <w:r w:rsidRPr="005E28AE">
        <w:rPr>
          <w:noProof/>
          <w:lang w:eastAsia="zh-TW"/>
        </w:rPr>
        <w:drawing>
          <wp:inline distT="0" distB="0" distL="0" distR="0" wp14:anchorId="4743C9ED" wp14:editId="1F601FC3">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177" cy="2894400"/>
                    </a:xfrm>
                    <a:prstGeom prst="rect">
                      <a:avLst/>
                    </a:prstGeom>
                  </pic:spPr>
                </pic:pic>
              </a:graphicData>
            </a:graphic>
          </wp:inline>
        </w:drawing>
      </w:r>
    </w:p>
    <w:p w14:paraId="5C2DCE27" w14:textId="551C3761" w:rsidR="005E28AE" w:rsidRDefault="005E28AE" w:rsidP="005E28AE">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20</w:t>
      </w:r>
      <w:r w:rsidR="00827A97">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1F08A84C" w14:textId="77777777" w:rsidR="005E28AE" w:rsidRPr="005E28AE" w:rsidRDefault="005E28AE" w:rsidP="005E28AE">
      <w:pPr>
        <w:pStyle w:val="a1"/>
        <w:rPr>
          <w:lang w:eastAsia="zh-TW"/>
        </w:rPr>
      </w:pPr>
    </w:p>
    <w:p w14:paraId="3545CE2C" w14:textId="1C4FB916" w:rsidR="009748DE" w:rsidRDefault="009748DE" w:rsidP="009748DE">
      <w:pPr>
        <w:pStyle w:val="afb"/>
        <w:spacing w:before="50" w:after="50" w:line="300" w:lineRule="auto"/>
        <w:ind w:leftChars="0" w:left="360"/>
        <w:jc w:val="both"/>
        <w:rPr>
          <w:lang w:eastAsia="zh-TW"/>
        </w:rPr>
      </w:pPr>
      <w:bookmarkStart w:id="27" w:name="_Hlk113360066"/>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sidR="001A102B">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414833AA" w14:textId="0D02DB24" w:rsidR="009748DE" w:rsidRDefault="009748DE" w:rsidP="009748DE">
      <w:pPr>
        <w:pStyle w:val="afb"/>
        <w:spacing w:before="50" w:after="50" w:line="300" w:lineRule="auto"/>
        <w:ind w:leftChars="0" w:left="360"/>
        <w:jc w:val="both"/>
        <w:rPr>
          <w:b/>
          <w:bCs w:val="0"/>
          <w:lang w:eastAsia="zh-TW"/>
        </w:rPr>
      </w:pPr>
      <w:bookmarkStart w:id="28" w:name="_Hlk113359385"/>
      <w:bookmarkEnd w:id="27"/>
      <w:proofErr w:type="spellStart"/>
      <w:r w:rsidRPr="00F231AB">
        <w:rPr>
          <w:b/>
          <w:bCs w:val="0"/>
        </w:rPr>
        <w:t>UsingRawLane</w:t>
      </w:r>
      <w:r>
        <w:rPr>
          <w:rFonts w:hint="eastAsia"/>
          <w:b/>
          <w:bCs w:val="0"/>
          <w:lang w:eastAsia="zh-TW"/>
        </w:rPr>
        <w:t>R</w:t>
      </w:r>
      <w:r w:rsidRPr="00F231AB">
        <w:rPr>
          <w:b/>
          <w:bCs w:val="0"/>
        </w:rPr>
        <w:t>_flg</w:t>
      </w:r>
      <w:r w:rsidRPr="00E03C5C">
        <w:rPr>
          <w:rFonts w:hint="eastAsia"/>
          <w:b/>
          <w:bCs w:val="0"/>
        </w:rPr>
        <w:t>判斷條件如下</w:t>
      </w:r>
      <w:proofErr w:type="spellEnd"/>
      <w:r>
        <w:rPr>
          <w:rFonts w:hint="eastAsia"/>
          <w:b/>
          <w:bCs w:val="0"/>
          <w:lang w:eastAsia="zh-TW"/>
        </w:rPr>
        <w:t>:</w:t>
      </w:r>
    </w:p>
    <w:p w14:paraId="541725CD" w14:textId="77777777" w:rsidR="00D52DA1" w:rsidRDefault="009748DE" w:rsidP="009748DE">
      <w:pPr>
        <w:pStyle w:val="afb"/>
        <w:spacing w:before="50" w:after="50" w:line="300" w:lineRule="auto"/>
        <w:ind w:leftChars="0" w:left="360"/>
        <w:jc w:val="both"/>
      </w:pPr>
      <w:proofErr w:type="spellStart"/>
      <w:r>
        <w:t>VDINR_LaneQuality</w:t>
      </w:r>
      <w:r w:rsidR="00B85636">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w:t>
      </w:r>
      <w:proofErr w:type="gramStart"/>
      <w:r>
        <w:t>MEDIUM</w:t>
      </w:r>
      <w:r w:rsidR="001A102B">
        <w:t>(</w:t>
      </w:r>
      <w:proofErr w:type="gramEnd"/>
      <w:r w:rsidR="001A102B" w:rsidRPr="001A102B">
        <w:t>uint8(2)</w:t>
      </w:r>
      <w:r w:rsidR="001A102B">
        <w:t>)</w:t>
      </w:r>
    </w:p>
    <w:p w14:paraId="09F2E697" w14:textId="7126F12F" w:rsidR="009748DE" w:rsidRDefault="009748DE" w:rsidP="009748DE">
      <w:pPr>
        <w:pStyle w:val="afb"/>
        <w:spacing w:before="50" w:after="50" w:line="300" w:lineRule="auto"/>
        <w:ind w:leftChars="0" w:left="360"/>
        <w:jc w:val="both"/>
        <w:rPr>
          <w:lang w:eastAsia="zh-TW"/>
        </w:rPr>
      </w:pPr>
      <w:r>
        <w:rPr>
          <w:rFonts w:hint="eastAsia"/>
          <w:lang w:eastAsia="zh-TW"/>
        </w:rPr>
        <w:t>a</w:t>
      </w:r>
      <w:r>
        <w:rPr>
          <w:lang w:eastAsia="zh-TW"/>
        </w:rPr>
        <w:t>nd</w:t>
      </w:r>
    </w:p>
    <w:p w14:paraId="2B466C84" w14:textId="77777777" w:rsidR="00D52DA1" w:rsidRDefault="009748DE" w:rsidP="009748DE">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sidR="00B85636"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sidR="00B85636"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p>
    <w:p w14:paraId="4684DC90" w14:textId="48A4B92D" w:rsidR="009748DE" w:rsidRDefault="00D52DA1" w:rsidP="009748DE">
      <w:pPr>
        <w:pStyle w:val="Web"/>
        <w:spacing w:before="0" w:beforeAutospacing="0" w:after="0" w:afterAutospacing="0"/>
        <w:ind w:firstLine="360"/>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&gt;&gt;</w:t>
      </w:r>
      <w:r w:rsidR="009748DE">
        <w:rPr>
          <w:rFonts w:ascii="微軟正黑體" w:eastAsia="微軟正黑體" w:hAnsi="Times New Roman" w:cs="Arial"/>
          <w:bCs/>
          <w:szCs w:val="32"/>
          <w:lang w:val="en-GB" w:eastAsia="en-US"/>
        </w:rPr>
        <w:t xml:space="preserve"> </w:t>
      </w:r>
      <w:proofErr w:type="spellStart"/>
      <w:r w:rsidRPr="00D52DA1">
        <w:rPr>
          <w:rFonts w:ascii="微軟正黑體" w:eastAsia="微軟正黑體" w:hAnsi="Times New Roman" w:cs="Arial"/>
          <w:bCs/>
          <w:szCs w:val="32"/>
          <w:lang w:val="en-GB" w:eastAsia="en-US"/>
        </w:rPr>
        <w:t>UsingRawLane</w:t>
      </w:r>
      <w:r w:rsidRPr="00D52DA1">
        <w:rPr>
          <w:rFonts w:ascii="微軟正黑體" w:eastAsia="微軟正黑體" w:hAnsi="Times New Roman" w:cs="Arial" w:hint="eastAsia"/>
          <w:bCs/>
          <w:szCs w:val="32"/>
          <w:lang w:val="en-GB" w:eastAsia="en-US"/>
        </w:rPr>
        <w:t>R</w:t>
      </w:r>
      <w:r w:rsidRPr="00D52DA1">
        <w:rPr>
          <w:rFonts w:ascii="微軟正黑體" w:eastAsia="微軟正黑體" w:hAnsi="Times New Roman" w:cs="Arial"/>
          <w:bCs/>
          <w:szCs w:val="32"/>
          <w:lang w:val="en-GB" w:eastAsia="en-US"/>
        </w:rPr>
        <w:t>_flg</w:t>
      </w:r>
      <w:proofErr w:type="spellEnd"/>
      <m:oMath>
        <m:r>
          <m:rPr>
            <m:sty m:val="p"/>
          </m:rPr>
          <w:rPr>
            <w:rFonts w:ascii="Cambria Math" w:hAnsi="Cambria Math" w:hint="eastAsia"/>
          </w:rPr>
          <m:t xml:space="preserve">== </m:t>
        </m:r>
      </m:oMath>
      <w:r w:rsidR="009748DE" w:rsidRPr="0029377D">
        <w:rPr>
          <w:rFonts w:ascii="微軟正黑體" w:eastAsia="微軟正黑體" w:hAnsi="Times New Roman" w:cs="Arial" w:hint="eastAsia"/>
          <w:bCs/>
          <w:szCs w:val="32"/>
          <w:lang w:val="en-GB" w:eastAsia="en-US"/>
        </w:rPr>
        <w:t>T</w:t>
      </w:r>
      <w:r w:rsidR="009748DE" w:rsidRPr="0029377D">
        <w:rPr>
          <w:rFonts w:ascii="微軟正黑體" w:eastAsia="微軟正黑體" w:hAnsi="Times New Roman" w:cs="Arial"/>
          <w:bCs/>
          <w:szCs w:val="32"/>
          <w:lang w:val="en-GB" w:eastAsia="en-US"/>
        </w:rPr>
        <w:t>RUE</w:t>
      </w:r>
    </w:p>
    <w:bookmarkEnd w:id="28"/>
    <w:p w14:paraId="720E5282" w14:textId="77777777" w:rsidR="009748DE" w:rsidRDefault="009748DE" w:rsidP="009748DE">
      <w:pPr>
        <w:pStyle w:val="Web"/>
        <w:spacing w:before="0" w:beforeAutospacing="0" w:after="0" w:afterAutospacing="0"/>
        <w:ind w:firstLine="360"/>
        <w:rPr>
          <w:rFonts w:ascii="微軟正黑體" w:eastAsia="微軟正黑體" w:hAnsi="Times New Roman" w:cs="Arial"/>
          <w:bCs/>
          <w:szCs w:val="32"/>
          <w:lang w:val="en-GB" w:eastAsia="en-US"/>
        </w:rPr>
      </w:pPr>
    </w:p>
    <w:p w14:paraId="2A802908" w14:textId="1FCB3C75"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w:t>
      </w:r>
      <w:r w:rsidRPr="00E03C5C">
        <w:rPr>
          <w:rFonts w:ascii="微軟正黑體" w:eastAsia="微軟正黑體" w:hAnsi="Times New Roman" w:cs="Arial" w:hint="eastAsia"/>
          <w:b/>
          <w:bCs/>
          <w:szCs w:val="32"/>
          <w:lang w:val="en-GB" w:eastAsia="en-US"/>
        </w:rPr>
        <w:t>0</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11B2EFA7" w14:textId="2AFC9B7F"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8A081AF" w14:textId="2E7D35F1"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9BC9E6" w14:textId="77777777" w:rsidR="009748DE" w:rsidRPr="00E03C5C"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
    <w:p w14:paraId="539D66A7" w14:textId="39C108AD"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lastRenderedPageBreak/>
        <w:t>Opt</w:t>
      </w:r>
      <w:r w:rsidRPr="00E03C5C">
        <w:rPr>
          <w:rFonts w:ascii="微軟正黑體" w:eastAsia="微軟正黑體" w:hAnsi="Times New Roman" w:cs="Arial"/>
          <w:b/>
          <w:bCs/>
          <w:szCs w:val="32"/>
          <w:lang w:val="en-GB" w:eastAsia="en-US"/>
        </w:rPr>
        <w:t>C1</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877F64C" w14:textId="40C037EA"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D30B574" w14:textId="36DE150D"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0ADCF93" w14:textId="77777777" w:rsidR="009748DE" w:rsidRPr="00C93404"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4701093A" w14:textId="1C7F39C4"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C2</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0DCBD336" w14:textId="240DBC51"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F7269A0" w14:textId="604F6BEB"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34B0301" w14:textId="77777777" w:rsidR="009748DE" w:rsidRPr="00C93404"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2FBF1C13" w14:textId="277D1738" w:rsidR="009748DE" w:rsidRDefault="009748DE" w:rsidP="009748DE">
      <w:pPr>
        <w:pStyle w:val="a1"/>
        <w:ind w:leftChars="177" w:left="425"/>
        <w:rPr>
          <w:b/>
          <w:bCs w:val="0"/>
          <w:lang w:eastAsia="zh-TW"/>
        </w:rPr>
      </w:pPr>
      <w:r>
        <w:rPr>
          <w:b/>
        </w:rPr>
        <w:t>Opt</w:t>
      </w:r>
      <w:r w:rsidRPr="00E03C5C">
        <w:rPr>
          <w:b/>
        </w:rPr>
        <w:t>C3</w:t>
      </w:r>
      <w:r w:rsidRPr="009748DE">
        <w:rPr>
          <w:rFonts w:hint="eastAsia"/>
          <w:b/>
          <w:bCs w:val="0"/>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51A4CF28" w14:textId="5DA41A84"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AAC0B99" w14:textId="34AD0ACE"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896E9A" w14:textId="77777777" w:rsidR="009748DE" w:rsidRPr="009748DE" w:rsidRDefault="009748DE" w:rsidP="005E28AE">
      <w:pPr>
        <w:pStyle w:val="a1"/>
        <w:ind w:left="360"/>
        <w:rPr>
          <w:lang w:eastAsia="zh-TW"/>
        </w:rPr>
      </w:pPr>
    </w:p>
    <w:p w14:paraId="1D132C3E" w14:textId="036F5433" w:rsidR="005E28AE" w:rsidRDefault="005E28AE" w:rsidP="005E28AE">
      <w:pPr>
        <w:pStyle w:val="a1"/>
        <w:ind w:left="360"/>
        <w:rPr>
          <w:lang w:eastAsia="zh-TW"/>
        </w:rPr>
      </w:pPr>
      <w:r>
        <w:rPr>
          <w:rFonts w:hint="eastAsia"/>
          <w:lang w:eastAsia="zh-TW"/>
        </w:rPr>
        <w:t>估測</w:t>
      </w:r>
      <w:r w:rsidR="004D0226">
        <w:rPr>
          <w:rFonts w:hint="eastAsia"/>
          <w:lang w:eastAsia="zh-TW"/>
        </w:rPr>
        <w:t>右</w:t>
      </w:r>
      <w:r>
        <w:rPr>
          <w:rFonts w:hint="eastAsia"/>
          <w:lang w:eastAsia="zh-TW"/>
        </w:rPr>
        <w:t>車道</w:t>
      </w:r>
      <m:oMath>
        <m:r>
          <m:rPr>
            <m:sty m:val="p"/>
          </m:rPr>
          <w:rPr>
            <w:rFonts w:ascii="Cambria Math" w:hAnsi="Cambria Math"/>
            <w:lang w:eastAsia="zh-TW"/>
          </w:rPr>
          <m:t>C0</m:t>
        </m:r>
      </m:oMath>
      <w:r w:rsidR="005228CE" w:rsidRPr="00C34986">
        <w:rPr>
          <w:rFonts w:hint="eastAsia"/>
          <w:bCs w:val="0"/>
          <w:lang w:eastAsia="zh-TW"/>
        </w:rPr>
        <w:t>算法如下：</w:t>
      </w:r>
    </w:p>
    <w:p w14:paraId="0394F775" w14:textId="12176EA3" w:rsidR="005E28AE" w:rsidRPr="00ED3BC8" w:rsidRDefault="00AD7AED"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stC0</m:t>
          </m:r>
          <m:r>
            <m:rPr>
              <m:sty m:val="p"/>
            </m:rPr>
            <w:rPr>
              <w:rFonts w:ascii="Cambria Math" w:hAnsi="Cambria Math" w:hint="eastAsia"/>
              <w:lang w:eastAsia="zh-TW"/>
            </w:rPr>
            <m:t>R</m:t>
          </m:r>
          <m:r>
            <m:rPr>
              <m:sty m:val="p"/>
            </m:rPr>
            <w:rPr>
              <w:rFonts w:ascii="Cambria Math" w:hAnsi="Cambria Math"/>
              <w:lang w:eastAsia="zh-TW"/>
            </w:rPr>
            <m:t xml:space="preserve">= </m:t>
          </m:r>
          <m:r>
            <m:rPr>
              <m:sty m:val="p"/>
            </m:rPr>
            <w:rPr>
              <w:rFonts w:ascii="Cambria Math" w:hAnsi="Cambria Math" w:hint="eastAsia"/>
              <w:lang w:eastAsia="zh-TW"/>
            </w:rPr>
            <m:t>O</m:t>
          </m:r>
          <m:r>
            <m:rPr>
              <m:sty m:val="p"/>
            </m:rPr>
            <w:rPr>
              <w:rFonts w:ascii="Cambria Math" w:hAnsi="Cambria Math"/>
              <w:lang w:eastAsia="zh-TW"/>
            </w:rPr>
            <m:t>ptC0</m:t>
          </m:r>
          <m:r>
            <m:rPr>
              <m:sty m:val="p"/>
            </m:rPr>
            <w:rPr>
              <w:rFonts w:ascii="Cambria Math" w:hAnsi="Cambria Math" w:hint="eastAsia"/>
              <w:lang w:eastAsia="zh-TW"/>
            </w:rPr>
            <m:t>R</m:t>
          </m:r>
          <m:r>
            <m:rPr>
              <m:sty m:val="p"/>
            </m:rPr>
            <w:rPr>
              <w:rFonts w:ascii="Cambria Math" w:hAnsi="Cambria Math"/>
              <w:lang w:eastAsia="zh-TW"/>
            </w:rPr>
            <m:t>-veh_y+</m:t>
          </m:r>
          <m:r>
            <m:rPr>
              <m:sty m:val="p"/>
            </m:rPr>
            <w:rPr>
              <w:rFonts w:ascii="Cambria Math" w:hAnsi="Cambria Math" w:hint="eastAsia"/>
              <w:lang w:eastAsia="zh-TW"/>
            </w:rPr>
            <m:t>O</m:t>
          </m:r>
          <m:r>
            <m:rPr>
              <m:sty m:val="p"/>
            </m:rPr>
            <w:rPr>
              <w:rFonts w:ascii="Cambria Math" w:hAnsi="Cambria Math"/>
              <w:lang w:eastAsia="zh-TW"/>
            </w:rPr>
            <m:t>ptC1</m:t>
          </m:r>
          <m:r>
            <m:rPr>
              <m:sty m:val="p"/>
            </m:rPr>
            <w:rPr>
              <w:rFonts w:ascii="Cambria Math" w:hAnsi="Cambria Math" w:hint="eastAsia"/>
              <w:lang w:eastAsia="zh-TW"/>
            </w:rPr>
            <m:t>R</m:t>
          </m:r>
          <m:r>
            <m:rPr>
              <m:sty m:val="p"/>
            </m:rPr>
            <w:rPr>
              <w:rFonts w:ascii="Cambria Math" w:hAnsi="Cambria Math"/>
              <w:lang w:eastAsia="zh-TW"/>
            </w:rPr>
            <m:t>*veh_x+</m:t>
          </m:r>
          <m:r>
            <m:rPr>
              <m:sty m:val="p"/>
            </m:rPr>
            <w:rPr>
              <w:rFonts w:ascii="Cambria Math" w:hAnsi="Cambria Math" w:hint="eastAsia"/>
              <w:lang w:eastAsia="zh-TW"/>
            </w:rPr>
            <m:t>O</m:t>
          </m:r>
          <m:r>
            <m:rPr>
              <m:sty m:val="p"/>
            </m:rPr>
            <w:rPr>
              <w:rFonts w:ascii="Cambria Math" w:hAnsi="Cambria Math"/>
              <w:lang w:eastAsia="zh-TW"/>
            </w:rPr>
            <m:t>ptC2</m:t>
          </m:r>
          <m:r>
            <m:rPr>
              <m:sty m:val="p"/>
            </m:rPr>
            <w:rPr>
              <w:rFonts w:ascii="Cambria Math" w:hAnsi="Cambria Math" w:hint="eastAsia"/>
              <w:lang w:eastAsia="zh-TW"/>
            </w:rPr>
            <m:t>R</m:t>
          </m:r>
          <m:r>
            <m:rPr>
              <m:sty m:val="p"/>
            </m:rPr>
            <w:rPr>
              <w:rFonts w:ascii="Cambria Math" w:hAnsi="Cambria Math"/>
              <w:lang w:eastAsia="zh-TW"/>
            </w:rPr>
            <m:t>*veh_x^2+</m:t>
          </m:r>
          <m:r>
            <m:rPr>
              <m:sty m:val="p"/>
            </m:rPr>
            <w:rPr>
              <w:rFonts w:ascii="Cambria Math" w:hAnsi="Cambria Math" w:hint="eastAsia"/>
              <w:lang w:eastAsia="zh-TW"/>
            </w:rPr>
            <m:t>O</m:t>
          </m:r>
          <m:r>
            <m:rPr>
              <m:sty m:val="p"/>
            </m:rPr>
            <w:rPr>
              <w:rFonts w:ascii="Cambria Math" w:hAnsi="Cambria Math"/>
              <w:lang w:eastAsia="zh-TW"/>
            </w:rPr>
            <m:t>ptC3</m:t>
          </m:r>
          <m:r>
            <m:rPr>
              <m:sty m:val="p"/>
            </m:rPr>
            <w:rPr>
              <w:rFonts w:ascii="Cambria Math" w:hAnsi="Cambria Math" w:hint="eastAsia"/>
              <w:lang w:eastAsia="zh-TW"/>
            </w:rPr>
            <m:t>R</m:t>
          </m:r>
          <m:r>
            <m:rPr>
              <m:sty m:val="p"/>
            </m:rPr>
            <w:rPr>
              <w:rFonts w:ascii="Cambria Math" w:hAnsi="Cambria Math"/>
              <w:lang w:eastAsia="zh-TW"/>
            </w:rPr>
            <m:t xml:space="preserve"> *veh_x^3 </m:t>
          </m:r>
        </m:oMath>
      </m:oMathPara>
    </w:p>
    <w:p w14:paraId="04E5E813" w14:textId="77777777" w:rsidR="005E28AE" w:rsidRDefault="005E28AE" w:rsidP="005E28AE">
      <w:pPr>
        <w:pStyle w:val="a1"/>
        <w:ind w:left="36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2BDEA9AF" w14:textId="77777777" w:rsidR="0006257B" w:rsidRDefault="0006257B" w:rsidP="00386090">
      <w:pPr>
        <w:pStyle w:val="a1"/>
        <w:ind w:left="360"/>
        <w:rPr>
          <w:lang w:eastAsia="zh-TW"/>
        </w:rPr>
      </w:pPr>
    </w:p>
    <w:p w14:paraId="5EA87766" w14:textId="77777777" w:rsidR="00C95722" w:rsidRDefault="00442EBE" w:rsidP="00C95722">
      <w:pPr>
        <w:pStyle w:val="a1"/>
        <w:keepNext/>
        <w:ind w:left="360"/>
      </w:pPr>
      <w:r w:rsidRPr="00442EBE">
        <w:rPr>
          <w:noProof/>
          <w:lang w:eastAsia="zh-TW"/>
        </w:rPr>
        <w:drawing>
          <wp:inline distT="0" distB="0" distL="0" distR="0" wp14:anchorId="3A39DF0D" wp14:editId="49D50018">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5595"/>
                    </a:xfrm>
                    <a:prstGeom prst="rect">
                      <a:avLst/>
                    </a:prstGeom>
                  </pic:spPr>
                </pic:pic>
              </a:graphicData>
            </a:graphic>
          </wp:inline>
        </w:drawing>
      </w:r>
    </w:p>
    <w:p w14:paraId="43D7E70A" w14:textId="36415C29" w:rsidR="00442EBE"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21</w:t>
      </w:r>
      <w:r w:rsidR="00827A97">
        <w:fldChar w:fldCharType="end"/>
      </w:r>
      <w:r>
        <w:t xml:space="preserve"> </w:t>
      </w:r>
      <w:r w:rsidRPr="00F9727A">
        <w:t>EstLaneC0</w:t>
      </w:r>
      <w:r>
        <w:t>R</w:t>
      </w:r>
    </w:p>
    <w:p w14:paraId="1B7B1BA8" w14:textId="60208F05" w:rsidR="00442EBE" w:rsidRDefault="00442EBE" w:rsidP="00386090">
      <w:pPr>
        <w:pStyle w:val="a1"/>
        <w:ind w:left="360"/>
        <w:rPr>
          <w:lang w:eastAsia="zh-TW"/>
        </w:rPr>
      </w:pPr>
    </w:p>
    <w:p w14:paraId="28405715" w14:textId="0353020B" w:rsidR="004D0226" w:rsidRDefault="004D0226" w:rsidP="004D0226">
      <w:pPr>
        <w:pStyle w:val="a1"/>
        <w:ind w:left="360"/>
        <w:rPr>
          <w:lang w:eastAsia="zh-TW"/>
        </w:rPr>
      </w:pPr>
      <w:r>
        <w:rPr>
          <w:rFonts w:hint="eastAsia"/>
          <w:lang w:eastAsia="zh-TW"/>
        </w:rPr>
        <w:t>估測右車道</w:t>
      </w:r>
      <m:oMath>
        <m:r>
          <m:rPr>
            <m:sty m:val="p"/>
          </m:rPr>
          <w:rPr>
            <w:rFonts w:ascii="Cambria Math" w:hAnsi="Cambria Math"/>
            <w:lang w:eastAsia="zh-TW"/>
          </w:rPr>
          <m:t>C1</m:t>
        </m:r>
      </m:oMath>
      <w:r w:rsidR="005228CE" w:rsidRPr="00C34986">
        <w:rPr>
          <w:rFonts w:hint="eastAsia"/>
          <w:bCs w:val="0"/>
          <w:lang w:eastAsia="zh-TW"/>
        </w:rPr>
        <w:t>算法如下：</w:t>
      </w:r>
    </w:p>
    <w:p w14:paraId="475999B8" w14:textId="45937480" w:rsidR="004D0226" w:rsidRPr="00ED3BC8" w:rsidRDefault="00AD7AED" w:rsidP="002A36EF">
      <w:pPr>
        <w:pStyle w:val="a1"/>
        <w:spacing w:beforeLines="50" w:before="120" w:afterLines="50" w:after="120"/>
        <w:ind w:left="357"/>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stC1</m:t>
          </m:r>
          <m:r>
            <m:rPr>
              <m:sty m:val="p"/>
            </m:rPr>
            <w:rPr>
              <w:rFonts w:ascii="Cambria Math" w:hAnsi="Cambria Math" w:hint="eastAsia"/>
              <w:lang w:eastAsia="zh-TW"/>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5C1B8EC1" w14:textId="4B014A30" w:rsidR="004D0226" w:rsidRDefault="004D0226" w:rsidP="004D0226">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2BBBA9A1" w14:textId="77777777" w:rsidR="0006257B" w:rsidRDefault="0006257B" w:rsidP="00386090">
      <w:pPr>
        <w:pStyle w:val="a1"/>
        <w:ind w:left="360"/>
        <w:rPr>
          <w:lang w:eastAsia="zh-TW"/>
        </w:rPr>
      </w:pPr>
    </w:p>
    <w:p w14:paraId="5D2DFE4D" w14:textId="77777777" w:rsidR="00C95722" w:rsidRDefault="005F24D4" w:rsidP="00C95722">
      <w:pPr>
        <w:pStyle w:val="a1"/>
        <w:keepNext/>
        <w:ind w:left="360"/>
      </w:pPr>
      <w:r w:rsidRPr="005F24D4">
        <w:rPr>
          <w:noProof/>
          <w:lang w:eastAsia="zh-TW"/>
        </w:rPr>
        <w:lastRenderedPageBreak/>
        <w:drawing>
          <wp:inline distT="0" distB="0" distL="0" distR="0" wp14:anchorId="7213C3BE" wp14:editId="05502C4F">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584325"/>
                    </a:xfrm>
                    <a:prstGeom prst="rect">
                      <a:avLst/>
                    </a:prstGeom>
                  </pic:spPr>
                </pic:pic>
              </a:graphicData>
            </a:graphic>
          </wp:inline>
        </w:drawing>
      </w:r>
    </w:p>
    <w:p w14:paraId="60893287" w14:textId="45308793" w:rsidR="005F24D4"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22</w:t>
      </w:r>
      <w:r w:rsidR="00827A97">
        <w:fldChar w:fldCharType="end"/>
      </w:r>
      <w:r>
        <w:t xml:space="preserve"> </w:t>
      </w:r>
      <w:r w:rsidRPr="00F223C6">
        <w:t>EstLaneC</w:t>
      </w:r>
      <w:r>
        <w:t>1</w:t>
      </w:r>
      <w:r w:rsidRPr="00F223C6">
        <w:t>R</w:t>
      </w:r>
    </w:p>
    <w:p w14:paraId="4821BB6F" w14:textId="77777777" w:rsidR="005F24D4" w:rsidRDefault="005F24D4" w:rsidP="00386090">
      <w:pPr>
        <w:pStyle w:val="a1"/>
        <w:ind w:left="360"/>
        <w:rPr>
          <w:lang w:eastAsia="zh-TW"/>
        </w:rPr>
      </w:pPr>
    </w:p>
    <w:p w14:paraId="1C7F8F26" w14:textId="72ADA094" w:rsidR="004D0226" w:rsidRPr="00F87E6A" w:rsidRDefault="004D0226" w:rsidP="004D0226">
      <w:pPr>
        <w:pStyle w:val="a1"/>
        <w:ind w:left="360"/>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5228CE" w:rsidRPr="00C34986">
        <w:rPr>
          <w:rFonts w:hint="eastAsia"/>
          <w:bCs w:val="0"/>
          <w:lang w:eastAsia="zh-TW"/>
        </w:rPr>
        <w:t>算法如下：</w:t>
      </w:r>
    </w:p>
    <w:p w14:paraId="5F60B7FF" w14:textId="3A94C69C" w:rsidR="004D0226" w:rsidRDefault="008D78D8" w:rsidP="004D0226">
      <w:pPr>
        <w:pStyle w:val="a1"/>
        <w:ind w:left="360"/>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stC2</m:t>
          </m:r>
          <m:r>
            <m:rPr>
              <m:sty m:val="p"/>
            </m:rPr>
            <w:rPr>
              <w:rFonts w:ascii="Cambria Math" w:hAnsi="Cambria Math" w:hint="eastAsia"/>
              <w:lang w:eastAsia="zh-TW"/>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69448EDA" w14:textId="77777777" w:rsidR="0006257B" w:rsidRDefault="0006257B" w:rsidP="00386090">
      <w:pPr>
        <w:pStyle w:val="a1"/>
        <w:ind w:left="360"/>
        <w:rPr>
          <w:lang w:eastAsia="zh-TW"/>
        </w:rPr>
      </w:pPr>
    </w:p>
    <w:p w14:paraId="0D81BDCD" w14:textId="77777777" w:rsidR="00C95722" w:rsidRDefault="005F24D4" w:rsidP="00C95722">
      <w:pPr>
        <w:pStyle w:val="a1"/>
        <w:keepNext/>
        <w:ind w:left="360"/>
      </w:pPr>
      <w:r w:rsidRPr="005F24D4">
        <w:rPr>
          <w:noProof/>
          <w:lang w:eastAsia="zh-TW"/>
        </w:rPr>
        <w:drawing>
          <wp:inline distT="0" distB="0" distL="0" distR="0" wp14:anchorId="467B2B66" wp14:editId="05FF082D">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427480"/>
                    </a:xfrm>
                    <a:prstGeom prst="rect">
                      <a:avLst/>
                    </a:prstGeom>
                  </pic:spPr>
                </pic:pic>
              </a:graphicData>
            </a:graphic>
          </wp:inline>
        </w:drawing>
      </w:r>
    </w:p>
    <w:p w14:paraId="4EC0802C" w14:textId="7C237C6A" w:rsidR="00691541"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23</w:t>
      </w:r>
      <w:r w:rsidR="00827A97">
        <w:fldChar w:fldCharType="end"/>
      </w:r>
      <w:r>
        <w:t xml:space="preserve"> </w:t>
      </w:r>
      <w:r w:rsidRPr="007E460E">
        <w:t>EstLaneC</w:t>
      </w:r>
      <w:r>
        <w:t>2</w:t>
      </w:r>
      <w:r w:rsidRPr="007E460E">
        <w:t>R</w:t>
      </w:r>
    </w:p>
    <w:p w14:paraId="4830BBF5" w14:textId="3F1D6B83" w:rsidR="005F24D4" w:rsidRDefault="005F24D4" w:rsidP="00386090">
      <w:pPr>
        <w:pStyle w:val="a1"/>
        <w:ind w:left="360"/>
        <w:rPr>
          <w:lang w:eastAsia="zh-TW"/>
        </w:rPr>
      </w:pPr>
    </w:p>
    <w:p w14:paraId="61E26F8A" w14:textId="7CE2813E" w:rsidR="002A4CA3" w:rsidRDefault="002A4CA3" w:rsidP="002A4CA3">
      <w:pPr>
        <w:pStyle w:val="a1"/>
        <w:ind w:left="360"/>
        <w:rPr>
          <w:lang w:eastAsia="zh-TW"/>
        </w:rPr>
      </w:pPr>
      <w:r>
        <w:rPr>
          <w:rFonts w:hint="eastAsia"/>
          <w:lang w:eastAsia="zh-TW"/>
        </w:rPr>
        <w:t>估測</w:t>
      </w:r>
      <w:r w:rsidR="004E74C1">
        <w:rPr>
          <w:rFonts w:hint="eastAsia"/>
          <w:lang w:eastAsia="zh-TW"/>
        </w:rPr>
        <w:t>右</w:t>
      </w:r>
      <w:r>
        <w:rPr>
          <w:rFonts w:hint="eastAsia"/>
          <w:lang w:eastAsia="zh-TW"/>
        </w:rPr>
        <w:t>車道</w:t>
      </w:r>
      <m:oMath>
        <m:r>
          <m:rPr>
            <m:sty m:val="p"/>
          </m:rPr>
          <w:rPr>
            <w:rFonts w:ascii="Cambria Math" w:hAnsi="Cambria Math"/>
            <w:lang w:eastAsia="zh-TW"/>
          </w:rPr>
          <m:t>C</m:t>
        </m:r>
        <m:r>
          <m:rPr>
            <m:sty m:val="p"/>
          </m:rPr>
          <w:rPr>
            <w:rFonts w:ascii="Cambria Math" w:hAnsi="Cambria Math" w:hint="eastAsia"/>
            <w:lang w:eastAsia="zh-TW"/>
          </w:rPr>
          <m:t>3</m:t>
        </m:r>
      </m:oMath>
      <w:r w:rsidR="00D11F92" w:rsidRPr="00C34986">
        <w:rPr>
          <w:rFonts w:hint="eastAsia"/>
          <w:bCs w:val="0"/>
          <w:lang w:eastAsia="zh-TW"/>
        </w:rPr>
        <w:t>算法如下：</w:t>
      </w:r>
    </w:p>
    <w:p w14:paraId="338BECAF" w14:textId="77777777" w:rsidR="005228CE" w:rsidRDefault="002A4CA3" w:rsidP="002A4CA3">
      <w:pPr>
        <w:pStyle w:val="a1"/>
        <w:ind w:left="360"/>
        <w:rPr>
          <w:lang w:eastAsia="zh-TW"/>
        </w:rPr>
      </w:pPr>
      <w:r>
        <w:rPr>
          <w:rFonts w:hint="eastAsia"/>
          <w:lang w:eastAsia="zh-TW"/>
        </w:rPr>
        <w:t>當使用相機車道線資訊旗標為TRUE時</w:t>
      </w:r>
    </w:p>
    <w:p w14:paraId="5330F5E2" w14:textId="77777777" w:rsidR="005228CE" w:rsidRDefault="002A4CA3" w:rsidP="002A4CA3">
      <w:pPr>
        <w:pStyle w:val="a1"/>
        <w:ind w:left="360"/>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stC3</m:t>
          </m:r>
          <m:r>
            <m:rPr>
              <m:sty m:val="p"/>
            </m:rPr>
            <w:rPr>
              <w:rFonts w:ascii="Cambria Math" w:hAnsi="Cambria Math" w:hint="eastAsia"/>
              <w:lang w:eastAsia="zh-TW"/>
            </w:rPr>
            <m:t>R= O</m:t>
          </m:r>
          <m:r>
            <m:rPr>
              <m:sty m:val="p"/>
            </m:rPr>
            <w:rPr>
              <w:rFonts w:ascii="Cambria Math" w:hAnsi="Cambria Math"/>
              <w:lang w:eastAsia="zh-TW"/>
            </w:rPr>
            <m:t>ptC3</m:t>
          </m:r>
          <m:r>
            <m:rPr>
              <m:sty m:val="p"/>
            </m:rPr>
            <w:rPr>
              <w:rFonts w:ascii="Cambria Math" w:hAnsi="Cambria Math" w:hint="eastAsia"/>
              <w:lang w:eastAsia="zh-TW"/>
            </w:rPr>
            <m:t xml:space="preserve">R </m:t>
          </m:r>
        </m:oMath>
      </m:oMathPara>
    </w:p>
    <w:p w14:paraId="2D9BD098" w14:textId="77777777" w:rsidR="005228CE" w:rsidRDefault="002A4CA3" w:rsidP="002A4CA3">
      <w:pPr>
        <w:pStyle w:val="a1"/>
        <w:ind w:left="360"/>
        <w:rPr>
          <w:lang w:eastAsia="zh-TW"/>
        </w:rPr>
      </w:pPr>
      <w:r>
        <w:rPr>
          <w:rFonts w:hint="eastAsia"/>
          <w:lang w:eastAsia="zh-TW"/>
        </w:rPr>
        <w:t>當使用相機車道線資訊旗標為FALSE且維持1秒時，</w:t>
      </w:r>
    </w:p>
    <w:p w14:paraId="46DDE2B0" w14:textId="1855C60E" w:rsidR="002A4CA3" w:rsidRDefault="002A4CA3" w:rsidP="005228CE">
      <w:pPr>
        <w:pStyle w:val="a1"/>
        <w:ind w:left="360"/>
        <w:jc w:val="center"/>
        <w:rPr>
          <w:lang w:eastAsia="zh-TW"/>
        </w:rPr>
      </w:pPr>
      <m:oMath>
        <m:r>
          <m:rPr>
            <m:sty m:val="p"/>
          </m:rPr>
          <w:rPr>
            <w:rFonts w:ascii="Cambria Math" w:hAnsi="Cambria Math" w:hint="eastAsia"/>
            <w:lang w:eastAsia="zh-TW"/>
          </w:rPr>
          <m:t>E</m:t>
        </m:r>
        <m:r>
          <m:rPr>
            <m:sty m:val="p"/>
          </m:rPr>
          <w:rPr>
            <w:rFonts w:ascii="Cambria Math" w:hAnsi="Cambria Math"/>
            <w:lang w:eastAsia="zh-TW"/>
          </w:rPr>
          <m:t>stC3</m:t>
        </m:r>
        <m:r>
          <m:rPr>
            <m:sty m:val="p"/>
          </m:rPr>
          <w:rPr>
            <w:rFonts w:ascii="Cambria Math" w:hAnsi="Cambria Math" w:hint="eastAsia"/>
            <w:lang w:eastAsia="zh-TW"/>
          </w:rPr>
          <m:t xml:space="preserve">R= </m:t>
        </m:r>
        <m:r>
          <m:rPr>
            <m:sty m:val="p"/>
          </m:rPr>
          <w:rPr>
            <w:rFonts w:ascii="Cambria Math" w:hAnsi="Cambria Math"/>
            <w:lang w:eastAsia="zh-TW"/>
          </w:rPr>
          <m:t>OptC3</m:t>
        </m:r>
        <m:r>
          <m:rPr>
            <m:sty m:val="p"/>
          </m:rPr>
          <w:rPr>
            <w:rFonts w:ascii="Cambria Math" w:hAnsi="Cambria Math" w:hint="eastAsia"/>
            <w:lang w:eastAsia="zh-TW"/>
          </w:rPr>
          <m:t>R</m:t>
        </m:r>
        <m:r>
          <m:rPr>
            <m:sty m:val="p"/>
          </m:rPr>
          <w:rPr>
            <w:rFonts w:ascii="MS Gothic" w:eastAsia="MS Gothic" w:hAnsi="MS Gothic" w:cs="MS Gothic" w:hint="eastAsia"/>
            <w:lang w:eastAsia="zh-TW"/>
          </w:rPr>
          <m:t>*</m:t>
        </m:r>
        <m:r>
          <m:rPr>
            <m:sty m:val="p"/>
          </m:rPr>
          <w:rPr>
            <w:rFonts w:ascii="Cambria Math" w:hAnsi="Cambria Math" w:hint="eastAsia"/>
            <w:lang w:eastAsia="zh-TW"/>
          </w:rPr>
          <m:t xml:space="preserve">0.994 </m:t>
        </m:r>
      </m:oMath>
      <w:r>
        <w:rPr>
          <w:rFonts w:hint="eastAsia"/>
          <w:lang w:eastAsia="zh-TW"/>
        </w:rPr>
        <w:t>。</w:t>
      </w:r>
    </w:p>
    <w:p w14:paraId="7451FF2B" w14:textId="77777777" w:rsidR="0006257B" w:rsidRPr="00F95482" w:rsidRDefault="0006257B" w:rsidP="005F24D4">
      <w:pPr>
        <w:pStyle w:val="a1"/>
        <w:ind w:left="360"/>
        <w:rPr>
          <w:lang w:eastAsia="zh-TW"/>
        </w:rPr>
      </w:pPr>
    </w:p>
    <w:p w14:paraId="29A32BE2" w14:textId="77777777" w:rsidR="00C95722" w:rsidRDefault="005F24D4" w:rsidP="00C95722">
      <w:pPr>
        <w:keepNext/>
        <w:ind w:firstLine="360"/>
        <w:jc w:val="right"/>
      </w:pPr>
      <w:r w:rsidRPr="005F24D4">
        <w:rPr>
          <w:noProof/>
          <w:lang w:eastAsia="zh-TW"/>
        </w:rPr>
        <w:drawing>
          <wp:inline distT="0" distB="0" distL="0" distR="0" wp14:anchorId="52DB7A65" wp14:editId="0EA32D9B">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332230"/>
                    </a:xfrm>
                    <a:prstGeom prst="rect">
                      <a:avLst/>
                    </a:prstGeom>
                  </pic:spPr>
                </pic:pic>
              </a:graphicData>
            </a:graphic>
          </wp:inline>
        </w:drawing>
      </w:r>
    </w:p>
    <w:p w14:paraId="5346E53C" w14:textId="4F817C8D" w:rsidR="00083E14" w:rsidRDefault="00C95722" w:rsidP="00C95722">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24</w:t>
      </w:r>
      <w:r w:rsidR="00827A97">
        <w:fldChar w:fldCharType="end"/>
      </w:r>
      <w:r>
        <w:rPr>
          <w:lang w:eastAsia="zh-TW"/>
        </w:rPr>
        <w:t xml:space="preserve"> </w:t>
      </w:r>
      <w:r w:rsidRPr="000844D7">
        <w:rPr>
          <w:lang w:eastAsia="zh-TW"/>
        </w:rPr>
        <w:t>EstLaneC</w:t>
      </w:r>
      <w:r>
        <w:rPr>
          <w:lang w:eastAsia="zh-TW"/>
        </w:rPr>
        <w:t>3</w:t>
      </w:r>
      <w:r w:rsidRPr="000844D7">
        <w:rPr>
          <w:lang w:eastAsia="zh-TW"/>
        </w:rPr>
        <w:t>R</w:t>
      </w:r>
    </w:p>
    <w:p w14:paraId="7139A4BF" w14:textId="77777777" w:rsidR="0006257B" w:rsidRPr="0006257B" w:rsidRDefault="0006257B" w:rsidP="0006257B">
      <w:pPr>
        <w:pStyle w:val="a1"/>
        <w:rPr>
          <w:lang w:eastAsia="zh-TW"/>
        </w:rPr>
      </w:pPr>
    </w:p>
    <w:p w14:paraId="1C7456B6" w14:textId="5B42A80E" w:rsidR="00F54B46" w:rsidRPr="0056203B" w:rsidRDefault="00B7453C" w:rsidP="002B5D0B">
      <w:pPr>
        <w:pStyle w:val="3"/>
      </w:pPr>
      <w:bookmarkStart w:id="29" w:name="_Toc113356916"/>
      <w:r>
        <w:rPr>
          <w:rFonts w:hint="eastAsia"/>
        </w:rPr>
        <w:t>PER</w:t>
      </w:r>
      <w:r>
        <w:t>_SRDS_01_00</w:t>
      </w:r>
      <w:r>
        <w:rPr>
          <w:rFonts w:hint="eastAsia"/>
        </w:rPr>
        <w:t>5</w:t>
      </w:r>
      <w:r>
        <w:tab/>
      </w:r>
      <w:r w:rsidR="0056203B" w:rsidRPr="0056203B">
        <w:rPr>
          <w:rFonts w:hint="eastAsia"/>
        </w:rPr>
        <w:t>左右殘餘車道時間</w:t>
      </w:r>
      <w:r w:rsidR="003937A5">
        <w:rPr>
          <w:rFonts w:hint="eastAsia"/>
        </w:rPr>
        <w:t>解析</w:t>
      </w:r>
      <w:bookmarkEnd w:id="29"/>
    </w:p>
    <w:p w14:paraId="25649BC6" w14:textId="7C0B66BF" w:rsidR="00D76B81" w:rsidRPr="00CC09DF" w:rsidRDefault="003B2409" w:rsidP="009550B3">
      <w:pPr>
        <w:rPr>
          <w:lang w:eastAsia="zh-TW"/>
        </w:rPr>
      </w:pPr>
      <w:r>
        <w:rPr>
          <w:rFonts w:hint="eastAsia"/>
          <w:lang w:eastAsia="zh-TW"/>
        </w:rPr>
        <w:lastRenderedPageBreak/>
        <w:t>需要</w:t>
      </w:r>
      <w:r w:rsidR="00D11F92">
        <w:rPr>
          <w:rFonts w:hint="eastAsia"/>
          <w:lang w:eastAsia="zh-TW"/>
        </w:rPr>
        <w:t>利用估測可視距離以及車速計算左</w:t>
      </w:r>
      <w:r w:rsidR="00D11F92" w:rsidRPr="0056203B">
        <w:rPr>
          <w:rFonts w:cs="Times New Roman" w:hint="eastAsia"/>
          <w:iCs/>
          <w:szCs w:val="28"/>
          <w:lang w:eastAsia="zh-TW"/>
        </w:rPr>
        <w:t>右殘餘車道時間</w:t>
      </w:r>
      <w:r w:rsidR="00D11F92">
        <w:rPr>
          <w:rFonts w:cs="Times New Roman" w:hint="eastAsia"/>
          <w:iCs/>
          <w:szCs w:val="28"/>
          <w:lang w:eastAsia="zh-TW"/>
        </w:rPr>
        <w:t>，用以獲得目前車道線剩餘多少時間可以使用。</w:t>
      </w:r>
    </w:p>
    <w:p w14:paraId="3C99CE78" w14:textId="77777777" w:rsidR="00D6402F" w:rsidRDefault="000569CE" w:rsidP="000C4D24">
      <w:pPr>
        <w:keepNext/>
        <w:jc w:val="center"/>
      </w:pPr>
      <w:r w:rsidRPr="000569CE">
        <w:rPr>
          <w:noProof/>
          <w:lang w:eastAsia="zh-TW"/>
        </w:rPr>
        <w:drawing>
          <wp:inline distT="0" distB="0" distL="0" distR="0" wp14:anchorId="79DFF076" wp14:editId="11CD663C">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75839BCB" w14:textId="44D233D9" w:rsidR="000569CE" w:rsidRDefault="00D6402F" w:rsidP="00D6402F">
      <w:pPr>
        <w:pStyle w:val="af1"/>
        <w:rPr>
          <w:rFonts w:cs="Times New Roman"/>
          <w:bCs/>
          <w:iCs/>
          <w:szCs w:val="28"/>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25</w:t>
      </w:r>
      <w:r w:rsidR="00827A97">
        <w:rPr>
          <w:lang w:eastAsia="zh-TW"/>
        </w:rPr>
        <w:fldChar w:fldCharType="end"/>
      </w:r>
      <w:r w:rsidR="006F57AD">
        <w:rPr>
          <w:rFonts w:hint="eastAsia"/>
          <w:lang w:eastAsia="zh-TW"/>
        </w:rPr>
        <w:t>左</w:t>
      </w:r>
      <w:r w:rsidR="006F57AD" w:rsidRPr="0056203B">
        <w:rPr>
          <w:rFonts w:cs="Times New Roman" w:hint="eastAsia"/>
          <w:bCs/>
          <w:iCs/>
          <w:szCs w:val="28"/>
          <w:lang w:eastAsia="zh-TW"/>
        </w:rPr>
        <w:t>右殘餘車道時間</w:t>
      </w:r>
    </w:p>
    <w:p w14:paraId="7A94D7B4" w14:textId="05C9A639" w:rsidR="00E77F0C" w:rsidRDefault="00E77F0C" w:rsidP="00E77F0C">
      <w:pPr>
        <w:pStyle w:val="a1"/>
        <w:rPr>
          <w:lang w:eastAsia="zh-TW"/>
        </w:rPr>
      </w:pPr>
    </w:p>
    <w:p w14:paraId="19F18CB2" w14:textId="630286AB" w:rsidR="00E063E4" w:rsidRDefault="00AF14C9" w:rsidP="00E063E4">
      <w:pPr>
        <w:pStyle w:val="Web"/>
        <w:spacing w:before="0" w:beforeAutospacing="0" w:after="0" w:afterAutospacing="0"/>
        <w:rPr>
          <w:bCs/>
        </w:rPr>
      </w:pPr>
      <m:oMath>
        <m:r>
          <m:rPr>
            <m:sty m:val="p"/>
          </m:rPr>
          <w:rPr>
            <w:rFonts w:ascii="Cambria Math" w:eastAsia="微軟正黑體" w:hAnsi="Cambria Math" w:cs="Arial"/>
            <w:szCs w:val="32"/>
            <w:lang w:val="en-GB" w:eastAsia="en-US"/>
          </w:rPr>
          <m:t>VPER_ResidualLaneL_s</m:t>
        </m:r>
      </m:oMath>
      <w:r w:rsidR="00E063E4" w:rsidRPr="00C34986">
        <w:rPr>
          <w:rFonts w:hint="eastAsia"/>
          <w:bCs/>
        </w:rPr>
        <w:t>算法如下：</w:t>
      </w:r>
    </w:p>
    <w:p w14:paraId="05FEFB82" w14:textId="63496F13"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rPr>
      </w:pPr>
      <m:oMathPara>
        <m:oMath>
          <m:r>
            <m:rPr>
              <m:sty m:val="p"/>
            </m:rPr>
            <w:rPr>
              <w:rFonts w:ascii="Cambria Math" w:eastAsia="微軟正黑體" w:hAnsi="Cambria Math" w:cs="Arial"/>
              <w:szCs w:val="32"/>
              <w:lang w:val="en-GB" w:eastAsia="en-US"/>
            </w:rPr>
            <m:t>VPER_ResidualLaneL_s</m:t>
          </m:r>
          <m:r>
            <m:rPr>
              <m:sty m:val="p"/>
            </m:rPr>
            <w:rPr>
              <w:rFonts w:ascii="Cambria Math" w:eastAsia="微軟正黑體" w:hAnsi="Cambria Math" w:cs="Arial" w:hint="eastAsia"/>
              <w:szCs w:val="32"/>
              <w:lang w:val="en-GB"/>
            </w:rPr>
            <m:t>=</m:t>
          </m:r>
          <m:f>
            <m:fPr>
              <m:ctrlPr>
                <w:rPr>
                  <w:rFonts w:ascii="Cambria Math" w:eastAsia="微軟正黑體" w:hAnsi="Cambria Math" w:cs="Arial"/>
                  <w:bCs/>
                  <w:szCs w:val="32"/>
                  <w:lang w:val="en-GB"/>
                </w:rPr>
              </m:ctrlPr>
            </m:fPr>
            <m:num>
              <m:r>
                <m:rPr>
                  <m:sty m:val="p"/>
                </m:rPr>
                <w:rPr>
                  <w:rFonts w:ascii="Cambria Math" w:hAnsi="Cambria Math"/>
                </w:rPr>
                <m:t>VPER_EstViewRangeEndL_m</m:t>
              </m:r>
            </m:num>
            <m:den>
              <m:r>
                <m:rPr>
                  <m:sty m:val="p"/>
                </m:rPr>
                <w:rPr>
                  <w:rFonts w:ascii="Cambria Math" w:hAnsi="Cambria Math"/>
                </w:rPr>
                <m:t>VDINR_VehSpd_mps</m:t>
              </m:r>
            </m:den>
          </m:f>
        </m:oMath>
      </m:oMathPara>
    </w:p>
    <w:p w14:paraId="133709F1" w14:textId="77777777"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eastAsia="en-US"/>
        </w:rPr>
      </w:pPr>
    </w:p>
    <w:p w14:paraId="23FA7F99" w14:textId="44947CD0" w:rsidR="00E063E4" w:rsidRDefault="00AF14C9" w:rsidP="00E063E4">
      <w:pPr>
        <w:pStyle w:val="a1"/>
      </w:pPr>
      <m:oMath>
        <m:r>
          <m:rPr>
            <m:sty m:val="p"/>
          </m:rPr>
          <w:rPr>
            <w:rFonts w:ascii="Cambria Math" w:hAnsi="Cambria Math"/>
          </w:rPr>
          <m:t>VPER_ResidualLaneR_s</m:t>
        </m:r>
      </m:oMath>
      <w:r w:rsidR="00E063E4" w:rsidRPr="00C34986">
        <w:rPr>
          <w:rFonts w:hint="eastAsia"/>
          <w:bCs w:val="0"/>
          <w:lang w:eastAsia="zh-TW"/>
        </w:rPr>
        <w:t>算法如下：</w:t>
      </w:r>
    </w:p>
    <w:p w14:paraId="75BBF219" w14:textId="46B3781C"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eastAsia="en-US"/>
        </w:rPr>
      </w:pPr>
      <m:oMathPara>
        <m:oMath>
          <m:r>
            <m:rPr>
              <m:sty m:val="p"/>
            </m:rPr>
            <w:rPr>
              <w:rFonts w:ascii="Cambria Math" w:eastAsia="微軟正黑體" w:hAnsi="Cambria Math" w:cs="Arial"/>
              <w:szCs w:val="32"/>
              <w:lang w:val="en-GB" w:eastAsia="en-US"/>
            </w:rPr>
            <m:t>VPER_ResidualLane</m:t>
          </m:r>
          <m:r>
            <m:rPr>
              <m:sty m:val="p"/>
            </m:rPr>
            <w:rPr>
              <w:rFonts w:ascii="Cambria Math" w:eastAsia="微軟正黑體" w:hAnsi="Cambria Math" w:cs="Arial" w:hint="eastAsia"/>
              <w:szCs w:val="32"/>
              <w:lang w:val="en-GB"/>
            </w:rPr>
            <m:t>R</m:t>
          </m:r>
          <m:r>
            <m:rPr>
              <m:sty m:val="p"/>
            </m:rPr>
            <w:rPr>
              <w:rFonts w:ascii="Cambria Math" w:eastAsia="微軟正黑體" w:hAnsi="Cambria Math" w:cs="Arial"/>
              <w:szCs w:val="32"/>
              <w:lang w:val="en-GB" w:eastAsia="en-US"/>
            </w:rPr>
            <m:t>_s</m:t>
          </m:r>
          <m:r>
            <m:rPr>
              <m:sty m:val="p"/>
            </m:rPr>
            <w:rPr>
              <w:rFonts w:ascii="Cambria Math" w:eastAsia="微軟正黑體" w:hAnsi="Cambria Math" w:cs="Arial" w:hint="eastAsia"/>
              <w:szCs w:val="32"/>
              <w:lang w:val="en-GB"/>
            </w:rPr>
            <m:t>=</m:t>
          </m:r>
          <m:f>
            <m:fPr>
              <m:ctrlPr>
                <w:rPr>
                  <w:rFonts w:ascii="Cambria Math" w:eastAsia="微軟正黑體" w:hAnsi="Cambria Math" w:cs="Arial"/>
                  <w:bCs/>
                  <w:szCs w:val="32"/>
                  <w:lang w:val="en-GB"/>
                </w:rPr>
              </m:ctrlPr>
            </m:fPr>
            <m:num>
              <m:r>
                <m:rPr>
                  <m:sty m:val="p"/>
                </m:rPr>
                <w:rPr>
                  <w:rFonts w:ascii="Cambria Math" w:hAnsi="Cambria Math"/>
                </w:rPr>
                <m:t>VPER_EstViewRangeEnd</m:t>
              </m:r>
              <m:r>
                <m:rPr>
                  <m:sty m:val="p"/>
                </m:rPr>
                <w:rPr>
                  <w:rFonts w:ascii="Cambria Math" w:hAnsi="Cambria Math" w:hint="eastAsia"/>
                </w:rPr>
                <m:t>R</m:t>
              </m:r>
              <m:r>
                <m:rPr>
                  <m:sty m:val="p"/>
                </m:rPr>
                <w:rPr>
                  <w:rFonts w:ascii="Cambria Math" w:hAnsi="Cambria Math"/>
                </w:rPr>
                <m:t>_m</m:t>
              </m:r>
            </m:num>
            <m:den>
              <m:r>
                <m:rPr>
                  <m:sty m:val="p"/>
                </m:rPr>
                <w:rPr>
                  <w:rFonts w:ascii="Cambria Math" w:hAnsi="Cambria Math"/>
                </w:rPr>
                <m:t>VDINR_VehSpd_mps</m:t>
              </m:r>
            </m:den>
          </m:f>
        </m:oMath>
      </m:oMathPara>
    </w:p>
    <w:p w14:paraId="798BDDD1" w14:textId="77777777" w:rsidR="00E063E4" w:rsidRPr="00E77F0C" w:rsidRDefault="00E063E4" w:rsidP="00E77F0C">
      <w:pPr>
        <w:pStyle w:val="a1"/>
        <w:rPr>
          <w:lang w:eastAsia="zh-TW"/>
        </w:rPr>
      </w:pPr>
    </w:p>
    <w:p w14:paraId="52557F02" w14:textId="156DD99A" w:rsidR="00C85655" w:rsidRDefault="00B7453C" w:rsidP="002B5D0B">
      <w:pPr>
        <w:pStyle w:val="20"/>
      </w:pPr>
      <w:bookmarkStart w:id="30" w:name="_Toc113356917"/>
      <w:r>
        <w:rPr>
          <w:rFonts w:hint="eastAsia"/>
        </w:rPr>
        <w:t>PER</w:t>
      </w:r>
      <w:r>
        <w:t>_SRDS_0</w:t>
      </w:r>
      <w:r>
        <w:rPr>
          <w:rFonts w:hint="eastAsia"/>
        </w:rPr>
        <w:t>2</w:t>
      </w:r>
      <w:r>
        <w:tab/>
      </w:r>
      <w:r w:rsidR="00180DC9">
        <w:rPr>
          <w:rFonts w:hint="eastAsia"/>
        </w:rPr>
        <w:t>Ti</w:t>
      </w:r>
      <w:r w:rsidR="00180DC9">
        <w:t>me to lane crossing</w:t>
      </w:r>
      <w:r w:rsidR="00760277">
        <w:rPr>
          <w:rFonts w:hint="eastAsia"/>
        </w:rPr>
        <w:t xml:space="preserve"> 跨越車道線時間解析</w:t>
      </w:r>
      <w:bookmarkEnd w:id="30"/>
    </w:p>
    <w:p w14:paraId="557FA406" w14:textId="27639B13" w:rsidR="0004481D" w:rsidRPr="00175F3C" w:rsidRDefault="00175F3C" w:rsidP="0004481D">
      <w:pPr>
        <w:pStyle w:val="a1"/>
        <w:rPr>
          <w:lang w:eastAsia="zh-TW"/>
        </w:rPr>
      </w:pPr>
      <w:r>
        <w:rPr>
          <w:rFonts w:hint="eastAsia"/>
          <w:lang w:eastAsia="zh-TW"/>
        </w:rPr>
        <w:t>需要</w:t>
      </w:r>
      <w:r w:rsidR="00970AC9">
        <w:rPr>
          <w:rFonts w:hint="eastAsia"/>
          <w:lang w:eastAsia="zh-TW"/>
        </w:rPr>
        <w:t>依據相機</w:t>
      </w:r>
      <w:r>
        <w:rPr>
          <w:rFonts w:hint="eastAsia"/>
          <w:lang w:eastAsia="zh-TW"/>
        </w:rPr>
        <w:t>距離車道線的距離</w:t>
      </w:r>
      <w:r w:rsidR="00970AC9">
        <w:rPr>
          <w:rFonts w:hint="eastAsia"/>
          <w:lang w:eastAsia="zh-TW"/>
        </w:rPr>
        <w:t>以</w:t>
      </w:r>
      <w:r>
        <w:rPr>
          <w:rFonts w:hint="eastAsia"/>
          <w:lang w:eastAsia="zh-TW"/>
        </w:rPr>
        <w:t>及</w:t>
      </w:r>
      <w:r w:rsidR="00970AC9" w:rsidRPr="00C72B14">
        <w:rPr>
          <w:rFonts w:hint="eastAsia"/>
          <w:lang w:eastAsia="zh-TW"/>
        </w:rPr>
        <w:t>車身側向速度</w:t>
      </w:r>
      <w:r w:rsidR="00970AC9">
        <w:rPr>
          <w:rFonts w:hint="eastAsia"/>
          <w:lang w:eastAsia="zh-TW"/>
        </w:rPr>
        <w:t>計算跨越車道線時間</w:t>
      </w:r>
      <w:r>
        <w:rPr>
          <w:rFonts w:hint="eastAsia"/>
          <w:lang w:eastAsia="zh-TW"/>
        </w:rPr>
        <w:t>。</w:t>
      </w:r>
    </w:p>
    <w:p w14:paraId="3390D929" w14:textId="77777777" w:rsidR="0004481D" w:rsidRPr="0004481D" w:rsidRDefault="0004481D" w:rsidP="0004481D">
      <w:pPr>
        <w:pStyle w:val="a1"/>
        <w:rPr>
          <w:lang w:eastAsia="zh-TW"/>
        </w:rPr>
      </w:pPr>
    </w:p>
    <w:p w14:paraId="0CC421B6" w14:textId="6BA06AD0" w:rsidR="00095746" w:rsidRDefault="00095746" w:rsidP="00095746">
      <w:pPr>
        <w:pStyle w:val="a1"/>
        <w:numPr>
          <w:ilvl w:val="0"/>
          <w:numId w:val="16"/>
        </w:numPr>
        <w:rPr>
          <w:lang w:eastAsia="zh-TW"/>
        </w:rPr>
      </w:pPr>
      <w:r>
        <w:rPr>
          <w:rFonts w:hint="eastAsia"/>
          <w:lang w:eastAsia="zh-TW"/>
        </w:rPr>
        <w:t>跨越左車道線時間</w:t>
      </w:r>
    </w:p>
    <w:p w14:paraId="55FE02F4" w14:textId="2E6D6B14" w:rsidR="00095746" w:rsidRDefault="001E1F6E" w:rsidP="00AA4EBC">
      <w:pPr>
        <w:pStyle w:val="a1"/>
        <w:ind w:left="360"/>
        <w:rPr>
          <w:lang w:eastAsia="zh-TW"/>
        </w:rPr>
      </w:pPr>
      <w:bookmarkStart w:id="31" w:name="_Hlk113360027"/>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w:t>
      </w:r>
      <w:r w:rsidR="00B74655">
        <w:rPr>
          <w:rFonts w:hint="eastAsia"/>
          <w:lang w:eastAsia="zh-TW"/>
        </w:rPr>
        <w:t>減去</w:t>
      </w:r>
      <w:proofErr w:type="gramStart"/>
      <w:r w:rsidR="00B74655">
        <w:rPr>
          <w:rFonts w:hint="eastAsia"/>
          <w:lang w:eastAsia="zh-TW"/>
        </w:rPr>
        <w:t>一半車寬</w:t>
      </w:r>
      <w:proofErr w:type="gramEnd"/>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00403DD2" w:rsidRPr="00403DD2">
        <w:rPr>
          <w:szCs w:val="24"/>
          <w:lang w:eastAsia="zh-TW"/>
        </w:rPr>
        <w:t>(</w:t>
      </w:r>
      <w:r w:rsidR="00403DD2" w:rsidRPr="00403DD2">
        <w:rPr>
          <w:rFonts w:hint="eastAsia"/>
          <w:szCs w:val="24"/>
          <w:lang w:eastAsia="zh-TW"/>
        </w:rPr>
        <w:t>1.8</w:t>
      </w:r>
      <w:r w:rsidR="00403DD2" w:rsidRPr="00403DD2">
        <w:rPr>
          <w:szCs w:val="24"/>
          <w:lang w:eastAsia="zh-TW"/>
        </w:rPr>
        <w:t>)</w:t>
      </w:r>
      <w:r w:rsidR="00F0587F">
        <w:rPr>
          <w:rFonts w:hint="eastAsia"/>
          <w:lang w:eastAsia="zh-TW"/>
        </w:rPr>
        <w:t>再減去一門檻值</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00403DD2" w:rsidRPr="00403DD2">
        <w:rPr>
          <w:lang w:eastAsia="zh-TW"/>
        </w:rPr>
        <w:t>(</w:t>
      </w:r>
      <w:r w:rsidR="00403DD2" w:rsidRPr="00403DD2">
        <w:rPr>
          <w:rFonts w:hint="eastAsia"/>
          <w:lang w:eastAsia="zh-TW"/>
        </w:rPr>
        <w:t>0</w:t>
      </w:r>
      <w:r w:rsidR="00403DD2" w:rsidRPr="00403DD2">
        <w:rPr>
          <w:lang w:eastAsia="zh-TW"/>
        </w:rPr>
        <w:t>)</w:t>
      </w:r>
      <w:r w:rsidR="00B77C19">
        <w:rPr>
          <w:rFonts w:hint="eastAsia"/>
          <w:lang w:eastAsia="zh-TW"/>
        </w:rPr>
        <w:t>作為</w:t>
      </w:r>
      <w:r w:rsidR="00B77C19" w:rsidRPr="00C72B14">
        <w:rPr>
          <w:rFonts w:hint="eastAsia"/>
          <w:lang w:eastAsia="zh-TW"/>
        </w:rPr>
        <w:t>車</w:t>
      </w:r>
      <w:r w:rsidR="00B77C19">
        <w:rPr>
          <w:rFonts w:hint="eastAsia"/>
          <w:lang w:eastAsia="zh-TW"/>
        </w:rPr>
        <w:t>輛</w:t>
      </w:r>
      <w:r w:rsidR="00B77C19" w:rsidRPr="00C72B14">
        <w:rPr>
          <w:rFonts w:hint="eastAsia"/>
          <w:lang w:eastAsia="zh-TW"/>
        </w:rPr>
        <w:t>最左距離車道線的距離</w:t>
      </w:r>
      <w:r w:rsidR="00B77C19">
        <w:rPr>
          <w:rFonts w:hint="eastAsia"/>
          <w:lang w:eastAsia="zh-TW"/>
        </w:rPr>
        <w:t>，再將其數值除以</w:t>
      </w:r>
      <w:r w:rsidR="00B77C19" w:rsidRPr="00C72B14">
        <w:rPr>
          <w:rFonts w:hint="eastAsia"/>
          <w:lang w:eastAsia="zh-TW"/>
        </w:rPr>
        <w:t>車身側向速度</w:t>
      </w:r>
      <w:r w:rsidR="00B77C19">
        <w:rPr>
          <w:rFonts w:hint="eastAsia"/>
          <w:lang w:eastAsia="zh-TW"/>
        </w:rPr>
        <w:t>計算跨越左車道線時間。</w:t>
      </w:r>
    </w:p>
    <w:bookmarkEnd w:id="31"/>
    <w:p w14:paraId="7281566D" w14:textId="7E782BC7" w:rsidR="00F14AC8" w:rsidRPr="0015629E" w:rsidRDefault="0015629E" w:rsidP="00AA4EBC">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4796CAE6" w14:textId="63BD58B2" w:rsidR="0015629E" w:rsidRPr="0015629E" w:rsidRDefault="00403DD2" w:rsidP="0015629E">
      <w:pPr>
        <w:pStyle w:val="a1"/>
        <w:spacing w:beforeLines="50" w:before="120" w:afterLines="50" w:after="120"/>
        <w:rPr>
          <w:sz w:val="22"/>
          <w:szCs w:val="24"/>
          <w:lang w:eastAsia="zh-TW"/>
        </w:rPr>
      </w:pPr>
      <m:oMathPara>
        <m:oMath>
          <m: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2E6A3204" w14:textId="12D6E940" w:rsidR="00F14AC8" w:rsidRDefault="00F14AC8" w:rsidP="00F14AC8">
      <w:pPr>
        <w:pStyle w:val="Web"/>
        <w:spacing w:before="0" w:beforeAutospacing="0" w:after="0" w:afterAutospacing="0"/>
      </w:pPr>
    </w:p>
    <w:p w14:paraId="483F835C" w14:textId="77777777" w:rsidR="001020D4" w:rsidRDefault="008A0B8B" w:rsidP="001020D4">
      <w:pPr>
        <w:pStyle w:val="a1"/>
        <w:keepNext/>
      </w:pPr>
      <w:r w:rsidRPr="008A0B8B">
        <w:rPr>
          <w:noProof/>
          <w:lang w:eastAsia="zh-TW"/>
        </w:rPr>
        <w:lastRenderedPageBreak/>
        <w:drawing>
          <wp:inline distT="0" distB="0" distL="0" distR="0" wp14:anchorId="724726AF" wp14:editId="6957BA9B">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31900"/>
                    </a:xfrm>
                    <a:prstGeom prst="rect">
                      <a:avLst/>
                    </a:prstGeom>
                  </pic:spPr>
                </pic:pic>
              </a:graphicData>
            </a:graphic>
          </wp:inline>
        </w:drawing>
      </w:r>
    </w:p>
    <w:p w14:paraId="6E3286E5" w14:textId="6BE51E0A" w:rsidR="00AA4EBC" w:rsidRDefault="001020D4" w:rsidP="001759C1">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26</w:t>
      </w:r>
      <w:r w:rsidR="00827A97">
        <w:rPr>
          <w:lang w:eastAsia="zh-TW"/>
        </w:rPr>
        <w:fldChar w:fldCharType="end"/>
      </w:r>
      <w:r>
        <w:rPr>
          <w:rFonts w:hint="eastAsia"/>
          <w:lang w:eastAsia="zh-TW"/>
        </w:rPr>
        <w:t xml:space="preserve"> </w:t>
      </w:r>
      <w:r w:rsidR="00DC67E3">
        <w:rPr>
          <w:rFonts w:hint="eastAsia"/>
          <w:lang w:eastAsia="zh-TW"/>
        </w:rPr>
        <w:t>跨越左車道線時間</w:t>
      </w:r>
      <w:r>
        <w:rPr>
          <w:rFonts w:hint="eastAsia"/>
          <w:lang w:eastAsia="zh-TW"/>
        </w:rPr>
        <w:t>架構圖</w:t>
      </w:r>
    </w:p>
    <w:p w14:paraId="27D2DA7B" w14:textId="1C99A35C" w:rsidR="00AA4EBC" w:rsidRDefault="00AA4EBC" w:rsidP="00AA4EBC">
      <w:pPr>
        <w:pStyle w:val="a1"/>
        <w:numPr>
          <w:ilvl w:val="0"/>
          <w:numId w:val="16"/>
        </w:numPr>
        <w:rPr>
          <w:lang w:eastAsia="zh-TW"/>
        </w:rPr>
      </w:pPr>
      <w:r>
        <w:rPr>
          <w:rFonts w:hint="eastAsia"/>
          <w:lang w:eastAsia="zh-TW"/>
        </w:rPr>
        <w:t>跨越右車道線時間</w:t>
      </w:r>
    </w:p>
    <w:p w14:paraId="65B4BC1B" w14:textId="3601F189" w:rsidR="00AA4EBC" w:rsidRDefault="00AA4EBC" w:rsidP="00AA4EBC">
      <w:pPr>
        <w:pStyle w:val="a1"/>
        <w:ind w:left="360"/>
        <w:rPr>
          <w:lang w:eastAsia="zh-TW"/>
        </w:rPr>
      </w:pPr>
      <w:bookmarkStart w:id="32" w:name="_Hlk113360015"/>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一半車寬</w:t>
      </w:r>
      <w:proofErr w:type="gramEnd"/>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00403DD2" w:rsidRPr="00403DD2">
        <w:rPr>
          <w:szCs w:val="24"/>
          <w:lang w:eastAsia="zh-TW"/>
        </w:rPr>
        <w:t>(</w:t>
      </w:r>
      <w:r w:rsidR="00403DD2" w:rsidRPr="00403DD2">
        <w:rPr>
          <w:rFonts w:hint="eastAsia"/>
          <w:szCs w:val="24"/>
          <w:lang w:eastAsia="zh-TW"/>
        </w:rPr>
        <w:t>1.8</w:t>
      </w:r>
      <w:r w:rsidR="001C677E" w:rsidRPr="00403DD2">
        <w:rPr>
          <w:rFonts w:hint="eastAsia"/>
          <w:lang w:eastAsia="zh-TW"/>
        </w:rPr>
        <w:t>)</w:t>
      </w:r>
      <w:r>
        <w:rPr>
          <w:rFonts w:hint="eastAsia"/>
          <w:lang w:eastAsia="zh-TW"/>
        </w:rPr>
        <w:t>再</w:t>
      </w:r>
      <w:r w:rsidR="008A1E76">
        <w:rPr>
          <w:rFonts w:hint="eastAsia"/>
          <w:lang w:eastAsia="zh-TW"/>
        </w:rPr>
        <w:t>加上</w:t>
      </w:r>
      <w:r>
        <w:rPr>
          <w:rFonts w:hint="eastAsia"/>
          <w:lang w:eastAsia="zh-TW"/>
        </w:rPr>
        <w:t>一門檻值</w:t>
      </w:r>
      <m:oMath>
        <m:r>
          <m:rPr>
            <m:sty m:val="p"/>
          </m:rPr>
          <w:rPr>
            <w:rFonts w:ascii="Cambria Math" w:hAnsi="Cambria Math"/>
            <w:lang w:eastAsia="zh-TW"/>
          </w:rPr>
          <m:t>KPER_C0CrossingThr_m</m:t>
        </m:r>
      </m:oMath>
      <w:r w:rsidR="00403DD2" w:rsidRPr="00403DD2">
        <w:rPr>
          <w:lang w:eastAsia="zh-TW"/>
        </w:rPr>
        <w:t>(</w:t>
      </w:r>
      <w:r w:rsidR="00403DD2"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bookmarkEnd w:id="32"/>
    <w:p w14:paraId="2D406DBB" w14:textId="72328937" w:rsidR="0015629E" w:rsidRPr="0015629E" w:rsidRDefault="0015629E" w:rsidP="0015629E">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3986A709" w14:textId="7D2CB0EB" w:rsidR="00A814B9" w:rsidRPr="00BB04A0" w:rsidRDefault="0015629E" w:rsidP="00D22B32">
      <w:pPr>
        <w:pStyle w:val="a1"/>
        <w:spacing w:beforeLines="50" w:before="120" w:afterLines="50" w:after="120"/>
        <w:rPr>
          <w:sz w:val="22"/>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4761166F" w14:textId="77777777" w:rsidR="00642CFA" w:rsidRPr="00256875" w:rsidRDefault="00642CFA" w:rsidP="00D22B32">
      <w:pPr>
        <w:pStyle w:val="a1"/>
        <w:spacing w:beforeLines="50" w:before="120" w:afterLines="50" w:after="120"/>
        <w:rPr>
          <w:lang w:eastAsia="zh-TW"/>
        </w:rPr>
      </w:pPr>
    </w:p>
    <w:p w14:paraId="192514E9" w14:textId="77777777" w:rsidR="001020D4" w:rsidRDefault="001020D4" w:rsidP="001020D4">
      <w:pPr>
        <w:pStyle w:val="a1"/>
        <w:keepNext/>
      </w:pPr>
      <w:r w:rsidRPr="001020D4">
        <w:rPr>
          <w:noProof/>
          <w:lang w:eastAsia="zh-TW"/>
        </w:rPr>
        <w:drawing>
          <wp:inline distT="0" distB="0" distL="0" distR="0" wp14:anchorId="3C17B3F9" wp14:editId="5CB02129">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257300"/>
                    </a:xfrm>
                    <a:prstGeom prst="rect">
                      <a:avLst/>
                    </a:prstGeom>
                  </pic:spPr>
                </pic:pic>
              </a:graphicData>
            </a:graphic>
          </wp:inline>
        </w:drawing>
      </w:r>
    </w:p>
    <w:p w14:paraId="30C49373" w14:textId="3216567A" w:rsidR="001020D4" w:rsidRPr="001020D4" w:rsidRDefault="001020D4" w:rsidP="001020D4">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27</w:t>
      </w:r>
      <w:r w:rsidR="00827A97">
        <w:rPr>
          <w:lang w:eastAsia="zh-TW"/>
        </w:rPr>
        <w:fldChar w:fldCharType="end"/>
      </w:r>
      <w:r>
        <w:rPr>
          <w:rFonts w:hint="eastAsia"/>
          <w:lang w:eastAsia="zh-TW"/>
        </w:rPr>
        <w:t xml:space="preserve"> </w:t>
      </w:r>
      <w:r w:rsidR="00DC67E3">
        <w:rPr>
          <w:rFonts w:hint="eastAsia"/>
          <w:lang w:eastAsia="zh-TW"/>
        </w:rPr>
        <w:t>跨越右車道線時間</w:t>
      </w:r>
      <w:r>
        <w:rPr>
          <w:rFonts w:hint="eastAsia"/>
          <w:lang w:eastAsia="zh-TW"/>
        </w:rPr>
        <w:t>架構圖</w:t>
      </w:r>
    </w:p>
    <w:p w14:paraId="0652BAE8" w14:textId="77777777" w:rsidR="002A64A9" w:rsidRDefault="002A64A9" w:rsidP="00357DE1">
      <w:pPr>
        <w:rPr>
          <w:lang w:eastAsia="zh-TW"/>
        </w:rPr>
      </w:pPr>
    </w:p>
    <w:p w14:paraId="0C1D29A0" w14:textId="4D814E69" w:rsidR="00C85655" w:rsidRDefault="001539EA" w:rsidP="002B5D0B">
      <w:pPr>
        <w:pStyle w:val="20"/>
      </w:pPr>
      <w:bookmarkStart w:id="33" w:name="_Toc113356918"/>
      <w:r>
        <w:rPr>
          <w:rFonts w:hint="eastAsia"/>
        </w:rPr>
        <w:t>PER</w:t>
      </w:r>
      <w:r w:rsidR="00C85655">
        <w:t>_SRDS_0</w:t>
      </w:r>
      <w:r>
        <w:rPr>
          <w:rFonts w:hint="eastAsia"/>
        </w:rPr>
        <w:t>3</w:t>
      </w:r>
      <w:r w:rsidR="00C85655">
        <w:tab/>
      </w:r>
      <w:r w:rsidR="00C85655">
        <w:rPr>
          <w:rFonts w:hint="eastAsia"/>
        </w:rPr>
        <w:t>左車道</w:t>
      </w:r>
      <w:r w:rsidR="00BC1F91">
        <w:rPr>
          <w:rFonts w:hint="eastAsia"/>
        </w:rPr>
        <w:t>斜率</w:t>
      </w:r>
      <w:r w:rsidR="00C85655">
        <w:rPr>
          <w:rFonts w:hint="eastAsia"/>
        </w:rPr>
        <w:t>偏差</w:t>
      </w:r>
      <w:bookmarkEnd w:id="33"/>
    </w:p>
    <w:p w14:paraId="54F8AD7A" w14:textId="0E7C9EE9" w:rsidR="00D55D18" w:rsidRPr="0049324F" w:rsidRDefault="006C6F22" w:rsidP="0049324F">
      <w:pPr>
        <w:pStyle w:val="a1"/>
        <w:rPr>
          <w:rFonts w:ascii="標楷體" w:hAnsi="標楷體"/>
          <w:lang w:eastAsia="zh-TW"/>
        </w:rPr>
      </w:pPr>
      <w:r>
        <w:rPr>
          <w:rFonts w:ascii="標楷體" w:hAnsi="標楷體" w:hint="eastAsia"/>
          <w:lang w:eastAsia="zh-TW"/>
        </w:rPr>
        <w:t>需要依據</w:t>
      </w:r>
      <w:r w:rsidR="00A265A0">
        <w:rPr>
          <w:rFonts w:ascii="標楷體" w:hAnsi="標楷體" w:hint="eastAsia"/>
          <w:lang w:eastAsia="zh-TW"/>
        </w:rPr>
        <w:t>相機左側車道線資訊、左側車道線品質、車速</w:t>
      </w:r>
      <w:r w:rsidR="00140A7A" w:rsidRPr="00C37926">
        <w:rPr>
          <w:rFonts w:ascii="標楷體" w:hAnsi="標楷體" w:hint="eastAsia"/>
          <w:lang w:eastAsia="zh-TW"/>
        </w:rPr>
        <w:t>進行的</w:t>
      </w:r>
      <w:r w:rsidR="00DF55AE">
        <w:rPr>
          <w:rFonts w:ascii="標楷體" w:hAnsi="標楷體" w:hint="eastAsia"/>
          <w:lang w:eastAsia="zh-TW"/>
        </w:rPr>
        <w:t>左</w:t>
      </w:r>
      <w:r w:rsidR="00140A7A" w:rsidRPr="00C37926">
        <w:rPr>
          <w:rFonts w:ascii="標楷體" w:hAnsi="標楷體" w:hint="eastAsia"/>
          <w:lang w:eastAsia="zh-TW"/>
        </w:rPr>
        <w:t>車道</w:t>
      </w:r>
      <w:r w:rsidR="00BC1F91">
        <w:rPr>
          <w:rFonts w:hint="eastAsia"/>
          <w:lang w:eastAsia="zh-TW"/>
        </w:rPr>
        <w:t>斜率</w:t>
      </w:r>
      <w:r w:rsidR="00873176">
        <w:rPr>
          <w:rFonts w:ascii="標楷體" w:hAnsi="標楷體" w:hint="eastAsia"/>
          <w:lang w:eastAsia="zh-TW"/>
        </w:rPr>
        <w:t>偏差量</w:t>
      </w:r>
      <w:r w:rsidR="00DF55AE">
        <w:rPr>
          <w:rFonts w:ascii="標楷體" w:hAnsi="標楷體" w:hint="eastAsia"/>
          <w:lang w:eastAsia="zh-TW"/>
        </w:rPr>
        <w:t>計算</w:t>
      </w:r>
      <w:r w:rsidR="00D603B7">
        <w:rPr>
          <w:rFonts w:ascii="標楷體" w:hAnsi="標楷體" w:hint="eastAsia"/>
          <w:lang w:eastAsia="zh-TW"/>
        </w:rPr>
        <w:t>。</w:t>
      </w:r>
    </w:p>
    <w:p w14:paraId="217C06EF" w14:textId="2899C80D" w:rsidR="00F763D0" w:rsidRPr="00DF55AE" w:rsidRDefault="00F763D0" w:rsidP="00140A7A">
      <w:pPr>
        <w:pStyle w:val="a1"/>
        <w:rPr>
          <w:rFonts w:ascii="標楷體" w:hAnsi="標楷體"/>
          <w:lang w:eastAsia="zh-TW"/>
        </w:rPr>
      </w:pPr>
    </w:p>
    <w:p w14:paraId="68928F41" w14:textId="5A2561A8" w:rsidR="00C331A3" w:rsidRPr="00E33EF7" w:rsidRDefault="00A52AB3" w:rsidP="00C331A3">
      <w:pPr>
        <w:pStyle w:val="a1"/>
        <w:numPr>
          <w:ilvl w:val="0"/>
          <w:numId w:val="12"/>
        </w:numPr>
        <w:rPr>
          <w:lang w:eastAsia="zh-TW"/>
        </w:rPr>
      </w:pPr>
      <w:r>
        <w:rPr>
          <w:rFonts w:ascii="標楷體" w:hAnsi="標楷體" w:hint="eastAsia"/>
          <w:lang w:eastAsia="zh-TW"/>
        </w:rPr>
        <w:t>第一條件式</w:t>
      </w:r>
    </w:p>
    <w:p w14:paraId="672061EA" w14:textId="31E803B2" w:rsidR="00E33EF7" w:rsidRDefault="00102E47" w:rsidP="00E33EF7">
      <w:pPr>
        <w:pStyle w:val="a1"/>
        <w:ind w:left="360"/>
        <w:rPr>
          <w:lang w:eastAsia="zh-TW"/>
        </w:rPr>
      </w:pPr>
      <w:bookmarkStart w:id="34" w:name="_Hlk113359997"/>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之變化量大於</w:t>
      </w:r>
      <w:r w:rsidR="00DF130C">
        <w:rPr>
          <w:lang w:eastAsia="zh-TW"/>
        </w:rPr>
        <w:t>0.00001</w:t>
      </w:r>
      <w:r>
        <w:rPr>
          <w:rFonts w:hint="eastAsia"/>
          <w:lang w:eastAsia="zh-TW"/>
        </w:rPr>
        <w:t>且縱向</w:t>
      </w:r>
      <w:r w:rsidR="00044B0B">
        <w:rPr>
          <w:rFonts w:hint="eastAsia"/>
          <w:lang w:eastAsia="zh-TW"/>
        </w:rPr>
        <w:t>移動距離變化大於</w:t>
      </w:r>
      <w:r w:rsidR="00DF130C">
        <w:rPr>
          <w:lang w:eastAsia="zh-TW"/>
        </w:rPr>
        <w:t>0.04</w:t>
      </w:r>
      <w:r w:rsidR="00044B0B">
        <w:rPr>
          <w:rFonts w:hint="eastAsia"/>
          <w:lang w:eastAsia="zh-TW"/>
        </w:rPr>
        <w:t>時成立。</w:t>
      </w:r>
    </w:p>
    <w:bookmarkEnd w:id="34"/>
    <w:p w14:paraId="39F253A9" w14:textId="77777777" w:rsidR="00102E47" w:rsidRPr="00F9224F" w:rsidRDefault="00102E47" w:rsidP="00E33EF7">
      <w:pPr>
        <w:pStyle w:val="a1"/>
        <w:ind w:left="360"/>
        <w:rPr>
          <w:lang w:eastAsia="zh-TW"/>
        </w:rPr>
      </w:pPr>
    </w:p>
    <w:p w14:paraId="419816A0" w14:textId="77777777" w:rsidR="00633C22" w:rsidRDefault="00633C22" w:rsidP="003A5BBD">
      <w:pPr>
        <w:pStyle w:val="a1"/>
        <w:keepNext/>
        <w:ind w:left="360"/>
        <w:jc w:val="center"/>
      </w:pPr>
      <w:r w:rsidRPr="00633C22">
        <w:rPr>
          <w:noProof/>
          <w:lang w:eastAsia="zh-TW"/>
        </w:rPr>
        <w:lastRenderedPageBreak/>
        <w:drawing>
          <wp:inline distT="0" distB="0" distL="0" distR="0" wp14:anchorId="5BE8B791" wp14:editId="3C4BF0C4">
            <wp:extent cx="5724939" cy="2403656"/>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2075" cy="2423446"/>
                    </a:xfrm>
                    <a:prstGeom prst="rect">
                      <a:avLst/>
                    </a:prstGeom>
                  </pic:spPr>
                </pic:pic>
              </a:graphicData>
            </a:graphic>
          </wp:inline>
        </w:drawing>
      </w:r>
    </w:p>
    <w:p w14:paraId="340749C6" w14:textId="48605629" w:rsidR="00F9224F" w:rsidRDefault="00633C22" w:rsidP="00633C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28</w:t>
      </w:r>
      <w:r w:rsidR="00827A97">
        <w:fldChar w:fldCharType="end"/>
      </w:r>
      <w:r>
        <w:rPr>
          <w:rFonts w:hint="eastAsia"/>
          <w:lang w:eastAsia="zh-TW"/>
        </w:rPr>
        <w:t xml:space="preserve"> 第一條件式</w:t>
      </w:r>
    </w:p>
    <w:p w14:paraId="32D63D42" w14:textId="77777777" w:rsidR="00403DD2" w:rsidRPr="00403DD2" w:rsidRDefault="00403DD2" w:rsidP="00403DD2">
      <w:pPr>
        <w:pStyle w:val="a1"/>
        <w:rPr>
          <w:lang w:eastAsia="zh-TW"/>
        </w:rPr>
      </w:pPr>
    </w:p>
    <w:p w14:paraId="05AFF7F6" w14:textId="06AF8D58" w:rsidR="00141587" w:rsidRPr="007179A3" w:rsidRDefault="00A51765" w:rsidP="00141587">
      <w:pPr>
        <w:pStyle w:val="a1"/>
        <w:ind w:leftChars="177" w:left="425"/>
        <w:rPr>
          <w:b/>
          <w:lang w:eastAsia="zh-TW"/>
        </w:rPr>
      </w:pPr>
      <w:proofErr w:type="spellStart"/>
      <w:r>
        <w:rPr>
          <w:rFonts w:hint="eastAsia"/>
          <w:b/>
          <w:lang w:eastAsia="zh-TW"/>
        </w:rPr>
        <w:t>Fi</w:t>
      </w:r>
      <w:r>
        <w:rPr>
          <w:b/>
          <w:lang w:eastAsia="zh-TW"/>
        </w:rPr>
        <w:t>rst</w:t>
      </w:r>
      <w:r w:rsidR="00141587" w:rsidRPr="007179A3">
        <w:rPr>
          <w:b/>
        </w:rPr>
        <w:t>_</w:t>
      </w:r>
      <w:r>
        <w:rPr>
          <w:b/>
        </w:rPr>
        <w:t>Condiction</w:t>
      </w:r>
      <w:r w:rsidR="00141587" w:rsidRPr="007179A3">
        <w:rPr>
          <w:b/>
        </w:rPr>
        <w:t>_flg</w:t>
      </w:r>
      <w:proofErr w:type="spellEnd"/>
      <w:r w:rsidR="00141587" w:rsidRPr="007179A3">
        <w:rPr>
          <w:rFonts w:hint="eastAsia"/>
          <w:b/>
          <w:bCs w:val="0"/>
          <w:lang w:eastAsia="zh-TW"/>
        </w:rPr>
        <w:t>判斷條件如下：</w:t>
      </w:r>
    </w:p>
    <w:p w14:paraId="6FCE2296" w14:textId="77777777" w:rsidR="00D52DA1" w:rsidRDefault="00403DD2" w:rsidP="00272D26">
      <w:pPr>
        <w:pStyle w:val="a1"/>
        <w:ind w:leftChars="177" w:left="425"/>
        <w:rPr>
          <w:rFonts w:hAnsi="微軟正黑體"/>
          <w:lang w:eastAsia="zh-TW"/>
        </w:rPr>
      </w:pPr>
      <w:bookmarkStart w:id="35" w:name="_Hlk113359458"/>
      <w:r>
        <w:t>(</w:t>
      </w:r>
      <w:r w:rsidR="00272D26">
        <w:t>(</w:t>
      </w:r>
      <w:r w:rsidR="00A51765">
        <w:t>C0L_diff</w:t>
      </w:r>
      <w:r w:rsidR="00141587">
        <w:rPr>
          <w:rFonts w:hint="eastAsia"/>
          <w:lang w:eastAsia="zh-TW"/>
        </w:rPr>
        <w:t xml:space="preserve"> </w:t>
      </w:r>
      <m:oMath>
        <m:r>
          <m:rPr>
            <m:sty m:val="p"/>
          </m:rPr>
          <w:rPr>
            <w:rFonts w:ascii="Cambria Math" w:hAnsi="Cambria Math"/>
            <w:lang w:eastAsia="zh-TW"/>
          </w:rPr>
          <m:t>&gt;</m:t>
        </m:r>
      </m:oMath>
      <w:r w:rsidR="00141587" w:rsidRPr="0031508B">
        <w:rPr>
          <w:rFonts w:hAnsi="微軟正黑體"/>
          <w:lang w:eastAsia="zh-TW"/>
        </w:rPr>
        <w:t xml:space="preserve"> </w:t>
      </w:r>
      <w:r w:rsidR="00A51765">
        <w:rPr>
          <w:rFonts w:hAnsi="微軟正黑體"/>
          <w:lang w:eastAsia="zh-TW"/>
        </w:rPr>
        <w:t>0.00001</w:t>
      </w:r>
      <w:r w:rsidR="00272D26">
        <w:rPr>
          <w:rFonts w:hAnsi="微軟正黑體"/>
          <w:lang w:eastAsia="zh-TW"/>
        </w:rPr>
        <w:t>)</w:t>
      </w:r>
      <w:r w:rsidR="00141587">
        <w:rPr>
          <w:rFonts w:hAnsi="微軟正黑體" w:hint="eastAsia"/>
          <w:lang w:eastAsia="zh-TW"/>
        </w:rPr>
        <w:t xml:space="preserve"> </w:t>
      </w:r>
      <w:r w:rsidR="00A51765">
        <w:rPr>
          <w:rFonts w:hAnsi="微軟正黑體"/>
          <w:lang w:eastAsia="zh-TW"/>
        </w:rPr>
        <w:t>or</w:t>
      </w:r>
      <w:r w:rsidR="00272D26" w:rsidRPr="00272D26">
        <w:rPr>
          <w:rFonts w:hAnsi="微軟正黑體" w:hint="eastAsia"/>
          <w:lang w:eastAsia="zh-TW"/>
        </w:rPr>
        <w:t xml:space="preserve"> </w:t>
      </w:r>
      <w:r w:rsidR="00272D26">
        <w:rPr>
          <w:rFonts w:hAnsi="微軟正黑體"/>
          <w:lang w:eastAsia="zh-TW"/>
        </w:rPr>
        <w:t>(</w:t>
      </w:r>
      <w:r w:rsidR="00272D26">
        <w:rPr>
          <w:rFonts w:hAnsi="微軟正黑體" w:hint="eastAsia"/>
          <w:lang w:eastAsia="zh-TW"/>
        </w:rPr>
        <w:t>C</w:t>
      </w:r>
      <w:r w:rsidR="00272D26">
        <w:rPr>
          <w:rFonts w:hAnsi="微軟正黑體"/>
          <w:lang w:eastAsia="zh-TW"/>
        </w:rPr>
        <w:t>1L_diff</w:t>
      </w:r>
      <w:r w:rsidR="00272D26">
        <w:rPr>
          <w:rFonts w:hAnsi="微軟正黑體" w:hint="eastAsia"/>
          <w:lang w:eastAsia="zh-TW"/>
        </w:rPr>
        <w:t xml:space="preserve"> </w:t>
      </w:r>
      <m:oMath>
        <m:r>
          <m:rPr>
            <m:sty m:val="p"/>
          </m:rPr>
          <w:rPr>
            <w:rFonts w:ascii="Cambria Math" w:hAnsi="Cambria Math"/>
            <w:lang w:eastAsia="zh-TW"/>
          </w:rPr>
          <m:t>&gt;</m:t>
        </m:r>
      </m:oMath>
      <w:r w:rsidR="00272D26">
        <w:rPr>
          <w:rFonts w:hAnsi="微軟正黑體" w:hint="eastAsia"/>
          <w:lang w:eastAsia="zh-TW"/>
        </w:rPr>
        <w:t xml:space="preserve"> </w:t>
      </w:r>
      <w:r w:rsidR="00272D26">
        <w:rPr>
          <w:rFonts w:hAnsi="微軟正黑體"/>
          <w:lang w:eastAsia="zh-TW"/>
        </w:rPr>
        <w:t>0.00001)</w:t>
      </w:r>
      <w:r>
        <w:rPr>
          <w:rFonts w:hAnsi="微軟正黑體"/>
          <w:lang w:eastAsia="zh-TW"/>
        </w:rPr>
        <w:t>)</w:t>
      </w:r>
      <w:r w:rsidR="00272D26">
        <w:rPr>
          <w:rFonts w:hAnsi="微軟正黑體"/>
          <w:lang w:eastAsia="zh-TW"/>
        </w:rPr>
        <w:t xml:space="preserve"> </w:t>
      </w:r>
    </w:p>
    <w:p w14:paraId="0E61E1B6" w14:textId="774CD6C5" w:rsidR="00D52DA1" w:rsidRDefault="00D52DA1" w:rsidP="00272D26">
      <w:pPr>
        <w:pStyle w:val="a1"/>
        <w:ind w:leftChars="177" w:left="425"/>
        <w:rPr>
          <w:rFonts w:hAnsi="微軟正黑體"/>
          <w:lang w:eastAsia="zh-TW"/>
        </w:rPr>
      </w:pPr>
      <w:r>
        <w:rPr>
          <w:rFonts w:hAnsi="微軟正黑體" w:hint="eastAsia"/>
          <w:lang w:eastAsia="zh-TW"/>
        </w:rPr>
        <w:t>a</w:t>
      </w:r>
      <w:r w:rsidR="00272D26">
        <w:rPr>
          <w:rFonts w:hAnsi="微軟正黑體"/>
          <w:lang w:eastAsia="zh-TW"/>
        </w:rPr>
        <w:t>nd</w:t>
      </w:r>
    </w:p>
    <w:p w14:paraId="2F9B2809" w14:textId="5211C290" w:rsidR="00835C15" w:rsidRPr="007F63D8" w:rsidRDefault="00272D26" w:rsidP="00272D26">
      <w:pPr>
        <w:pStyle w:val="a1"/>
        <w:ind w:leftChars="177" w:left="425"/>
        <w:rPr>
          <w:rFonts w:hAnsi="微軟正黑體"/>
          <w:lang w:eastAsia="zh-TW"/>
        </w:rPr>
      </w:pPr>
      <w:r w:rsidRPr="00272D26">
        <w:rPr>
          <w:rFonts w:hAnsi="微軟正黑體"/>
          <w:lang w:eastAsia="zh-TW"/>
        </w:rPr>
        <w:t xml:space="preserve"> </w:t>
      </w:r>
      <w:r>
        <w:rPr>
          <w:rFonts w:hAnsi="微軟正黑體"/>
          <w:lang w:eastAsia="zh-TW"/>
        </w:rPr>
        <w:t xml:space="preserve">dx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B96F85C" w14:textId="302C18C7" w:rsidR="007F63D8" w:rsidRPr="007F63D8" w:rsidRDefault="007F63D8" w:rsidP="007F63D8">
      <w:pPr>
        <w:pStyle w:val="a1"/>
        <w:ind w:leftChars="177" w:left="425"/>
        <w:rPr>
          <w:rFonts w:hAnsi="微軟正黑體"/>
          <w:lang w:eastAsia="zh-TW"/>
        </w:rPr>
      </w:pPr>
      <w:r>
        <w:rPr>
          <w:bCs w:val="0"/>
        </w:rPr>
        <w:t>&gt;</w:t>
      </w:r>
      <w:proofErr w:type="gramStart"/>
      <w:r>
        <w:rPr>
          <w:bCs w:val="0"/>
        </w:rPr>
        <w:t xml:space="preserve">&gt;  </w:t>
      </w:r>
      <w:r w:rsidRPr="007F63D8">
        <w:rPr>
          <w:rFonts w:hint="eastAsia"/>
        </w:rPr>
        <w:t>First</w:t>
      </w:r>
      <w:proofErr w:type="gramEnd"/>
      <w:r w:rsidRPr="007F63D8">
        <w:rPr>
          <w:rFonts w:hint="eastAsia"/>
        </w:rPr>
        <w:t xml:space="preserve"> _</w:t>
      </w:r>
      <w:proofErr w:type="spellStart"/>
      <w:r w:rsidRPr="007F63D8">
        <w:rPr>
          <w:rFonts w:hint="eastAsia"/>
        </w:rPr>
        <w:t>Condiction_flg</w:t>
      </w:r>
      <w:proofErr w:type="spellEnd"/>
      <m:oMath>
        <m:r>
          <m:rPr>
            <m:sty m:val="p"/>
          </m:rPr>
          <w:rPr>
            <w:rFonts w:ascii="Cambria Math" w:hAnsi="Cambria Math"/>
          </w:rPr>
          <m:t xml:space="preserve">== </m:t>
        </m:r>
      </m:oMath>
      <w:r>
        <w:rPr>
          <w:rFonts w:hint="eastAsia"/>
          <w:bCs w:val="0"/>
        </w:rPr>
        <w:t>TRUE</w:t>
      </w:r>
    </w:p>
    <w:bookmarkEnd w:id="35"/>
    <w:p w14:paraId="18A51D88" w14:textId="60892CE3" w:rsidR="003A5BBD" w:rsidRPr="003A5BBD" w:rsidRDefault="00835C15" w:rsidP="003A5BBD">
      <w:pPr>
        <w:pStyle w:val="a1"/>
        <w:rPr>
          <w:lang w:eastAsia="zh-TW"/>
        </w:rPr>
      </w:pPr>
      <w:r>
        <w:rPr>
          <w:lang w:eastAsia="zh-TW"/>
        </w:rPr>
        <w:tab/>
      </w:r>
    </w:p>
    <w:p w14:paraId="71527BF4" w14:textId="5BF95D30" w:rsidR="00A52AB3" w:rsidRPr="00044B0B" w:rsidRDefault="00A52AB3" w:rsidP="00C331A3">
      <w:pPr>
        <w:pStyle w:val="a1"/>
        <w:numPr>
          <w:ilvl w:val="0"/>
          <w:numId w:val="12"/>
        </w:numPr>
        <w:rPr>
          <w:lang w:eastAsia="zh-TW"/>
        </w:rPr>
      </w:pPr>
      <w:r>
        <w:rPr>
          <w:rFonts w:ascii="標楷體" w:hAnsi="標楷體" w:hint="eastAsia"/>
          <w:lang w:eastAsia="zh-TW"/>
        </w:rPr>
        <w:t>第二條件式</w:t>
      </w:r>
    </w:p>
    <w:p w14:paraId="0878E584" w14:textId="56048825" w:rsidR="00044B0B" w:rsidRDefault="00C27B5C" w:rsidP="00044B0B">
      <w:pPr>
        <w:pStyle w:val="a1"/>
        <w:ind w:left="360"/>
        <w:rPr>
          <w:lang w:eastAsia="zh-TW"/>
        </w:rPr>
      </w:pPr>
      <w:bookmarkStart w:id="36" w:name="_Hlk113359987"/>
      <w:r>
        <w:rPr>
          <w:rFonts w:hint="eastAsia"/>
          <w:lang w:eastAsia="zh-TW"/>
        </w:rPr>
        <w:t>當滿足</w:t>
      </w:r>
      <w:r w:rsidR="00CC3F42">
        <w:rPr>
          <w:rFonts w:hint="eastAsia"/>
          <w:lang w:eastAsia="zh-TW"/>
        </w:rPr>
        <w:t>左側車道曲率半徑</w:t>
      </w:r>
      <w:r>
        <w:rPr>
          <w:rFonts w:hint="eastAsia"/>
          <w:lang w:eastAsia="zh-TW"/>
        </w:rPr>
        <w:t>大於</w:t>
      </w:r>
      <w:r w:rsidR="00DF130C">
        <w:rPr>
          <w:lang w:eastAsia="zh-TW"/>
        </w:rPr>
        <w:t>3000</w:t>
      </w:r>
      <w:r>
        <w:rPr>
          <w:rFonts w:hint="eastAsia"/>
          <w:lang w:eastAsia="zh-TW"/>
        </w:rPr>
        <w:t>、車道線品質高</w:t>
      </w:r>
      <w:r w:rsidR="00403DD2">
        <w:rPr>
          <w:rFonts w:hint="eastAsia"/>
          <w:lang w:eastAsia="zh-TW"/>
        </w:rPr>
        <w:t>(</w:t>
      </w:r>
      <w:r w:rsidR="00403DD2" w:rsidRPr="00403DD2">
        <w:rPr>
          <w:lang w:eastAsia="zh-TW"/>
        </w:rPr>
        <w:t>uint8(3)</w:t>
      </w:r>
      <w:r w:rsidR="00403DD2">
        <w:rPr>
          <w:lang w:eastAsia="zh-TW"/>
        </w:rPr>
        <w:t>)</w:t>
      </w:r>
      <w:r>
        <w:rPr>
          <w:rFonts w:hint="eastAsia"/>
          <w:lang w:eastAsia="zh-TW"/>
        </w:rPr>
        <w:t>、</w:t>
      </w:r>
      <w:proofErr w:type="gramStart"/>
      <w:r w:rsidR="00000F31">
        <w:rPr>
          <w:rFonts w:hint="eastAsia"/>
          <w:lang w:eastAsia="zh-TW"/>
        </w:rPr>
        <w:t>一</w:t>
      </w:r>
      <w:proofErr w:type="gramEnd"/>
      <w:r w:rsidR="00000F31">
        <w:rPr>
          <w:rFonts w:hint="eastAsia"/>
          <w:lang w:eastAsia="zh-TW"/>
        </w:rPr>
        <w:t>取樣時間內之</w:t>
      </w:r>
      <w:r>
        <w:rPr>
          <w:rFonts w:hint="eastAsia"/>
          <w:lang w:eastAsia="zh-TW"/>
        </w:rPr>
        <w:t>縱向移動距離小於</w:t>
      </w:r>
      <w:r w:rsidR="009D6404">
        <w:rPr>
          <w:lang w:eastAsia="zh-TW"/>
        </w:rPr>
        <w:t>5</w:t>
      </w:r>
      <w:r>
        <w:rPr>
          <w:rFonts w:hint="eastAsia"/>
          <w:lang w:eastAsia="zh-TW"/>
        </w:rPr>
        <w:t>、新的</w:t>
      </w:r>
      <w:r w:rsidR="00CC3F42">
        <w:rPr>
          <w:rFonts w:ascii="標楷體" w:hAnsi="標楷體" w:hint="eastAsia"/>
          <w:lang w:eastAsia="zh-TW"/>
        </w:rPr>
        <w:t>左車道斜率</w:t>
      </w:r>
      <w:r>
        <w:rPr>
          <w:rFonts w:hint="eastAsia"/>
          <w:lang w:eastAsia="zh-TW"/>
        </w:rPr>
        <w:t>偏差量小於</w:t>
      </w:r>
      <w:r w:rsidR="009D6404">
        <w:rPr>
          <w:lang w:eastAsia="zh-TW"/>
        </w:rPr>
        <w:t>1</w:t>
      </w:r>
      <w:r w:rsidR="002B0B01">
        <w:rPr>
          <w:rFonts w:hint="eastAsia"/>
          <w:lang w:eastAsia="zh-TW"/>
        </w:rPr>
        <w:t>時成立。</w:t>
      </w:r>
    </w:p>
    <w:bookmarkEnd w:id="36"/>
    <w:p w14:paraId="08A7C67A" w14:textId="2775E7A0" w:rsidR="00044B0B" w:rsidRPr="009D6404" w:rsidRDefault="00044B0B" w:rsidP="00044B0B">
      <w:pPr>
        <w:pStyle w:val="a1"/>
        <w:ind w:left="360"/>
        <w:rPr>
          <w:lang w:eastAsia="zh-TW"/>
        </w:rPr>
      </w:pPr>
    </w:p>
    <w:p w14:paraId="709402BF" w14:textId="77777777" w:rsidR="00DA779C" w:rsidRDefault="00044B0B" w:rsidP="003A5BBD">
      <w:pPr>
        <w:pStyle w:val="a1"/>
        <w:keepNext/>
        <w:ind w:left="360"/>
        <w:jc w:val="center"/>
      </w:pPr>
      <w:r w:rsidRPr="00044B0B">
        <w:rPr>
          <w:noProof/>
          <w:lang w:eastAsia="zh-TW"/>
        </w:rPr>
        <w:drawing>
          <wp:inline distT="0" distB="0" distL="0" distR="0" wp14:anchorId="0E7278BF" wp14:editId="49BF082C">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7143AC87" w14:textId="045AD8C9" w:rsidR="00044B0B" w:rsidRDefault="00DA779C" w:rsidP="00DA779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29</w:t>
      </w:r>
      <w:r w:rsidR="00827A97">
        <w:fldChar w:fldCharType="end"/>
      </w:r>
      <w:r>
        <w:rPr>
          <w:rFonts w:hint="eastAsia"/>
          <w:lang w:eastAsia="zh-TW"/>
        </w:rPr>
        <w:t xml:space="preserve"> 第二條件式</w:t>
      </w:r>
    </w:p>
    <w:p w14:paraId="5D7CCFD7" w14:textId="183E6278" w:rsidR="001357D7" w:rsidRDefault="001357D7" w:rsidP="001357D7">
      <w:pPr>
        <w:pStyle w:val="a1"/>
        <w:rPr>
          <w:lang w:eastAsia="zh-TW"/>
        </w:rPr>
      </w:pPr>
    </w:p>
    <w:p w14:paraId="73B36DA6" w14:textId="1EF104FF" w:rsidR="001357D7" w:rsidRPr="007179A3" w:rsidRDefault="001357D7" w:rsidP="001357D7">
      <w:pPr>
        <w:pStyle w:val="a1"/>
        <w:ind w:leftChars="177" w:left="425"/>
        <w:rPr>
          <w:b/>
          <w:lang w:eastAsia="zh-TW"/>
        </w:rPr>
      </w:pPr>
      <w:proofErr w:type="spellStart"/>
      <w:r>
        <w:rPr>
          <w:b/>
          <w:lang w:eastAsia="zh-TW"/>
        </w:rPr>
        <w:lastRenderedPageBreak/>
        <w:t>Second</w:t>
      </w:r>
      <w:r w:rsidRPr="007179A3">
        <w:rPr>
          <w:b/>
        </w:rPr>
        <w:t>_</w:t>
      </w:r>
      <w:r>
        <w:rPr>
          <w:b/>
        </w:rPr>
        <w:t>Condiction</w:t>
      </w:r>
      <w:r w:rsidRPr="007179A3">
        <w:rPr>
          <w:b/>
        </w:rPr>
        <w:t>_flg</w:t>
      </w:r>
      <w:proofErr w:type="spellEnd"/>
      <w:r w:rsidRPr="007179A3">
        <w:rPr>
          <w:rFonts w:hint="eastAsia"/>
          <w:b/>
          <w:bCs w:val="0"/>
          <w:lang w:eastAsia="zh-TW"/>
        </w:rPr>
        <w:t>判斷條件如下：</w:t>
      </w:r>
    </w:p>
    <w:bookmarkStart w:id="37" w:name="_Hlk113359487"/>
    <w:p w14:paraId="54DB5A48" w14:textId="77777777" w:rsidR="00D52DA1" w:rsidRDefault="002B5D0B" w:rsidP="001357D7">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sidR="001357D7">
        <w:rPr>
          <w:rFonts w:hAnsi="微軟正黑體" w:hint="eastAsia"/>
          <w:lang w:eastAsia="zh-TW"/>
        </w:rPr>
        <w:t xml:space="preserve"> </w:t>
      </w:r>
      <w:r w:rsidR="001357D7">
        <w:rPr>
          <w:rFonts w:hAnsi="微軟正黑體"/>
          <w:lang w:eastAsia="zh-TW"/>
        </w:rPr>
        <w:t>3000</w:t>
      </w:r>
      <w:r w:rsidR="001357D7">
        <w:rPr>
          <w:rFonts w:hAnsi="微軟正黑體" w:hint="eastAsia"/>
          <w:lang w:eastAsia="zh-TW"/>
        </w:rPr>
        <w:t xml:space="preserve"> </w:t>
      </w:r>
    </w:p>
    <w:p w14:paraId="45827A2E" w14:textId="59D82A4B" w:rsidR="001357D7" w:rsidRDefault="001357D7" w:rsidP="001357D7">
      <w:pPr>
        <w:pStyle w:val="a1"/>
        <w:ind w:leftChars="177" w:left="425"/>
        <w:rPr>
          <w:rFonts w:hAnsi="微軟正黑體"/>
          <w:lang w:eastAsia="zh-TW"/>
        </w:rPr>
      </w:pPr>
      <w:r>
        <w:rPr>
          <w:rFonts w:hAnsi="微軟正黑體"/>
          <w:lang w:eastAsia="zh-TW"/>
        </w:rPr>
        <w:t>and</w:t>
      </w:r>
    </w:p>
    <w:p w14:paraId="30A35B66" w14:textId="77777777" w:rsidR="00D52DA1" w:rsidRDefault="001357D7" w:rsidP="001357D7">
      <w:pPr>
        <w:pStyle w:val="a1"/>
        <w:ind w:leftChars="177" w:left="425"/>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rsidRPr="001357D7">
        <w:rPr>
          <w:lang w:eastAsia="zh-TW"/>
        </w:rPr>
        <w:t>ENUM_LANEQUALITY_</w:t>
      </w:r>
      <w:proofErr w:type="gramStart"/>
      <w:r w:rsidRPr="001357D7">
        <w:rPr>
          <w:lang w:eastAsia="zh-TW"/>
        </w:rPr>
        <w:t>HIGH</w:t>
      </w:r>
      <w:r w:rsidR="007F63D8">
        <w:rPr>
          <w:rFonts w:hint="eastAsia"/>
          <w:lang w:eastAsia="zh-TW"/>
        </w:rPr>
        <w:t>(</w:t>
      </w:r>
      <w:proofErr w:type="gramEnd"/>
      <w:r w:rsidR="007F63D8" w:rsidRPr="00403DD2">
        <w:rPr>
          <w:lang w:eastAsia="zh-TW"/>
        </w:rPr>
        <w:t>uint8(3)</w:t>
      </w:r>
      <w:r w:rsidR="007F63D8">
        <w:rPr>
          <w:lang w:eastAsia="zh-TW"/>
        </w:rPr>
        <w:t>)</w:t>
      </w:r>
      <w:r w:rsidRPr="001357D7">
        <w:rPr>
          <w:rFonts w:hAnsi="微軟正黑體"/>
          <w:lang w:eastAsia="zh-TW"/>
        </w:rPr>
        <w:t xml:space="preserve"> </w:t>
      </w:r>
    </w:p>
    <w:p w14:paraId="637C8D99" w14:textId="7E237097" w:rsidR="001357D7" w:rsidRDefault="001357D7" w:rsidP="001357D7">
      <w:pPr>
        <w:pStyle w:val="a1"/>
        <w:ind w:leftChars="177" w:left="425"/>
        <w:rPr>
          <w:rFonts w:hAnsi="微軟正黑體"/>
          <w:lang w:eastAsia="zh-TW"/>
        </w:rPr>
      </w:pPr>
      <w:r>
        <w:rPr>
          <w:rFonts w:hAnsi="微軟正黑體"/>
          <w:lang w:eastAsia="zh-TW"/>
        </w:rPr>
        <w:t>and</w:t>
      </w:r>
    </w:p>
    <w:p w14:paraId="5010396F" w14:textId="77777777" w:rsidR="00D52DA1" w:rsidRDefault="001357D7" w:rsidP="001357D7">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73BC3E7A" w14:textId="05F62C5A" w:rsidR="001357D7" w:rsidRDefault="001357D7" w:rsidP="001357D7">
      <w:pPr>
        <w:pStyle w:val="a1"/>
        <w:ind w:leftChars="177" w:left="425"/>
        <w:rPr>
          <w:rFonts w:hAnsi="微軟正黑體"/>
          <w:lang w:eastAsia="zh-TW"/>
        </w:rPr>
      </w:pPr>
      <w:r>
        <w:rPr>
          <w:rFonts w:hAnsi="微軟正黑體"/>
          <w:lang w:eastAsia="zh-TW"/>
        </w:rPr>
        <w:t>and</w:t>
      </w:r>
    </w:p>
    <w:p w14:paraId="4EA3A776" w14:textId="16886880" w:rsidR="001357D7" w:rsidRPr="007F63D8" w:rsidRDefault="001357D7" w:rsidP="001357D7">
      <w:pPr>
        <w:pStyle w:val="a1"/>
        <w:ind w:leftChars="177" w:left="425"/>
      </w:pPr>
      <w:r w:rsidRPr="001357D7">
        <w:rPr>
          <w:lang w:eastAsia="zh-TW"/>
        </w:rPr>
        <w:t>C1LBias_new</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1</w:t>
      </w:r>
      <w:r>
        <w:rPr>
          <w:bCs w:val="0"/>
        </w:rPr>
        <w:t xml:space="preserve"> </w:t>
      </w:r>
    </w:p>
    <w:p w14:paraId="0A1DC46E" w14:textId="4FD6382B" w:rsidR="007F63D8" w:rsidRPr="007F63D8" w:rsidRDefault="007F63D8" w:rsidP="007F63D8">
      <w:pPr>
        <w:pStyle w:val="a1"/>
        <w:ind w:leftChars="177" w:left="425"/>
        <w:rPr>
          <w:rFonts w:hAnsi="微軟正黑體"/>
          <w:lang w:eastAsia="zh-TW"/>
        </w:rPr>
      </w:pPr>
      <w:r>
        <w:rPr>
          <w:bCs w:val="0"/>
        </w:rPr>
        <w:t>&gt;</w:t>
      </w:r>
      <w:proofErr w:type="gramStart"/>
      <w:r>
        <w:rPr>
          <w:bCs w:val="0"/>
        </w:rPr>
        <w:t xml:space="preserve">&gt;  </w:t>
      </w:r>
      <w:proofErr w:type="spellStart"/>
      <w:r>
        <w:t>Sencond</w:t>
      </w:r>
      <w:proofErr w:type="spellEnd"/>
      <w:proofErr w:type="gramEnd"/>
      <w:r w:rsidRPr="007F63D8">
        <w:rPr>
          <w:rFonts w:hint="eastAsia"/>
        </w:rPr>
        <w:t xml:space="preserve"> _</w:t>
      </w:r>
      <w:proofErr w:type="spellStart"/>
      <w:r w:rsidRPr="007F63D8">
        <w:rPr>
          <w:rFonts w:hint="eastAsia"/>
        </w:rPr>
        <w:t>Condiction_flg</w:t>
      </w:r>
      <w:proofErr w:type="spellEnd"/>
      <m:oMath>
        <m:r>
          <m:rPr>
            <m:sty m:val="p"/>
          </m:rPr>
          <w:rPr>
            <w:rFonts w:ascii="Cambria Math" w:hAnsi="Cambria Math"/>
          </w:rPr>
          <m:t xml:space="preserve">== </m:t>
        </m:r>
      </m:oMath>
      <w:r>
        <w:rPr>
          <w:rFonts w:hint="eastAsia"/>
          <w:bCs w:val="0"/>
        </w:rPr>
        <w:t>TRUE</w:t>
      </w:r>
    </w:p>
    <w:bookmarkEnd w:id="37"/>
    <w:p w14:paraId="2C5456A2" w14:textId="77777777" w:rsidR="001357D7" w:rsidRPr="001357D7" w:rsidRDefault="001357D7" w:rsidP="001357D7">
      <w:pPr>
        <w:pStyle w:val="a1"/>
        <w:rPr>
          <w:lang w:eastAsia="zh-TW"/>
        </w:rPr>
      </w:pPr>
    </w:p>
    <w:p w14:paraId="7ED3B876" w14:textId="23BA7C64" w:rsidR="0049324F" w:rsidRPr="00D55D18" w:rsidRDefault="0049324F" w:rsidP="0049324F">
      <w:pPr>
        <w:pStyle w:val="a1"/>
        <w:numPr>
          <w:ilvl w:val="0"/>
          <w:numId w:val="12"/>
        </w:numPr>
        <w:rPr>
          <w:lang w:eastAsia="zh-TW"/>
        </w:rPr>
      </w:pPr>
      <w:r>
        <w:rPr>
          <w:rFonts w:ascii="標楷體" w:hAnsi="標楷體" w:hint="eastAsia"/>
          <w:lang w:eastAsia="zh-TW"/>
        </w:rPr>
        <w:t>新的</w:t>
      </w:r>
      <w:r w:rsidR="0087590A">
        <w:rPr>
          <w:rFonts w:ascii="標楷體" w:hAnsi="標楷體" w:hint="eastAsia"/>
          <w:lang w:eastAsia="zh-TW"/>
        </w:rPr>
        <w:t>左</w:t>
      </w:r>
      <w:r>
        <w:rPr>
          <w:rFonts w:ascii="標楷體" w:hAnsi="標楷體" w:hint="eastAsia"/>
          <w:lang w:eastAsia="zh-TW"/>
        </w:rPr>
        <w:t>車道斜率偏差量</w:t>
      </w:r>
    </w:p>
    <w:p w14:paraId="1B588580" w14:textId="35EF9DD1" w:rsidR="0049324F" w:rsidRPr="0087590A" w:rsidRDefault="0049324F" w:rsidP="0049324F">
      <w:pPr>
        <w:pStyle w:val="a1"/>
        <w:ind w:left="360"/>
        <w:rPr>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乘上一個取樣時間內的移動距離之數值除以兩個取樣時間內的移動距離，再將其減去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兩個取樣時間內的移動距離之數值，以獲得新的</w:t>
      </w:r>
      <w:r w:rsidR="0087590A">
        <w:rPr>
          <w:rFonts w:ascii="標楷體" w:hAnsi="標楷體" w:hint="eastAsia"/>
          <w:lang w:eastAsia="zh-TW"/>
        </w:rPr>
        <w:t>左</w:t>
      </w:r>
      <w:r>
        <w:rPr>
          <w:rFonts w:ascii="標楷體" w:hAnsi="標楷體" w:hint="eastAsia"/>
          <w:lang w:eastAsia="zh-TW"/>
        </w:rPr>
        <w:t>車道斜率偏差量。當第一條件式不成立時，新的</w:t>
      </w:r>
      <w:r w:rsidR="0087590A">
        <w:rPr>
          <w:rFonts w:ascii="標楷體" w:hAnsi="標楷體" w:hint="eastAsia"/>
          <w:lang w:eastAsia="zh-TW"/>
        </w:rPr>
        <w:t>左</w:t>
      </w:r>
      <w:r>
        <w:rPr>
          <w:rFonts w:ascii="標楷體" w:hAnsi="標楷體" w:hint="eastAsia"/>
          <w:lang w:eastAsia="zh-TW"/>
        </w:rPr>
        <w:t>車道斜率偏差量則維持上一時刻的數值。</w:t>
      </w:r>
      <w:r w:rsidR="0087590A">
        <w:rPr>
          <w:rFonts w:hint="eastAsia"/>
          <w:lang w:eastAsia="zh-TW"/>
        </w:rPr>
        <w:t>其中</w:t>
      </w:r>
      <w:r w:rsidR="0087590A">
        <w:rPr>
          <w:rFonts w:ascii="標楷體" w:hAnsi="標楷體" w:hint="eastAsia"/>
          <w:lang w:eastAsia="zh-TW"/>
        </w:rPr>
        <w:t>當第一條件式成立時的下一時刻會將兩個取樣時間內的移動距離之數值重設為零。</w:t>
      </w:r>
    </w:p>
    <w:p w14:paraId="51D71A09" w14:textId="77777777" w:rsidR="002A6A1D" w:rsidRDefault="0049324F" w:rsidP="002A6A1D">
      <w:pPr>
        <w:pStyle w:val="a1"/>
        <w:keepNext/>
        <w:ind w:left="360"/>
      </w:pPr>
      <w:r w:rsidRPr="00F763D0">
        <w:rPr>
          <w:rFonts w:ascii="標楷體" w:hAnsi="標楷體"/>
          <w:noProof/>
          <w:lang w:eastAsia="zh-TW"/>
        </w:rPr>
        <w:drawing>
          <wp:inline distT="0" distB="0" distL="0" distR="0" wp14:anchorId="22C220CF" wp14:editId="43995574">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4C8E0146" w14:textId="0227085C" w:rsidR="0049324F" w:rsidRDefault="002A6A1D" w:rsidP="002A6A1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30</w:t>
      </w:r>
      <w:r w:rsidR="00827A97">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1951B0D0" w14:textId="0B1C8164" w:rsidR="002A6A1D" w:rsidRDefault="002A6A1D" w:rsidP="002A6A1D">
      <w:pPr>
        <w:pStyle w:val="a1"/>
        <w:rPr>
          <w:lang w:eastAsia="zh-TW"/>
        </w:rPr>
      </w:pPr>
    </w:p>
    <w:p w14:paraId="5F9C82E9" w14:textId="01824C5B" w:rsidR="00212EE3" w:rsidRDefault="00212EE3" w:rsidP="003D7687">
      <w:pPr>
        <w:pStyle w:val="a1"/>
        <w:ind w:leftChars="177" w:left="425"/>
        <w:rPr>
          <w:bCs w:val="0"/>
          <w:lang w:eastAsia="zh-TW"/>
        </w:rPr>
      </w:pPr>
      <m:oMath>
        <m:r>
          <m:rPr>
            <m:sty m:val="p"/>
          </m:rPr>
          <w:rPr>
            <w:rFonts w:ascii="Cambria Math" w:hAnsi="Cambria Math"/>
            <w:lang w:eastAsia="zh-TW"/>
          </w:rPr>
          <m:t>C1LBias_new</m:t>
        </m:r>
      </m:oMath>
      <w:r w:rsidRPr="00C34986">
        <w:rPr>
          <w:rFonts w:hint="eastAsia"/>
          <w:bCs w:val="0"/>
          <w:lang w:eastAsia="zh-TW"/>
        </w:rPr>
        <w:t>算法如下：</w:t>
      </w:r>
    </w:p>
    <w:p w14:paraId="53B26C11" w14:textId="5D1B8BA2" w:rsidR="00212EE3" w:rsidRDefault="00212EE3" w:rsidP="003D7687">
      <w:pPr>
        <w:pStyle w:val="a1"/>
        <w:ind w:leftChars="177" w:left="425"/>
        <w:rPr>
          <w:lang w:eastAsia="zh-TW"/>
        </w:rPr>
      </w:pPr>
      <m:oMathPara>
        <m:oMath>
          <m:r>
            <m:rPr>
              <m:sty m:val="p"/>
            </m:rPr>
            <w:rPr>
              <w:rFonts w:ascii="Cambria Math" w:hAnsi="Cambria Math"/>
              <w:lang w:eastAsia="zh-TW"/>
            </w:rPr>
            <m:t>C1LBias_new</m:t>
          </m:r>
          <m:r>
            <w:rPr>
              <w:rFonts w:ascii="Cambria Math" w:hAnsi="Cambria Math"/>
              <w:lang w:eastAsia="zh-TW"/>
            </w:rPr>
            <m:t>=</m:t>
          </m:r>
          <m:f>
            <m:fPr>
              <m:ctrlPr>
                <w:rPr>
                  <w:rFonts w:ascii="Cambria Math" w:hAnsi="Cambria Math"/>
                  <w:lang w:eastAsia="zh-TW"/>
                </w:rPr>
              </m:ctrlPr>
            </m:fPr>
            <m:num>
              <m:r>
                <m:rPr>
                  <m:sty m:val="p"/>
                </m:rPr>
                <w:rPr>
                  <w:rFonts w:ascii="Cambria Math" w:hAnsi="Cambria Math"/>
                  <w:lang w:eastAsia="zh-TW"/>
                </w:rPr>
                <m:t>VDINR_LaneC1L_rad*dx-C0_diff</m:t>
              </m:r>
            </m:num>
            <m:den>
              <m:r>
                <w:rPr>
                  <w:rFonts w:ascii="Cambria Math" w:hAnsi="Cambria Math"/>
                  <w:lang w:eastAsia="zh-TW"/>
                </w:rPr>
                <m:t>dxL</m:t>
              </m:r>
            </m:den>
          </m:f>
        </m:oMath>
      </m:oMathPara>
    </w:p>
    <w:p w14:paraId="119B182C" w14:textId="77777777" w:rsidR="00212EE3" w:rsidRPr="002A6A1D" w:rsidRDefault="00212EE3" w:rsidP="002A6A1D">
      <w:pPr>
        <w:pStyle w:val="a1"/>
        <w:rPr>
          <w:lang w:eastAsia="zh-TW"/>
        </w:rPr>
      </w:pPr>
    </w:p>
    <w:p w14:paraId="2D25661C" w14:textId="2F3CDA43" w:rsidR="00A52AB3" w:rsidRDefault="00A52AB3" w:rsidP="00C331A3">
      <w:pPr>
        <w:pStyle w:val="a1"/>
        <w:numPr>
          <w:ilvl w:val="0"/>
          <w:numId w:val="12"/>
        </w:numPr>
        <w:rPr>
          <w:lang w:eastAsia="zh-TW"/>
        </w:rPr>
      </w:pPr>
      <w:r w:rsidRPr="00C37926">
        <w:rPr>
          <w:rFonts w:ascii="標楷體" w:hAnsi="標楷體" w:hint="eastAsia"/>
          <w:lang w:eastAsia="zh-TW"/>
        </w:rPr>
        <w:t>更新後的</w:t>
      </w:r>
      <w:r w:rsidR="00B94A05">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p>
    <w:p w14:paraId="34AB17DE" w14:textId="351BBF78" w:rsidR="003B0B0F" w:rsidRDefault="00DA779C" w:rsidP="003B0B0F">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條件式與第二條件式時</w:t>
      </w:r>
      <w:proofErr w:type="gramEnd"/>
      <w:r>
        <w:rPr>
          <w:rFonts w:ascii="標楷體" w:hAnsi="標楷體" w:hint="eastAsia"/>
          <w:lang w:eastAsia="zh-TW"/>
        </w:rPr>
        <w:t>，則將新的車道線偏差量結合遺忘因子計算後輸出。</w:t>
      </w:r>
    </w:p>
    <w:p w14:paraId="2AC4FC4D" w14:textId="194C9C78" w:rsidR="00FF7DEF" w:rsidRDefault="00FF7DEF" w:rsidP="003B0B0F">
      <w:pPr>
        <w:pStyle w:val="a1"/>
        <w:ind w:left="360"/>
        <w:rPr>
          <w:lang w:eastAsia="zh-TW"/>
        </w:rPr>
      </w:pPr>
    </w:p>
    <w:p w14:paraId="747ECEF6" w14:textId="55C2A7B5" w:rsidR="00A16F2F" w:rsidRDefault="00F764D7" w:rsidP="00F764D7">
      <w:pPr>
        <w:pStyle w:val="a1"/>
        <w:keepNext/>
        <w:ind w:left="360"/>
        <w:jc w:val="center"/>
        <w:rPr>
          <w:lang w:eastAsia="zh-TW"/>
        </w:rPr>
      </w:pPr>
      <w:r w:rsidRPr="00F764D7">
        <w:rPr>
          <w:noProof/>
          <w:lang w:eastAsia="zh-TW"/>
        </w:rPr>
        <w:lastRenderedPageBreak/>
        <w:drawing>
          <wp:inline distT="0" distB="0" distL="0" distR="0" wp14:anchorId="27A8B72D" wp14:editId="7CA221A2">
            <wp:extent cx="2846712" cy="2576857"/>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1077" cy="2598912"/>
                    </a:xfrm>
                    <a:prstGeom prst="rect">
                      <a:avLst/>
                    </a:prstGeom>
                  </pic:spPr>
                </pic:pic>
              </a:graphicData>
            </a:graphic>
          </wp:inline>
        </w:drawing>
      </w:r>
    </w:p>
    <w:p w14:paraId="05206968" w14:textId="4778753A" w:rsidR="007F63D8" w:rsidRPr="007F63D8" w:rsidRDefault="00A16F2F" w:rsidP="007F63D8">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31</w:t>
      </w:r>
      <w:r w:rsidR="00827A97">
        <w:fldChar w:fldCharType="end"/>
      </w:r>
      <w:r>
        <w:rPr>
          <w:rFonts w:hint="eastAsia"/>
          <w:lang w:eastAsia="zh-TW"/>
        </w:rPr>
        <w:t xml:space="preserve"> </w:t>
      </w:r>
      <w:r w:rsidR="006559E0">
        <w:rPr>
          <w:rFonts w:hint="eastAsia"/>
          <w:lang w:eastAsia="zh-TW"/>
        </w:rPr>
        <w:t>左</w:t>
      </w:r>
      <w:r w:rsidR="00F07E41" w:rsidRPr="00C37926">
        <w:rPr>
          <w:rFonts w:ascii="標楷體" w:hAnsi="標楷體" w:hint="eastAsia"/>
          <w:lang w:eastAsia="zh-TW"/>
        </w:rPr>
        <w:t>車道線</w:t>
      </w:r>
      <w:r w:rsidR="00F07E41">
        <w:rPr>
          <w:rFonts w:ascii="標楷體" w:hAnsi="標楷體" w:hint="eastAsia"/>
          <w:lang w:eastAsia="zh-TW"/>
        </w:rPr>
        <w:t>偏差量</w:t>
      </w:r>
      <w:r w:rsidR="00B94A05">
        <w:rPr>
          <w:rFonts w:hint="eastAsia"/>
          <w:lang w:eastAsia="zh-TW"/>
        </w:rPr>
        <w:t>流程圖</w:t>
      </w:r>
    </w:p>
    <w:p w14:paraId="5FC42A71" w14:textId="4F3BB9AB" w:rsidR="00E40E5F" w:rsidRDefault="00E40E5F" w:rsidP="003D7687">
      <w:pPr>
        <w:pStyle w:val="a1"/>
        <w:ind w:leftChars="177" w:left="425"/>
        <w:rPr>
          <w:bCs w:val="0"/>
          <w:lang w:eastAsia="zh-TW"/>
        </w:rPr>
      </w:pPr>
      <w:r w:rsidRPr="00E40E5F">
        <w:rPr>
          <w:rFonts w:hint="eastAsia"/>
          <w:lang w:eastAsia="zh-TW"/>
        </w:rPr>
        <w:t>C1L_Bias</w:t>
      </w:r>
      <w:r w:rsidRPr="00C34986">
        <w:rPr>
          <w:rFonts w:hint="eastAsia"/>
          <w:bCs w:val="0"/>
          <w:lang w:eastAsia="zh-TW"/>
        </w:rPr>
        <w:t>算法如下：</w:t>
      </w:r>
    </w:p>
    <w:p w14:paraId="414EBA59" w14:textId="77777777" w:rsidR="007F63D8" w:rsidRDefault="007F63D8" w:rsidP="003D7687">
      <w:pPr>
        <w:pStyle w:val="a1"/>
        <w:ind w:leftChars="177" w:left="425"/>
        <w:rPr>
          <w:bCs w:val="0"/>
          <w:lang w:eastAsia="zh-TW"/>
        </w:rPr>
      </w:pPr>
    </w:p>
    <w:p w14:paraId="05E9AE11" w14:textId="323AD272" w:rsidR="009D2307" w:rsidRPr="009D2307" w:rsidRDefault="00E40E5F" w:rsidP="003D7687">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sidR="00B47E0B">
        <w:rPr>
          <w:rFonts w:hint="eastAsia"/>
          <w:lang w:eastAsia="zh-TW"/>
        </w:rPr>
        <w:t>=</w:t>
      </w:r>
      <w:r w:rsidR="00B47E0B">
        <w:rPr>
          <w:lang w:eastAsia="zh-TW"/>
        </w:rPr>
        <w:t xml:space="preserve">TRUE and </w:t>
      </w:r>
      <w:proofErr w:type="spellStart"/>
      <w:r w:rsidRPr="00E40E5F">
        <w:rPr>
          <w:lang w:eastAsia="zh-TW"/>
        </w:rPr>
        <w:t>Second_Condiction_flg</w:t>
      </w:r>
      <w:proofErr w:type="spellEnd"/>
      <w:r w:rsidR="00B47E0B">
        <w:rPr>
          <w:rFonts w:hint="eastAsia"/>
          <w:lang w:eastAsia="zh-TW"/>
        </w:rPr>
        <w:t>=</w:t>
      </w:r>
      <w:r w:rsidR="00B47E0B">
        <w:rPr>
          <w:lang w:eastAsia="zh-TW"/>
        </w:rPr>
        <w:t>TRUE</w:t>
      </w:r>
      <w:r>
        <w:rPr>
          <w:rFonts w:ascii="標楷體" w:hAnsi="標楷體" w:hint="eastAsia"/>
          <w:lang w:eastAsia="zh-TW"/>
        </w:rPr>
        <w:t>時</w:t>
      </w:r>
    </w:p>
    <w:p w14:paraId="0F1CA550" w14:textId="2F309323" w:rsidR="009E12D0" w:rsidRPr="009D2307" w:rsidRDefault="00A20574" w:rsidP="003D7687">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4B78BB73" w14:textId="77B99DA0" w:rsidR="009D2307" w:rsidRPr="00A20574" w:rsidRDefault="009D2307" w:rsidP="003D7687">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MS Gothic" w:eastAsia="MS Gothic" w:hAnsi="MS Gothic"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Forget_Factor+P</m:t>
                  </m:r>
                </m:e>
              </m:d>
              <m:r>
                <m:rPr>
                  <m:sty m:val="p"/>
                </m:rPr>
                <w:rPr>
                  <w:rFonts w:ascii="MS Gothic" w:eastAsia="MS Gothic" w:hAnsi="MS Gothic" w:cs="MS Gothic" w:hint="eastAsia"/>
                  <w:lang w:eastAsia="zh-TW"/>
                </w:rPr>
                <m:t>*</m:t>
              </m:r>
              <m:r>
                <m:rPr>
                  <m:sty m:val="p"/>
                </m:rPr>
                <w:rPr>
                  <w:rFonts w:ascii="Cambria Math" w:hAnsi="Cambria Math" w:hint="eastAsia"/>
                  <w:lang w:eastAsia="zh-TW"/>
                </w:rPr>
                <m:t>Forget_Factor</m:t>
              </m:r>
            </m:den>
          </m:f>
        </m:oMath>
      </m:oMathPara>
    </w:p>
    <w:p w14:paraId="501DADE3" w14:textId="45285FF7" w:rsidR="008B0240" w:rsidRDefault="002B5D0B" w:rsidP="003D7687">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6C461DE2" w14:textId="46EB2CCD" w:rsidR="00135C05" w:rsidRPr="00FE7A2E" w:rsidRDefault="00FE7A2E" w:rsidP="003D7687">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_Bias_new_store</m:t>
          </m:r>
        </m:oMath>
      </m:oMathPara>
    </w:p>
    <w:p w14:paraId="47229847" w14:textId="62F87F26" w:rsidR="00FE7A2E" w:rsidRDefault="00FE7A2E" w:rsidP="003D7687">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00A238B7" w:rsidRPr="00A238B7">
        <w:rPr>
          <w:rFonts w:hint="eastAsia"/>
          <w:lang w:eastAsia="zh-TW"/>
        </w:rPr>
        <w:t>1、</w:t>
      </w:r>
      <m:oMath>
        <m:r>
          <m:rPr>
            <m:sty m:val="p"/>
          </m:rPr>
          <w:rPr>
            <w:rFonts w:ascii="Cambria Math" w:hAnsi="Cambria Math"/>
            <w:lang w:eastAsia="zh-TW"/>
          </w:rPr>
          <m:t>C1LBias_new</m:t>
        </m:r>
      </m:oMath>
      <w:r w:rsidR="00A238B7" w:rsidRPr="00A238B7">
        <w:rPr>
          <w:rFonts w:hint="eastAsia"/>
          <w:lang w:eastAsia="zh-TW"/>
        </w:rPr>
        <w:t>、1、</w:t>
      </w:r>
      <m:oMath>
        <m:r>
          <m:rPr>
            <m:sty m:val="p"/>
          </m:rPr>
          <w:rPr>
            <w:rFonts w:ascii="Cambria Math" w:hAnsi="Cambria Math"/>
            <w:lang w:eastAsia="zh-TW"/>
          </w:rPr>
          <m:t>C1LBias_new</m:t>
        </m:r>
      </m:oMath>
      <w:r w:rsidR="009C2705">
        <w:rPr>
          <w:rFonts w:hint="eastAsia"/>
          <w:lang w:eastAsia="zh-TW"/>
        </w:rPr>
        <w:t>。</w:t>
      </w:r>
    </w:p>
    <w:p w14:paraId="24348211" w14:textId="64B66D26" w:rsidR="008F5586" w:rsidRDefault="008F5586" w:rsidP="008F5586">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581796A6" w14:textId="0F37F512" w:rsidR="008F5586" w:rsidRDefault="0018099E" w:rsidP="0018099E">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w:t>
      </w:r>
      <w:r w:rsidR="002D721C">
        <w:rPr>
          <w:rFonts w:ascii="標楷體" w:hAnsi="標楷體" w:hint="eastAsia"/>
          <w:lang w:eastAsia="zh-TW"/>
        </w:rPr>
        <w:t>加上相機輸入之左車道斜率，作為更新後的左車道斜率。</w:t>
      </w:r>
    </w:p>
    <w:p w14:paraId="70C17ACB" w14:textId="77777777" w:rsidR="00F50710" w:rsidRDefault="00F50710" w:rsidP="0018099E">
      <w:pPr>
        <w:pStyle w:val="a1"/>
        <w:ind w:left="360"/>
        <w:rPr>
          <w:lang w:eastAsia="zh-TW"/>
        </w:rPr>
      </w:pPr>
    </w:p>
    <w:p w14:paraId="06A82EE3" w14:textId="77777777" w:rsidR="00951651" w:rsidRDefault="0025241E" w:rsidP="003D7687">
      <w:pPr>
        <w:pStyle w:val="a1"/>
        <w:keepNext/>
        <w:jc w:val="center"/>
      </w:pPr>
      <w:r w:rsidRPr="0025241E">
        <w:rPr>
          <w:noProof/>
          <w:lang w:eastAsia="zh-TW"/>
        </w:rPr>
        <w:drawing>
          <wp:inline distT="0" distB="0" distL="0" distR="0" wp14:anchorId="3F3BC9FC" wp14:editId="56E86616">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03E351FE" w14:textId="1125C710" w:rsidR="0025241E" w:rsidRDefault="00951651" w:rsidP="00951651">
      <w:pPr>
        <w:pStyle w:val="af1"/>
        <w:rPr>
          <w:rFonts w:ascii="標楷體" w:hAnsi="標楷體"/>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32</w:t>
      </w:r>
      <w:r w:rsidR="00827A97">
        <w:fldChar w:fldCharType="end"/>
      </w:r>
      <w:r>
        <w:rPr>
          <w:rFonts w:hint="eastAsia"/>
          <w:lang w:eastAsia="zh-TW"/>
        </w:rPr>
        <w:t xml:space="preserve"> </w:t>
      </w:r>
      <w:r>
        <w:rPr>
          <w:rFonts w:ascii="標楷體" w:hAnsi="標楷體" w:hint="eastAsia"/>
          <w:lang w:eastAsia="zh-TW"/>
        </w:rPr>
        <w:t>左右車道斜率</w:t>
      </w:r>
    </w:p>
    <w:p w14:paraId="71527392" w14:textId="77777777" w:rsidR="007F63D8" w:rsidRPr="007F63D8" w:rsidRDefault="007F63D8" w:rsidP="007F63D8">
      <w:pPr>
        <w:pStyle w:val="a1"/>
        <w:rPr>
          <w:lang w:eastAsia="zh-TW"/>
        </w:rPr>
      </w:pPr>
    </w:p>
    <w:p w14:paraId="415CFBAF" w14:textId="5E34CB18" w:rsidR="0025241E" w:rsidRDefault="00D5483A" w:rsidP="003D7687">
      <w:pPr>
        <w:pStyle w:val="a1"/>
        <w:ind w:leftChars="177" w:left="425"/>
        <w:rPr>
          <w:lang w:eastAsia="zh-TW"/>
        </w:rPr>
      </w:pPr>
      <m:oMath>
        <m:r>
          <m:rPr>
            <m:sty m:val="p"/>
          </m:rPr>
          <w:rPr>
            <w:rFonts w:ascii="Cambria Math" w:hAnsi="Cambria Math"/>
          </w:rPr>
          <m:t>VDINR_LaneC1L_rad</m:t>
        </m:r>
      </m:oMath>
      <w:r w:rsidRPr="00C34986">
        <w:rPr>
          <w:rFonts w:hint="eastAsia"/>
          <w:bCs w:val="0"/>
          <w:lang w:eastAsia="zh-TW"/>
        </w:rPr>
        <w:t>算法如下：</w:t>
      </w:r>
    </w:p>
    <w:p w14:paraId="593B1E37" w14:textId="3496BC4B" w:rsidR="00D5483A" w:rsidRDefault="00D5483A" w:rsidP="003D7687">
      <w:pPr>
        <w:pStyle w:val="a1"/>
        <w:ind w:leftChars="177" w:left="425"/>
        <w:rPr>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0BA08300" w14:textId="23B2DAD7" w:rsidR="002566CB" w:rsidRDefault="002566CB" w:rsidP="002B5D0B">
      <w:pPr>
        <w:pStyle w:val="20"/>
      </w:pPr>
      <w:bookmarkStart w:id="38" w:name="_Toc113356919"/>
      <w:r>
        <w:rPr>
          <w:rFonts w:hint="eastAsia"/>
        </w:rPr>
        <w:t>PER</w:t>
      </w:r>
      <w:r>
        <w:t>_SRDS_0</w:t>
      </w:r>
      <w:r>
        <w:rPr>
          <w:rFonts w:hint="eastAsia"/>
        </w:rPr>
        <w:t>4</w:t>
      </w:r>
      <w:r>
        <w:tab/>
      </w:r>
      <w:r>
        <w:rPr>
          <w:rFonts w:hint="eastAsia"/>
        </w:rPr>
        <w:t>右車道斜率偏差</w:t>
      </w:r>
      <w:bookmarkEnd w:id="38"/>
    </w:p>
    <w:p w14:paraId="0F94F826" w14:textId="6AF6D812" w:rsidR="002566CB" w:rsidRPr="001539EA" w:rsidRDefault="002566CB" w:rsidP="002B5D0B">
      <w:pPr>
        <w:pStyle w:val="3"/>
      </w:pPr>
      <w:bookmarkStart w:id="39" w:name="_Toc113356920"/>
      <w:r>
        <w:rPr>
          <w:rFonts w:hint="eastAsia"/>
        </w:rPr>
        <w:lastRenderedPageBreak/>
        <w:t>PER</w:t>
      </w:r>
      <w:r>
        <w:t>_SRDS_0</w:t>
      </w:r>
      <w:r>
        <w:rPr>
          <w:rFonts w:hint="eastAsia"/>
        </w:rPr>
        <w:t>3</w:t>
      </w:r>
      <w:r>
        <w:t>_00</w:t>
      </w:r>
      <w:r>
        <w:rPr>
          <w:rFonts w:hint="eastAsia"/>
        </w:rPr>
        <w:t>1</w:t>
      </w:r>
      <w:r>
        <w:tab/>
      </w:r>
      <w:r>
        <w:rPr>
          <w:rFonts w:hint="eastAsia"/>
        </w:rPr>
        <w:t>右車道斜率偏差解析</w:t>
      </w:r>
      <w:bookmarkEnd w:id="39"/>
    </w:p>
    <w:p w14:paraId="4BD88A99" w14:textId="7D037F43" w:rsidR="00D5483A" w:rsidRDefault="00D5483A" w:rsidP="00D5483A">
      <w:pPr>
        <w:pStyle w:val="a1"/>
        <w:rPr>
          <w:rFonts w:ascii="標楷體" w:hAnsi="標楷體"/>
          <w:lang w:eastAsia="zh-TW"/>
        </w:rPr>
      </w:pPr>
      <w:r>
        <w:rPr>
          <w:rFonts w:ascii="標楷體" w:hAnsi="標楷體" w:hint="eastAsia"/>
          <w:lang w:eastAsia="zh-TW"/>
        </w:rPr>
        <w:t>需要依據相機右側車道線資訊、右側車道線品質、車速進行的右車道</w:t>
      </w:r>
      <w:r>
        <w:rPr>
          <w:rFonts w:hint="eastAsia"/>
          <w:lang w:eastAsia="zh-TW"/>
        </w:rPr>
        <w:t>斜率</w:t>
      </w:r>
      <w:r>
        <w:rPr>
          <w:rFonts w:ascii="標楷體" w:hAnsi="標楷體" w:hint="eastAsia"/>
          <w:lang w:eastAsia="zh-TW"/>
        </w:rPr>
        <w:t>偏差量計算。</w:t>
      </w:r>
    </w:p>
    <w:p w14:paraId="0B329102" w14:textId="77777777" w:rsidR="001D104C" w:rsidRPr="00D5483A" w:rsidRDefault="001D104C" w:rsidP="001D104C">
      <w:pPr>
        <w:pStyle w:val="a1"/>
        <w:rPr>
          <w:rFonts w:ascii="標楷體" w:hAnsi="標楷體"/>
          <w:lang w:eastAsia="zh-TW"/>
        </w:rPr>
      </w:pPr>
    </w:p>
    <w:p w14:paraId="2DF1AE1A" w14:textId="77777777" w:rsidR="001D104C" w:rsidRPr="00E33EF7" w:rsidRDefault="001D104C" w:rsidP="001D104C">
      <w:pPr>
        <w:pStyle w:val="a1"/>
        <w:numPr>
          <w:ilvl w:val="0"/>
          <w:numId w:val="17"/>
        </w:numPr>
        <w:rPr>
          <w:lang w:eastAsia="zh-TW"/>
        </w:rPr>
      </w:pPr>
      <w:r>
        <w:rPr>
          <w:rFonts w:ascii="標楷體" w:hAnsi="標楷體" w:hint="eastAsia"/>
          <w:lang w:eastAsia="zh-TW"/>
        </w:rPr>
        <w:t>第一條件式</w:t>
      </w:r>
    </w:p>
    <w:p w14:paraId="2BB0F403" w14:textId="4D249B5E" w:rsidR="001D104C" w:rsidRDefault="001D104C" w:rsidP="001D104C">
      <w:pPr>
        <w:pStyle w:val="a1"/>
        <w:ind w:left="360"/>
        <w:rPr>
          <w:lang w:eastAsia="zh-TW"/>
        </w:rPr>
      </w:pPr>
      <w:bookmarkStart w:id="40" w:name="_Hlk113359966"/>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bookmarkEnd w:id="40"/>
    <w:p w14:paraId="3E8DE564" w14:textId="77777777" w:rsidR="001D104C" w:rsidRPr="00F9224F" w:rsidRDefault="001D104C" w:rsidP="001D104C">
      <w:pPr>
        <w:pStyle w:val="a1"/>
        <w:ind w:left="360"/>
        <w:rPr>
          <w:lang w:eastAsia="zh-TW"/>
        </w:rPr>
      </w:pPr>
    </w:p>
    <w:p w14:paraId="64A6000C" w14:textId="720EFDC8" w:rsidR="001D104C" w:rsidRDefault="00F50710" w:rsidP="001D104C">
      <w:pPr>
        <w:pStyle w:val="a1"/>
        <w:keepNext/>
        <w:ind w:left="360"/>
        <w:jc w:val="center"/>
      </w:pPr>
      <w:r w:rsidRPr="00F50710">
        <w:rPr>
          <w:noProof/>
        </w:rPr>
        <w:drawing>
          <wp:inline distT="0" distB="0" distL="0" distR="0" wp14:anchorId="442AC649" wp14:editId="4DCCEFB8">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4F5CBA94" w14:textId="17C1A731"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33</w:t>
      </w:r>
      <w:r w:rsidR="00827A97">
        <w:fldChar w:fldCharType="end"/>
      </w:r>
      <w:r>
        <w:rPr>
          <w:rFonts w:hint="eastAsia"/>
          <w:lang w:eastAsia="zh-TW"/>
        </w:rPr>
        <w:t xml:space="preserve"> 第一條件式</w:t>
      </w:r>
    </w:p>
    <w:p w14:paraId="336EA106" w14:textId="0A362FA5" w:rsidR="001D104C" w:rsidRDefault="001D104C" w:rsidP="001D104C">
      <w:pPr>
        <w:pStyle w:val="a1"/>
        <w:rPr>
          <w:lang w:eastAsia="zh-TW"/>
        </w:rPr>
      </w:pPr>
    </w:p>
    <w:p w14:paraId="1E5CE9FF" w14:textId="77777777" w:rsidR="00D5483A" w:rsidRDefault="00D5483A" w:rsidP="00D5483A">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32A6EE12" w14:textId="77777777" w:rsidR="00D52DA1" w:rsidRDefault="007F63D8" w:rsidP="00D5483A">
      <w:pPr>
        <w:pStyle w:val="a1"/>
        <w:ind w:leftChars="177" w:left="425"/>
        <w:rPr>
          <w:rFonts w:hAnsi="微軟正黑體"/>
          <w:lang w:eastAsia="zh-TW"/>
        </w:rPr>
      </w:pPr>
      <w:bookmarkStart w:id="41" w:name="_Hlk113359906"/>
      <w:r>
        <w:t>(</w:t>
      </w:r>
      <w:r w:rsidR="00D5483A">
        <w:rPr>
          <w:rFonts w:hint="eastAsia"/>
        </w:rPr>
        <w:t>(C0</w:t>
      </w:r>
      <w:r w:rsidR="00D5483A">
        <w:rPr>
          <w:rFonts w:hint="eastAsia"/>
          <w:lang w:eastAsia="zh-TW"/>
        </w:rPr>
        <w:t>R</w:t>
      </w:r>
      <w:r w:rsidR="00D5483A">
        <w:rPr>
          <w:rFonts w:hint="eastAsia"/>
        </w:rPr>
        <w:t>_diff</w:t>
      </w:r>
      <w:r w:rsidR="00D5483A">
        <w:rPr>
          <w:rFonts w:hint="eastAsia"/>
          <w:lang w:eastAsia="zh-TW"/>
        </w:rPr>
        <w:t xml:space="preserve"> </w:t>
      </w:r>
      <m:oMath>
        <m:r>
          <m:rPr>
            <m:sty m:val="p"/>
          </m:rPr>
          <w:rPr>
            <w:rFonts w:ascii="Cambria Math" w:hAnsi="Cambria Math"/>
            <w:lang w:eastAsia="zh-TW"/>
          </w:rPr>
          <m:t>&gt;</m:t>
        </m:r>
      </m:oMath>
      <w:r w:rsidR="00D5483A">
        <w:rPr>
          <w:rFonts w:hAnsi="微軟正黑體" w:hint="eastAsia"/>
          <w:lang w:eastAsia="zh-TW"/>
        </w:rPr>
        <w:t xml:space="preserve"> 0.00001) or (C1R_diff </w:t>
      </w:r>
      <m:oMath>
        <m:r>
          <m:rPr>
            <m:sty m:val="p"/>
          </m:rPr>
          <w:rPr>
            <w:rFonts w:ascii="Cambria Math" w:hAnsi="Cambria Math"/>
            <w:lang w:eastAsia="zh-TW"/>
          </w:rPr>
          <m:t>&gt;</m:t>
        </m:r>
      </m:oMath>
      <w:r w:rsidR="00D5483A">
        <w:rPr>
          <w:rFonts w:hAnsi="微軟正黑體" w:hint="eastAsia"/>
          <w:lang w:eastAsia="zh-TW"/>
        </w:rPr>
        <w:t xml:space="preserve"> 0.00001)</w:t>
      </w:r>
      <w:r>
        <w:rPr>
          <w:rFonts w:hAnsi="微軟正黑體"/>
          <w:lang w:eastAsia="zh-TW"/>
        </w:rPr>
        <w:t>)</w:t>
      </w:r>
      <w:r w:rsidR="00D5483A">
        <w:rPr>
          <w:rFonts w:hAnsi="微軟正黑體" w:hint="eastAsia"/>
          <w:lang w:eastAsia="zh-TW"/>
        </w:rPr>
        <w:t xml:space="preserve"> </w:t>
      </w:r>
    </w:p>
    <w:p w14:paraId="5002FAEE" w14:textId="75028E4F" w:rsidR="00D52DA1" w:rsidRDefault="00D52DA1" w:rsidP="00D5483A">
      <w:pPr>
        <w:pStyle w:val="a1"/>
        <w:ind w:leftChars="177" w:left="425"/>
        <w:rPr>
          <w:rFonts w:hAnsi="微軟正黑體"/>
          <w:lang w:eastAsia="zh-TW"/>
        </w:rPr>
      </w:pPr>
      <w:r>
        <w:rPr>
          <w:rFonts w:hAnsi="微軟正黑體"/>
          <w:lang w:eastAsia="zh-TW"/>
        </w:rPr>
        <w:t>a</w:t>
      </w:r>
      <w:r w:rsidR="00D5483A">
        <w:rPr>
          <w:rFonts w:hAnsi="微軟正黑體" w:hint="eastAsia"/>
          <w:lang w:eastAsia="zh-TW"/>
        </w:rPr>
        <w:t>nd</w:t>
      </w:r>
    </w:p>
    <w:p w14:paraId="4ED4A591" w14:textId="4907EC59" w:rsidR="007F63D8" w:rsidRDefault="00D5483A" w:rsidP="00D5483A">
      <w:pPr>
        <w:pStyle w:val="a1"/>
        <w:ind w:leftChars="177" w:left="425"/>
        <w:rPr>
          <w:rFonts w:hAnsi="微軟正黑體"/>
          <w:lang w:eastAsia="zh-TW"/>
        </w:rPr>
      </w:pPr>
      <w:r>
        <w:rPr>
          <w:rFonts w:hAnsi="微軟正黑體" w:hint="eastAsia"/>
          <w:lang w:eastAsia="zh-TW"/>
        </w:rPr>
        <w:t xml:space="preserve"> dx </w:t>
      </w:r>
      <m:oMath>
        <m:r>
          <m:rPr>
            <m:sty m:val="p"/>
          </m:rPr>
          <w:rPr>
            <w:rFonts w:ascii="Cambria Math" w:hAnsi="Cambria Math"/>
            <w:lang w:eastAsia="zh-TW"/>
          </w:rPr>
          <m:t>&gt;</m:t>
        </m:r>
      </m:oMath>
      <w:r>
        <w:rPr>
          <w:rFonts w:hAnsi="微軟正黑體" w:hint="eastAsia"/>
          <w:lang w:eastAsia="zh-TW"/>
        </w:rPr>
        <w:t xml:space="preserve"> 0.04</w:t>
      </w:r>
    </w:p>
    <w:p w14:paraId="6D89ACDB" w14:textId="778BF220" w:rsidR="00D5483A" w:rsidRDefault="007F63D8" w:rsidP="00D5483A">
      <w:pPr>
        <w:pStyle w:val="a1"/>
        <w:ind w:leftChars="177" w:left="425"/>
        <w:rPr>
          <w:rFonts w:hAnsi="微軟正黑體"/>
          <w:lang w:eastAsia="zh-TW"/>
        </w:rPr>
      </w:pPr>
      <w:r>
        <w:rPr>
          <w:bCs w:val="0"/>
        </w:rPr>
        <w:t>&gt;</w:t>
      </w:r>
      <w:proofErr w:type="gramStart"/>
      <w:r>
        <w:rPr>
          <w:bCs w:val="0"/>
        </w:rPr>
        <w:t xml:space="preserve">&gt;  </w:t>
      </w:r>
      <w:r w:rsidRPr="007F63D8">
        <w:rPr>
          <w:rFonts w:hint="eastAsia"/>
        </w:rPr>
        <w:t>First</w:t>
      </w:r>
      <w:proofErr w:type="gramEnd"/>
      <w:r w:rsidRPr="007F63D8">
        <w:rPr>
          <w:rFonts w:hint="eastAsia"/>
        </w:rPr>
        <w:t xml:space="preserve"> _</w:t>
      </w:r>
      <w:proofErr w:type="spellStart"/>
      <w:r w:rsidRPr="007F63D8">
        <w:rPr>
          <w:rFonts w:hint="eastAsia"/>
        </w:rPr>
        <w:t>Condiction_flg</w:t>
      </w:r>
      <w:proofErr w:type="spellEnd"/>
      <m:oMath>
        <m:r>
          <m:rPr>
            <m:sty m:val="p"/>
          </m:rPr>
          <w:rPr>
            <w:rFonts w:ascii="Cambria Math" w:hAnsi="Cambria Math"/>
          </w:rPr>
          <m:t xml:space="preserve">== </m:t>
        </m:r>
      </m:oMath>
      <w:r>
        <w:rPr>
          <w:rFonts w:hint="eastAsia"/>
          <w:bCs w:val="0"/>
        </w:rPr>
        <w:t>TRUE</w:t>
      </w:r>
    </w:p>
    <w:bookmarkEnd w:id="41"/>
    <w:p w14:paraId="48E24ED2" w14:textId="77777777" w:rsidR="007F63D8" w:rsidRDefault="007F63D8" w:rsidP="00D5483A">
      <w:pPr>
        <w:pStyle w:val="a1"/>
        <w:ind w:leftChars="177" w:left="425"/>
        <w:rPr>
          <w:lang w:eastAsia="zh-TW"/>
        </w:rPr>
      </w:pPr>
    </w:p>
    <w:p w14:paraId="5BCE7B9F" w14:textId="77777777" w:rsidR="00D5483A" w:rsidRPr="003A5BBD" w:rsidRDefault="00D5483A" w:rsidP="001D104C">
      <w:pPr>
        <w:pStyle w:val="a1"/>
        <w:rPr>
          <w:lang w:eastAsia="zh-TW"/>
        </w:rPr>
      </w:pPr>
    </w:p>
    <w:p w14:paraId="3624342E" w14:textId="77777777" w:rsidR="001D104C" w:rsidRPr="00044B0B" w:rsidRDefault="001D104C" w:rsidP="001D104C">
      <w:pPr>
        <w:pStyle w:val="a1"/>
        <w:numPr>
          <w:ilvl w:val="0"/>
          <w:numId w:val="17"/>
        </w:numPr>
        <w:rPr>
          <w:lang w:eastAsia="zh-TW"/>
        </w:rPr>
      </w:pPr>
      <w:r>
        <w:rPr>
          <w:rFonts w:ascii="標楷體" w:hAnsi="標楷體" w:hint="eastAsia"/>
          <w:lang w:eastAsia="zh-TW"/>
        </w:rPr>
        <w:t>第二條件式</w:t>
      </w:r>
    </w:p>
    <w:p w14:paraId="25F289C0" w14:textId="480897B2" w:rsidR="001D104C" w:rsidRDefault="001D104C" w:rsidP="001D104C">
      <w:pPr>
        <w:pStyle w:val="a1"/>
        <w:ind w:left="360"/>
        <w:rPr>
          <w:lang w:eastAsia="zh-TW"/>
        </w:rPr>
      </w:pPr>
      <w:bookmarkStart w:id="42" w:name="_Hlk113359896"/>
      <w:r>
        <w:rPr>
          <w:rFonts w:hint="eastAsia"/>
          <w:lang w:eastAsia="zh-TW"/>
        </w:rPr>
        <w:t>當滿足</w:t>
      </w:r>
      <w:r w:rsidR="00073B00">
        <w:rPr>
          <w:rFonts w:hint="eastAsia"/>
          <w:lang w:eastAsia="zh-TW"/>
        </w:rPr>
        <w:t>右側車道曲</w:t>
      </w:r>
      <w:r w:rsidR="00CC3F42">
        <w:rPr>
          <w:rFonts w:hint="eastAsia"/>
          <w:lang w:eastAsia="zh-TW"/>
        </w:rPr>
        <w:t>率</w:t>
      </w:r>
      <w:r w:rsidR="00073B00">
        <w:rPr>
          <w:rFonts w:hint="eastAsia"/>
          <w:lang w:eastAsia="zh-TW"/>
        </w:rPr>
        <w:t>半徑</w:t>
      </w:r>
      <w:r>
        <w:rPr>
          <w:rFonts w:hint="eastAsia"/>
          <w:lang w:eastAsia="zh-TW"/>
        </w:rPr>
        <w:t>大於</w:t>
      </w:r>
      <w:r>
        <w:rPr>
          <w:lang w:eastAsia="zh-TW"/>
        </w:rPr>
        <w:t>3000</w:t>
      </w:r>
      <w:r>
        <w:rPr>
          <w:rFonts w:hint="eastAsia"/>
          <w:lang w:eastAsia="zh-TW"/>
        </w:rPr>
        <w:t>、車道線品質高</w:t>
      </w:r>
      <w:r w:rsidR="007F63D8">
        <w:rPr>
          <w:rFonts w:hint="eastAsia"/>
          <w:lang w:eastAsia="zh-TW"/>
        </w:rPr>
        <w:t>(</w:t>
      </w:r>
      <w:r w:rsidR="007F63D8" w:rsidRPr="00403DD2">
        <w:rPr>
          <w:lang w:eastAsia="zh-TW"/>
        </w:rPr>
        <w:t>uint8(3)</w:t>
      </w:r>
      <w:r w:rsidR="007F63D8">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sidR="00CC3F42">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bookmarkEnd w:id="42"/>
    <w:p w14:paraId="649B57B3" w14:textId="77777777" w:rsidR="001D104C" w:rsidRPr="009D6404" w:rsidRDefault="001D104C" w:rsidP="001D104C">
      <w:pPr>
        <w:pStyle w:val="a1"/>
        <w:ind w:left="360"/>
        <w:rPr>
          <w:lang w:eastAsia="zh-TW"/>
        </w:rPr>
      </w:pPr>
    </w:p>
    <w:p w14:paraId="36805CC6" w14:textId="2DB7D475" w:rsidR="001D104C" w:rsidRDefault="00F50710" w:rsidP="001D104C">
      <w:pPr>
        <w:pStyle w:val="a1"/>
        <w:keepNext/>
        <w:ind w:left="360"/>
        <w:jc w:val="center"/>
      </w:pPr>
      <w:r w:rsidRPr="00F50710">
        <w:rPr>
          <w:noProof/>
        </w:rPr>
        <w:lastRenderedPageBreak/>
        <w:drawing>
          <wp:inline distT="0" distB="0" distL="0" distR="0" wp14:anchorId="005E6692" wp14:editId="288E49DE">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7573DD3C" w14:textId="5CF0D5F9"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34</w:t>
      </w:r>
      <w:r w:rsidR="00827A97">
        <w:fldChar w:fldCharType="end"/>
      </w:r>
      <w:r>
        <w:rPr>
          <w:rFonts w:hint="eastAsia"/>
          <w:lang w:eastAsia="zh-TW"/>
        </w:rPr>
        <w:t xml:space="preserve"> 第二條件式</w:t>
      </w:r>
    </w:p>
    <w:p w14:paraId="5F620D63" w14:textId="4FA87325" w:rsidR="00D5483A" w:rsidRDefault="00D5483A" w:rsidP="00D5483A">
      <w:pPr>
        <w:pStyle w:val="a1"/>
        <w:rPr>
          <w:lang w:eastAsia="zh-TW"/>
        </w:rPr>
      </w:pPr>
    </w:p>
    <w:p w14:paraId="223E8176" w14:textId="77777777" w:rsidR="00D5483A" w:rsidRDefault="00D5483A" w:rsidP="00D5483A">
      <w:pPr>
        <w:pStyle w:val="a1"/>
        <w:ind w:leftChars="177" w:left="425"/>
        <w:rPr>
          <w:b/>
          <w:lang w:eastAsia="zh-TW"/>
        </w:rPr>
      </w:pPr>
      <w:bookmarkStart w:id="43" w:name="_Hlk113359601"/>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5E39AE45" w14:textId="77777777" w:rsidR="00154200" w:rsidRDefault="002B5D0B" w:rsidP="00D5483A">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D5483A">
        <w:rPr>
          <w:rFonts w:hAnsi="微軟正黑體" w:hint="eastAsia"/>
          <w:lang w:eastAsia="zh-TW"/>
        </w:rPr>
        <w:t xml:space="preserve"> 3000 </w:t>
      </w:r>
    </w:p>
    <w:p w14:paraId="52F93DD8" w14:textId="43A64F36" w:rsidR="00D5483A" w:rsidRDefault="00D5483A" w:rsidP="00D5483A">
      <w:pPr>
        <w:pStyle w:val="a1"/>
        <w:ind w:leftChars="177" w:left="425"/>
        <w:rPr>
          <w:rFonts w:hAnsi="微軟正黑體"/>
          <w:lang w:eastAsia="zh-TW"/>
        </w:rPr>
      </w:pPr>
      <w:r>
        <w:rPr>
          <w:rFonts w:hAnsi="微軟正黑體" w:hint="eastAsia"/>
          <w:lang w:eastAsia="zh-TW"/>
        </w:rPr>
        <w:t>and</w:t>
      </w:r>
    </w:p>
    <w:p w14:paraId="49D43D6A" w14:textId="77777777" w:rsidR="00154200" w:rsidRDefault="00D5483A" w:rsidP="00D5483A">
      <w:pPr>
        <w:pStyle w:val="a1"/>
        <w:ind w:leftChars="177" w:left="425"/>
        <w:rPr>
          <w:rFonts w:hAnsi="微軟正黑體"/>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ENUM_LANEQUALITY_</w:t>
      </w:r>
      <w:proofErr w:type="gramStart"/>
      <w:r>
        <w:rPr>
          <w:rFonts w:hint="eastAsia"/>
          <w:lang w:eastAsia="zh-TW"/>
        </w:rPr>
        <w:t>HIGH</w:t>
      </w:r>
      <w:r w:rsidR="007F63D8">
        <w:rPr>
          <w:rFonts w:hint="eastAsia"/>
          <w:lang w:eastAsia="zh-TW"/>
        </w:rPr>
        <w:t>(</w:t>
      </w:r>
      <w:proofErr w:type="gramEnd"/>
      <w:r w:rsidR="007F63D8" w:rsidRPr="00403DD2">
        <w:rPr>
          <w:lang w:eastAsia="zh-TW"/>
        </w:rPr>
        <w:t>uint8(3)</w:t>
      </w:r>
      <w:r w:rsidR="007F63D8">
        <w:rPr>
          <w:lang w:eastAsia="zh-TW"/>
        </w:rPr>
        <w:t>)</w:t>
      </w:r>
      <w:r>
        <w:rPr>
          <w:rFonts w:hAnsi="微軟正黑體" w:hint="eastAsia"/>
          <w:lang w:eastAsia="zh-TW"/>
        </w:rPr>
        <w:t xml:space="preserve"> </w:t>
      </w:r>
    </w:p>
    <w:p w14:paraId="3EC6673A" w14:textId="65DF7D3B" w:rsidR="00D5483A" w:rsidRDefault="00D5483A" w:rsidP="00D5483A">
      <w:pPr>
        <w:pStyle w:val="a1"/>
        <w:ind w:leftChars="177" w:left="425"/>
        <w:rPr>
          <w:rFonts w:hAnsi="微軟正黑體"/>
          <w:lang w:eastAsia="zh-TW"/>
        </w:rPr>
      </w:pPr>
      <w:r>
        <w:rPr>
          <w:rFonts w:hAnsi="微軟正黑體" w:hint="eastAsia"/>
          <w:lang w:eastAsia="zh-TW"/>
        </w:rPr>
        <w:t>and</w:t>
      </w:r>
    </w:p>
    <w:p w14:paraId="63FCDA8E" w14:textId="77777777" w:rsidR="00154200" w:rsidRDefault="00D5483A" w:rsidP="00D5483A">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5C72FB27" w14:textId="7DFF834B" w:rsidR="00D5483A" w:rsidRDefault="00D5483A" w:rsidP="00D5483A">
      <w:pPr>
        <w:pStyle w:val="a1"/>
        <w:ind w:leftChars="177" w:left="425"/>
        <w:rPr>
          <w:rFonts w:hAnsi="微軟正黑體"/>
          <w:lang w:eastAsia="zh-TW"/>
        </w:rPr>
      </w:pPr>
      <w:r>
        <w:rPr>
          <w:rFonts w:hAnsi="微軟正黑體" w:hint="eastAsia"/>
          <w:lang w:eastAsia="zh-TW"/>
        </w:rPr>
        <w:t>and</w:t>
      </w:r>
    </w:p>
    <w:p w14:paraId="5D803BA5" w14:textId="77777777" w:rsidR="00154200" w:rsidRDefault="00D5483A" w:rsidP="00D5483A">
      <w:pPr>
        <w:pStyle w:val="a1"/>
        <w:ind w:leftChars="177" w:left="425"/>
        <w:rPr>
          <w:bCs w:val="0"/>
        </w:rPr>
      </w:pPr>
      <w:r>
        <w:rPr>
          <w:rFonts w:hint="eastAsia"/>
          <w:lang w:eastAsia="zh-TW"/>
        </w:rPr>
        <w:t xml:space="preserve">C1RBias_new </w:t>
      </w:r>
      <m:oMath>
        <m:r>
          <m:rPr>
            <m:sty m:val="p"/>
          </m:rPr>
          <w:rPr>
            <w:rFonts w:ascii="Cambria Math" w:hAnsi="Cambria Math"/>
            <w:lang w:eastAsia="zh-TW"/>
          </w:rPr>
          <m:t>&lt;</m:t>
        </m:r>
      </m:oMath>
      <w:r>
        <w:rPr>
          <w:rFonts w:hint="eastAsia"/>
          <w:lang w:eastAsia="zh-TW"/>
        </w:rPr>
        <w:t xml:space="preserve"> 1</w:t>
      </w:r>
      <w:r>
        <w:rPr>
          <w:rFonts w:hint="eastAsia"/>
          <w:bCs w:val="0"/>
        </w:rPr>
        <w:t xml:space="preserve"> </w:t>
      </w:r>
      <w:r w:rsidR="007F63D8">
        <w:rPr>
          <w:bCs w:val="0"/>
        </w:rPr>
        <w:t xml:space="preserve">  </w:t>
      </w:r>
    </w:p>
    <w:p w14:paraId="4219F444" w14:textId="76595E36" w:rsidR="00D5483A" w:rsidRDefault="007F63D8" w:rsidP="00D5483A">
      <w:pPr>
        <w:pStyle w:val="a1"/>
        <w:ind w:leftChars="177" w:left="425"/>
        <w:rPr>
          <w:lang w:eastAsia="zh-TW"/>
        </w:rPr>
      </w:pPr>
      <w:r>
        <w:rPr>
          <w:bCs w:val="0"/>
        </w:rPr>
        <w:t>&gt;</w:t>
      </w:r>
      <w:proofErr w:type="gramStart"/>
      <w:r>
        <w:rPr>
          <w:bCs w:val="0"/>
        </w:rPr>
        <w:t xml:space="preserve">&gt;  </w:t>
      </w:r>
      <w:proofErr w:type="spellStart"/>
      <w:r w:rsidRPr="007F63D8">
        <w:rPr>
          <w:rFonts w:hint="eastAsia"/>
        </w:rPr>
        <w:t>Second</w:t>
      </w:r>
      <w:proofErr w:type="gramEnd"/>
      <w:r w:rsidRPr="007F63D8">
        <w:rPr>
          <w:rFonts w:hint="eastAsia"/>
        </w:rPr>
        <w:t>_Condiction_flg</w:t>
      </w:r>
      <w:proofErr w:type="spellEnd"/>
      <m:oMath>
        <m:r>
          <m:rPr>
            <m:sty m:val="p"/>
          </m:rPr>
          <w:rPr>
            <w:rFonts w:ascii="Cambria Math" w:hAnsi="Cambria Math"/>
          </w:rPr>
          <m:t xml:space="preserve">== </m:t>
        </m:r>
      </m:oMath>
      <w:r w:rsidR="00D5483A">
        <w:rPr>
          <w:rFonts w:hint="eastAsia"/>
          <w:bCs w:val="0"/>
        </w:rPr>
        <w:t>TRUE</w:t>
      </w:r>
    </w:p>
    <w:bookmarkEnd w:id="43"/>
    <w:p w14:paraId="0C5626AA" w14:textId="77777777" w:rsidR="00D5483A" w:rsidRPr="00D5483A" w:rsidRDefault="00D5483A" w:rsidP="00D5483A">
      <w:pPr>
        <w:pStyle w:val="a1"/>
        <w:rPr>
          <w:lang w:eastAsia="zh-TW"/>
        </w:rPr>
      </w:pPr>
    </w:p>
    <w:p w14:paraId="78FB47AC" w14:textId="618A588D" w:rsidR="001D104C" w:rsidRPr="00D55D18" w:rsidRDefault="001D104C" w:rsidP="001D104C">
      <w:pPr>
        <w:pStyle w:val="a1"/>
        <w:numPr>
          <w:ilvl w:val="0"/>
          <w:numId w:val="17"/>
        </w:numPr>
        <w:rPr>
          <w:lang w:eastAsia="zh-TW"/>
        </w:rPr>
      </w:pPr>
      <w:r>
        <w:rPr>
          <w:rFonts w:ascii="標楷體" w:hAnsi="標楷體" w:hint="eastAsia"/>
          <w:lang w:eastAsia="zh-TW"/>
        </w:rPr>
        <w:t>新的右車道斜率偏差量</w:t>
      </w:r>
    </w:p>
    <w:p w14:paraId="5AF97B82" w14:textId="314F9AA7" w:rsidR="001D104C" w:rsidRPr="0087590A" w:rsidRDefault="001D104C" w:rsidP="001D104C">
      <w:pPr>
        <w:pStyle w:val="a1"/>
        <w:ind w:left="360"/>
        <w:rPr>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乘上一個取樣時間內的移動距離之數值除以兩個取樣時間內的移動距離，再將其減去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兩個取樣時間內的移動距離之數值，以獲得新的右車道斜率偏差量。當第一條件式不成立時，新的右車道斜率偏差量則維持上一時刻的數值。</w:t>
      </w:r>
      <w:r>
        <w:rPr>
          <w:rFonts w:hint="eastAsia"/>
          <w:lang w:eastAsia="zh-TW"/>
        </w:rPr>
        <w:t>其中</w:t>
      </w:r>
      <w:r>
        <w:rPr>
          <w:rFonts w:ascii="標楷體" w:hAnsi="標楷體" w:hint="eastAsia"/>
          <w:lang w:eastAsia="zh-TW"/>
        </w:rPr>
        <w:t>當第一條件式成立時的下一時刻會將兩個取樣時間內的移動距離之數值重設為零。</w:t>
      </w:r>
    </w:p>
    <w:p w14:paraId="119E1965" w14:textId="77777777" w:rsidR="002A6A1D" w:rsidRDefault="002A6A1D" w:rsidP="002A6A1D">
      <w:pPr>
        <w:pStyle w:val="a1"/>
        <w:keepNext/>
        <w:ind w:left="360"/>
      </w:pPr>
      <w:r w:rsidRPr="002A6A1D">
        <w:rPr>
          <w:noProof/>
          <w:lang w:eastAsia="zh-TW"/>
        </w:rPr>
        <w:drawing>
          <wp:inline distT="0" distB="0" distL="0" distR="0" wp14:anchorId="4C46B5EA" wp14:editId="108A49C6">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300404F7" w14:textId="53A2280D" w:rsidR="001D104C" w:rsidRPr="0049324F" w:rsidRDefault="002A6A1D" w:rsidP="002A6A1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35</w:t>
      </w:r>
      <w:r w:rsidR="00827A97">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5568A78C" w14:textId="475648D8" w:rsidR="00286F0C" w:rsidRDefault="00286F0C" w:rsidP="00286F0C">
      <w:pPr>
        <w:pStyle w:val="a1"/>
        <w:rPr>
          <w:bCs w:val="0"/>
          <w:lang w:eastAsia="zh-TW"/>
        </w:rPr>
      </w:pPr>
      <m:oMath>
        <m:r>
          <m:rPr>
            <m:sty m:val="p"/>
          </m:rPr>
          <w:rPr>
            <w:rFonts w:ascii="Cambria Math" w:hAnsi="Cambria Math"/>
            <w:lang w:eastAsia="zh-TW"/>
          </w:rPr>
          <w:lastRenderedPageBreak/>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bCs w:val="0"/>
          <w:lang w:eastAsia="zh-TW"/>
        </w:rPr>
        <w:t>算法如下：</w:t>
      </w:r>
    </w:p>
    <w:p w14:paraId="2AF07AAE" w14:textId="4FB12997" w:rsidR="00286F0C" w:rsidRDefault="00286F0C" w:rsidP="00286F0C">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3346FEAF" w14:textId="77777777" w:rsidR="001D104C" w:rsidRDefault="001D104C" w:rsidP="001D104C">
      <w:pPr>
        <w:pStyle w:val="a1"/>
        <w:rPr>
          <w:lang w:eastAsia="zh-TW"/>
        </w:rPr>
      </w:pPr>
    </w:p>
    <w:p w14:paraId="45A544E2" w14:textId="77777777" w:rsidR="001D104C" w:rsidRDefault="001D104C" w:rsidP="001D104C">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p>
    <w:p w14:paraId="70506C9D" w14:textId="77777777" w:rsidR="001D104C" w:rsidRDefault="001D104C" w:rsidP="001D104C">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條件式與第二條件式時</w:t>
      </w:r>
      <w:proofErr w:type="gramEnd"/>
      <w:r>
        <w:rPr>
          <w:rFonts w:ascii="標楷體" w:hAnsi="標楷體" w:hint="eastAsia"/>
          <w:lang w:eastAsia="zh-TW"/>
        </w:rPr>
        <w:t>，則將新的車道線偏差量結合遺忘因子計算後輸出。</w:t>
      </w:r>
    </w:p>
    <w:p w14:paraId="5863AD0F" w14:textId="77777777" w:rsidR="001D104C" w:rsidRPr="00C96B74" w:rsidRDefault="001D104C" w:rsidP="001D104C">
      <w:pPr>
        <w:pStyle w:val="a1"/>
        <w:rPr>
          <w:lang w:eastAsia="zh-TW"/>
        </w:rPr>
      </w:pPr>
    </w:p>
    <w:p w14:paraId="02F2F331" w14:textId="064B8407" w:rsidR="001D104C" w:rsidRDefault="00286F0C" w:rsidP="00286F0C">
      <w:pPr>
        <w:pStyle w:val="a1"/>
        <w:keepNext/>
        <w:jc w:val="center"/>
      </w:pPr>
      <w:r w:rsidRPr="00286F0C">
        <w:rPr>
          <w:noProof/>
        </w:rPr>
        <w:drawing>
          <wp:inline distT="0" distB="0" distL="0" distR="0" wp14:anchorId="1A14BB37" wp14:editId="27F300E1">
            <wp:extent cx="2633165" cy="230852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6250" cy="2328768"/>
                    </a:xfrm>
                    <a:prstGeom prst="rect">
                      <a:avLst/>
                    </a:prstGeom>
                  </pic:spPr>
                </pic:pic>
              </a:graphicData>
            </a:graphic>
          </wp:inline>
        </w:drawing>
      </w:r>
    </w:p>
    <w:p w14:paraId="3D685101" w14:textId="6E1C664B"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36</w:t>
      </w:r>
      <w:r w:rsidR="00827A97">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1DBCBAD3" w14:textId="499AAAB9" w:rsidR="001D104C" w:rsidRDefault="001D104C" w:rsidP="001D104C">
      <w:pPr>
        <w:pStyle w:val="a1"/>
        <w:rPr>
          <w:lang w:eastAsia="zh-TW"/>
        </w:rPr>
      </w:pPr>
    </w:p>
    <w:p w14:paraId="2A27435C" w14:textId="5F4CCC04" w:rsidR="00DC0E46" w:rsidRDefault="00DC0E46" w:rsidP="003D7687">
      <w:pPr>
        <w:pStyle w:val="a1"/>
        <w:ind w:leftChars="177" w:left="425"/>
        <w:rPr>
          <w:bCs w:val="0"/>
          <w:lang w:eastAsia="zh-TW"/>
        </w:rPr>
      </w:pPr>
      <w:r>
        <w:rPr>
          <w:rFonts w:hint="eastAsia"/>
          <w:lang w:eastAsia="zh-TW"/>
        </w:rPr>
        <w:t>C1R_Bias</w:t>
      </w:r>
      <w:r>
        <w:rPr>
          <w:rFonts w:hint="eastAsia"/>
          <w:bCs w:val="0"/>
          <w:lang w:eastAsia="zh-TW"/>
        </w:rPr>
        <w:t>算法如下：</w:t>
      </w:r>
    </w:p>
    <w:p w14:paraId="3F4FE6DB" w14:textId="68359D17" w:rsidR="00DC0E46" w:rsidRDefault="00DC0E46" w:rsidP="003D7687">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p>
    <w:p w14:paraId="6BD86288" w14:textId="77777777" w:rsidR="007F63D8" w:rsidRDefault="007F63D8" w:rsidP="003D7687">
      <w:pPr>
        <w:pStyle w:val="a1"/>
        <w:ind w:leftChars="177" w:left="425"/>
        <w:rPr>
          <w:rFonts w:ascii="標楷體" w:hAnsi="標楷體"/>
          <w:lang w:eastAsia="zh-TW"/>
        </w:rPr>
      </w:pPr>
    </w:p>
    <w:p w14:paraId="77582F81" w14:textId="19B363D2" w:rsidR="00DC0E46" w:rsidRDefault="00DC0E46" w:rsidP="003D7687">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D2360CD" w14:textId="7C7B143F" w:rsidR="00DC0E46" w:rsidRDefault="00DC0E46" w:rsidP="003D7687">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2145528B" w14:textId="77777777" w:rsidR="00DC0E46" w:rsidRDefault="002B5D0B" w:rsidP="003D7687">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7B7C6F91" w14:textId="6748D9D0" w:rsidR="00DC0E46" w:rsidRPr="007F63D8" w:rsidRDefault="00DC0E46" w:rsidP="003D7687">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70D8FBAB" w14:textId="77777777" w:rsidR="007F63D8" w:rsidRDefault="007F63D8" w:rsidP="003D7687">
      <w:pPr>
        <w:pStyle w:val="a1"/>
        <w:spacing w:beforeLines="50" w:before="120" w:afterLines="50" w:after="120"/>
        <w:ind w:leftChars="177" w:left="425"/>
        <w:rPr>
          <w:lang w:eastAsia="zh-TW"/>
        </w:rPr>
      </w:pPr>
    </w:p>
    <w:p w14:paraId="6FD0FC0B" w14:textId="5A3B2FEE" w:rsidR="00DC0E46" w:rsidRDefault="00DC0E46" w:rsidP="003D7687">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D91A4C8" w14:textId="77777777" w:rsidR="00DC0E46" w:rsidRPr="00135C05" w:rsidRDefault="00DC0E46" w:rsidP="001D104C">
      <w:pPr>
        <w:pStyle w:val="a1"/>
        <w:rPr>
          <w:lang w:eastAsia="zh-TW"/>
        </w:rPr>
      </w:pPr>
    </w:p>
    <w:p w14:paraId="6C5801A6" w14:textId="38A0F361" w:rsidR="001D104C" w:rsidRDefault="001D104C" w:rsidP="001D104C">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074424B6" w14:textId="681FBE01" w:rsidR="001D104C" w:rsidRDefault="001D104C" w:rsidP="001D104C">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24C913D7" w14:textId="77777777" w:rsidR="004B2D5B" w:rsidRDefault="004B2D5B" w:rsidP="001D104C">
      <w:pPr>
        <w:pStyle w:val="a1"/>
        <w:ind w:left="360"/>
        <w:rPr>
          <w:lang w:eastAsia="zh-TW"/>
        </w:rPr>
      </w:pPr>
    </w:p>
    <w:p w14:paraId="5C4100B4" w14:textId="77777777" w:rsidR="001D104C" w:rsidRDefault="001D104C" w:rsidP="001D104C">
      <w:pPr>
        <w:pStyle w:val="a1"/>
        <w:keepNext/>
      </w:pPr>
      <w:r w:rsidRPr="0025241E">
        <w:rPr>
          <w:noProof/>
          <w:lang w:eastAsia="zh-TW"/>
        </w:rPr>
        <w:lastRenderedPageBreak/>
        <w:drawing>
          <wp:inline distT="0" distB="0" distL="0" distR="0" wp14:anchorId="72A1D98C" wp14:editId="31A37DD9">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44C4E822" w14:textId="54B54C1F"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37</w:t>
      </w:r>
      <w:r w:rsidR="00827A97">
        <w:fldChar w:fldCharType="end"/>
      </w:r>
      <w:r>
        <w:rPr>
          <w:rFonts w:hint="eastAsia"/>
          <w:lang w:eastAsia="zh-TW"/>
        </w:rPr>
        <w:t xml:space="preserve"> </w:t>
      </w:r>
      <w:r>
        <w:rPr>
          <w:rFonts w:ascii="標楷體" w:hAnsi="標楷體" w:hint="eastAsia"/>
          <w:lang w:eastAsia="zh-TW"/>
        </w:rPr>
        <w:t>右車道斜率</w:t>
      </w:r>
    </w:p>
    <w:p w14:paraId="22E5E5E0" w14:textId="34C40413" w:rsidR="00DC0E46" w:rsidRDefault="00DC0E46" w:rsidP="003D7687">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68B08E80" w14:textId="687A0EC2" w:rsidR="00DC0E46" w:rsidRDefault="00DC0E46" w:rsidP="003D7687">
      <w:pPr>
        <w:pStyle w:val="a1"/>
        <w:ind w:leftChars="177" w:left="425"/>
        <w:rPr>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0B670E69" w14:textId="77777777" w:rsidR="002566CB" w:rsidRPr="00140A7A" w:rsidRDefault="002566CB" w:rsidP="003D7687">
      <w:pPr>
        <w:pStyle w:val="a1"/>
        <w:ind w:leftChars="177" w:left="425"/>
        <w:rPr>
          <w:lang w:eastAsia="zh-TW"/>
        </w:rPr>
      </w:pPr>
    </w:p>
    <w:p w14:paraId="033CA5EA" w14:textId="4B336DF8" w:rsidR="00CA2D5E" w:rsidRDefault="00D83121" w:rsidP="002B5D0B">
      <w:pPr>
        <w:pStyle w:val="20"/>
      </w:pPr>
      <w:bookmarkStart w:id="44" w:name="_Toc113356921"/>
      <w:r>
        <w:rPr>
          <w:rFonts w:hint="eastAsia"/>
        </w:rPr>
        <w:t>I</w:t>
      </w:r>
      <w:r w:rsidR="00336767">
        <w:rPr>
          <w:rFonts w:hint="eastAsia"/>
        </w:rPr>
        <w:t>FO</w:t>
      </w:r>
      <w:r>
        <w:t>_SRDS_01</w:t>
      </w:r>
      <w:r>
        <w:tab/>
        <w:t>Lane Info</w:t>
      </w:r>
      <w:bookmarkEnd w:id="44"/>
    </w:p>
    <w:p w14:paraId="0F0EA76D" w14:textId="26EB11B4" w:rsidR="00827A97" w:rsidRDefault="00827A97" w:rsidP="00827A97">
      <w:pPr>
        <w:pStyle w:val="a1"/>
        <w:rPr>
          <w:lang w:eastAsia="zh-TW"/>
        </w:rPr>
      </w:pPr>
      <w:r>
        <w:rPr>
          <w:rFonts w:hint="eastAsia"/>
          <w:lang w:eastAsia="zh-TW"/>
        </w:rPr>
        <w:t>此模組接收</w:t>
      </w:r>
      <w:r w:rsidR="0083782F">
        <w:rPr>
          <w:rFonts w:hint="eastAsia"/>
          <w:lang w:eastAsia="zh-TW"/>
        </w:rPr>
        <w:t>車道線有效期標、車道線資訊、</w:t>
      </w:r>
      <w:r w:rsidR="001D689C">
        <w:rPr>
          <w:rFonts w:hint="eastAsia"/>
          <w:lang w:eastAsia="zh-TW"/>
        </w:rPr>
        <w:t>跨越車道線時間</w:t>
      </w:r>
      <w:r w:rsidR="00CD3C31">
        <w:rPr>
          <w:rFonts w:hint="eastAsia"/>
          <w:lang w:eastAsia="zh-TW"/>
        </w:rPr>
        <w:t>、車速資訊</w:t>
      </w:r>
      <w:r>
        <w:rPr>
          <w:rFonts w:hint="eastAsia"/>
          <w:lang w:eastAsia="zh-TW"/>
        </w:rPr>
        <w:t>，分別</w:t>
      </w:r>
      <w:r w:rsidR="001D689C">
        <w:rPr>
          <w:rFonts w:hint="eastAsia"/>
          <w:lang w:eastAsia="zh-TW"/>
        </w:rPr>
        <w:t>進行</w:t>
      </w:r>
      <w:r w:rsidRPr="00CA2D5E">
        <w:rPr>
          <w:rFonts w:ascii="標楷體" w:hAnsi="標楷體" w:hint="eastAsia"/>
          <w:lang w:val="en-US" w:eastAsia="zh-TW"/>
        </w:rPr>
        <w:t>車道線</w:t>
      </w:r>
      <w:r w:rsidR="001D689C">
        <w:rPr>
          <w:rFonts w:ascii="標楷體" w:hAnsi="標楷體" w:hint="eastAsia"/>
          <w:lang w:val="en-US" w:eastAsia="zh-TW"/>
        </w:rPr>
        <w:t>資訊判斷</w:t>
      </w:r>
      <w:r>
        <w:rPr>
          <w:rFonts w:ascii="標楷體" w:hAnsi="標楷體" w:hint="eastAsia"/>
          <w:lang w:val="en-US" w:eastAsia="zh-TW"/>
        </w:rPr>
        <w:t>、</w:t>
      </w:r>
      <w:r w:rsidR="001D689C" w:rsidRPr="000A2D82">
        <w:rPr>
          <w:rFonts w:hint="eastAsia"/>
          <w:lang w:eastAsia="zh-TW"/>
        </w:rPr>
        <w:t>T</w:t>
      </w:r>
      <w:r w:rsidR="001D689C" w:rsidRPr="000A2D82">
        <w:rPr>
          <w:lang w:eastAsia="zh-TW"/>
        </w:rPr>
        <w:t>LC</w:t>
      </w:r>
      <w:r w:rsidR="001D689C" w:rsidRPr="000A2D82">
        <w:rPr>
          <w:rFonts w:hint="eastAsia"/>
          <w:lang w:eastAsia="zh-TW"/>
        </w:rPr>
        <w:t>觸發判斷、跨越車道判斷。</w:t>
      </w:r>
    </w:p>
    <w:p w14:paraId="2DA88049" w14:textId="77777777" w:rsidR="00827A97" w:rsidRDefault="00827A97" w:rsidP="00827A97">
      <w:pPr>
        <w:pStyle w:val="a1"/>
        <w:keepNext/>
        <w:jc w:val="center"/>
      </w:pPr>
      <w:bookmarkStart w:id="45" w:name="_GoBack"/>
      <w:r w:rsidRPr="00827A97">
        <w:rPr>
          <w:noProof/>
          <w:lang w:eastAsia="zh-TW"/>
        </w:rPr>
        <w:drawing>
          <wp:inline distT="0" distB="0" distL="0" distR="0" wp14:anchorId="39B77ACE" wp14:editId="011007A8">
            <wp:extent cx="2860380" cy="5114261"/>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3908" cy="5174208"/>
                    </a:xfrm>
                    <a:prstGeom prst="rect">
                      <a:avLst/>
                    </a:prstGeom>
                  </pic:spPr>
                </pic:pic>
              </a:graphicData>
            </a:graphic>
          </wp:inline>
        </w:drawing>
      </w:r>
      <w:bookmarkEnd w:id="45"/>
    </w:p>
    <w:p w14:paraId="1B03E3E3" w14:textId="3D24E3DB" w:rsidR="00827A97" w:rsidRPr="00827A97" w:rsidRDefault="00827A97" w:rsidP="00827A97">
      <w:pPr>
        <w:pStyle w:val="af1"/>
        <w:rPr>
          <w:lang w:eastAsia="zh-TW"/>
        </w:rPr>
      </w:pPr>
      <w:r>
        <w:rPr>
          <w:lang w:eastAsia="zh-TW"/>
        </w:rPr>
        <w:t xml:space="preserve">Figure </w:t>
      </w:r>
      <w:r>
        <w:fldChar w:fldCharType="begin"/>
      </w:r>
      <w:r>
        <w:rPr>
          <w:lang w:eastAsia="zh-TW"/>
        </w:rPr>
        <w:instrText xml:space="preserve"> STYLEREF 1 \s </w:instrText>
      </w:r>
      <w:r>
        <w:fldChar w:fldCharType="separate"/>
      </w:r>
      <w:r>
        <w:rPr>
          <w:noProof/>
          <w:lang w:eastAsia="zh-TW"/>
        </w:rPr>
        <w:t>3</w:t>
      </w:r>
      <w:r>
        <w:fldChar w:fldCharType="end"/>
      </w:r>
      <w:r>
        <w:rPr>
          <w:lang w:eastAsia="zh-TW"/>
        </w:rPr>
        <w:noBreakHyphen/>
      </w:r>
      <w:r>
        <w:fldChar w:fldCharType="begin"/>
      </w:r>
      <w:r>
        <w:rPr>
          <w:lang w:eastAsia="zh-TW"/>
        </w:rPr>
        <w:instrText xml:space="preserve"> SEQ Figure \* ARABIC \s 1 </w:instrText>
      </w:r>
      <w:r>
        <w:fldChar w:fldCharType="separate"/>
      </w:r>
      <w:r w:rsidR="00943B01">
        <w:rPr>
          <w:noProof/>
          <w:lang w:eastAsia="zh-TW"/>
        </w:rPr>
        <w:t>38</w:t>
      </w:r>
      <w:r>
        <w:fldChar w:fldCharType="end"/>
      </w:r>
      <w:r>
        <w:rPr>
          <w:rFonts w:hint="eastAsia"/>
          <w:lang w:eastAsia="zh-TW"/>
        </w:rPr>
        <w:t xml:space="preserve"> </w:t>
      </w:r>
      <w:proofErr w:type="spellStart"/>
      <w:r>
        <w:rPr>
          <w:rFonts w:hint="eastAsia"/>
          <w:lang w:eastAsia="zh-TW"/>
        </w:rPr>
        <w:t>La</w:t>
      </w:r>
      <w:r>
        <w:rPr>
          <w:lang w:eastAsia="zh-TW"/>
        </w:rPr>
        <w:t>neInfo</w:t>
      </w:r>
      <w:proofErr w:type="spellEnd"/>
    </w:p>
    <w:p w14:paraId="1B5D5DDF" w14:textId="73A5834B" w:rsidR="00CA2D5E" w:rsidRDefault="007C5E77" w:rsidP="002B5D0B">
      <w:pPr>
        <w:pStyle w:val="3"/>
        <w:rPr>
          <w:lang w:val="en-US"/>
        </w:rPr>
      </w:pPr>
      <w:bookmarkStart w:id="46" w:name="_Toc113356922"/>
      <w:r>
        <w:rPr>
          <w:rFonts w:hint="eastAsia"/>
        </w:rPr>
        <w:lastRenderedPageBreak/>
        <w:t>IFO</w:t>
      </w:r>
      <w:r>
        <w:t>_SRDS_0</w:t>
      </w:r>
      <w:r>
        <w:rPr>
          <w:rFonts w:hint="eastAsia"/>
        </w:rPr>
        <w:t>1</w:t>
      </w:r>
      <w:r>
        <w:t>_00</w:t>
      </w:r>
      <w:r>
        <w:rPr>
          <w:rFonts w:hint="eastAsia"/>
        </w:rPr>
        <w:t>1</w:t>
      </w:r>
      <w:r>
        <w:tab/>
      </w:r>
      <w:r w:rsidR="00A66497" w:rsidRPr="00A66497">
        <w:rPr>
          <w:rFonts w:hint="eastAsia"/>
          <w:lang w:val="en-US"/>
        </w:rPr>
        <w:t>車道線資訊</w:t>
      </w:r>
      <w:r w:rsidR="00827A97">
        <w:rPr>
          <w:rFonts w:hint="eastAsia"/>
          <w:lang w:val="en-US"/>
        </w:rPr>
        <w:t>做動</w:t>
      </w:r>
      <w:r w:rsidR="00A66497" w:rsidRPr="00A66497">
        <w:rPr>
          <w:rFonts w:hint="eastAsia"/>
          <w:lang w:val="en-US"/>
        </w:rPr>
        <w:t>判斷</w:t>
      </w:r>
      <w:bookmarkEnd w:id="46"/>
    </w:p>
    <w:p w14:paraId="45212E7E" w14:textId="3A1C57C9" w:rsidR="00CD3C31" w:rsidRDefault="00CD3C31" w:rsidP="00CD3C31">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2FAAC3AA" w14:textId="77777777" w:rsidR="00CD3C31" w:rsidRPr="00CD3C31" w:rsidRDefault="00CD3C31" w:rsidP="00CD3C31">
      <w:pPr>
        <w:pStyle w:val="a1"/>
        <w:rPr>
          <w:lang w:eastAsia="zh-TW"/>
        </w:rPr>
      </w:pPr>
    </w:p>
    <w:p w14:paraId="4EF2F803" w14:textId="23F11850" w:rsidR="00CA2D5E" w:rsidRDefault="00CA2D5E" w:rsidP="00CA2D5E">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4D7BEF" w14:textId="71307E2B" w:rsidR="00CC5E15" w:rsidRPr="00AD03BB" w:rsidRDefault="004648E8" w:rsidP="00AD03BB">
      <w:pPr>
        <w:pStyle w:val="a1"/>
        <w:ind w:left="360"/>
        <w:rPr>
          <w:lang w:eastAsia="zh-TW"/>
        </w:rPr>
      </w:pPr>
      <w:r>
        <w:rPr>
          <w:rFonts w:hint="eastAsia"/>
          <w:lang w:val="en-US" w:eastAsia="zh-TW"/>
        </w:rPr>
        <w:t>依</w:t>
      </w:r>
      <w:r w:rsidR="00CC5E15" w:rsidRPr="00AD03BB">
        <w:rPr>
          <w:rFonts w:hint="eastAsia"/>
          <w:lang w:eastAsia="zh-TW"/>
        </w:rPr>
        <w:t>左右車道線有效訊號</w:t>
      </w:r>
      <w:r>
        <w:rPr>
          <w:rFonts w:hint="eastAsia"/>
          <w:lang w:eastAsia="zh-TW"/>
        </w:rPr>
        <w:t>判斷</w:t>
      </w:r>
      <w:r w:rsidR="00CC5E15" w:rsidRPr="00AD03BB">
        <w:rPr>
          <w:rFonts w:hint="eastAsia"/>
          <w:lang w:eastAsia="zh-TW"/>
        </w:rPr>
        <w:t>車道線無效旗標。</w:t>
      </w:r>
    </w:p>
    <w:p w14:paraId="733E8A1A" w14:textId="5E986474" w:rsidR="00CC5E15" w:rsidRPr="004648E8" w:rsidRDefault="00CC5E15" w:rsidP="00CC5E15">
      <w:pPr>
        <w:pStyle w:val="a1"/>
        <w:ind w:left="360"/>
        <w:rPr>
          <w:rFonts w:ascii="標楷體" w:hAnsi="標楷體"/>
          <w:lang w:eastAsia="zh-TW"/>
        </w:rPr>
      </w:pPr>
    </w:p>
    <w:p w14:paraId="59424112" w14:textId="77777777" w:rsidR="002F68E6" w:rsidRDefault="00A21225" w:rsidP="002F68E6">
      <w:pPr>
        <w:pStyle w:val="a1"/>
        <w:keepNext/>
        <w:ind w:left="360"/>
        <w:jc w:val="center"/>
      </w:pPr>
      <w:r w:rsidRPr="00A21225">
        <w:rPr>
          <w:rFonts w:ascii="標楷體" w:hAnsi="標楷體"/>
          <w:noProof/>
          <w:lang w:val="en-US" w:eastAsia="zh-TW"/>
        </w:rPr>
        <w:drawing>
          <wp:inline distT="0" distB="0" distL="0" distR="0" wp14:anchorId="0BFF1F2A" wp14:editId="6702D761">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28E572A7" w14:textId="2E5799C3" w:rsidR="0041434D" w:rsidRDefault="002F68E6" w:rsidP="002F68E6">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39</w:t>
      </w:r>
      <w:r w:rsidR="00827A97">
        <w:fldChar w:fldCharType="end"/>
      </w:r>
      <w:r>
        <w:rPr>
          <w:lang w:eastAsia="zh-TW"/>
        </w:rPr>
        <w:t xml:space="preserve"> </w:t>
      </w:r>
      <w:r w:rsidRPr="001A44D8">
        <w:rPr>
          <w:rFonts w:hint="eastAsia"/>
          <w:lang w:eastAsia="zh-TW"/>
        </w:rPr>
        <w:t>車道線無效旗標</w:t>
      </w:r>
    </w:p>
    <w:p w14:paraId="71B2A368" w14:textId="77777777" w:rsidR="004648E8" w:rsidRPr="004648E8" w:rsidRDefault="004648E8" w:rsidP="004648E8">
      <w:pPr>
        <w:pStyle w:val="a1"/>
        <w:rPr>
          <w:lang w:eastAsia="zh-TW"/>
        </w:rPr>
      </w:pPr>
    </w:p>
    <w:p w14:paraId="66BE51DE" w14:textId="77777777" w:rsidR="004648E8" w:rsidRPr="00AD03BB" w:rsidRDefault="004648E8" w:rsidP="004648E8">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24F4E1EB" w14:textId="77777777" w:rsidR="00727048" w:rsidRPr="004648E8" w:rsidRDefault="00727048" w:rsidP="00727048">
      <w:pPr>
        <w:pStyle w:val="a1"/>
        <w:rPr>
          <w:lang w:eastAsia="zh-TW"/>
        </w:rPr>
      </w:pPr>
    </w:p>
    <w:p w14:paraId="7D1D9301" w14:textId="4E8BF892" w:rsidR="000A2D82" w:rsidRPr="000A2D82" w:rsidRDefault="005642B7" w:rsidP="003D7687">
      <w:pPr>
        <w:pStyle w:val="a1"/>
        <w:ind w:leftChars="177" w:left="425"/>
      </w:pPr>
      <w:proofErr w:type="spellStart"/>
      <w:r w:rsidRPr="005642B7">
        <w:rPr>
          <w:b/>
          <w:bCs w:val="0"/>
          <w:lang w:eastAsia="zh-TW"/>
        </w:rPr>
        <w:t>VIFO_LaneNotAvail_flg</w:t>
      </w:r>
      <w:proofErr w:type="spellEnd"/>
      <w:r w:rsidR="000A2D82">
        <w:rPr>
          <w:rFonts w:hint="eastAsia"/>
          <w:b/>
          <w:bCs w:val="0"/>
          <w:lang w:eastAsia="zh-TW"/>
        </w:rPr>
        <w:t>判斷條件如下：</w:t>
      </w:r>
    </w:p>
    <w:p w14:paraId="66E86BFA" w14:textId="77777777" w:rsidR="00536D5E" w:rsidRDefault="007F240C" w:rsidP="003D7687">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sidR="00341CB7">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FALSE</w:t>
      </w:r>
    </w:p>
    <w:p w14:paraId="723E6A45" w14:textId="4E5CD1C0" w:rsidR="00341CB7" w:rsidRDefault="00341CB7" w:rsidP="003D7687">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2FB39671" w14:textId="77777777" w:rsidR="00536D5E" w:rsidRDefault="007F240C" w:rsidP="003D7687">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sidR="00341CB7">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 xml:space="preserve">FALSE </w:t>
      </w:r>
    </w:p>
    <w:p w14:paraId="28BC4B1D" w14:textId="7D834323" w:rsidR="00341CB7" w:rsidRDefault="00341CB7" w:rsidP="003D7687">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 xml:space="preserve">&gt;&gt; </w:t>
      </w:r>
      <w:proofErr w:type="spellStart"/>
      <w:r w:rsidRPr="00341CB7">
        <w:rPr>
          <w:rFonts w:ascii="微軟正黑體" w:eastAsia="微軟正黑體" w:hAnsi="Times New Roman" w:cs="Arial"/>
          <w:bCs/>
          <w:szCs w:val="32"/>
          <w:lang w:val="en-GB" w:eastAsia="en-US"/>
        </w:rPr>
        <w:t>VIFO_LaneNotAvail_flg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743284EE" w14:textId="6175760B" w:rsidR="007F240C" w:rsidRPr="007F240C" w:rsidRDefault="007F240C" w:rsidP="007F240C">
      <w:pPr>
        <w:pStyle w:val="Web"/>
        <w:spacing w:before="0" w:beforeAutospacing="0" w:after="0" w:afterAutospacing="0"/>
        <w:rPr>
          <w:rFonts w:ascii="微軟正黑體" w:eastAsia="微軟正黑體" w:hAnsi="Times New Roman" w:cs="Arial"/>
          <w:bCs/>
          <w:szCs w:val="32"/>
          <w:lang w:val="en-GB" w:eastAsia="en-US"/>
        </w:rPr>
      </w:pPr>
    </w:p>
    <w:p w14:paraId="41319AAF" w14:textId="73D13386" w:rsidR="004A67FA" w:rsidRDefault="007F240C" w:rsidP="007F240C">
      <w:pPr>
        <w:pStyle w:val="a1"/>
        <w:numPr>
          <w:ilvl w:val="0"/>
          <w:numId w:val="13"/>
        </w:numPr>
        <w:rPr>
          <w:lang w:val="en-US" w:eastAsia="zh-TW"/>
        </w:rPr>
      </w:pPr>
      <w:proofErr w:type="spellStart"/>
      <w:r>
        <w:t>VPER_RightLaneAvail_flg</w:t>
      </w:r>
      <w:proofErr w:type="spellEnd"/>
      <w:r w:rsidR="004A67FA" w:rsidRPr="004A67FA">
        <w:rPr>
          <w:rFonts w:hint="eastAsia"/>
          <w:lang w:val="en-US" w:eastAsia="zh-TW"/>
        </w:rPr>
        <w:t>曲率</w:t>
      </w:r>
      <w:proofErr w:type="gramStart"/>
      <w:r w:rsidR="00DD41B9">
        <w:rPr>
          <w:rFonts w:hint="eastAsia"/>
          <w:lang w:val="en-US" w:eastAsia="zh-TW"/>
        </w:rPr>
        <w:t>作動</w:t>
      </w:r>
      <w:r w:rsidR="004A67FA" w:rsidRPr="004A67FA">
        <w:rPr>
          <w:rFonts w:hint="eastAsia"/>
          <w:lang w:val="en-US" w:eastAsia="zh-TW"/>
        </w:rPr>
        <w:t>旗</w:t>
      </w:r>
      <w:proofErr w:type="gramEnd"/>
      <w:r w:rsidR="004A67FA" w:rsidRPr="004A67FA">
        <w:rPr>
          <w:rFonts w:hint="eastAsia"/>
          <w:lang w:val="en-US" w:eastAsia="zh-TW"/>
        </w:rPr>
        <w:t>標</w:t>
      </w:r>
    </w:p>
    <w:p w14:paraId="3BB29537" w14:textId="3570ADB3" w:rsidR="004648E8" w:rsidRPr="004648E8" w:rsidRDefault="004648E8" w:rsidP="004648E8">
      <w:pPr>
        <w:pStyle w:val="a1"/>
        <w:ind w:left="360"/>
        <w:rPr>
          <w:lang w:eastAsia="zh-TW"/>
        </w:rPr>
      </w:pPr>
      <w:r>
        <w:rPr>
          <w:rFonts w:hint="eastAsia"/>
          <w:lang w:val="en-US" w:eastAsia="zh-TW"/>
        </w:rPr>
        <w:t>依</w:t>
      </w:r>
      <w:r w:rsidRPr="00AD03BB">
        <w:rPr>
          <w:rFonts w:hint="eastAsia"/>
          <w:lang w:eastAsia="zh-TW"/>
        </w:rPr>
        <w:t>左右車道線</w:t>
      </w:r>
      <w:r w:rsidR="0056361A">
        <w:rPr>
          <w:rFonts w:hint="eastAsia"/>
          <w:lang w:eastAsia="zh-TW"/>
        </w:rPr>
        <w:t>曲率半徑</w:t>
      </w:r>
      <w:r>
        <w:rPr>
          <w:rFonts w:hint="eastAsia"/>
          <w:lang w:eastAsia="zh-TW"/>
        </w:rPr>
        <w:t>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6B848A94" w14:textId="6B2AE781" w:rsidR="00A21225" w:rsidRDefault="00A21225" w:rsidP="00A21225">
      <w:pPr>
        <w:pStyle w:val="a1"/>
        <w:ind w:left="360"/>
        <w:rPr>
          <w:lang w:val="en-US" w:eastAsia="zh-TW"/>
        </w:rPr>
      </w:pPr>
    </w:p>
    <w:p w14:paraId="3484A761" w14:textId="77777777" w:rsidR="005F1A12" w:rsidRDefault="009A46BE" w:rsidP="005F1A12">
      <w:pPr>
        <w:pStyle w:val="a1"/>
        <w:keepNext/>
        <w:ind w:left="360"/>
      </w:pPr>
      <w:r w:rsidRPr="009A46BE">
        <w:rPr>
          <w:noProof/>
          <w:lang w:val="en-US" w:eastAsia="zh-TW"/>
        </w:rPr>
        <w:drawing>
          <wp:inline distT="0" distB="0" distL="0" distR="0" wp14:anchorId="00C947E9" wp14:editId="096BD5CA">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680036C6" w14:textId="7A83407B" w:rsidR="00DF0365" w:rsidRDefault="005F1A12" w:rsidP="005F1A1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40</w:t>
      </w:r>
      <w:r w:rsidR="00827A97">
        <w:fldChar w:fldCharType="end"/>
      </w:r>
      <w:r>
        <w:t xml:space="preserve"> </w:t>
      </w:r>
      <w:proofErr w:type="spellStart"/>
      <w:r w:rsidRPr="009E492D">
        <w:rPr>
          <w:rFonts w:hint="eastAsia"/>
        </w:rPr>
        <w:t>曲率旗標</w:t>
      </w:r>
      <w:proofErr w:type="spellEnd"/>
    </w:p>
    <w:p w14:paraId="184D981C" w14:textId="77777777" w:rsidR="004648E8" w:rsidRPr="004648E8" w:rsidRDefault="004648E8" w:rsidP="004648E8">
      <w:pPr>
        <w:pStyle w:val="a1"/>
      </w:pPr>
    </w:p>
    <w:p w14:paraId="7FFF26DF" w14:textId="4E0708FE" w:rsidR="004648E8" w:rsidRPr="00AD03BB" w:rsidRDefault="004648E8" w:rsidP="004648E8">
      <w:pPr>
        <w:pStyle w:val="a1"/>
        <w:ind w:left="360"/>
        <w:rPr>
          <w:lang w:eastAsia="zh-TW"/>
        </w:rPr>
      </w:pPr>
      <w:bookmarkStart w:id="47" w:name="_Hlk113359871"/>
      <w:r w:rsidRPr="00AD03BB">
        <w:rPr>
          <w:rFonts w:hint="eastAsia"/>
          <w:lang w:eastAsia="zh-TW"/>
        </w:rPr>
        <w:lastRenderedPageBreak/>
        <w:t>當左右車道線</w:t>
      </w:r>
      <w:r>
        <w:rPr>
          <w:rFonts w:hint="eastAsia"/>
          <w:lang w:eastAsia="zh-TW"/>
        </w:rPr>
        <w:t>曲率半徑皆大於KIFO_C2Ma</w:t>
      </w:r>
      <w:r>
        <w:rPr>
          <w:lang w:eastAsia="zh-TW"/>
        </w:rPr>
        <w:t>x4Act_rat</w:t>
      </w:r>
      <w:r w:rsidR="00943B01">
        <w:rPr>
          <w:lang w:eastAsia="zh-TW"/>
        </w:rPr>
        <w:t>(</w:t>
      </w:r>
      <w:r>
        <w:rPr>
          <w:lang w:eastAsia="zh-TW"/>
        </w:rPr>
        <w: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bookmarkEnd w:id="47"/>
    <w:p w14:paraId="460C8742" w14:textId="69ADD95F" w:rsidR="00727048" w:rsidRDefault="00727048" w:rsidP="008424BD">
      <w:pPr>
        <w:pStyle w:val="a1"/>
        <w:ind w:leftChars="177" w:left="425"/>
      </w:pPr>
    </w:p>
    <w:p w14:paraId="4D790F04" w14:textId="7C96B98E" w:rsidR="00727048" w:rsidRDefault="00727048" w:rsidP="008424BD">
      <w:pPr>
        <w:pStyle w:val="a1"/>
        <w:ind w:leftChars="177" w:left="425"/>
        <w:rPr>
          <w:b/>
          <w:bCs w:val="0"/>
          <w:lang w:eastAsia="zh-TW"/>
        </w:rPr>
      </w:pPr>
      <w:r w:rsidRPr="00727048">
        <w:rPr>
          <w:b/>
          <w:bCs w:val="0"/>
          <w:lang w:eastAsia="zh-TW"/>
        </w:rPr>
        <w:t>VIFO_Curvature4Act_flg</w:t>
      </w:r>
      <w:r>
        <w:rPr>
          <w:rFonts w:hint="eastAsia"/>
          <w:b/>
          <w:bCs w:val="0"/>
          <w:lang w:eastAsia="zh-TW"/>
        </w:rPr>
        <w:t>判斷條件如下：</w:t>
      </w:r>
    </w:p>
    <w:p w14:paraId="54CB665C" w14:textId="77777777" w:rsidR="00536D5E" w:rsidRDefault="0088028C" w:rsidP="008424BD">
      <w:pPr>
        <w:pStyle w:val="a1"/>
        <w:ind w:leftChars="177" w:left="425"/>
        <w:rPr>
          <w:lang w:eastAsia="zh-TW"/>
        </w:rPr>
      </w:pPr>
      <w:bookmarkStart w:id="48" w:name="_Hlk113359645"/>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w:t>
      </w:r>
      <w:proofErr w:type="gramStart"/>
      <w:r w:rsidRPr="0088028C">
        <w:rPr>
          <w:lang w:eastAsia="zh-TW"/>
        </w:rPr>
        <w:t>rat</w:t>
      </w:r>
      <w:r w:rsidR="00943B01">
        <w:rPr>
          <w:lang w:eastAsia="zh-TW"/>
        </w:rPr>
        <w:t>(</w:t>
      </w:r>
      <w:proofErr w:type="gramEnd"/>
      <w:r w:rsidR="00943B01">
        <w:rPr>
          <w:lang w:eastAsia="zh-TW"/>
        </w:rPr>
        <w:t>1)</w:t>
      </w:r>
    </w:p>
    <w:p w14:paraId="3D597765" w14:textId="1A22C665" w:rsidR="003D7687" w:rsidRPr="00727048" w:rsidRDefault="0088028C" w:rsidP="008424BD">
      <w:pPr>
        <w:pStyle w:val="a1"/>
        <w:ind w:leftChars="177" w:left="425"/>
        <w:rPr>
          <w:lang w:eastAsia="zh-TW"/>
        </w:rPr>
      </w:pPr>
      <w:r>
        <w:rPr>
          <w:lang w:eastAsia="zh-TW"/>
        </w:rPr>
        <w:t xml:space="preserve">and </w:t>
      </w:r>
    </w:p>
    <w:p w14:paraId="0C541D28" w14:textId="6FB9388B" w:rsidR="0066277D" w:rsidRDefault="0088028C" w:rsidP="008424BD">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w:t>
      </w:r>
      <w:proofErr w:type="gramStart"/>
      <w:r w:rsidRPr="0088028C">
        <w:rPr>
          <w:lang w:eastAsia="zh-TW"/>
        </w:rPr>
        <w:t>rat</w:t>
      </w:r>
      <w:r w:rsidR="00943B01">
        <w:rPr>
          <w:lang w:eastAsia="zh-TW"/>
        </w:rPr>
        <w:t>(</w:t>
      </w:r>
      <w:proofErr w:type="gramEnd"/>
      <w:r w:rsidR="00943B01">
        <w:rPr>
          <w:lang w:eastAsia="zh-TW"/>
        </w:rPr>
        <w:t>1)</w:t>
      </w:r>
    </w:p>
    <w:p w14:paraId="604B4A6D" w14:textId="77777777" w:rsidR="00943B01" w:rsidRDefault="00D84FC7" w:rsidP="008424BD">
      <w:pPr>
        <w:pStyle w:val="a1"/>
        <w:ind w:leftChars="177" w:left="425"/>
        <w:rPr>
          <w:lang w:eastAsia="zh-TW"/>
        </w:rPr>
      </w:pPr>
      <w:r>
        <w:rPr>
          <w:rFonts w:hint="eastAsia"/>
          <w:lang w:val="en-US" w:eastAsia="zh-TW"/>
        </w:rPr>
        <w:t>成立</w:t>
      </w:r>
      <w:r w:rsidR="00CD3C31">
        <w:rPr>
          <w:rFonts w:hint="eastAsia"/>
          <w:lang w:eastAsia="zh-TW"/>
        </w:rPr>
        <w:t>KIFO_La</w:t>
      </w:r>
      <w:r w:rsidR="00CD3C31">
        <w:rPr>
          <w:lang w:eastAsia="zh-TW"/>
        </w:rPr>
        <w:t>ne</w:t>
      </w:r>
      <w:r w:rsidR="00CD3C31">
        <w:rPr>
          <w:rFonts w:hint="eastAsia"/>
          <w:lang w:eastAsia="zh-TW"/>
        </w:rPr>
        <w:t>4</w:t>
      </w:r>
      <w:r w:rsidR="00CD3C31">
        <w:rPr>
          <w:lang w:eastAsia="zh-TW"/>
        </w:rPr>
        <w:t>ActThr_s</w:t>
      </w:r>
      <w:r w:rsidR="00943B01">
        <w:rPr>
          <w:lang w:eastAsia="zh-TW"/>
        </w:rPr>
        <w:t>(1)</w:t>
      </w:r>
      <w:r w:rsidR="00CD3C31">
        <w:rPr>
          <w:rFonts w:hint="eastAsia"/>
          <w:lang w:eastAsia="zh-TW"/>
        </w:rPr>
        <w:t xml:space="preserve">秒 </w:t>
      </w:r>
    </w:p>
    <w:p w14:paraId="2183331D" w14:textId="6E4175A6" w:rsidR="0088028C" w:rsidRDefault="00CD3C31" w:rsidP="008424BD">
      <w:pPr>
        <w:pStyle w:val="a1"/>
        <w:ind w:leftChars="177" w:left="425"/>
        <w:rPr>
          <w:bCs w:val="0"/>
        </w:rPr>
      </w:pPr>
      <w:r>
        <w:rPr>
          <w:bCs w:val="0"/>
        </w:rPr>
        <w:t xml:space="preserve">&gt;&gt; </w:t>
      </w: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bookmarkEnd w:id="48"/>
    <w:p w14:paraId="09DF6EC8" w14:textId="77777777" w:rsidR="00CD3C31" w:rsidRPr="004A67FA" w:rsidRDefault="00CD3C31" w:rsidP="0066277D">
      <w:pPr>
        <w:pStyle w:val="a1"/>
        <w:rPr>
          <w:lang w:val="en-US" w:eastAsia="zh-TW"/>
        </w:rPr>
      </w:pPr>
    </w:p>
    <w:p w14:paraId="674223BF" w14:textId="28B3065C" w:rsidR="004A67FA" w:rsidRDefault="004A67FA" w:rsidP="004A67FA">
      <w:pPr>
        <w:pStyle w:val="a1"/>
        <w:numPr>
          <w:ilvl w:val="0"/>
          <w:numId w:val="13"/>
        </w:numPr>
        <w:rPr>
          <w:lang w:val="en-US" w:eastAsia="zh-TW"/>
        </w:rPr>
      </w:pPr>
      <w:r w:rsidRPr="004A67FA">
        <w:rPr>
          <w:rFonts w:hint="eastAsia"/>
          <w:lang w:val="en-US" w:eastAsia="zh-TW"/>
        </w:rPr>
        <w:t>車道線寬度</w:t>
      </w:r>
      <w:proofErr w:type="gramStart"/>
      <w:r w:rsidR="00DD41B9">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65AEA77C" w14:textId="7138E372" w:rsidR="00A21225" w:rsidRPr="003064B2" w:rsidRDefault="003064B2" w:rsidP="003064B2">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116732" w14:textId="77777777" w:rsidR="00162CC3" w:rsidRDefault="00AB3234" w:rsidP="00162CC3">
      <w:pPr>
        <w:pStyle w:val="a1"/>
        <w:keepNext/>
        <w:ind w:left="360"/>
      </w:pPr>
      <w:r w:rsidRPr="00AB3234">
        <w:rPr>
          <w:noProof/>
          <w:lang w:val="en-US" w:eastAsia="zh-TW"/>
        </w:rPr>
        <w:drawing>
          <wp:inline distT="0" distB="0" distL="0" distR="0" wp14:anchorId="782D4C24" wp14:editId="6E02C5B8">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64E9FCA6" w14:textId="07A942C8" w:rsidR="00DF0365" w:rsidRDefault="00162CC3" w:rsidP="00162CC3">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41</w:t>
      </w:r>
      <w:r w:rsidR="00827A97">
        <w:fldChar w:fldCharType="end"/>
      </w:r>
      <w:r>
        <w:rPr>
          <w:rFonts w:hint="eastAsia"/>
          <w:lang w:eastAsia="zh-TW"/>
        </w:rPr>
        <w:t xml:space="preserve"> </w:t>
      </w:r>
      <w:r w:rsidRPr="005A0968">
        <w:rPr>
          <w:rFonts w:hint="eastAsia"/>
          <w:lang w:eastAsia="zh-TW"/>
        </w:rPr>
        <w:t>車道線寬度旗標</w:t>
      </w:r>
    </w:p>
    <w:p w14:paraId="03739A99" w14:textId="77777777" w:rsidR="003064B2" w:rsidRPr="003064B2" w:rsidRDefault="003064B2" w:rsidP="003064B2">
      <w:pPr>
        <w:pStyle w:val="a1"/>
        <w:rPr>
          <w:lang w:eastAsia="zh-TW"/>
        </w:rPr>
      </w:pPr>
    </w:p>
    <w:p w14:paraId="54D843AE" w14:textId="17D8A3CE" w:rsidR="003064B2" w:rsidRDefault="003064B2" w:rsidP="003064B2">
      <w:pPr>
        <w:pStyle w:val="a1"/>
        <w:ind w:left="360"/>
        <w:rPr>
          <w:lang w:eastAsia="zh-TW"/>
        </w:rPr>
      </w:pPr>
      <w:bookmarkStart w:id="49" w:name="_Hlk113359858"/>
      <w:r>
        <w:rPr>
          <w:rFonts w:hint="eastAsia"/>
          <w:lang w:val="en-US" w:eastAsia="zh-TW"/>
        </w:rPr>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bookmarkEnd w:id="49"/>
    <w:p w14:paraId="6D10E4E2" w14:textId="3C29A425" w:rsidR="008424BD" w:rsidRDefault="008424BD" w:rsidP="003064B2">
      <w:pPr>
        <w:pStyle w:val="a1"/>
        <w:ind w:left="360"/>
        <w:rPr>
          <w:lang w:eastAsia="zh-TW"/>
        </w:rPr>
      </w:pPr>
    </w:p>
    <w:p w14:paraId="21CA4496" w14:textId="4A73AEFD" w:rsidR="008424BD" w:rsidRDefault="008424BD" w:rsidP="008424BD">
      <w:pPr>
        <w:pStyle w:val="a1"/>
        <w:ind w:leftChars="177" w:left="425"/>
        <w:rPr>
          <w:b/>
          <w:bCs w:val="0"/>
          <w:lang w:eastAsia="zh-TW"/>
        </w:rPr>
      </w:pPr>
      <w:r w:rsidRPr="008424BD">
        <w:rPr>
          <w:b/>
          <w:bCs w:val="0"/>
          <w:lang w:eastAsia="zh-TW"/>
        </w:rPr>
        <w:t>VIFO_LaneWidth4Act_flg</w:t>
      </w:r>
      <w:r>
        <w:rPr>
          <w:rFonts w:hint="eastAsia"/>
          <w:b/>
          <w:bCs w:val="0"/>
          <w:lang w:eastAsia="zh-TW"/>
        </w:rPr>
        <w:t>判斷條件如下：</w:t>
      </w:r>
    </w:p>
    <w:p w14:paraId="017DD6A7" w14:textId="77777777" w:rsidR="00536D5E" w:rsidRDefault="008424BD" w:rsidP="00686323">
      <w:pPr>
        <w:pStyle w:val="a1"/>
        <w:ind w:left="426"/>
        <w:rPr>
          <w:lang w:eastAsia="zh-TW"/>
        </w:rPr>
      </w:pPr>
      <w:bookmarkStart w:id="50" w:name="_Hlk113359656"/>
      <w:r w:rsidRPr="008424BD">
        <w:rPr>
          <w:lang w:eastAsia="zh-TW"/>
        </w:rPr>
        <w:t>VPER_LaneC0L_m</w:t>
      </w:r>
      <m:oMath>
        <m:r>
          <m:rPr>
            <m:sty m:val="p"/>
          </m:rPr>
          <w:rPr>
            <w:rFonts w:ascii="MS Gothic" w:eastAsia="MS Gothic" w:hAnsi="MS Gothic" w:cs="MS Gothic" w:hint="eastAsia"/>
            <w:lang w:eastAsia="zh-TW"/>
          </w:rPr>
          <m:t>-</m:t>
        </m:r>
      </m:oMath>
      <w:r w:rsidRPr="008424BD">
        <w:t xml:space="preserve"> </w:t>
      </w:r>
      <w:r w:rsidRPr="008424BD">
        <w:rPr>
          <w:lang w:eastAsia="zh-TW"/>
        </w:rPr>
        <w:t>VPER_LaneC0R_m</w:t>
      </w:r>
      <w:r>
        <w:rPr>
          <w:rFonts w:hint="eastAsia"/>
          <w:lang w:eastAsia="zh-TW"/>
        </w:rPr>
        <w:t xml:space="preserve"> </w:t>
      </w:r>
      <m:oMath>
        <m:r>
          <m:rPr>
            <m:sty m:val="p"/>
          </m:rPr>
          <w:rPr>
            <w:rFonts w:ascii="Cambria Math" w:hAnsi="Cambria Math" w:hint="eastAsia"/>
            <w:lang w:eastAsia="zh-TW"/>
          </w:rPr>
          <m:t>&lt;</m:t>
        </m:r>
      </m:oMath>
      <w:r>
        <w:rPr>
          <w:rFonts w:hint="eastAsia"/>
          <w:lang w:eastAsia="zh-TW"/>
        </w:rPr>
        <w:t xml:space="preserve"> </w:t>
      </w:r>
      <w:proofErr w:type="spellStart"/>
      <w:r w:rsidRPr="008424BD">
        <w:rPr>
          <w:lang w:eastAsia="zh-TW"/>
        </w:rPr>
        <w:t>KIFO_LaneWidthUpThr_m</w:t>
      </w:r>
      <w:proofErr w:type="spellEnd"/>
      <w:r w:rsidR="00943B01">
        <w:rPr>
          <w:lang w:eastAsia="zh-TW"/>
        </w:rPr>
        <w:t>(5)</w:t>
      </w:r>
      <w:r>
        <w:rPr>
          <w:rFonts w:hint="eastAsia"/>
          <w:lang w:eastAsia="zh-TW"/>
        </w:rPr>
        <w:t xml:space="preserve"> </w:t>
      </w:r>
    </w:p>
    <w:p w14:paraId="248AE49A" w14:textId="4321C48B" w:rsidR="008424BD" w:rsidRDefault="008424BD" w:rsidP="00686323">
      <w:pPr>
        <w:pStyle w:val="a1"/>
        <w:ind w:left="426"/>
        <w:rPr>
          <w:lang w:eastAsia="zh-TW"/>
        </w:rPr>
      </w:pPr>
      <w:r>
        <w:rPr>
          <w:rFonts w:hint="eastAsia"/>
          <w:lang w:eastAsia="zh-TW"/>
        </w:rPr>
        <w:t>a</w:t>
      </w:r>
      <w:r>
        <w:rPr>
          <w:lang w:eastAsia="zh-TW"/>
        </w:rPr>
        <w:t>nd</w:t>
      </w:r>
    </w:p>
    <w:p w14:paraId="3BCDE45B" w14:textId="29F3F238" w:rsidR="008424BD" w:rsidRPr="00AD03BB" w:rsidRDefault="008424BD" w:rsidP="00686323">
      <w:pPr>
        <w:pStyle w:val="a1"/>
        <w:ind w:left="426"/>
        <w:rPr>
          <w:lang w:eastAsia="zh-TW"/>
        </w:rPr>
      </w:pPr>
      <w:r w:rsidRPr="008424BD">
        <w:rPr>
          <w:lang w:eastAsia="zh-TW"/>
        </w:rPr>
        <w:t>VPER_LaneC0L_m</w:t>
      </w:r>
      <m:oMath>
        <m:r>
          <m:rPr>
            <m:sty m:val="p"/>
          </m:rPr>
          <w:rPr>
            <w:rFonts w:ascii="MS Gothic" w:eastAsia="MS Gothic" w:hAnsi="MS Gothic" w:cs="MS Gothic" w:hint="eastAsia"/>
            <w:lang w:eastAsia="zh-TW"/>
          </w:rPr>
          <m:t>-</m:t>
        </m:r>
      </m:oMath>
      <w:r w:rsidRPr="008424BD">
        <w:t xml:space="preserve"> </w:t>
      </w:r>
      <w:r w:rsidRPr="008424BD">
        <w:rPr>
          <w:lang w:eastAsia="zh-TW"/>
        </w:rPr>
        <w:t>VPER_LaneC0R_m</w:t>
      </w:r>
      <w:r>
        <w:rPr>
          <w:rFonts w:hint="eastAsia"/>
          <w:lang w:eastAsia="zh-TW"/>
        </w:rPr>
        <w:t xml:space="preserve"> </w:t>
      </w:r>
      <m:oMath>
        <m:r>
          <m:rPr>
            <m:sty m:val="p"/>
          </m:rPr>
          <w:rPr>
            <w:rFonts w:ascii="Cambria Math" w:hAnsi="Cambria Math"/>
            <w:lang w:eastAsia="zh-TW"/>
          </w:rPr>
          <m:t>&gt;</m:t>
        </m:r>
      </m:oMath>
      <w:r>
        <w:rPr>
          <w:rFonts w:hint="eastAsia"/>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sidR="00943B01">
        <w:rPr>
          <w:lang w:eastAsia="zh-TW"/>
        </w:rPr>
        <w:t>(2)</w:t>
      </w:r>
    </w:p>
    <w:p w14:paraId="1811644C" w14:textId="77777777" w:rsidR="00943B01" w:rsidRDefault="008424BD" w:rsidP="008424BD">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sidR="00943B01">
        <w:rPr>
          <w:lang w:eastAsia="zh-TW"/>
        </w:rPr>
        <w:t>(1)</w:t>
      </w:r>
      <w:r>
        <w:rPr>
          <w:rFonts w:hint="eastAsia"/>
          <w:lang w:eastAsia="zh-TW"/>
        </w:rPr>
        <w:t xml:space="preserve">秒 </w:t>
      </w:r>
    </w:p>
    <w:p w14:paraId="1AADE6E0" w14:textId="33C7EE65" w:rsidR="008424BD" w:rsidRDefault="008424BD" w:rsidP="008424BD">
      <w:pPr>
        <w:pStyle w:val="a1"/>
        <w:ind w:leftChars="177" w:left="425"/>
        <w:rPr>
          <w:bCs w:val="0"/>
        </w:rPr>
      </w:pPr>
      <w:r>
        <w:rPr>
          <w:bCs w:val="0"/>
        </w:rPr>
        <w:t xml:space="preserve">&gt;&gt; </w:t>
      </w: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bookmarkEnd w:id="50"/>
    <w:p w14:paraId="219ACEB2" w14:textId="77777777" w:rsidR="0066277D" w:rsidRPr="008424BD" w:rsidRDefault="0066277D" w:rsidP="0066277D">
      <w:pPr>
        <w:pStyle w:val="a1"/>
        <w:rPr>
          <w:lang w:eastAsia="zh-TW"/>
        </w:rPr>
      </w:pPr>
    </w:p>
    <w:p w14:paraId="340D2042" w14:textId="1BCB5F43" w:rsidR="004A67FA" w:rsidRDefault="004A67FA" w:rsidP="004A67FA">
      <w:pPr>
        <w:pStyle w:val="a1"/>
        <w:numPr>
          <w:ilvl w:val="0"/>
          <w:numId w:val="13"/>
        </w:numPr>
        <w:rPr>
          <w:lang w:val="en-US" w:eastAsia="zh-TW"/>
        </w:rPr>
      </w:pPr>
      <w:r w:rsidRPr="004A67FA">
        <w:rPr>
          <w:rFonts w:hint="eastAsia"/>
          <w:lang w:val="en-US" w:eastAsia="zh-TW"/>
        </w:rPr>
        <w:t>航</w:t>
      </w:r>
      <w:r w:rsidR="00A13E8F">
        <w:rPr>
          <w:rFonts w:hint="eastAsia"/>
          <w:lang w:val="en-US" w:eastAsia="zh-TW"/>
        </w:rPr>
        <w:t>向</w:t>
      </w:r>
      <w:proofErr w:type="gramStart"/>
      <w:r w:rsidRPr="004A67FA">
        <w:rPr>
          <w:rFonts w:hint="eastAsia"/>
          <w:lang w:val="en-US" w:eastAsia="zh-TW"/>
        </w:rPr>
        <w:t>角</w:t>
      </w:r>
      <w:r w:rsidR="00DD41B9">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17AE5C4E" w14:textId="71C6FB40" w:rsidR="00D0391A" w:rsidRDefault="00D0391A" w:rsidP="00D0391A">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79A1B777" w14:textId="77777777" w:rsidR="00D0391A" w:rsidRDefault="00D0391A" w:rsidP="00D0391A">
      <w:pPr>
        <w:pStyle w:val="a1"/>
        <w:ind w:left="360"/>
        <w:rPr>
          <w:lang w:val="en-US" w:eastAsia="zh-TW"/>
        </w:rPr>
      </w:pPr>
    </w:p>
    <w:p w14:paraId="00006BCC" w14:textId="77777777" w:rsidR="0066277D" w:rsidRDefault="00AB3234" w:rsidP="0066277D">
      <w:pPr>
        <w:pStyle w:val="a1"/>
        <w:keepNext/>
        <w:ind w:left="360"/>
      </w:pPr>
      <w:r w:rsidRPr="00AB3234">
        <w:rPr>
          <w:noProof/>
          <w:lang w:val="en-US" w:eastAsia="zh-TW"/>
        </w:rPr>
        <w:lastRenderedPageBreak/>
        <w:drawing>
          <wp:inline distT="0" distB="0" distL="0" distR="0" wp14:anchorId="0FC0C635" wp14:editId="752FCC29">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125931C5" w14:textId="583DC0F0" w:rsidR="00DF0365" w:rsidRDefault="0066277D" w:rsidP="0066277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42</w:t>
      </w:r>
      <w:r w:rsidR="00827A97">
        <w:fldChar w:fldCharType="end"/>
      </w:r>
      <w:r>
        <w:rPr>
          <w:rFonts w:hint="eastAsia"/>
          <w:lang w:eastAsia="zh-TW"/>
        </w:rPr>
        <w:t xml:space="preserve"> </w:t>
      </w:r>
      <w:r w:rsidRPr="0002393D">
        <w:rPr>
          <w:rFonts w:hint="eastAsia"/>
          <w:lang w:eastAsia="zh-TW"/>
        </w:rPr>
        <w:t>航</w:t>
      </w:r>
      <w:r w:rsidR="00702FD9">
        <w:rPr>
          <w:rFonts w:hint="eastAsia"/>
          <w:lang w:eastAsia="zh-TW"/>
        </w:rPr>
        <w:t>向</w:t>
      </w:r>
      <w:r w:rsidRPr="0002393D">
        <w:rPr>
          <w:rFonts w:hint="eastAsia"/>
          <w:lang w:eastAsia="zh-TW"/>
        </w:rPr>
        <w:t>角旗標</w:t>
      </w:r>
    </w:p>
    <w:p w14:paraId="541FA6FB" w14:textId="77777777" w:rsidR="0098797B" w:rsidRPr="0098797B" w:rsidRDefault="0098797B" w:rsidP="0098797B">
      <w:pPr>
        <w:pStyle w:val="a1"/>
        <w:rPr>
          <w:lang w:eastAsia="zh-TW"/>
        </w:rPr>
      </w:pPr>
    </w:p>
    <w:p w14:paraId="37231733" w14:textId="3051CBA9" w:rsidR="0098797B" w:rsidRDefault="0098797B" w:rsidP="0098797B">
      <w:pPr>
        <w:pStyle w:val="a1"/>
        <w:ind w:left="360"/>
        <w:rPr>
          <w:lang w:eastAsia="zh-TW"/>
        </w:rPr>
      </w:pPr>
      <w:bookmarkStart w:id="51" w:name="_Hlk113359847"/>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w:t>
      </w:r>
      <w:r w:rsidR="00943B01">
        <w:rPr>
          <w:lang w:eastAsia="zh-TW"/>
        </w:rPr>
        <w:t>(</w:t>
      </w:r>
      <w:r>
        <w:rPr>
          <w:lang w:eastAsia="zh-TW"/>
        </w:rPr>
        <w:t>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bookmarkEnd w:id="51"/>
    <w:p w14:paraId="26CC8257" w14:textId="5980C74B" w:rsidR="0066277D" w:rsidRDefault="0066277D" w:rsidP="0066277D">
      <w:pPr>
        <w:pStyle w:val="a1"/>
        <w:rPr>
          <w:lang w:val="en-US" w:eastAsia="zh-TW"/>
        </w:rPr>
      </w:pPr>
    </w:p>
    <w:p w14:paraId="5A6F5E93" w14:textId="4FA32AC4" w:rsidR="00686323" w:rsidRDefault="00686323" w:rsidP="00686323">
      <w:pPr>
        <w:pStyle w:val="a1"/>
        <w:ind w:leftChars="177" w:left="425"/>
        <w:rPr>
          <w:b/>
          <w:bCs w:val="0"/>
          <w:lang w:eastAsia="zh-TW"/>
        </w:rPr>
      </w:pPr>
      <w:r w:rsidRPr="00686323">
        <w:rPr>
          <w:b/>
          <w:bCs w:val="0"/>
          <w:lang w:eastAsia="zh-TW"/>
        </w:rPr>
        <w:t>VIFO_Heading4Act_flg</w:t>
      </w:r>
      <w:r>
        <w:rPr>
          <w:rFonts w:hint="eastAsia"/>
          <w:b/>
          <w:bCs w:val="0"/>
          <w:lang w:eastAsia="zh-TW"/>
        </w:rPr>
        <w:t>判斷條件如下：</w:t>
      </w:r>
    </w:p>
    <w:p w14:paraId="4B063974" w14:textId="77777777" w:rsidR="00536D5E" w:rsidRDefault="00686323" w:rsidP="00686323">
      <w:pPr>
        <w:pStyle w:val="a1"/>
        <w:ind w:leftChars="177" w:left="425"/>
        <w:rPr>
          <w:lang w:eastAsia="zh-TW"/>
        </w:rPr>
      </w:pPr>
      <w:bookmarkStart w:id="52" w:name="_Hlk113359668"/>
      <w:r w:rsidRPr="00686323">
        <w:rPr>
          <w:rFonts w:hint="eastAsia"/>
          <w:lang w:eastAsia="zh-TW"/>
        </w:rPr>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w:t>
      </w:r>
      <w:proofErr w:type="gramStart"/>
      <w:r>
        <w:rPr>
          <w:lang w:eastAsia="zh-TW"/>
        </w:rPr>
        <w:t>rad</w:t>
      </w:r>
      <w:r w:rsidR="00943B01">
        <w:rPr>
          <w:lang w:eastAsia="zh-TW"/>
        </w:rPr>
        <w:t>(</w:t>
      </w:r>
      <w:proofErr w:type="gramEnd"/>
      <w:r w:rsidR="00943B01">
        <w:rPr>
          <w:lang w:eastAsia="zh-TW"/>
        </w:rPr>
        <w:t>1)</w:t>
      </w:r>
    </w:p>
    <w:p w14:paraId="41AC7725" w14:textId="48D7031D" w:rsidR="00686323" w:rsidRDefault="00686323" w:rsidP="00686323">
      <w:pPr>
        <w:pStyle w:val="a1"/>
        <w:ind w:leftChars="177" w:left="425"/>
        <w:rPr>
          <w:lang w:eastAsia="zh-TW"/>
        </w:rPr>
      </w:pPr>
      <w:r>
        <w:rPr>
          <w:rFonts w:hint="eastAsia"/>
          <w:lang w:eastAsia="zh-TW"/>
        </w:rPr>
        <w:t>a</w:t>
      </w:r>
      <w:r>
        <w:rPr>
          <w:lang w:eastAsia="zh-TW"/>
        </w:rPr>
        <w:t>nd</w:t>
      </w:r>
    </w:p>
    <w:p w14:paraId="5BEA7B1B" w14:textId="35515615" w:rsidR="00686323" w:rsidRPr="00686323" w:rsidRDefault="00686323" w:rsidP="00686323">
      <w:pPr>
        <w:pStyle w:val="a1"/>
        <w:ind w:leftChars="177" w:left="425"/>
        <w:rPr>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w:t>
      </w:r>
      <w:proofErr w:type="gramStart"/>
      <w:r>
        <w:rPr>
          <w:lang w:eastAsia="zh-TW"/>
        </w:rPr>
        <w:t>rad</w:t>
      </w:r>
      <w:r w:rsidR="00943B01">
        <w:rPr>
          <w:lang w:eastAsia="zh-TW"/>
        </w:rPr>
        <w:t>(</w:t>
      </w:r>
      <w:proofErr w:type="gramEnd"/>
      <w:r w:rsidR="00943B01">
        <w:rPr>
          <w:lang w:eastAsia="zh-TW"/>
        </w:rPr>
        <w:t>1)</w:t>
      </w:r>
    </w:p>
    <w:p w14:paraId="26520649" w14:textId="77777777" w:rsidR="00943B01" w:rsidRDefault="00686323" w:rsidP="00686323">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sidR="00943B01">
        <w:rPr>
          <w:lang w:eastAsia="zh-TW"/>
        </w:rPr>
        <w:t>(1)</w:t>
      </w:r>
      <w:r>
        <w:rPr>
          <w:rFonts w:hint="eastAsia"/>
          <w:lang w:eastAsia="zh-TW"/>
        </w:rPr>
        <w:t xml:space="preserve">秒 </w:t>
      </w:r>
    </w:p>
    <w:p w14:paraId="20E11008" w14:textId="3AD55CB3" w:rsidR="00686323" w:rsidRDefault="00686323" w:rsidP="00686323">
      <w:pPr>
        <w:pStyle w:val="a1"/>
        <w:ind w:leftChars="177" w:left="425"/>
        <w:rPr>
          <w:bCs w:val="0"/>
        </w:rPr>
      </w:pPr>
      <w:r>
        <w:rPr>
          <w:bCs w:val="0"/>
        </w:rPr>
        <w:t xml:space="preserve">&gt;&gt; </w:t>
      </w: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bookmarkEnd w:id="52"/>
    <w:p w14:paraId="3C6A709F" w14:textId="77777777" w:rsidR="00686323" w:rsidRPr="00686323" w:rsidRDefault="00686323" w:rsidP="0066277D">
      <w:pPr>
        <w:pStyle w:val="a1"/>
        <w:rPr>
          <w:lang w:eastAsia="zh-TW"/>
        </w:rPr>
      </w:pPr>
    </w:p>
    <w:p w14:paraId="0706D689" w14:textId="08F1C58B" w:rsidR="004A67FA" w:rsidRDefault="004A67FA" w:rsidP="004A67FA">
      <w:pPr>
        <w:pStyle w:val="a1"/>
        <w:numPr>
          <w:ilvl w:val="0"/>
          <w:numId w:val="13"/>
        </w:numPr>
        <w:rPr>
          <w:lang w:val="en-US" w:eastAsia="zh-TW"/>
        </w:rPr>
      </w:pPr>
      <w:r w:rsidRPr="004A67FA">
        <w:rPr>
          <w:rFonts w:hint="eastAsia"/>
          <w:lang w:val="en-US" w:eastAsia="zh-TW"/>
        </w:rPr>
        <w:t>曲率</w:t>
      </w:r>
      <w:r w:rsidRPr="004A67FA">
        <w:rPr>
          <w:lang w:val="en-US" w:eastAsia="zh-TW"/>
        </w:rPr>
        <w:t>disable</w:t>
      </w:r>
      <w:proofErr w:type="gramStart"/>
      <w:r w:rsidR="00AA1911">
        <w:rPr>
          <w:rFonts w:hint="eastAsia"/>
          <w:lang w:val="en-US" w:eastAsia="zh-TW"/>
        </w:rPr>
        <w:t>警示旗標</w:t>
      </w:r>
      <w:proofErr w:type="gramEnd"/>
      <w:r w:rsidR="0066277D">
        <w:rPr>
          <w:rFonts w:hint="eastAsia"/>
          <w:lang w:val="en-US" w:eastAsia="zh-TW"/>
        </w:rPr>
        <w:t>與</w:t>
      </w:r>
      <w:r w:rsidR="005C62FB" w:rsidRPr="004A67FA">
        <w:rPr>
          <w:rFonts w:hint="eastAsia"/>
          <w:lang w:val="en-US" w:eastAsia="zh-TW"/>
        </w:rPr>
        <w:t>曲率</w:t>
      </w:r>
      <w:r w:rsidR="005C62FB" w:rsidRPr="004A67FA">
        <w:rPr>
          <w:lang w:val="en-US" w:eastAsia="zh-TW"/>
        </w:rPr>
        <w:t>disable</w:t>
      </w:r>
      <w:r w:rsidR="0066277D">
        <w:rPr>
          <w:rFonts w:hint="eastAsia"/>
          <w:lang w:val="en-US" w:eastAsia="zh-TW"/>
        </w:rPr>
        <w:t>旗標</w:t>
      </w:r>
    </w:p>
    <w:p w14:paraId="3E341D8B" w14:textId="647CC36C" w:rsidR="00817AA4" w:rsidRDefault="00817AA4" w:rsidP="00817AA4">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663F9331" w14:textId="061289DC" w:rsidR="00162CC3" w:rsidRDefault="00162CC3" w:rsidP="00EB3D02">
      <w:pPr>
        <w:pStyle w:val="a1"/>
        <w:rPr>
          <w:lang w:val="en-US" w:eastAsia="zh-TW"/>
        </w:rPr>
      </w:pPr>
    </w:p>
    <w:p w14:paraId="7526EB60" w14:textId="77777777" w:rsidR="0066277D" w:rsidRDefault="00A04BC2" w:rsidP="0066277D">
      <w:pPr>
        <w:pStyle w:val="a1"/>
        <w:keepNext/>
        <w:ind w:left="360"/>
      </w:pPr>
      <w:r w:rsidRPr="00AB3234">
        <w:rPr>
          <w:noProof/>
          <w:lang w:val="en-US" w:eastAsia="zh-TW"/>
        </w:rPr>
        <w:drawing>
          <wp:inline distT="0" distB="0" distL="0" distR="0" wp14:anchorId="60E53622" wp14:editId="445BFA8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DB3A9CF" w14:textId="00D05074" w:rsidR="00DF0365" w:rsidRDefault="0066277D" w:rsidP="0066277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43</w:t>
      </w:r>
      <w:r w:rsidR="00827A97">
        <w:fldChar w:fldCharType="end"/>
      </w:r>
      <w:r>
        <w:rPr>
          <w:rFonts w:hint="eastAsia"/>
          <w:lang w:eastAsia="zh-TW"/>
        </w:rPr>
        <w:t xml:space="preserve"> </w:t>
      </w:r>
      <w:r w:rsidRPr="000A2C04">
        <w:rPr>
          <w:rFonts w:hint="eastAsia"/>
          <w:lang w:eastAsia="zh-TW"/>
        </w:rPr>
        <w:t>曲率disable旗標</w:t>
      </w:r>
      <w:r w:rsidR="004C403B">
        <w:rPr>
          <w:rFonts w:hint="eastAsia"/>
          <w:lang w:eastAsia="zh-TW"/>
        </w:rPr>
        <w:t>與警示旗標</w:t>
      </w:r>
    </w:p>
    <w:p w14:paraId="52AB192D" w14:textId="77777777" w:rsidR="00817AA4" w:rsidRPr="00817AA4" w:rsidRDefault="00817AA4" w:rsidP="00817AA4">
      <w:pPr>
        <w:pStyle w:val="a1"/>
        <w:rPr>
          <w:lang w:eastAsia="zh-TW"/>
        </w:rPr>
      </w:pPr>
    </w:p>
    <w:p w14:paraId="7D109926" w14:textId="5DC08F24" w:rsidR="00817AA4" w:rsidRDefault="00817AA4" w:rsidP="00817AA4">
      <w:pPr>
        <w:pStyle w:val="a1"/>
        <w:ind w:left="360"/>
        <w:rPr>
          <w:lang w:eastAsia="zh-TW"/>
        </w:rPr>
      </w:pPr>
      <w:bookmarkStart w:id="53" w:name="_Hlk113359838"/>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sidR="00943B01">
        <w:rPr>
          <w:lang w:eastAsia="zh-TW"/>
        </w:rPr>
        <w: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bookmarkEnd w:id="53"/>
    <w:p w14:paraId="74D19F35" w14:textId="77777777" w:rsidR="00635AF1" w:rsidRDefault="00635AF1" w:rsidP="00817AA4">
      <w:pPr>
        <w:pStyle w:val="a1"/>
        <w:ind w:left="360"/>
        <w:rPr>
          <w:lang w:eastAsia="zh-TW"/>
        </w:rPr>
      </w:pPr>
    </w:p>
    <w:p w14:paraId="2065E351" w14:textId="1E1A540D" w:rsidR="005321B1" w:rsidRDefault="005321B1" w:rsidP="00817AA4">
      <w:pPr>
        <w:pStyle w:val="a1"/>
        <w:ind w:left="360"/>
        <w:rPr>
          <w:b/>
          <w:bCs w:val="0"/>
          <w:lang w:eastAsia="zh-TW"/>
        </w:rPr>
      </w:pPr>
      <w:r w:rsidRPr="005321B1">
        <w:rPr>
          <w:b/>
          <w:bCs w:val="0"/>
          <w:lang w:eastAsia="zh-TW"/>
        </w:rPr>
        <w:t>VIFO_Curvature4DisableWarning_flg</w:t>
      </w:r>
      <w:r>
        <w:rPr>
          <w:rFonts w:hint="eastAsia"/>
          <w:b/>
          <w:bCs w:val="0"/>
          <w:lang w:eastAsia="zh-TW"/>
        </w:rPr>
        <w:t>判斷條件如下：</w:t>
      </w:r>
    </w:p>
    <w:p w14:paraId="27562A7E" w14:textId="77777777" w:rsidR="00536D5E" w:rsidRDefault="00635AF1" w:rsidP="00817AA4">
      <w:pPr>
        <w:pStyle w:val="a1"/>
        <w:ind w:left="360"/>
        <w:rPr>
          <w:lang w:val="en-US" w:eastAsia="zh-TW"/>
        </w:rPr>
      </w:pPr>
      <w:bookmarkStart w:id="54" w:name="_Hlk113359687"/>
      <w:r w:rsidRPr="00635AF1">
        <w:rPr>
          <w:lang w:val="en-US" w:eastAsia="zh-TW"/>
        </w:rPr>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w:t>
      </w:r>
      <w:proofErr w:type="gramStart"/>
      <w:r w:rsidRPr="00635AF1">
        <w:rPr>
          <w:lang w:val="en-US" w:eastAsia="zh-TW"/>
        </w:rPr>
        <w:t>rat</w:t>
      </w:r>
      <w:r w:rsidR="00943B01">
        <w:rPr>
          <w:lang w:val="en-US" w:eastAsia="zh-TW"/>
        </w:rPr>
        <w:t>(</w:t>
      </w:r>
      <w:proofErr w:type="gramEnd"/>
      <w:r w:rsidR="00943B01">
        <w:rPr>
          <w:lang w:val="en-US" w:eastAsia="zh-TW"/>
        </w:rPr>
        <w:t>1)</w:t>
      </w:r>
      <w:r>
        <w:rPr>
          <w:rFonts w:hint="eastAsia"/>
          <w:lang w:val="en-US" w:eastAsia="zh-TW"/>
        </w:rPr>
        <w:t xml:space="preserve"> </w:t>
      </w:r>
    </w:p>
    <w:p w14:paraId="73174625" w14:textId="7B9F3F8E" w:rsidR="00635AF1" w:rsidRDefault="00613244" w:rsidP="00817AA4">
      <w:pPr>
        <w:pStyle w:val="a1"/>
        <w:ind w:left="360"/>
        <w:rPr>
          <w:lang w:val="en-US" w:eastAsia="zh-TW"/>
        </w:rPr>
      </w:pPr>
      <w:r>
        <w:rPr>
          <w:lang w:val="en-US" w:eastAsia="zh-TW"/>
        </w:rPr>
        <w:t>or</w:t>
      </w:r>
    </w:p>
    <w:p w14:paraId="097988A0" w14:textId="57D8CA63" w:rsidR="0066277D" w:rsidRDefault="00635AF1" w:rsidP="00635AF1">
      <w:pPr>
        <w:pStyle w:val="a1"/>
        <w:ind w:firstLine="360"/>
        <w:rPr>
          <w:lang w:val="en-US" w:eastAsia="zh-TW"/>
        </w:rPr>
      </w:pPr>
      <w:r w:rsidRPr="00635AF1">
        <w:rPr>
          <w:lang w:val="en-US" w:eastAsia="zh-TW"/>
        </w:rPr>
        <w:lastRenderedPageBreak/>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w:t>
      </w:r>
      <w:proofErr w:type="gramStart"/>
      <w:r w:rsidRPr="00635AF1">
        <w:rPr>
          <w:lang w:val="en-US" w:eastAsia="zh-TW"/>
        </w:rPr>
        <w:t>rat</w:t>
      </w:r>
      <w:r w:rsidR="00943B01">
        <w:rPr>
          <w:lang w:val="en-US" w:eastAsia="zh-TW"/>
        </w:rPr>
        <w:t>(</w:t>
      </w:r>
      <w:proofErr w:type="gramEnd"/>
      <w:r w:rsidR="00943B01">
        <w:rPr>
          <w:lang w:val="en-US" w:eastAsia="zh-TW"/>
        </w:rPr>
        <w:t>1)</w:t>
      </w:r>
    </w:p>
    <w:p w14:paraId="437356CA" w14:textId="77777777" w:rsidR="00943B01" w:rsidRDefault="00613244" w:rsidP="00613244">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0D10E3BF" w14:textId="413C5AC7" w:rsidR="00613244" w:rsidRDefault="00613244" w:rsidP="00613244">
      <w:pPr>
        <w:pStyle w:val="a1"/>
        <w:ind w:firstLine="360"/>
        <w:rPr>
          <w:bCs w:val="0"/>
        </w:rPr>
      </w:pPr>
      <w:r>
        <w:rPr>
          <w:bCs w:val="0"/>
        </w:rPr>
        <w:t>&gt;&gt;</w:t>
      </w: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bookmarkEnd w:id="54"/>
    <w:p w14:paraId="707D88B0" w14:textId="1AF1C18C" w:rsidR="00613244" w:rsidRDefault="00613244" w:rsidP="00613244">
      <w:pPr>
        <w:pStyle w:val="a1"/>
        <w:ind w:firstLine="360"/>
        <w:rPr>
          <w:bCs w:val="0"/>
        </w:rPr>
      </w:pPr>
    </w:p>
    <w:p w14:paraId="32F91C5A" w14:textId="265DC18A" w:rsidR="00613244" w:rsidRDefault="00613244" w:rsidP="00613244">
      <w:pPr>
        <w:pStyle w:val="a1"/>
        <w:ind w:left="360"/>
        <w:rPr>
          <w:b/>
          <w:bCs w:val="0"/>
          <w:lang w:eastAsia="zh-TW"/>
        </w:rPr>
      </w:pPr>
      <w:r w:rsidRPr="005321B1">
        <w:rPr>
          <w:b/>
          <w:bCs w:val="0"/>
          <w:lang w:eastAsia="zh-TW"/>
        </w:rPr>
        <w:t>VIFO_Curvature4Disable_flg</w:t>
      </w:r>
      <w:r>
        <w:rPr>
          <w:rFonts w:hint="eastAsia"/>
          <w:b/>
          <w:bCs w:val="0"/>
          <w:lang w:eastAsia="zh-TW"/>
        </w:rPr>
        <w:t>判斷條件如下：</w:t>
      </w:r>
    </w:p>
    <w:p w14:paraId="479AEA35" w14:textId="439E177F" w:rsidR="00613244" w:rsidRPr="00613244" w:rsidRDefault="00613244" w:rsidP="00613244">
      <w:pPr>
        <w:pStyle w:val="a1"/>
        <w:ind w:firstLine="360"/>
        <w:rPr>
          <w:bCs w:val="0"/>
        </w:rPr>
      </w:pPr>
      <w:bookmarkStart w:id="55" w:name="_Hlk113359698"/>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382EFF5" w14:textId="77777777" w:rsidR="00943B01" w:rsidRDefault="00613244" w:rsidP="00613244">
      <w:pPr>
        <w:pStyle w:val="a1"/>
        <w:ind w:firstLine="360"/>
        <w:rPr>
          <w:lang w:eastAsia="zh-TW"/>
        </w:rPr>
      </w:pPr>
      <w:r>
        <w:rPr>
          <w:rFonts w:hint="eastAsia"/>
          <w:lang w:val="en-US" w:eastAsia="zh-TW"/>
        </w:rPr>
        <w:t>成立</w:t>
      </w:r>
      <w:r w:rsidRPr="00613244">
        <w:rPr>
          <w:lang w:eastAsia="zh-TW"/>
        </w:rPr>
        <w:t>KIFO_C2Max4DisableThr_s</w:t>
      </w:r>
      <w:r w:rsidR="00943B01">
        <w:rPr>
          <w:lang w:eastAsia="zh-TW"/>
        </w:rPr>
        <w:t>(1)</w:t>
      </w:r>
    </w:p>
    <w:p w14:paraId="64AFAC53" w14:textId="5E81C582" w:rsidR="00613244" w:rsidRDefault="00613244" w:rsidP="00613244">
      <w:pPr>
        <w:pStyle w:val="a1"/>
        <w:ind w:firstLine="360"/>
        <w:rPr>
          <w:bCs w:val="0"/>
        </w:rPr>
      </w:pPr>
      <w:r>
        <w:rPr>
          <w:bCs w:val="0"/>
        </w:rPr>
        <w:t xml:space="preserve">&gt;&gt; </w:t>
      </w: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bookmarkEnd w:id="55"/>
    <w:p w14:paraId="33422EF9" w14:textId="792846BE" w:rsidR="00613244" w:rsidRPr="00613244" w:rsidRDefault="00613244" w:rsidP="00635AF1">
      <w:pPr>
        <w:pStyle w:val="a1"/>
        <w:ind w:firstLine="360"/>
        <w:rPr>
          <w:lang w:eastAsia="zh-TW"/>
        </w:rPr>
      </w:pPr>
    </w:p>
    <w:p w14:paraId="269ECC83" w14:textId="1070DCC6" w:rsidR="005A5A82" w:rsidRDefault="005A5A82" w:rsidP="002B5D0B">
      <w:pPr>
        <w:pStyle w:val="3"/>
        <w:rPr>
          <w:lang w:val="en-US"/>
        </w:rPr>
      </w:pPr>
      <w:bookmarkStart w:id="56" w:name="_Toc113356923"/>
      <w:r>
        <w:rPr>
          <w:rFonts w:hint="eastAsia"/>
        </w:rPr>
        <w:t>IFO</w:t>
      </w:r>
      <w:r>
        <w:t>_SRDS_0</w:t>
      </w:r>
      <w:r>
        <w:rPr>
          <w:rFonts w:hint="eastAsia"/>
        </w:rPr>
        <w:t>1</w:t>
      </w:r>
      <w:r>
        <w:t>_00</w:t>
      </w:r>
      <w:r>
        <w:rPr>
          <w:rFonts w:hint="eastAsia"/>
        </w:rPr>
        <w:t>2</w:t>
      </w:r>
      <w:r>
        <w:tab/>
      </w:r>
      <w:r w:rsidR="009205D9" w:rsidRPr="009205D9">
        <w:rPr>
          <w:lang w:val="en-US"/>
        </w:rPr>
        <w:t>T</w:t>
      </w:r>
      <w:r w:rsidR="009205D9">
        <w:rPr>
          <w:rFonts w:hint="eastAsia"/>
          <w:lang w:val="en-US"/>
        </w:rPr>
        <w:t>i</w:t>
      </w:r>
      <w:r w:rsidR="009205D9">
        <w:rPr>
          <w:lang w:val="en-US"/>
        </w:rPr>
        <w:t xml:space="preserve">me to </w:t>
      </w:r>
      <w:r w:rsidR="009205D9" w:rsidRPr="009205D9">
        <w:rPr>
          <w:lang w:val="en-US"/>
        </w:rPr>
        <w:t>L</w:t>
      </w:r>
      <w:r w:rsidR="009205D9">
        <w:rPr>
          <w:lang w:val="en-US"/>
        </w:rPr>
        <w:t xml:space="preserve">ane </w:t>
      </w:r>
      <w:r w:rsidR="009205D9" w:rsidRPr="009205D9">
        <w:rPr>
          <w:lang w:val="en-US"/>
        </w:rPr>
        <w:t>C</w:t>
      </w:r>
      <w:r w:rsidR="009205D9">
        <w:rPr>
          <w:lang w:val="en-US"/>
        </w:rPr>
        <w:t>rossing</w:t>
      </w:r>
      <w:r w:rsidR="009205D9" w:rsidRPr="009205D9">
        <w:rPr>
          <w:rFonts w:hint="eastAsia"/>
          <w:lang w:val="en-US"/>
        </w:rPr>
        <w:t>判斷</w:t>
      </w:r>
      <w:bookmarkEnd w:id="56"/>
    </w:p>
    <w:p w14:paraId="54D25525" w14:textId="6ED5E7AA" w:rsidR="00652CA3" w:rsidRPr="00652CA3" w:rsidRDefault="00652CA3" w:rsidP="00652CA3">
      <w:pPr>
        <w:pStyle w:val="a1"/>
        <w:rPr>
          <w:lang w:eastAsia="zh-TW"/>
        </w:rPr>
      </w:pPr>
      <w:r>
        <w:rPr>
          <w:rFonts w:hint="eastAsia"/>
          <w:lang w:eastAsia="zh-TW"/>
        </w:rPr>
        <w:t>依跨越車道線時間、車速資訊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p w14:paraId="6EA33179" w14:textId="3D44D4AA" w:rsidR="00652CA3" w:rsidRPr="00652CA3" w:rsidRDefault="004A67FA" w:rsidP="00652CA3">
      <w:pPr>
        <w:pStyle w:val="a1"/>
        <w:numPr>
          <w:ilvl w:val="0"/>
          <w:numId w:val="14"/>
        </w:numPr>
        <w:rPr>
          <w:lang w:val="en-US" w:eastAsia="zh-TW"/>
        </w:rPr>
      </w:pPr>
      <w:r w:rsidRPr="004A67FA">
        <w:rPr>
          <w:rFonts w:hint="eastAsia"/>
          <w:lang w:val="en-US" w:eastAsia="zh-TW"/>
        </w:rPr>
        <w:t>左車道線</w:t>
      </w:r>
      <w:r w:rsidRPr="004A67FA">
        <w:rPr>
          <w:lang w:val="en-US" w:eastAsia="zh-TW"/>
        </w:rPr>
        <w:t>TLC</w:t>
      </w:r>
      <w:r w:rsidR="00DD41B9">
        <w:rPr>
          <w:rFonts w:hint="eastAsia"/>
          <w:lang w:val="en-US" w:eastAsia="zh-TW"/>
        </w:rPr>
        <w:t>觸發</w:t>
      </w:r>
      <w:r w:rsidRPr="004A67FA">
        <w:rPr>
          <w:rFonts w:hint="eastAsia"/>
          <w:lang w:val="en-US" w:eastAsia="zh-TW"/>
        </w:rPr>
        <w:t>旗標</w:t>
      </w:r>
    </w:p>
    <w:p w14:paraId="6FAB2AEB" w14:textId="40862E03" w:rsidR="00A21225" w:rsidRDefault="00A21225" w:rsidP="00A21225">
      <w:pPr>
        <w:pStyle w:val="a1"/>
        <w:ind w:left="360"/>
        <w:rPr>
          <w:lang w:val="en-US" w:eastAsia="zh-TW"/>
        </w:rPr>
      </w:pPr>
    </w:p>
    <w:p w14:paraId="41ED53BF" w14:textId="77777777" w:rsidR="004C0488" w:rsidRDefault="00A04BC2" w:rsidP="004C0488">
      <w:pPr>
        <w:pStyle w:val="a1"/>
        <w:keepNext/>
        <w:ind w:left="360"/>
      </w:pPr>
      <w:r w:rsidRPr="00A04BC2">
        <w:rPr>
          <w:noProof/>
          <w:lang w:val="en-US" w:eastAsia="zh-TW"/>
        </w:rPr>
        <w:drawing>
          <wp:inline distT="0" distB="0" distL="0" distR="0" wp14:anchorId="73B4F9DD" wp14:editId="731958F5">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76A00254" w14:textId="61FCBA92" w:rsidR="00DF0365" w:rsidRDefault="004C0488" w:rsidP="004C0488">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44</w:t>
      </w:r>
      <w:r w:rsidR="00827A97">
        <w:fldChar w:fldCharType="end"/>
      </w:r>
      <w:r>
        <w:rPr>
          <w:rFonts w:hint="eastAsia"/>
          <w:lang w:eastAsia="zh-TW"/>
        </w:rPr>
        <w:t xml:space="preserve"> </w:t>
      </w:r>
      <w:r w:rsidRPr="00780BC8">
        <w:rPr>
          <w:rFonts w:hint="eastAsia"/>
          <w:lang w:eastAsia="zh-TW"/>
        </w:rPr>
        <w:t>左</w:t>
      </w:r>
      <w:r w:rsidR="006559E0">
        <w:rPr>
          <w:rFonts w:hint="eastAsia"/>
          <w:lang w:eastAsia="zh-TW"/>
        </w:rPr>
        <w:t>/</w:t>
      </w:r>
      <w:r w:rsidRPr="00780BC8">
        <w:rPr>
          <w:rFonts w:hint="eastAsia"/>
          <w:lang w:eastAsia="zh-TW"/>
        </w:rPr>
        <w:t>右車道線TLC旗標</w:t>
      </w:r>
    </w:p>
    <w:p w14:paraId="378E6FDF" w14:textId="77777777" w:rsidR="00652CA3" w:rsidRPr="00652CA3" w:rsidRDefault="00652CA3" w:rsidP="00652CA3">
      <w:pPr>
        <w:pStyle w:val="a1"/>
        <w:rPr>
          <w:lang w:eastAsia="zh-TW"/>
        </w:rPr>
      </w:pPr>
    </w:p>
    <w:p w14:paraId="3C4C9BAB" w14:textId="77777777" w:rsidR="00652CA3" w:rsidRPr="00A01FD7" w:rsidRDefault="00652CA3" w:rsidP="00652CA3">
      <w:pPr>
        <w:pStyle w:val="a1"/>
        <w:ind w:left="360"/>
        <w:rPr>
          <w:lang w:val="en-US" w:eastAsia="zh-TW"/>
        </w:rPr>
      </w:pPr>
      <w:r>
        <w:rPr>
          <w:rFonts w:hint="eastAsia"/>
          <w:lang w:val="en-US" w:eastAsia="zh-TW"/>
        </w:rPr>
        <w:t>依據目前車速以及左車道斜率進行查表，</w:t>
      </w:r>
      <w:proofErr w:type="gramStart"/>
      <w:r>
        <w:rPr>
          <w:rFonts w:hint="eastAsia"/>
          <w:lang w:val="en-US" w:eastAsia="zh-TW"/>
        </w:rPr>
        <w:t>當</w:t>
      </w:r>
      <w:r w:rsidRPr="004A67FA">
        <w:rPr>
          <w:rFonts w:hint="eastAsia"/>
          <w:lang w:val="en-US" w:eastAsia="zh-TW"/>
        </w:rPr>
        <w:t>左車道</w:t>
      </w:r>
      <w:proofErr w:type="gramEnd"/>
      <w:r w:rsidRPr="004A67FA">
        <w:rPr>
          <w:rFonts w:hint="eastAsia"/>
          <w:lang w:val="en-US" w:eastAsia="zh-TW"/>
        </w:rPr>
        <w:t>線</w:t>
      </w:r>
      <w:r w:rsidRPr="004A67FA">
        <w:rPr>
          <w:lang w:val="en-US" w:eastAsia="zh-TW"/>
        </w:rPr>
        <w:t>TLC</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查表值時，左</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左車道線</w:t>
      </w:r>
      <w:r w:rsidRPr="004A67FA">
        <w:rPr>
          <w:lang w:val="en-US" w:eastAsia="zh-TW"/>
        </w:rPr>
        <w:t>TLC</w:t>
      </w:r>
      <w:r>
        <w:rPr>
          <w:rFonts w:hint="eastAsia"/>
          <w:lang w:val="en-US" w:eastAsia="zh-TW"/>
        </w:rPr>
        <w:t>大於若一查表值時，</w:t>
      </w:r>
      <w:r w:rsidRPr="004A67FA">
        <w:rPr>
          <w:rFonts w:hint="eastAsia"/>
          <w:lang w:val="en-US" w:eastAsia="zh-TW"/>
        </w:rPr>
        <w:t>左車道線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30B9F741" w14:textId="299A643E" w:rsidR="00BC2AAF" w:rsidRDefault="00BC2AAF" w:rsidP="00BC2AAF">
      <w:pPr>
        <w:pStyle w:val="a1"/>
        <w:rPr>
          <w:lang w:eastAsia="zh-TW"/>
        </w:rPr>
      </w:pPr>
    </w:p>
    <w:p w14:paraId="7BD28D3E" w14:textId="2A726D8D" w:rsidR="00145DA3" w:rsidRDefault="00145DA3" w:rsidP="00145DA3">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39C0F27D" w14:textId="77777777" w:rsidR="0092266F" w:rsidRPr="00A01FD7" w:rsidRDefault="0092266F" w:rsidP="0092266F">
      <w:pPr>
        <w:pStyle w:val="a1"/>
        <w:ind w:left="360"/>
        <w:rPr>
          <w:lang w:val="en-US" w:eastAsia="zh-TW"/>
        </w:rPr>
      </w:pPr>
    </w:p>
    <w:p w14:paraId="54E866A1" w14:textId="77777777" w:rsidR="0092266F" w:rsidRDefault="0092266F" w:rsidP="0092266F">
      <w:pPr>
        <w:pStyle w:val="a1"/>
        <w:keepNext/>
      </w:pPr>
      <w:r w:rsidRPr="00A04BC2">
        <w:rPr>
          <w:noProof/>
          <w:lang w:val="en-US" w:eastAsia="zh-TW"/>
        </w:rPr>
        <w:drawing>
          <wp:inline distT="0" distB="0" distL="0" distR="0" wp14:anchorId="16918E07" wp14:editId="023A980A">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3046CE7" w14:textId="6A57E3B7" w:rsidR="00145DA3" w:rsidRDefault="0092266F" w:rsidP="0092266F">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45</w:t>
      </w:r>
      <w:r w:rsidR="00827A97">
        <w:fldChar w:fldCharType="end"/>
      </w:r>
      <w:r>
        <w:rPr>
          <w:rFonts w:hint="eastAsia"/>
          <w:lang w:eastAsia="zh-TW"/>
        </w:rPr>
        <w:t xml:space="preserve"> </w:t>
      </w:r>
      <w:r w:rsidRPr="00E879C5">
        <w:rPr>
          <w:rFonts w:hint="eastAsia"/>
          <w:lang w:eastAsia="zh-TW"/>
        </w:rPr>
        <w:t>右車道線TLC旗標</w:t>
      </w:r>
    </w:p>
    <w:p w14:paraId="48C7DB71" w14:textId="77777777" w:rsidR="00A27C57" w:rsidRPr="00A27C57" w:rsidRDefault="00A27C57" w:rsidP="00A27C57">
      <w:pPr>
        <w:pStyle w:val="a1"/>
        <w:rPr>
          <w:lang w:eastAsia="zh-TW"/>
        </w:rPr>
      </w:pPr>
    </w:p>
    <w:p w14:paraId="28EEC066" w14:textId="77777777" w:rsidR="00A27C57" w:rsidRDefault="00A27C57" w:rsidP="00A27C57">
      <w:pPr>
        <w:pStyle w:val="a1"/>
        <w:ind w:left="360"/>
        <w:rPr>
          <w:lang w:eastAsia="zh-TW"/>
        </w:rPr>
      </w:pPr>
      <w:r>
        <w:rPr>
          <w:rFonts w:hint="eastAsia"/>
          <w:lang w:val="en-US" w:eastAsia="zh-TW"/>
        </w:rPr>
        <w:lastRenderedPageBreak/>
        <w:t>依據目前車速以及右車道斜率進行查表，</w:t>
      </w:r>
      <w:proofErr w:type="gramStart"/>
      <w:r>
        <w:rPr>
          <w:rFonts w:hint="eastAsia"/>
          <w:lang w:val="en-US" w:eastAsia="zh-TW"/>
        </w:rPr>
        <w:t>當</w:t>
      </w:r>
      <w:r w:rsidRPr="004A67FA">
        <w:rPr>
          <w:rFonts w:hint="eastAsia"/>
          <w:lang w:val="en-US" w:eastAsia="zh-TW"/>
        </w:rPr>
        <w:t>右車道</w:t>
      </w:r>
      <w:proofErr w:type="gramEnd"/>
      <w:r w:rsidRPr="004A67FA">
        <w:rPr>
          <w:rFonts w:hint="eastAsia"/>
          <w:lang w:val="en-US" w:eastAsia="zh-TW"/>
        </w:rPr>
        <w:t>線</w:t>
      </w:r>
      <w:r w:rsidRPr="004A67FA">
        <w:rPr>
          <w:lang w:val="en-US" w:eastAsia="zh-TW"/>
        </w:rPr>
        <w:t>TLC</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右車道線</w:t>
      </w:r>
      <w:r w:rsidRPr="004A67FA">
        <w:rPr>
          <w:lang w:val="en-US" w:eastAsia="zh-TW"/>
        </w:rPr>
        <w:t>TLC</w:t>
      </w:r>
      <w:r>
        <w:rPr>
          <w:rFonts w:hint="eastAsia"/>
          <w:lang w:val="en-US" w:eastAsia="zh-TW"/>
        </w:rPr>
        <w:t>大於若一查表值時，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6DCCF747" w14:textId="77777777" w:rsidR="002733BC" w:rsidRPr="002733BC" w:rsidRDefault="002733BC" w:rsidP="002733BC">
      <w:pPr>
        <w:pStyle w:val="a1"/>
        <w:rPr>
          <w:lang w:val="en-US" w:eastAsia="zh-TW"/>
        </w:rPr>
      </w:pPr>
    </w:p>
    <w:p w14:paraId="062DE7A3" w14:textId="1F254A83" w:rsidR="005A5A82" w:rsidRDefault="005A5A82" w:rsidP="002B5D0B">
      <w:pPr>
        <w:pStyle w:val="3"/>
        <w:rPr>
          <w:lang w:val="en-US"/>
        </w:rPr>
      </w:pPr>
      <w:bookmarkStart w:id="57" w:name="_Toc113356924"/>
      <w:r>
        <w:rPr>
          <w:rFonts w:hint="eastAsia"/>
        </w:rPr>
        <w:t>IFO</w:t>
      </w:r>
      <w:r>
        <w:t>_SRDS_0</w:t>
      </w:r>
      <w:r>
        <w:rPr>
          <w:rFonts w:hint="eastAsia"/>
        </w:rPr>
        <w:t>1</w:t>
      </w:r>
      <w:r>
        <w:t>_00</w:t>
      </w:r>
      <w:r>
        <w:rPr>
          <w:rFonts w:hint="eastAsia"/>
        </w:rPr>
        <w:t>3</w:t>
      </w:r>
      <w:r>
        <w:tab/>
      </w:r>
      <w:r w:rsidRPr="005A5A82">
        <w:rPr>
          <w:rFonts w:hint="eastAsia"/>
          <w:lang w:val="en-US"/>
        </w:rPr>
        <w:t>跨越車道判斷</w:t>
      </w:r>
      <w:bookmarkEnd w:id="57"/>
    </w:p>
    <w:p w14:paraId="78322C5B" w14:textId="36F9877B" w:rsidR="00652CA3" w:rsidRDefault="00652CA3" w:rsidP="00652CA3">
      <w:pPr>
        <w:pStyle w:val="a1"/>
        <w:rPr>
          <w:lang w:eastAsia="zh-TW"/>
        </w:rPr>
      </w:pPr>
      <w:r>
        <w:rPr>
          <w:rFonts w:hint="eastAsia"/>
          <w:lang w:eastAsia="zh-TW"/>
        </w:rPr>
        <w:t>依車道線資訊進行</w:t>
      </w:r>
      <w:r w:rsidRPr="000A2D82">
        <w:rPr>
          <w:rFonts w:hint="eastAsia"/>
          <w:lang w:eastAsia="zh-TW"/>
        </w:rPr>
        <w:t>跨越車道判斷。</w:t>
      </w:r>
    </w:p>
    <w:p w14:paraId="74A850D7" w14:textId="77777777" w:rsidR="00652CA3" w:rsidRPr="00652CA3" w:rsidRDefault="00652CA3" w:rsidP="00652CA3">
      <w:pPr>
        <w:pStyle w:val="a1"/>
        <w:rPr>
          <w:lang w:eastAsia="zh-TW"/>
        </w:rPr>
      </w:pPr>
    </w:p>
    <w:p w14:paraId="5439E24B" w14:textId="48170E9C" w:rsidR="004A67FA" w:rsidRDefault="004A67FA" w:rsidP="005A5A82">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1029713C" w14:textId="7832E620" w:rsidR="005B197D" w:rsidRDefault="00042A77" w:rsidP="000F3156">
      <w:pPr>
        <w:pStyle w:val="a1"/>
        <w:ind w:left="360"/>
        <w:rPr>
          <w:lang w:val="en-US" w:eastAsia="zh-TW"/>
        </w:rPr>
      </w:pPr>
      <w:r>
        <w:rPr>
          <w:rFonts w:hint="eastAsia"/>
          <w:lang w:val="en-US" w:eastAsia="zh-TW"/>
        </w:rPr>
        <w:t>利用</w:t>
      </w:r>
      <w:r w:rsidR="00C32CF5" w:rsidRPr="004A67FA">
        <w:rPr>
          <w:rFonts w:hint="eastAsia"/>
          <w:lang w:val="en-US" w:eastAsia="zh-TW"/>
        </w:rPr>
        <w:t>左車道線</w:t>
      </w:r>
      <w:r>
        <w:rPr>
          <w:lang w:val="en-US" w:eastAsia="zh-TW"/>
        </w:rPr>
        <w:t>C0L</w:t>
      </w:r>
      <w:r>
        <w:rPr>
          <w:rFonts w:hint="eastAsia"/>
          <w:lang w:val="en-US" w:eastAsia="zh-TW"/>
        </w:rPr>
        <w:t>減去</w:t>
      </w:r>
      <w:r w:rsidR="00431395">
        <w:rPr>
          <w:rFonts w:hint="eastAsia"/>
          <w:lang w:val="en-US" w:eastAsia="zh-TW"/>
        </w:rPr>
        <w:t>車輛寬度</w:t>
      </w:r>
      <w:r>
        <w:rPr>
          <w:rFonts w:hint="eastAsia"/>
          <w:lang w:val="en-US" w:eastAsia="zh-TW"/>
        </w:rPr>
        <w:t>之一半數值</w:t>
      </w:r>
      <w:r w:rsidR="00C32CF5">
        <w:rPr>
          <w:rFonts w:hint="eastAsia"/>
          <w:lang w:val="en-US" w:eastAsia="zh-TW"/>
        </w:rPr>
        <w:t>，</w:t>
      </w:r>
      <w:r w:rsidR="003B7525">
        <w:rPr>
          <w:rFonts w:hint="eastAsia"/>
          <w:lang w:val="en-US" w:eastAsia="zh-TW"/>
        </w:rPr>
        <w:t>判斷其數值是否</w:t>
      </w:r>
      <w:proofErr w:type="gramStart"/>
      <w:r w:rsidR="003B7525" w:rsidRPr="00D44B9E">
        <w:rPr>
          <w:rFonts w:hint="eastAsia"/>
          <w:color w:val="FF0000"/>
          <w:lang w:val="en-US" w:eastAsia="zh-TW"/>
        </w:rPr>
        <w:t>大於零</w:t>
      </w:r>
      <w:r w:rsidR="003B7525" w:rsidRPr="00DB2566">
        <w:rPr>
          <w:rFonts w:hint="eastAsia"/>
          <w:color w:val="FF0000"/>
          <w:lang w:val="en-US" w:eastAsia="zh-TW"/>
        </w:rPr>
        <w:t>且</w:t>
      </w:r>
      <w:r w:rsidR="00DB2566" w:rsidRPr="00DB2566">
        <w:rPr>
          <w:rFonts w:hint="eastAsia"/>
          <w:color w:val="FF0000"/>
          <w:lang w:val="en-US" w:eastAsia="zh-TW"/>
        </w:rPr>
        <w:t>小於</w:t>
      </w:r>
      <w:proofErr w:type="gramEnd"/>
      <w:r w:rsidR="00DB2566" w:rsidRPr="00DB2566">
        <w:rPr>
          <w:rFonts w:hint="eastAsia"/>
          <w:color w:val="FF0000"/>
          <w:lang w:val="en-US" w:eastAsia="zh-TW"/>
        </w:rPr>
        <w:t>一門檻值(</w:t>
      </w:r>
      <w:r w:rsidR="00DB2566" w:rsidRPr="00DB2566">
        <w:rPr>
          <w:color w:val="FF0000"/>
          <w:lang w:val="en-US" w:eastAsia="zh-TW"/>
        </w:rPr>
        <w:t>-0.3)</w:t>
      </w:r>
      <w:r w:rsidR="00DB2566">
        <w:rPr>
          <w:rFonts w:hint="eastAsia"/>
          <w:lang w:val="en-US" w:eastAsia="zh-TW"/>
        </w:rPr>
        <w:t>，同時</w:t>
      </w:r>
      <w:r w:rsidR="003B7525">
        <w:rPr>
          <w:rFonts w:hint="eastAsia"/>
          <w:lang w:val="en-US" w:eastAsia="zh-TW"/>
        </w:rPr>
        <w:t>前三個時刻的數值皆小於零</w:t>
      </w:r>
      <w:r w:rsidR="002B1A83">
        <w:rPr>
          <w:rFonts w:hint="eastAsia"/>
          <w:lang w:val="en-US" w:eastAsia="zh-TW"/>
        </w:rPr>
        <w:t>時</w:t>
      </w:r>
      <w:r w:rsidR="00DB2566">
        <w:rPr>
          <w:rFonts w:hint="eastAsia"/>
          <w:lang w:val="en-US" w:eastAsia="zh-TW"/>
        </w:rPr>
        <w:t>，</w:t>
      </w:r>
      <w:proofErr w:type="gramStart"/>
      <w:r w:rsidR="005B197D" w:rsidRPr="004A67FA">
        <w:rPr>
          <w:rFonts w:hint="eastAsia"/>
          <w:lang w:val="en-US" w:eastAsia="zh-TW"/>
        </w:rPr>
        <w:t>跨左車</w:t>
      </w:r>
      <w:proofErr w:type="gramEnd"/>
      <w:r w:rsidR="005B197D" w:rsidRPr="004A67FA">
        <w:rPr>
          <w:rFonts w:hint="eastAsia"/>
          <w:lang w:val="en-US" w:eastAsia="zh-TW"/>
        </w:rPr>
        <w:t>道旗標</w:t>
      </w:r>
      <w:r w:rsidR="000F3156">
        <w:rPr>
          <w:rFonts w:hint="eastAsia"/>
          <w:lang w:val="en-US" w:eastAsia="zh-TW"/>
        </w:rPr>
        <w:t>輸出為</w:t>
      </w:r>
      <w:r w:rsidR="000F3156" w:rsidRPr="00AD03BB">
        <w:rPr>
          <w:lang w:eastAsia="zh-TW"/>
        </w:rPr>
        <w:t>TRUE</w:t>
      </w:r>
      <w:r w:rsidR="000F3156">
        <w:rPr>
          <w:rFonts w:hint="eastAsia"/>
          <w:lang w:eastAsia="zh-TW"/>
        </w:rPr>
        <w:t>。</w:t>
      </w:r>
    </w:p>
    <w:p w14:paraId="3FD23B72" w14:textId="7BFD9DB4" w:rsidR="00BD34BF" w:rsidRPr="005B197D" w:rsidRDefault="00BD34BF" w:rsidP="003B7525">
      <w:pPr>
        <w:pStyle w:val="a1"/>
        <w:ind w:left="360"/>
        <w:rPr>
          <w:lang w:val="en-US" w:eastAsia="zh-TW"/>
        </w:rPr>
      </w:pPr>
    </w:p>
    <w:p w14:paraId="53E38945" w14:textId="77777777" w:rsidR="00EF3A7A" w:rsidRDefault="00A83740" w:rsidP="00EF3A7A">
      <w:pPr>
        <w:pStyle w:val="a1"/>
        <w:keepNext/>
        <w:ind w:left="360"/>
      </w:pPr>
      <w:r>
        <w:rPr>
          <w:noProof/>
          <w:lang w:eastAsia="zh-TW"/>
        </w:rPr>
        <mc:AlternateContent>
          <mc:Choice Requires="wps">
            <w:drawing>
              <wp:anchor distT="0" distB="0" distL="114300" distR="114300" simplePos="0" relativeHeight="251668480" behindDoc="0" locked="0" layoutInCell="1" allowOverlap="1" wp14:anchorId="602736CB" wp14:editId="6187C7F0">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21175" id="矩形 53" o:spid="_x0000_s1026" style="position:absolute;margin-left:272.85pt;margin-top:7.25pt;width:31.3pt;height:17.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66432" behindDoc="0" locked="0" layoutInCell="1" allowOverlap="1" wp14:anchorId="67D69990" wp14:editId="4DE6CD2C">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4BEB" id="矩形 52" o:spid="_x0000_s1026" style="position:absolute;margin-left:232.15pt;margin-top:66.4pt;width:98.5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002B1A83" w:rsidRPr="00A04BC2">
        <w:rPr>
          <w:noProof/>
          <w:lang w:val="en-US" w:eastAsia="zh-TW"/>
        </w:rPr>
        <w:drawing>
          <wp:inline distT="0" distB="0" distL="0" distR="0" wp14:anchorId="33285A73" wp14:editId="3A214B12">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53B30805" w14:textId="3573015D" w:rsidR="00A21225" w:rsidRDefault="00EF3A7A" w:rsidP="00EF3A7A">
      <w:pPr>
        <w:pStyle w:val="af1"/>
        <w:rPr>
          <w:lang w:val="en-US"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46</w:t>
      </w:r>
      <w:r w:rsidR="00827A97">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7EFF40C3" w14:textId="6AF5C791" w:rsidR="00DF0365" w:rsidRPr="004A67FA" w:rsidRDefault="00DF0365" w:rsidP="00A21225">
      <w:pPr>
        <w:pStyle w:val="a1"/>
        <w:ind w:left="360"/>
        <w:rPr>
          <w:lang w:val="en-US" w:eastAsia="zh-TW"/>
        </w:rPr>
      </w:pPr>
    </w:p>
    <w:p w14:paraId="236BE83B" w14:textId="718A1C35" w:rsidR="006D2D25" w:rsidRDefault="006D2D25" w:rsidP="006D2D25">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7DB8D3BB" w14:textId="28C68CDA" w:rsidR="006D2D25" w:rsidRDefault="006D2D25" w:rsidP="006D2D25">
      <w:pPr>
        <w:pStyle w:val="a1"/>
        <w:ind w:left="360"/>
        <w:rPr>
          <w:lang w:val="en-US" w:eastAsia="zh-TW"/>
        </w:rPr>
      </w:pPr>
      <w:r>
        <w:rPr>
          <w:rFonts w:hint="eastAsia"/>
          <w:lang w:val="en-US" w:eastAsia="zh-TW"/>
        </w:rPr>
        <w:t>利用右</w:t>
      </w:r>
      <w:r w:rsidRPr="004A67FA">
        <w:rPr>
          <w:rFonts w:hint="eastAsia"/>
          <w:lang w:val="en-US" w:eastAsia="zh-TW"/>
        </w:rPr>
        <w:t>車道線</w:t>
      </w:r>
      <w:r>
        <w:rPr>
          <w:lang w:val="en-US" w:eastAsia="zh-TW"/>
        </w:rPr>
        <w:t>C0</w:t>
      </w:r>
      <w:r>
        <w:rPr>
          <w:rFonts w:hint="eastAsia"/>
          <w:lang w:val="en-US" w:eastAsia="zh-TW"/>
        </w:rPr>
        <w:t>R加上</w:t>
      </w:r>
      <w:r w:rsidR="00431395">
        <w:rPr>
          <w:rFonts w:hint="eastAsia"/>
          <w:lang w:val="en-US" w:eastAsia="zh-TW"/>
        </w:rPr>
        <w:t>車輛寬度</w:t>
      </w:r>
      <w:r>
        <w:rPr>
          <w:rFonts w:hint="eastAsia"/>
          <w:lang w:val="en-US" w:eastAsia="zh-TW"/>
        </w:rPr>
        <w:t>之一半數值，判斷其數值是否</w:t>
      </w:r>
      <w:proofErr w:type="gramStart"/>
      <w:r w:rsidR="00D44B9E" w:rsidRPr="00D44B9E">
        <w:rPr>
          <w:rFonts w:hint="eastAsia"/>
          <w:color w:val="FF0000"/>
          <w:lang w:val="en-US" w:eastAsia="zh-TW"/>
        </w:rPr>
        <w:t>小</w:t>
      </w:r>
      <w:r w:rsidRPr="00D44B9E">
        <w:rPr>
          <w:rFonts w:hint="eastAsia"/>
          <w:color w:val="FF0000"/>
          <w:lang w:val="en-US" w:eastAsia="zh-TW"/>
        </w:rPr>
        <w:t>於零且</w:t>
      </w:r>
      <w:r w:rsidR="001A2722">
        <w:rPr>
          <w:rFonts w:hint="eastAsia"/>
          <w:color w:val="FF0000"/>
          <w:lang w:val="en-US" w:eastAsia="zh-TW"/>
        </w:rPr>
        <w:t>其</w:t>
      </w:r>
      <w:proofErr w:type="gramEnd"/>
      <w:r w:rsidR="001A2722">
        <w:rPr>
          <w:rFonts w:hint="eastAsia"/>
          <w:color w:val="FF0000"/>
          <w:lang w:val="en-US" w:eastAsia="zh-TW"/>
        </w:rPr>
        <w:t>數值乘</w:t>
      </w:r>
      <w:r w:rsidR="00566CE4">
        <w:rPr>
          <w:rFonts w:hint="eastAsia"/>
          <w:color w:val="FF0000"/>
          <w:lang w:val="en-US" w:eastAsia="zh-TW"/>
        </w:rPr>
        <w:t>負號</w:t>
      </w:r>
      <w:r w:rsidRPr="00DB2566">
        <w:rPr>
          <w:rFonts w:hint="eastAsia"/>
          <w:color w:val="FF0000"/>
          <w:lang w:val="en-US" w:eastAsia="zh-TW"/>
        </w:rPr>
        <w:t>小於一門檻值(</w:t>
      </w:r>
      <w:r w:rsidRPr="00DB2566">
        <w:rPr>
          <w:color w:val="FF0000"/>
          <w:lang w:val="en-US" w:eastAsia="zh-TW"/>
        </w:rPr>
        <w:t>-0.3)</w:t>
      </w:r>
      <w:r>
        <w:rPr>
          <w:rFonts w:hint="eastAsia"/>
          <w:lang w:val="en-US" w:eastAsia="zh-TW"/>
        </w:rPr>
        <w:t>，同時前三個時刻的數值皆</w:t>
      </w:r>
      <w:r w:rsidR="00431395">
        <w:rPr>
          <w:rFonts w:hint="eastAsia"/>
          <w:lang w:val="en-US" w:eastAsia="zh-TW"/>
        </w:rPr>
        <w:t>大</w:t>
      </w:r>
      <w:r>
        <w:rPr>
          <w:rFonts w:hint="eastAsia"/>
          <w:lang w:val="en-US" w:eastAsia="zh-TW"/>
        </w:rPr>
        <w:t>於零時，</w:t>
      </w:r>
      <w:proofErr w:type="gramStart"/>
      <w:r w:rsidRPr="004A67FA">
        <w:rPr>
          <w:rFonts w:hint="eastAsia"/>
          <w:lang w:val="en-US" w:eastAsia="zh-TW"/>
        </w:rPr>
        <w:t>跨</w:t>
      </w:r>
      <w:r w:rsidR="00566CE4">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sidR="00BA04F4">
        <w:rPr>
          <w:rFonts w:hint="eastAsia"/>
          <w:lang w:eastAsia="zh-TW"/>
        </w:rPr>
        <w:t>，</w:t>
      </w:r>
      <w:r w:rsidR="00A54559">
        <w:rPr>
          <w:rFonts w:hint="eastAsia"/>
          <w:lang w:eastAsia="zh-TW"/>
        </w:rPr>
        <w:t>其餘則為FALSE</w:t>
      </w:r>
      <w:r>
        <w:rPr>
          <w:rFonts w:hint="eastAsia"/>
          <w:lang w:eastAsia="zh-TW"/>
        </w:rPr>
        <w:t>。</w:t>
      </w:r>
    </w:p>
    <w:p w14:paraId="71CA84AF" w14:textId="6328890E" w:rsidR="00A21225" w:rsidRPr="006D2D25" w:rsidRDefault="00A21225" w:rsidP="00A21225">
      <w:pPr>
        <w:pStyle w:val="a1"/>
        <w:ind w:left="360"/>
        <w:rPr>
          <w:lang w:val="en-US" w:eastAsia="zh-TW"/>
        </w:rPr>
      </w:pPr>
    </w:p>
    <w:p w14:paraId="266D6DC8" w14:textId="0FFD7B02" w:rsidR="00DF0365" w:rsidRPr="004A67FA" w:rsidRDefault="00DF0365" w:rsidP="00A21225">
      <w:pPr>
        <w:pStyle w:val="a1"/>
        <w:ind w:left="360"/>
        <w:rPr>
          <w:lang w:val="en-US" w:eastAsia="zh-TW"/>
        </w:rPr>
      </w:pPr>
    </w:p>
    <w:p w14:paraId="2CC1AB7D" w14:textId="77777777" w:rsidR="00EF3A7A" w:rsidRDefault="006D2D25" w:rsidP="00EF3A7A">
      <w:pPr>
        <w:keepNext/>
      </w:pPr>
      <w:r>
        <w:rPr>
          <w:noProof/>
          <w:lang w:eastAsia="zh-TW"/>
        </w:rPr>
        <mc:AlternateContent>
          <mc:Choice Requires="wpg">
            <w:drawing>
              <wp:anchor distT="0" distB="0" distL="114300" distR="114300" simplePos="0" relativeHeight="251675648" behindDoc="0" locked="0" layoutInCell="1" allowOverlap="1" wp14:anchorId="5D5A4A6F" wp14:editId="62FFDDA8">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2BAE37" id="群組 9" o:spid="_x0000_s1026" style="position:absolute;margin-left:170.6pt;margin-top:13.25pt;width:151.65pt;height:78.55pt;z-index:251675648"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03103B6C" wp14:editId="20C43D2F">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34DFE33B" w14:textId="760C0A33" w:rsidR="00C85655" w:rsidRDefault="00EF3A7A" w:rsidP="00EF3A7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47</w:t>
      </w:r>
      <w:r w:rsidR="00827A97">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4DB629A9" w14:textId="77777777" w:rsidR="00E509C0" w:rsidRPr="00E509C0" w:rsidRDefault="00E509C0" w:rsidP="00E509C0">
      <w:pPr>
        <w:pStyle w:val="a1"/>
        <w:rPr>
          <w:lang w:eastAsia="zh-TW"/>
        </w:rPr>
      </w:pPr>
    </w:p>
    <w:p w14:paraId="055C4929" w14:textId="63E84B4E" w:rsidR="00DA316C" w:rsidRDefault="00486FC1" w:rsidP="00486FC1">
      <w:pPr>
        <w:pStyle w:val="Appendix"/>
        <w:rPr>
          <w:lang w:eastAsia="zh-TW"/>
        </w:rPr>
      </w:pPr>
      <w:bookmarkStart w:id="58" w:name="_Toc113356925"/>
      <w:r>
        <w:rPr>
          <w:rFonts w:hint="eastAsia"/>
          <w:lang w:eastAsia="zh-TW"/>
        </w:rPr>
        <w:t>A</w:t>
      </w:r>
      <w:r>
        <w:rPr>
          <w:lang w:eastAsia="zh-TW"/>
        </w:rPr>
        <w:t>ppendix A</w:t>
      </w:r>
      <w:bookmarkEnd w:id="58"/>
    </w:p>
    <w:p w14:paraId="619DE87E" w14:textId="633365FB" w:rsidR="00377D6F" w:rsidRPr="00377D6F" w:rsidRDefault="00377D6F" w:rsidP="00377D6F">
      <w:pPr>
        <w:pStyle w:val="a1"/>
        <w:rPr>
          <w:lang w:eastAsia="zh-TW"/>
        </w:rPr>
      </w:pPr>
    </w:p>
    <w:p w14:paraId="52AC04E3" w14:textId="371C7C6E" w:rsidR="00842634" w:rsidRDefault="00842634" w:rsidP="00842634">
      <w:pPr>
        <w:pStyle w:val="af1"/>
        <w:keepNext/>
      </w:pPr>
      <w:bookmarkStart w:id="59" w:name="_Hlk113359773"/>
      <w:r>
        <w:t>Table A</w:t>
      </w:r>
      <w:r>
        <w:noBreakHyphen/>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noProof/>
        </w:rPr>
        <w:t xml:space="preserve"> </w:t>
      </w:r>
      <w:r w:rsidRPr="003A14C5">
        <w:rPr>
          <w:noProof/>
        </w:rPr>
        <w:t>PER-Lane Process</w:t>
      </w:r>
      <w:r>
        <w:rPr>
          <w:noProof/>
        </w:rPr>
        <w:t xml:space="preserve"> Signal</w:t>
      </w:r>
    </w:p>
    <w:tbl>
      <w:tblPr>
        <w:tblStyle w:val="af5"/>
        <w:tblW w:w="0" w:type="auto"/>
        <w:tblLook w:val="04A0" w:firstRow="1" w:lastRow="0" w:firstColumn="1" w:lastColumn="0" w:noHBand="0" w:noVBand="1"/>
      </w:tblPr>
      <w:tblGrid>
        <w:gridCol w:w="1555"/>
        <w:gridCol w:w="3402"/>
        <w:gridCol w:w="4672"/>
      </w:tblGrid>
      <w:tr w:rsidR="001E758E" w14:paraId="29A39F82" w14:textId="77777777" w:rsidTr="00842634">
        <w:tc>
          <w:tcPr>
            <w:tcW w:w="1555" w:type="dxa"/>
          </w:tcPr>
          <w:p w14:paraId="22BF2F2F" w14:textId="30B3AB02" w:rsidR="001E758E" w:rsidRDefault="0063240F" w:rsidP="00B502B1">
            <w:pPr>
              <w:pStyle w:val="a1"/>
              <w:jc w:val="left"/>
              <w:rPr>
                <w:lang w:eastAsia="zh-TW"/>
              </w:rPr>
            </w:pPr>
            <w:r>
              <w:rPr>
                <w:rFonts w:hint="eastAsia"/>
                <w:lang w:eastAsia="zh-TW"/>
              </w:rPr>
              <w:t>Si</w:t>
            </w:r>
            <w:r>
              <w:rPr>
                <w:lang w:eastAsia="zh-TW"/>
              </w:rPr>
              <w:t>gnal Flow</w:t>
            </w:r>
          </w:p>
        </w:tc>
        <w:tc>
          <w:tcPr>
            <w:tcW w:w="3402" w:type="dxa"/>
          </w:tcPr>
          <w:p w14:paraId="1B81F3DF" w14:textId="411B4472" w:rsidR="001E758E" w:rsidRDefault="0063240F" w:rsidP="00486FC1">
            <w:pPr>
              <w:pStyle w:val="a1"/>
              <w:rPr>
                <w:lang w:eastAsia="zh-TW"/>
              </w:rPr>
            </w:pPr>
            <w:r>
              <w:rPr>
                <w:rFonts w:hint="eastAsia"/>
                <w:lang w:eastAsia="zh-TW"/>
              </w:rPr>
              <w:t>S</w:t>
            </w:r>
            <w:r>
              <w:rPr>
                <w:lang w:eastAsia="zh-TW"/>
              </w:rPr>
              <w:t>ignal Name</w:t>
            </w:r>
          </w:p>
        </w:tc>
        <w:tc>
          <w:tcPr>
            <w:tcW w:w="4672" w:type="dxa"/>
          </w:tcPr>
          <w:p w14:paraId="637564A9" w14:textId="4EF9C520" w:rsidR="001E758E" w:rsidRDefault="002B6F9E" w:rsidP="00486FC1">
            <w:pPr>
              <w:pStyle w:val="a1"/>
              <w:rPr>
                <w:lang w:eastAsia="zh-TW"/>
              </w:rPr>
            </w:pPr>
            <w:r>
              <w:rPr>
                <w:rFonts w:hint="eastAsia"/>
                <w:lang w:eastAsia="zh-TW"/>
              </w:rPr>
              <w:t>中文解釋</w:t>
            </w:r>
          </w:p>
        </w:tc>
      </w:tr>
      <w:tr w:rsidR="001E758E" w14:paraId="4323D5C2" w14:textId="77777777" w:rsidTr="00842634">
        <w:tc>
          <w:tcPr>
            <w:tcW w:w="1555" w:type="dxa"/>
          </w:tcPr>
          <w:p w14:paraId="052AF83A" w14:textId="0BF02BEF" w:rsidR="001E758E" w:rsidRDefault="002B6F9E" w:rsidP="00B502B1">
            <w:pPr>
              <w:pStyle w:val="a1"/>
              <w:jc w:val="left"/>
              <w:rPr>
                <w:lang w:eastAsia="zh-TW"/>
              </w:rPr>
            </w:pPr>
            <w:r>
              <w:rPr>
                <w:rFonts w:hint="eastAsia"/>
                <w:lang w:eastAsia="zh-TW"/>
              </w:rPr>
              <w:t>I</w:t>
            </w:r>
            <w:r>
              <w:rPr>
                <w:lang w:eastAsia="zh-TW"/>
              </w:rPr>
              <w:t>nput</w:t>
            </w:r>
          </w:p>
        </w:tc>
        <w:tc>
          <w:tcPr>
            <w:tcW w:w="3402" w:type="dxa"/>
          </w:tcPr>
          <w:p w14:paraId="5C816CCF" w14:textId="6F76A100" w:rsidR="001E758E" w:rsidRDefault="00360FA0" w:rsidP="00486FC1">
            <w:pPr>
              <w:pStyle w:val="a1"/>
              <w:rPr>
                <w:lang w:eastAsia="zh-TW"/>
              </w:rPr>
            </w:pPr>
            <w:proofErr w:type="spellStart"/>
            <w:r w:rsidRPr="00360FA0">
              <w:rPr>
                <w:lang w:eastAsia="zh-TW"/>
              </w:rPr>
              <w:t>VDINR_LaneQualityL_enum</w:t>
            </w:r>
            <w:proofErr w:type="spellEnd"/>
          </w:p>
        </w:tc>
        <w:tc>
          <w:tcPr>
            <w:tcW w:w="4672" w:type="dxa"/>
          </w:tcPr>
          <w:p w14:paraId="6C3833B0" w14:textId="38FF9724" w:rsidR="001E758E" w:rsidRDefault="008D01C3" w:rsidP="00486FC1">
            <w:pPr>
              <w:pStyle w:val="a1"/>
              <w:rPr>
                <w:lang w:eastAsia="zh-TW"/>
              </w:rPr>
            </w:pPr>
            <w:r>
              <w:rPr>
                <w:rFonts w:hint="eastAsia"/>
                <w:lang w:eastAsia="zh-TW"/>
              </w:rPr>
              <w:t>左車道線品質</w:t>
            </w:r>
            <w:r w:rsidR="00335060">
              <w:rPr>
                <w:rFonts w:hint="eastAsia"/>
                <w:lang w:eastAsia="zh-TW"/>
              </w:rPr>
              <w:t>(相機)</w:t>
            </w:r>
          </w:p>
        </w:tc>
      </w:tr>
      <w:tr w:rsidR="002B6F9E" w14:paraId="3AACA1AF" w14:textId="77777777" w:rsidTr="00842634">
        <w:tc>
          <w:tcPr>
            <w:tcW w:w="1555" w:type="dxa"/>
          </w:tcPr>
          <w:p w14:paraId="50CC3FD4" w14:textId="1C1B1C14" w:rsidR="002B6F9E" w:rsidRDefault="002B6F9E"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46B98560" w14:textId="10BF8CB7" w:rsidR="002B6F9E" w:rsidRDefault="00360FA0" w:rsidP="002B6F9E">
            <w:pPr>
              <w:pStyle w:val="a1"/>
              <w:rPr>
                <w:lang w:eastAsia="zh-TW"/>
              </w:rPr>
            </w:pPr>
            <w:proofErr w:type="spellStart"/>
            <w:r w:rsidRPr="00360FA0">
              <w:rPr>
                <w:lang w:eastAsia="zh-TW"/>
              </w:rPr>
              <w:t>VDINR_LaneQualityR_enum</w:t>
            </w:r>
            <w:proofErr w:type="spellEnd"/>
          </w:p>
        </w:tc>
        <w:tc>
          <w:tcPr>
            <w:tcW w:w="4672" w:type="dxa"/>
          </w:tcPr>
          <w:p w14:paraId="563E9A27" w14:textId="3A661F93" w:rsidR="002B6F9E" w:rsidRDefault="008D01C3" w:rsidP="002B6F9E">
            <w:pPr>
              <w:pStyle w:val="a1"/>
              <w:rPr>
                <w:lang w:eastAsia="zh-TW"/>
              </w:rPr>
            </w:pPr>
            <w:r>
              <w:rPr>
                <w:rFonts w:hint="eastAsia"/>
                <w:lang w:eastAsia="zh-TW"/>
              </w:rPr>
              <w:t>右車道線品質</w:t>
            </w:r>
            <w:r w:rsidR="00335060">
              <w:rPr>
                <w:rFonts w:hint="eastAsia"/>
                <w:lang w:eastAsia="zh-TW"/>
              </w:rPr>
              <w:t>(相機)</w:t>
            </w:r>
          </w:p>
        </w:tc>
      </w:tr>
      <w:tr w:rsidR="002B6F9E" w14:paraId="6108EDE4" w14:textId="77777777" w:rsidTr="00842634">
        <w:tc>
          <w:tcPr>
            <w:tcW w:w="1555" w:type="dxa"/>
          </w:tcPr>
          <w:p w14:paraId="0BC39669" w14:textId="5710F358" w:rsidR="002B6F9E" w:rsidRDefault="002B6F9E"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696DF9D5" w14:textId="752F3A44" w:rsidR="002B6F9E" w:rsidRDefault="00360FA0" w:rsidP="002B6F9E">
            <w:pPr>
              <w:pStyle w:val="a1"/>
              <w:rPr>
                <w:lang w:eastAsia="zh-TW"/>
              </w:rPr>
            </w:pPr>
            <w:r w:rsidRPr="00360FA0">
              <w:rPr>
                <w:lang w:eastAsia="zh-TW"/>
              </w:rPr>
              <w:t>VDINR_LaneC0L_m</w:t>
            </w:r>
          </w:p>
        </w:tc>
        <w:tc>
          <w:tcPr>
            <w:tcW w:w="4672" w:type="dxa"/>
          </w:tcPr>
          <w:p w14:paraId="3B16495B" w14:textId="7AD61122" w:rsidR="002B6F9E" w:rsidRDefault="008D01C3" w:rsidP="002B6F9E">
            <w:pPr>
              <w:pStyle w:val="a1"/>
              <w:rPr>
                <w:lang w:eastAsia="zh-TW"/>
              </w:rPr>
            </w:pPr>
            <w:r>
              <w:rPr>
                <w:rFonts w:hint="eastAsia"/>
                <w:lang w:eastAsia="zh-TW"/>
              </w:rPr>
              <w:t>左車道線</w:t>
            </w:r>
            <w:r w:rsidR="00D34EAA">
              <w:rPr>
                <w:rFonts w:hint="eastAsia"/>
                <w:lang w:eastAsia="zh-TW"/>
              </w:rPr>
              <w:t>距離</w:t>
            </w:r>
            <w:r w:rsidR="00335060">
              <w:rPr>
                <w:rFonts w:hint="eastAsia"/>
                <w:lang w:eastAsia="zh-TW"/>
              </w:rPr>
              <w:t>(相機)</w:t>
            </w:r>
          </w:p>
        </w:tc>
      </w:tr>
      <w:tr w:rsidR="002B6F9E" w14:paraId="4E71C5F3" w14:textId="77777777" w:rsidTr="00842634">
        <w:tc>
          <w:tcPr>
            <w:tcW w:w="1555" w:type="dxa"/>
          </w:tcPr>
          <w:p w14:paraId="2E9B28C2" w14:textId="40546D22" w:rsidR="002B6F9E" w:rsidRDefault="002B6F9E"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117767A8" w14:textId="52DD66E3" w:rsidR="002B6F9E" w:rsidRDefault="00360FA0" w:rsidP="002B6F9E">
            <w:pPr>
              <w:pStyle w:val="a1"/>
              <w:rPr>
                <w:lang w:eastAsia="zh-TW"/>
              </w:rPr>
            </w:pPr>
            <w:r w:rsidRPr="00360FA0">
              <w:rPr>
                <w:lang w:eastAsia="zh-TW"/>
              </w:rPr>
              <w:t>VDINR_LaneC0R_m</w:t>
            </w:r>
          </w:p>
        </w:tc>
        <w:tc>
          <w:tcPr>
            <w:tcW w:w="4672" w:type="dxa"/>
          </w:tcPr>
          <w:p w14:paraId="2CD04EF5" w14:textId="015C312D" w:rsidR="002B6F9E" w:rsidRDefault="008D01C3" w:rsidP="002B6F9E">
            <w:pPr>
              <w:pStyle w:val="a1"/>
              <w:rPr>
                <w:lang w:eastAsia="zh-TW"/>
              </w:rPr>
            </w:pPr>
            <w:r>
              <w:rPr>
                <w:rFonts w:hint="eastAsia"/>
                <w:lang w:eastAsia="zh-TW"/>
              </w:rPr>
              <w:t>右車道線</w:t>
            </w:r>
            <w:r w:rsidR="00D34EAA">
              <w:rPr>
                <w:rFonts w:hint="eastAsia"/>
                <w:lang w:eastAsia="zh-TW"/>
              </w:rPr>
              <w:t>距離</w:t>
            </w:r>
            <w:r w:rsidR="00335060">
              <w:rPr>
                <w:rFonts w:hint="eastAsia"/>
                <w:lang w:eastAsia="zh-TW"/>
              </w:rPr>
              <w:t>(相機)</w:t>
            </w:r>
          </w:p>
        </w:tc>
      </w:tr>
      <w:tr w:rsidR="008D01C3" w14:paraId="286719CC" w14:textId="77777777" w:rsidTr="00842634">
        <w:tc>
          <w:tcPr>
            <w:tcW w:w="1555" w:type="dxa"/>
          </w:tcPr>
          <w:p w14:paraId="7DC3D6E9" w14:textId="01EB75FD" w:rsidR="008D01C3"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5D18AE77" w14:textId="20BB2F44" w:rsidR="008D01C3" w:rsidRDefault="008D01C3" w:rsidP="008D01C3">
            <w:pPr>
              <w:pStyle w:val="a1"/>
              <w:rPr>
                <w:lang w:eastAsia="zh-TW"/>
              </w:rPr>
            </w:pPr>
            <w:r w:rsidRPr="00360FA0">
              <w:rPr>
                <w:lang w:eastAsia="zh-TW"/>
              </w:rPr>
              <w:t>VDINR_LaneC1L_rad</w:t>
            </w:r>
          </w:p>
        </w:tc>
        <w:tc>
          <w:tcPr>
            <w:tcW w:w="4672" w:type="dxa"/>
          </w:tcPr>
          <w:p w14:paraId="16E9F4F5" w14:textId="48D74D82" w:rsidR="008D01C3" w:rsidRDefault="008D01C3" w:rsidP="008D01C3">
            <w:pPr>
              <w:pStyle w:val="a1"/>
              <w:rPr>
                <w:lang w:eastAsia="zh-TW"/>
              </w:rPr>
            </w:pPr>
            <w:r>
              <w:rPr>
                <w:rFonts w:hint="eastAsia"/>
                <w:lang w:eastAsia="zh-TW"/>
              </w:rPr>
              <w:t>左車道線</w:t>
            </w:r>
            <w:r w:rsidR="00D34EAA">
              <w:rPr>
                <w:rFonts w:hint="eastAsia"/>
                <w:lang w:eastAsia="zh-TW"/>
              </w:rPr>
              <w:t>斜率</w:t>
            </w:r>
            <w:r w:rsidR="00335060">
              <w:rPr>
                <w:rFonts w:hint="eastAsia"/>
                <w:lang w:eastAsia="zh-TW"/>
              </w:rPr>
              <w:t>(相機)</w:t>
            </w:r>
          </w:p>
        </w:tc>
      </w:tr>
      <w:tr w:rsidR="008D01C3" w14:paraId="1109A6D6" w14:textId="77777777" w:rsidTr="00842634">
        <w:tc>
          <w:tcPr>
            <w:tcW w:w="1555" w:type="dxa"/>
          </w:tcPr>
          <w:p w14:paraId="165562D5" w14:textId="411A2D12" w:rsidR="008D01C3"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64BD2FF0" w14:textId="59386439" w:rsidR="008D01C3" w:rsidRDefault="008D01C3" w:rsidP="008D01C3">
            <w:pPr>
              <w:pStyle w:val="a1"/>
              <w:rPr>
                <w:lang w:eastAsia="zh-TW"/>
              </w:rPr>
            </w:pPr>
            <w:r w:rsidRPr="00360FA0">
              <w:rPr>
                <w:lang w:eastAsia="zh-TW"/>
              </w:rPr>
              <w:t>VDINR_LaneC1R_rad</w:t>
            </w:r>
          </w:p>
        </w:tc>
        <w:tc>
          <w:tcPr>
            <w:tcW w:w="4672" w:type="dxa"/>
          </w:tcPr>
          <w:p w14:paraId="48E4EA9F" w14:textId="06C55CFB" w:rsidR="008D01C3" w:rsidRDefault="008D01C3" w:rsidP="008D01C3">
            <w:pPr>
              <w:pStyle w:val="a1"/>
              <w:rPr>
                <w:lang w:eastAsia="zh-TW"/>
              </w:rPr>
            </w:pPr>
            <w:r>
              <w:rPr>
                <w:rFonts w:hint="eastAsia"/>
                <w:lang w:eastAsia="zh-TW"/>
              </w:rPr>
              <w:t>右車道線</w:t>
            </w:r>
            <w:r w:rsidR="00D34EAA">
              <w:rPr>
                <w:rFonts w:hint="eastAsia"/>
                <w:lang w:eastAsia="zh-TW"/>
              </w:rPr>
              <w:t>斜率</w:t>
            </w:r>
            <w:r w:rsidR="00335060">
              <w:rPr>
                <w:rFonts w:hint="eastAsia"/>
                <w:lang w:eastAsia="zh-TW"/>
              </w:rPr>
              <w:t>(相機)</w:t>
            </w:r>
          </w:p>
        </w:tc>
      </w:tr>
      <w:tr w:rsidR="008D01C3" w14:paraId="17A13354" w14:textId="77777777" w:rsidTr="00842634">
        <w:tc>
          <w:tcPr>
            <w:tcW w:w="1555" w:type="dxa"/>
          </w:tcPr>
          <w:p w14:paraId="3A5227C0" w14:textId="243FF44B" w:rsidR="008D01C3"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7CCBB994" w14:textId="71496613" w:rsidR="008D01C3" w:rsidRDefault="008D01C3" w:rsidP="008D01C3">
            <w:pPr>
              <w:pStyle w:val="a1"/>
              <w:rPr>
                <w:lang w:eastAsia="zh-TW"/>
              </w:rPr>
            </w:pPr>
            <w:r w:rsidRPr="00360FA0">
              <w:rPr>
                <w:lang w:eastAsia="zh-TW"/>
              </w:rPr>
              <w:t>VDINR_LaneC2L_rat</w:t>
            </w:r>
          </w:p>
        </w:tc>
        <w:tc>
          <w:tcPr>
            <w:tcW w:w="4672" w:type="dxa"/>
          </w:tcPr>
          <w:p w14:paraId="2E9B51E3" w14:textId="5C8CC593" w:rsidR="008D01C3" w:rsidRDefault="008D01C3" w:rsidP="008D01C3">
            <w:pPr>
              <w:pStyle w:val="a1"/>
              <w:rPr>
                <w:lang w:eastAsia="zh-TW"/>
              </w:rPr>
            </w:pPr>
            <w:r>
              <w:rPr>
                <w:rFonts w:hint="eastAsia"/>
                <w:lang w:eastAsia="zh-TW"/>
              </w:rPr>
              <w:t>左車道線</w:t>
            </w:r>
            <w:r w:rsidR="00D34EAA">
              <w:rPr>
                <w:rFonts w:hint="eastAsia"/>
                <w:lang w:eastAsia="zh-TW"/>
              </w:rPr>
              <w:t>曲率</w:t>
            </w:r>
            <w:r w:rsidR="00335060">
              <w:rPr>
                <w:rFonts w:hint="eastAsia"/>
                <w:lang w:eastAsia="zh-TW"/>
              </w:rPr>
              <w:t>(相機)</w:t>
            </w:r>
          </w:p>
        </w:tc>
      </w:tr>
      <w:tr w:rsidR="008D01C3" w14:paraId="6D5F797D" w14:textId="77777777" w:rsidTr="00842634">
        <w:tc>
          <w:tcPr>
            <w:tcW w:w="1555" w:type="dxa"/>
          </w:tcPr>
          <w:p w14:paraId="4730F23D" w14:textId="28315902" w:rsidR="008D01C3" w:rsidRPr="00F15BDF" w:rsidRDefault="008D01C3" w:rsidP="00B502B1">
            <w:pPr>
              <w:pStyle w:val="a1"/>
              <w:jc w:val="left"/>
              <w:rPr>
                <w:lang w:eastAsia="zh-TW"/>
              </w:rPr>
            </w:pPr>
            <w:r>
              <w:rPr>
                <w:rFonts w:hint="eastAsia"/>
                <w:lang w:eastAsia="zh-TW"/>
              </w:rPr>
              <w:t>I</w:t>
            </w:r>
            <w:r>
              <w:rPr>
                <w:lang w:eastAsia="zh-TW"/>
              </w:rPr>
              <w:t>nput</w:t>
            </w:r>
          </w:p>
        </w:tc>
        <w:tc>
          <w:tcPr>
            <w:tcW w:w="3402" w:type="dxa"/>
          </w:tcPr>
          <w:p w14:paraId="3BC9F3EA" w14:textId="08F4872A" w:rsidR="008D01C3" w:rsidRDefault="008D01C3" w:rsidP="008D01C3">
            <w:pPr>
              <w:pStyle w:val="a1"/>
              <w:rPr>
                <w:lang w:eastAsia="zh-TW"/>
              </w:rPr>
            </w:pPr>
            <w:r w:rsidRPr="00360FA0">
              <w:rPr>
                <w:lang w:eastAsia="zh-TW"/>
              </w:rPr>
              <w:t>VDINR_LaneC2R_rat</w:t>
            </w:r>
          </w:p>
        </w:tc>
        <w:tc>
          <w:tcPr>
            <w:tcW w:w="4672" w:type="dxa"/>
          </w:tcPr>
          <w:p w14:paraId="4D9F251C" w14:textId="1F8481AE" w:rsidR="008D01C3" w:rsidRDefault="008D01C3" w:rsidP="008D01C3">
            <w:pPr>
              <w:pStyle w:val="a1"/>
              <w:rPr>
                <w:lang w:eastAsia="zh-TW"/>
              </w:rPr>
            </w:pPr>
            <w:r>
              <w:rPr>
                <w:rFonts w:hint="eastAsia"/>
                <w:lang w:eastAsia="zh-TW"/>
              </w:rPr>
              <w:t>右車道線</w:t>
            </w:r>
            <w:r w:rsidR="00D34EAA">
              <w:rPr>
                <w:rFonts w:hint="eastAsia"/>
                <w:lang w:eastAsia="zh-TW"/>
              </w:rPr>
              <w:t>曲率</w:t>
            </w:r>
            <w:r w:rsidR="00335060">
              <w:rPr>
                <w:rFonts w:hint="eastAsia"/>
                <w:lang w:eastAsia="zh-TW"/>
              </w:rPr>
              <w:t>(相機)</w:t>
            </w:r>
          </w:p>
        </w:tc>
      </w:tr>
      <w:tr w:rsidR="008D01C3" w14:paraId="3BE5ED4B" w14:textId="77777777" w:rsidTr="00842634">
        <w:tc>
          <w:tcPr>
            <w:tcW w:w="1555" w:type="dxa"/>
          </w:tcPr>
          <w:p w14:paraId="773489B2" w14:textId="083078B9" w:rsidR="008D01C3" w:rsidRPr="00F15BDF"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359364AE" w14:textId="7648B545" w:rsidR="008D01C3" w:rsidRDefault="008D01C3" w:rsidP="008D01C3">
            <w:pPr>
              <w:pStyle w:val="a1"/>
              <w:rPr>
                <w:lang w:eastAsia="zh-TW"/>
              </w:rPr>
            </w:pPr>
            <w:r w:rsidRPr="00360FA0">
              <w:rPr>
                <w:lang w:eastAsia="zh-TW"/>
              </w:rPr>
              <w:t>VDINR_LaneC3L_rat</w:t>
            </w:r>
          </w:p>
        </w:tc>
        <w:tc>
          <w:tcPr>
            <w:tcW w:w="4672" w:type="dxa"/>
          </w:tcPr>
          <w:p w14:paraId="728A3A27" w14:textId="396FAB8E" w:rsidR="008D01C3" w:rsidRDefault="008D01C3" w:rsidP="008D01C3">
            <w:pPr>
              <w:pStyle w:val="a1"/>
              <w:rPr>
                <w:lang w:eastAsia="zh-TW"/>
              </w:rPr>
            </w:pPr>
            <w:r>
              <w:rPr>
                <w:rFonts w:hint="eastAsia"/>
                <w:lang w:eastAsia="zh-TW"/>
              </w:rPr>
              <w:t>左車道線</w:t>
            </w:r>
            <w:r w:rsidR="00D34EAA">
              <w:rPr>
                <w:rFonts w:hint="eastAsia"/>
                <w:lang w:eastAsia="zh-TW"/>
              </w:rPr>
              <w:t>曲率變化率</w:t>
            </w:r>
            <w:r w:rsidR="00335060">
              <w:rPr>
                <w:rFonts w:hint="eastAsia"/>
                <w:lang w:eastAsia="zh-TW"/>
              </w:rPr>
              <w:t>(相機)</w:t>
            </w:r>
          </w:p>
        </w:tc>
      </w:tr>
      <w:tr w:rsidR="008D01C3" w14:paraId="10711F1F" w14:textId="77777777" w:rsidTr="00842634">
        <w:tc>
          <w:tcPr>
            <w:tcW w:w="1555" w:type="dxa"/>
          </w:tcPr>
          <w:p w14:paraId="74D40ECB" w14:textId="46940043" w:rsidR="008D01C3" w:rsidRPr="00F15BDF"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064866D4" w14:textId="687235A7" w:rsidR="008D01C3" w:rsidRDefault="008D01C3" w:rsidP="008D01C3">
            <w:pPr>
              <w:pStyle w:val="a1"/>
              <w:rPr>
                <w:lang w:eastAsia="zh-TW"/>
              </w:rPr>
            </w:pPr>
            <w:r w:rsidRPr="00360FA0">
              <w:rPr>
                <w:lang w:eastAsia="zh-TW"/>
              </w:rPr>
              <w:t>VDINR_LaneC3R_rat</w:t>
            </w:r>
          </w:p>
        </w:tc>
        <w:tc>
          <w:tcPr>
            <w:tcW w:w="4672" w:type="dxa"/>
          </w:tcPr>
          <w:p w14:paraId="229D87D8" w14:textId="0C153B09" w:rsidR="008D01C3" w:rsidRDefault="008D01C3" w:rsidP="008D01C3">
            <w:pPr>
              <w:pStyle w:val="a1"/>
              <w:rPr>
                <w:lang w:eastAsia="zh-TW"/>
              </w:rPr>
            </w:pPr>
            <w:r>
              <w:rPr>
                <w:rFonts w:hint="eastAsia"/>
                <w:lang w:eastAsia="zh-TW"/>
              </w:rPr>
              <w:t>右車道線</w:t>
            </w:r>
            <w:r w:rsidR="00D34EAA">
              <w:rPr>
                <w:rFonts w:hint="eastAsia"/>
                <w:lang w:eastAsia="zh-TW"/>
              </w:rPr>
              <w:t>曲率變化率</w:t>
            </w:r>
            <w:r w:rsidR="00335060">
              <w:rPr>
                <w:rFonts w:hint="eastAsia"/>
                <w:lang w:eastAsia="zh-TW"/>
              </w:rPr>
              <w:t>(相機)</w:t>
            </w:r>
          </w:p>
        </w:tc>
      </w:tr>
      <w:tr w:rsidR="008D01C3" w14:paraId="16CAB3F9" w14:textId="77777777" w:rsidTr="00842634">
        <w:tc>
          <w:tcPr>
            <w:tcW w:w="1555" w:type="dxa"/>
          </w:tcPr>
          <w:p w14:paraId="5EC39DD5" w14:textId="36DAE6E1" w:rsidR="008D01C3" w:rsidRPr="00F15BDF"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118AEFB7" w14:textId="0A29428A" w:rsidR="008D01C3" w:rsidRDefault="008D01C3" w:rsidP="008D01C3">
            <w:pPr>
              <w:pStyle w:val="a1"/>
              <w:rPr>
                <w:lang w:eastAsia="zh-TW"/>
              </w:rPr>
            </w:pPr>
            <w:r w:rsidRPr="00360FA0">
              <w:rPr>
                <w:lang w:eastAsia="zh-TW"/>
              </w:rPr>
              <w:t>VDINR_TLCL_s</w:t>
            </w:r>
          </w:p>
        </w:tc>
        <w:tc>
          <w:tcPr>
            <w:tcW w:w="4672" w:type="dxa"/>
          </w:tcPr>
          <w:p w14:paraId="1A1AF236" w14:textId="25867095" w:rsidR="008D01C3" w:rsidRDefault="00D34EAA" w:rsidP="008D01C3">
            <w:pPr>
              <w:pStyle w:val="a1"/>
              <w:rPr>
                <w:lang w:eastAsia="zh-TW"/>
              </w:rPr>
            </w:pPr>
            <w:r>
              <w:rPr>
                <w:rFonts w:hint="eastAsia"/>
                <w:lang w:eastAsia="zh-TW"/>
              </w:rPr>
              <w:t>跨越</w:t>
            </w:r>
            <w:r w:rsidR="008D01C3">
              <w:rPr>
                <w:rFonts w:hint="eastAsia"/>
                <w:lang w:eastAsia="zh-TW"/>
              </w:rPr>
              <w:t>左車道</w:t>
            </w:r>
            <w:r>
              <w:rPr>
                <w:rFonts w:hint="eastAsia"/>
                <w:lang w:eastAsia="zh-TW"/>
              </w:rPr>
              <w:t>時間</w:t>
            </w:r>
            <w:r w:rsidR="00335060">
              <w:rPr>
                <w:rFonts w:hint="eastAsia"/>
                <w:lang w:eastAsia="zh-TW"/>
              </w:rPr>
              <w:t>(相機)</w:t>
            </w:r>
          </w:p>
        </w:tc>
      </w:tr>
      <w:tr w:rsidR="008D01C3" w14:paraId="39DF468A" w14:textId="77777777" w:rsidTr="00842634">
        <w:tc>
          <w:tcPr>
            <w:tcW w:w="1555" w:type="dxa"/>
          </w:tcPr>
          <w:p w14:paraId="5647F080" w14:textId="06D805BB" w:rsidR="008D01C3" w:rsidRPr="00F15BDF"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20E22FE0" w14:textId="3EF536D1" w:rsidR="008D01C3" w:rsidRDefault="008D01C3" w:rsidP="008D01C3">
            <w:pPr>
              <w:pStyle w:val="a1"/>
              <w:rPr>
                <w:lang w:eastAsia="zh-TW"/>
              </w:rPr>
            </w:pPr>
            <w:proofErr w:type="spellStart"/>
            <w:r w:rsidRPr="00360FA0">
              <w:rPr>
                <w:lang w:eastAsia="zh-TW"/>
              </w:rPr>
              <w:t>VDINR_TLCLValid_fig</w:t>
            </w:r>
            <w:proofErr w:type="spellEnd"/>
          </w:p>
        </w:tc>
        <w:tc>
          <w:tcPr>
            <w:tcW w:w="4672" w:type="dxa"/>
          </w:tcPr>
          <w:p w14:paraId="205361E5" w14:textId="6126CB5F" w:rsidR="008D01C3" w:rsidRDefault="00D34EAA" w:rsidP="008D01C3">
            <w:pPr>
              <w:pStyle w:val="a1"/>
              <w:rPr>
                <w:lang w:eastAsia="zh-TW"/>
              </w:rPr>
            </w:pPr>
            <w:r>
              <w:rPr>
                <w:rFonts w:hint="eastAsia"/>
                <w:lang w:eastAsia="zh-TW"/>
              </w:rPr>
              <w:t>跨越</w:t>
            </w:r>
            <w:r w:rsidR="008D01C3">
              <w:rPr>
                <w:rFonts w:hint="eastAsia"/>
                <w:lang w:eastAsia="zh-TW"/>
              </w:rPr>
              <w:t>左車道</w:t>
            </w:r>
            <w:r>
              <w:rPr>
                <w:rFonts w:hint="eastAsia"/>
                <w:lang w:eastAsia="zh-TW"/>
              </w:rPr>
              <w:t>有效旗標</w:t>
            </w:r>
          </w:p>
        </w:tc>
      </w:tr>
      <w:tr w:rsidR="00D34EAA" w14:paraId="74BB675C" w14:textId="77777777" w:rsidTr="00842634">
        <w:tc>
          <w:tcPr>
            <w:tcW w:w="1555" w:type="dxa"/>
          </w:tcPr>
          <w:p w14:paraId="45A1E663" w14:textId="28608F0F" w:rsidR="00D34EAA" w:rsidRPr="00F15BDF" w:rsidRDefault="00D34EAA"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6F103E07" w14:textId="48DE17F1" w:rsidR="00D34EAA" w:rsidRDefault="00D34EAA" w:rsidP="00D34EAA">
            <w:pPr>
              <w:pStyle w:val="a1"/>
              <w:rPr>
                <w:lang w:eastAsia="zh-TW"/>
              </w:rPr>
            </w:pPr>
            <w:r w:rsidRPr="00360FA0">
              <w:rPr>
                <w:lang w:eastAsia="zh-TW"/>
              </w:rPr>
              <w:t>VDINR_TLCR_s</w:t>
            </w:r>
          </w:p>
        </w:tc>
        <w:tc>
          <w:tcPr>
            <w:tcW w:w="4672" w:type="dxa"/>
          </w:tcPr>
          <w:p w14:paraId="5D28791E" w14:textId="3199D354" w:rsidR="00D34EAA" w:rsidRDefault="00D34EAA" w:rsidP="00D34EAA">
            <w:pPr>
              <w:pStyle w:val="a1"/>
              <w:rPr>
                <w:lang w:eastAsia="zh-TW"/>
              </w:rPr>
            </w:pPr>
            <w:r>
              <w:rPr>
                <w:rFonts w:hint="eastAsia"/>
                <w:lang w:eastAsia="zh-TW"/>
              </w:rPr>
              <w:t>跨越右車道時間</w:t>
            </w:r>
            <w:r w:rsidR="00335060">
              <w:rPr>
                <w:rFonts w:hint="eastAsia"/>
                <w:lang w:eastAsia="zh-TW"/>
              </w:rPr>
              <w:t>(相機)</w:t>
            </w:r>
          </w:p>
        </w:tc>
      </w:tr>
      <w:tr w:rsidR="00D34EAA" w14:paraId="72858931" w14:textId="77777777" w:rsidTr="00842634">
        <w:tc>
          <w:tcPr>
            <w:tcW w:w="1555" w:type="dxa"/>
          </w:tcPr>
          <w:p w14:paraId="5479311A" w14:textId="1B5CE7CD" w:rsidR="00D34EAA" w:rsidRPr="00F15BDF" w:rsidRDefault="00D34EAA"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485D95E0" w14:textId="018B4936" w:rsidR="00D34EAA" w:rsidRDefault="00D34EAA" w:rsidP="00D34EAA">
            <w:pPr>
              <w:pStyle w:val="a1"/>
              <w:rPr>
                <w:lang w:eastAsia="zh-TW"/>
              </w:rPr>
            </w:pPr>
            <w:proofErr w:type="spellStart"/>
            <w:r w:rsidRPr="00360FA0">
              <w:rPr>
                <w:lang w:eastAsia="zh-TW"/>
              </w:rPr>
              <w:t>VDINR_TLCRValid_fig</w:t>
            </w:r>
            <w:proofErr w:type="spellEnd"/>
          </w:p>
        </w:tc>
        <w:tc>
          <w:tcPr>
            <w:tcW w:w="4672" w:type="dxa"/>
          </w:tcPr>
          <w:p w14:paraId="494B8DA3" w14:textId="1E506067" w:rsidR="00D34EAA" w:rsidRDefault="00D34EAA" w:rsidP="00D34EAA">
            <w:pPr>
              <w:pStyle w:val="a1"/>
              <w:rPr>
                <w:lang w:eastAsia="zh-TW"/>
              </w:rPr>
            </w:pPr>
            <w:r>
              <w:rPr>
                <w:rFonts w:hint="eastAsia"/>
                <w:lang w:eastAsia="zh-TW"/>
              </w:rPr>
              <w:t>跨越右車道有效旗標</w:t>
            </w:r>
          </w:p>
        </w:tc>
      </w:tr>
      <w:tr w:rsidR="008D01C3" w14:paraId="6AE309D7" w14:textId="77777777" w:rsidTr="00842634">
        <w:tc>
          <w:tcPr>
            <w:tcW w:w="1555" w:type="dxa"/>
          </w:tcPr>
          <w:p w14:paraId="6B2FA090" w14:textId="6F2FDB8A" w:rsidR="008D01C3" w:rsidRPr="00F15BDF" w:rsidRDefault="008D01C3"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1D2F9D97" w14:textId="79B94A2D" w:rsidR="008D01C3" w:rsidRDefault="008D01C3" w:rsidP="008D01C3">
            <w:pPr>
              <w:pStyle w:val="a1"/>
              <w:rPr>
                <w:lang w:eastAsia="zh-TW"/>
              </w:rPr>
            </w:pPr>
            <w:proofErr w:type="spellStart"/>
            <w:r w:rsidRPr="00360FA0">
              <w:rPr>
                <w:lang w:eastAsia="zh-TW"/>
              </w:rPr>
              <w:t>VDINR_VehSpd_mps</w:t>
            </w:r>
            <w:proofErr w:type="spellEnd"/>
          </w:p>
        </w:tc>
        <w:tc>
          <w:tcPr>
            <w:tcW w:w="4672" w:type="dxa"/>
          </w:tcPr>
          <w:p w14:paraId="46BD6546" w14:textId="5BD8ED07" w:rsidR="008D01C3" w:rsidRDefault="00E972F2" w:rsidP="008D01C3">
            <w:pPr>
              <w:pStyle w:val="a1"/>
              <w:rPr>
                <w:lang w:eastAsia="zh-TW"/>
              </w:rPr>
            </w:pPr>
            <w:r>
              <w:rPr>
                <w:rFonts w:hint="eastAsia"/>
                <w:lang w:eastAsia="zh-TW"/>
              </w:rPr>
              <w:t>車速</w:t>
            </w:r>
            <w:r w:rsidR="009E13CB">
              <w:rPr>
                <w:rFonts w:hint="eastAsia"/>
                <w:lang w:eastAsia="zh-TW"/>
              </w:rPr>
              <w:t>(每秒公尺)</w:t>
            </w:r>
          </w:p>
        </w:tc>
      </w:tr>
      <w:tr w:rsidR="008D01C3" w14:paraId="5899E6D1" w14:textId="77777777" w:rsidTr="00842634">
        <w:tc>
          <w:tcPr>
            <w:tcW w:w="1555" w:type="dxa"/>
          </w:tcPr>
          <w:p w14:paraId="22FD6E06" w14:textId="1A063CF7" w:rsidR="008D01C3" w:rsidRPr="00F15BDF" w:rsidRDefault="008D01C3" w:rsidP="00B502B1">
            <w:pPr>
              <w:pStyle w:val="a1"/>
              <w:jc w:val="left"/>
              <w:rPr>
                <w:lang w:eastAsia="zh-TW"/>
              </w:rPr>
            </w:pPr>
            <w:r>
              <w:rPr>
                <w:rFonts w:hint="eastAsia"/>
                <w:lang w:eastAsia="zh-TW"/>
              </w:rPr>
              <w:t>I</w:t>
            </w:r>
            <w:r>
              <w:rPr>
                <w:lang w:eastAsia="zh-TW"/>
              </w:rPr>
              <w:t>nput</w:t>
            </w:r>
          </w:p>
        </w:tc>
        <w:tc>
          <w:tcPr>
            <w:tcW w:w="3402" w:type="dxa"/>
          </w:tcPr>
          <w:p w14:paraId="6F72ABD3" w14:textId="6DB539AC" w:rsidR="008D01C3" w:rsidRDefault="008D01C3" w:rsidP="008D01C3">
            <w:pPr>
              <w:pStyle w:val="a1"/>
              <w:rPr>
                <w:lang w:eastAsia="zh-TW"/>
              </w:rPr>
            </w:pPr>
            <w:proofErr w:type="spellStart"/>
            <w:r w:rsidRPr="00360FA0">
              <w:rPr>
                <w:lang w:eastAsia="zh-TW"/>
              </w:rPr>
              <w:t>VDINR_YawRate_radps</w:t>
            </w:r>
            <w:proofErr w:type="spellEnd"/>
          </w:p>
        </w:tc>
        <w:tc>
          <w:tcPr>
            <w:tcW w:w="4672" w:type="dxa"/>
          </w:tcPr>
          <w:p w14:paraId="1D36C114" w14:textId="531E7959" w:rsidR="008D01C3" w:rsidRDefault="00D90CEB" w:rsidP="008D01C3">
            <w:pPr>
              <w:pStyle w:val="a1"/>
              <w:rPr>
                <w:lang w:eastAsia="zh-TW"/>
              </w:rPr>
            </w:pPr>
            <w:r>
              <w:rPr>
                <w:rFonts w:hint="eastAsia"/>
                <w:lang w:eastAsia="zh-TW"/>
              </w:rPr>
              <w:t>偏航角</w:t>
            </w:r>
            <w:r w:rsidR="00B30BB7">
              <w:rPr>
                <w:rFonts w:hint="eastAsia"/>
                <w:lang w:eastAsia="zh-TW"/>
              </w:rPr>
              <w:t>速度</w:t>
            </w:r>
          </w:p>
        </w:tc>
      </w:tr>
      <w:tr w:rsidR="001F6D6C" w14:paraId="78BF7876" w14:textId="77777777" w:rsidTr="00842634">
        <w:tc>
          <w:tcPr>
            <w:tcW w:w="1555" w:type="dxa"/>
          </w:tcPr>
          <w:p w14:paraId="2338D5DD" w14:textId="7C5D7EB5" w:rsidR="001F6D6C" w:rsidRPr="00F15BDF" w:rsidRDefault="001F6D6C"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56715560" w14:textId="30090EFB" w:rsidR="001F6D6C" w:rsidRDefault="001F6D6C" w:rsidP="001F6D6C">
            <w:pPr>
              <w:pStyle w:val="a1"/>
              <w:rPr>
                <w:lang w:eastAsia="zh-TW"/>
              </w:rPr>
            </w:pPr>
            <w:proofErr w:type="spellStart"/>
            <w:r w:rsidRPr="00360FA0">
              <w:rPr>
                <w:lang w:eastAsia="zh-TW"/>
              </w:rPr>
              <w:t>VDINR_ViewRangeEndL_m</w:t>
            </w:r>
            <w:proofErr w:type="spellEnd"/>
          </w:p>
        </w:tc>
        <w:tc>
          <w:tcPr>
            <w:tcW w:w="4672" w:type="dxa"/>
          </w:tcPr>
          <w:p w14:paraId="54E538C3" w14:textId="3BEE5454" w:rsidR="001F6D6C" w:rsidRDefault="001F6D6C" w:rsidP="001F6D6C">
            <w:pPr>
              <w:pStyle w:val="a1"/>
              <w:rPr>
                <w:lang w:eastAsia="zh-TW"/>
              </w:rPr>
            </w:pPr>
            <w:r>
              <w:rPr>
                <w:rFonts w:hint="eastAsia"/>
                <w:lang w:eastAsia="zh-TW"/>
              </w:rPr>
              <w:t>左車道線可視距離</w:t>
            </w:r>
          </w:p>
        </w:tc>
      </w:tr>
      <w:tr w:rsidR="001F6D6C" w14:paraId="556E086E" w14:textId="77777777" w:rsidTr="00842634">
        <w:tc>
          <w:tcPr>
            <w:tcW w:w="1555" w:type="dxa"/>
          </w:tcPr>
          <w:p w14:paraId="647D4F16" w14:textId="29D2E1B0" w:rsidR="001F6D6C" w:rsidRPr="00F15BDF" w:rsidRDefault="001F6D6C" w:rsidP="00B502B1">
            <w:pPr>
              <w:pStyle w:val="a1"/>
              <w:jc w:val="left"/>
              <w:rPr>
                <w:lang w:eastAsia="zh-TW"/>
              </w:rPr>
            </w:pPr>
            <w:r w:rsidRPr="00F15BDF">
              <w:rPr>
                <w:rFonts w:hint="eastAsia"/>
                <w:lang w:eastAsia="zh-TW"/>
              </w:rPr>
              <w:t>I</w:t>
            </w:r>
            <w:r w:rsidRPr="00F15BDF">
              <w:rPr>
                <w:lang w:eastAsia="zh-TW"/>
              </w:rPr>
              <w:t>nput</w:t>
            </w:r>
          </w:p>
        </w:tc>
        <w:tc>
          <w:tcPr>
            <w:tcW w:w="3402" w:type="dxa"/>
          </w:tcPr>
          <w:p w14:paraId="364FE186" w14:textId="49DAE0DB" w:rsidR="001F6D6C" w:rsidRDefault="001F6D6C" w:rsidP="001F6D6C">
            <w:pPr>
              <w:pStyle w:val="a1"/>
              <w:rPr>
                <w:lang w:eastAsia="zh-TW"/>
              </w:rPr>
            </w:pPr>
            <w:proofErr w:type="spellStart"/>
            <w:r w:rsidRPr="00360FA0">
              <w:rPr>
                <w:lang w:eastAsia="zh-TW"/>
              </w:rPr>
              <w:t>VDINR_ViewRangeEndR_m</w:t>
            </w:r>
            <w:proofErr w:type="spellEnd"/>
          </w:p>
        </w:tc>
        <w:tc>
          <w:tcPr>
            <w:tcW w:w="4672" w:type="dxa"/>
          </w:tcPr>
          <w:p w14:paraId="318BA60D" w14:textId="540D400E" w:rsidR="001F6D6C" w:rsidRDefault="001F6D6C" w:rsidP="001F6D6C">
            <w:pPr>
              <w:pStyle w:val="a1"/>
              <w:rPr>
                <w:lang w:eastAsia="zh-TW"/>
              </w:rPr>
            </w:pPr>
            <w:r>
              <w:rPr>
                <w:rFonts w:hint="eastAsia"/>
                <w:lang w:eastAsia="zh-TW"/>
              </w:rPr>
              <w:t>右車道線可視距離</w:t>
            </w:r>
          </w:p>
        </w:tc>
      </w:tr>
      <w:tr w:rsidR="00377D6F" w14:paraId="16A7BCB3" w14:textId="77777777" w:rsidTr="00842634">
        <w:tc>
          <w:tcPr>
            <w:tcW w:w="1555" w:type="dxa"/>
          </w:tcPr>
          <w:p w14:paraId="6BFA932B" w14:textId="77777777" w:rsidR="0066450C" w:rsidRDefault="00377D6F" w:rsidP="00B502B1">
            <w:pPr>
              <w:pStyle w:val="a1"/>
              <w:jc w:val="left"/>
            </w:pPr>
            <w:r w:rsidRPr="00377D6F">
              <w:rPr>
                <w:rFonts w:hint="eastAsia"/>
              </w:rPr>
              <w:t>O</w:t>
            </w:r>
            <w:r w:rsidRPr="00377D6F">
              <w:t>utput</w:t>
            </w:r>
          </w:p>
          <w:p w14:paraId="61A266A0" w14:textId="659CAA84" w:rsidR="00377D6F" w:rsidRPr="00377D6F" w:rsidRDefault="00FB6502" w:rsidP="00B502B1">
            <w:pPr>
              <w:pStyle w:val="a1"/>
              <w:jc w:val="left"/>
            </w:pPr>
            <w:r>
              <w:t>(</w:t>
            </w:r>
            <w:r w:rsidR="0066450C">
              <w:rPr>
                <w:rFonts w:hAnsi="微軟正黑體"/>
                <w:lang w:eastAsia="zh-TW"/>
              </w:rPr>
              <w:t>IFO</w:t>
            </w:r>
            <w:r w:rsidR="0066450C">
              <w:rPr>
                <w:rFonts w:hAnsi="微軟正黑體" w:hint="eastAsia"/>
                <w:lang w:eastAsia="zh-TW"/>
              </w:rPr>
              <w:t>、J</w:t>
            </w:r>
            <w:r w:rsidR="0066450C">
              <w:rPr>
                <w:rFonts w:hAnsi="微軟正黑體"/>
                <w:lang w:eastAsia="zh-TW"/>
              </w:rPr>
              <w:t>UD</w:t>
            </w:r>
            <w:r w:rsidR="0066450C">
              <w:rPr>
                <w:rFonts w:hAnsi="微軟正黑體" w:hint="eastAsia"/>
                <w:lang w:eastAsia="zh-TW"/>
              </w:rPr>
              <w:t>、D</w:t>
            </w:r>
            <w:r w:rsidR="0066450C">
              <w:rPr>
                <w:rFonts w:hAnsi="微軟正黑體"/>
                <w:lang w:eastAsia="zh-TW"/>
              </w:rPr>
              <w:t>IP</w:t>
            </w:r>
            <w:r>
              <w:t>)</w:t>
            </w:r>
          </w:p>
        </w:tc>
        <w:tc>
          <w:tcPr>
            <w:tcW w:w="3402" w:type="dxa"/>
          </w:tcPr>
          <w:p w14:paraId="2E47E20A" w14:textId="3FF6CCDC" w:rsidR="00377D6F" w:rsidRPr="00377D6F" w:rsidRDefault="00335060" w:rsidP="001F6D6C">
            <w:pPr>
              <w:pStyle w:val="a1"/>
            </w:pPr>
            <w:proofErr w:type="spellStart"/>
            <w:r w:rsidRPr="00335060">
              <w:t>VPER_LeftLaneAvail_fig</w:t>
            </w:r>
            <w:proofErr w:type="spellEnd"/>
          </w:p>
        </w:tc>
        <w:tc>
          <w:tcPr>
            <w:tcW w:w="4672" w:type="dxa"/>
          </w:tcPr>
          <w:p w14:paraId="16B77247" w14:textId="34FD0B8D" w:rsidR="00377D6F" w:rsidRPr="00377D6F" w:rsidRDefault="00335060" w:rsidP="001F6D6C">
            <w:pPr>
              <w:pStyle w:val="a1"/>
            </w:pPr>
            <w:r>
              <w:rPr>
                <w:rFonts w:hint="eastAsia"/>
                <w:lang w:eastAsia="zh-TW"/>
              </w:rPr>
              <w:t>左車道線可用旗標</w:t>
            </w:r>
          </w:p>
        </w:tc>
      </w:tr>
      <w:tr w:rsidR="00335060" w14:paraId="4CD88985" w14:textId="77777777" w:rsidTr="00842634">
        <w:tc>
          <w:tcPr>
            <w:tcW w:w="1555" w:type="dxa"/>
          </w:tcPr>
          <w:p w14:paraId="1F069DAA" w14:textId="77777777" w:rsidR="00335060" w:rsidRDefault="00335060" w:rsidP="00B502B1">
            <w:pPr>
              <w:pStyle w:val="a1"/>
              <w:jc w:val="left"/>
            </w:pPr>
            <w:r w:rsidRPr="00377D6F">
              <w:rPr>
                <w:rFonts w:hint="eastAsia"/>
              </w:rPr>
              <w:t>O</w:t>
            </w:r>
            <w:r w:rsidRPr="00377D6F">
              <w:t>utput</w:t>
            </w:r>
          </w:p>
          <w:p w14:paraId="3BFEEDA1" w14:textId="46466943" w:rsidR="0066450C" w:rsidRPr="00377D6F" w:rsidRDefault="0066450C" w:rsidP="00B502B1">
            <w:pPr>
              <w:pStyle w:val="a1"/>
              <w:jc w:val="left"/>
            </w:pPr>
            <w:r>
              <w:t>(</w:t>
            </w: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r>
              <w:t>)</w:t>
            </w:r>
          </w:p>
        </w:tc>
        <w:tc>
          <w:tcPr>
            <w:tcW w:w="3402" w:type="dxa"/>
          </w:tcPr>
          <w:p w14:paraId="3DEF01B8" w14:textId="48D61AEE" w:rsidR="00335060" w:rsidRPr="00377D6F" w:rsidRDefault="00335060" w:rsidP="00335060">
            <w:pPr>
              <w:pStyle w:val="a1"/>
            </w:pPr>
            <w:proofErr w:type="spellStart"/>
            <w:r w:rsidRPr="00335060">
              <w:t>VPER_RightLaneAvail_flg</w:t>
            </w:r>
            <w:proofErr w:type="spellEnd"/>
          </w:p>
        </w:tc>
        <w:tc>
          <w:tcPr>
            <w:tcW w:w="4672" w:type="dxa"/>
          </w:tcPr>
          <w:p w14:paraId="1521CD95" w14:textId="611142E8" w:rsidR="00335060" w:rsidRPr="00377D6F" w:rsidRDefault="00335060" w:rsidP="00335060">
            <w:pPr>
              <w:pStyle w:val="a1"/>
            </w:pPr>
            <w:r>
              <w:rPr>
                <w:rFonts w:hint="eastAsia"/>
                <w:lang w:eastAsia="zh-TW"/>
              </w:rPr>
              <w:t>右車道線可用旗標</w:t>
            </w:r>
          </w:p>
        </w:tc>
      </w:tr>
      <w:tr w:rsidR="00335060" w14:paraId="7677C726" w14:textId="77777777" w:rsidTr="00842634">
        <w:tc>
          <w:tcPr>
            <w:tcW w:w="1555" w:type="dxa"/>
          </w:tcPr>
          <w:p w14:paraId="378DAA7C" w14:textId="77777777" w:rsidR="00335060" w:rsidRDefault="00335060" w:rsidP="00B502B1">
            <w:pPr>
              <w:pStyle w:val="a1"/>
              <w:jc w:val="left"/>
            </w:pPr>
            <w:r w:rsidRPr="00377D6F">
              <w:rPr>
                <w:rFonts w:hint="eastAsia"/>
              </w:rPr>
              <w:t>O</w:t>
            </w:r>
            <w:r w:rsidRPr="00377D6F">
              <w:t>utput</w:t>
            </w:r>
          </w:p>
          <w:p w14:paraId="2A209C98" w14:textId="50ACEEA3" w:rsidR="0066450C" w:rsidRPr="00377D6F" w:rsidRDefault="0066450C" w:rsidP="00B502B1">
            <w:pPr>
              <w:pStyle w:val="a1"/>
              <w:jc w:val="left"/>
            </w:pPr>
            <w:r>
              <w:t>(</w:t>
            </w:r>
            <w:r w:rsidRPr="00287E71">
              <w:rPr>
                <w:rFonts w:hAnsi="微軟正黑體" w:hint="eastAsia"/>
                <w:lang w:eastAsia="zh-TW"/>
              </w:rPr>
              <w:t>LFC</w:t>
            </w:r>
            <w:r>
              <w:t>)</w:t>
            </w:r>
          </w:p>
        </w:tc>
        <w:tc>
          <w:tcPr>
            <w:tcW w:w="3402" w:type="dxa"/>
          </w:tcPr>
          <w:p w14:paraId="40242E90" w14:textId="31F87F02" w:rsidR="00335060" w:rsidRPr="00377D6F" w:rsidRDefault="00335060" w:rsidP="00335060">
            <w:pPr>
              <w:pStyle w:val="a1"/>
            </w:pPr>
            <w:r w:rsidRPr="00335060">
              <w:t>VPER_CenterLineC0_m</w:t>
            </w:r>
          </w:p>
        </w:tc>
        <w:tc>
          <w:tcPr>
            <w:tcW w:w="4672" w:type="dxa"/>
          </w:tcPr>
          <w:p w14:paraId="471B1EC2" w14:textId="5D626505" w:rsidR="00335060" w:rsidRPr="00377D6F" w:rsidRDefault="00335060" w:rsidP="00335060">
            <w:pPr>
              <w:pStyle w:val="a1"/>
            </w:pPr>
            <w:r>
              <w:rPr>
                <w:rFonts w:hint="eastAsia"/>
                <w:lang w:eastAsia="zh-TW"/>
              </w:rPr>
              <w:t>車道中心線距離</w:t>
            </w:r>
          </w:p>
        </w:tc>
      </w:tr>
      <w:tr w:rsidR="00335060" w14:paraId="2B11899C" w14:textId="77777777" w:rsidTr="00842634">
        <w:tc>
          <w:tcPr>
            <w:tcW w:w="1555" w:type="dxa"/>
          </w:tcPr>
          <w:p w14:paraId="532339B0" w14:textId="77777777" w:rsidR="00335060" w:rsidRDefault="00335060" w:rsidP="00B502B1">
            <w:pPr>
              <w:pStyle w:val="a1"/>
              <w:jc w:val="left"/>
            </w:pPr>
            <w:r w:rsidRPr="00377D6F">
              <w:rPr>
                <w:rFonts w:hint="eastAsia"/>
              </w:rPr>
              <w:t>O</w:t>
            </w:r>
            <w:r w:rsidRPr="00377D6F">
              <w:t>utput</w:t>
            </w:r>
          </w:p>
          <w:p w14:paraId="6C1FF25D" w14:textId="34477F08" w:rsidR="0066450C" w:rsidRPr="00377D6F" w:rsidRDefault="0066450C" w:rsidP="00B502B1">
            <w:pPr>
              <w:pStyle w:val="a1"/>
              <w:jc w:val="left"/>
            </w:pPr>
            <w:r>
              <w:t>(</w:t>
            </w: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r>
              <w:t>)</w:t>
            </w:r>
          </w:p>
        </w:tc>
        <w:tc>
          <w:tcPr>
            <w:tcW w:w="3402" w:type="dxa"/>
          </w:tcPr>
          <w:p w14:paraId="20A1D9D7" w14:textId="2A910906" w:rsidR="00335060" w:rsidRPr="00377D6F" w:rsidRDefault="00335060" w:rsidP="00335060">
            <w:pPr>
              <w:pStyle w:val="a1"/>
            </w:pPr>
            <w:r w:rsidRPr="00335060">
              <w:t>VPER_CenterLineC1_rad</w:t>
            </w:r>
          </w:p>
        </w:tc>
        <w:tc>
          <w:tcPr>
            <w:tcW w:w="4672" w:type="dxa"/>
          </w:tcPr>
          <w:p w14:paraId="7C2ED0EA" w14:textId="4DD301B2" w:rsidR="00335060" w:rsidRPr="00377D6F" w:rsidRDefault="00335060" w:rsidP="00335060">
            <w:pPr>
              <w:pStyle w:val="a1"/>
            </w:pPr>
            <w:r>
              <w:rPr>
                <w:rFonts w:hint="eastAsia"/>
                <w:lang w:eastAsia="zh-TW"/>
              </w:rPr>
              <w:t>車道中心線斜率</w:t>
            </w:r>
          </w:p>
        </w:tc>
      </w:tr>
      <w:tr w:rsidR="00335060" w14:paraId="0B6CA48E" w14:textId="77777777" w:rsidTr="00842634">
        <w:tc>
          <w:tcPr>
            <w:tcW w:w="1555" w:type="dxa"/>
          </w:tcPr>
          <w:p w14:paraId="08B19790" w14:textId="77777777" w:rsidR="00335060" w:rsidRDefault="00335060" w:rsidP="00B502B1">
            <w:pPr>
              <w:pStyle w:val="a1"/>
              <w:jc w:val="left"/>
            </w:pPr>
            <w:r w:rsidRPr="00377D6F">
              <w:rPr>
                <w:rFonts w:hint="eastAsia"/>
              </w:rPr>
              <w:t>O</w:t>
            </w:r>
            <w:r w:rsidRPr="00377D6F">
              <w:t>utput</w:t>
            </w:r>
          </w:p>
          <w:p w14:paraId="5AD8EF06" w14:textId="67E93C91" w:rsidR="0066450C" w:rsidRPr="00377D6F" w:rsidRDefault="0066450C" w:rsidP="00B502B1">
            <w:pPr>
              <w:pStyle w:val="a1"/>
              <w:jc w:val="left"/>
            </w:pPr>
            <w:r>
              <w:t>(</w:t>
            </w:r>
            <w:r w:rsidRPr="00287E71">
              <w:rPr>
                <w:rFonts w:hAnsi="微軟正黑體" w:hint="eastAsia"/>
                <w:lang w:eastAsia="zh-TW"/>
              </w:rPr>
              <w:t>LFC</w:t>
            </w:r>
            <w:r>
              <w:t>)</w:t>
            </w:r>
          </w:p>
        </w:tc>
        <w:tc>
          <w:tcPr>
            <w:tcW w:w="3402" w:type="dxa"/>
          </w:tcPr>
          <w:p w14:paraId="4F56B2B6" w14:textId="773EC74D" w:rsidR="00335060" w:rsidRPr="00377D6F" w:rsidRDefault="00335060" w:rsidP="00335060">
            <w:pPr>
              <w:pStyle w:val="a1"/>
            </w:pPr>
            <w:r w:rsidRPr="00335060">
              <w:t>VPER_CenterLineC2_rat</w:t>
            </w:r>
          </w:p>
        </w:tc>
        <w:tc>
          <w:tcPr>
            <w:tcW w:w="4672" w:type="dxa"/>
          </w:tcPr>
          <w:p w14:paraId="4C12E1C8" w14:textId="06CB37DE" w:rsidR="00335060" w:rsidRPr="00377D6F" w:rsidRDefault="00335060" w:rsidP="00335060">
            <w:pPr>
              <w:pStyle w:val="a1"/>
            </w:pPr>
            <w:r>
              <w:rPr>
                <w:rFonts w:hint="eastAsia"/>
                <w:lang w:eastAsia="zh-TW"/>
              </w:rPr>
              <w:t>車道中心線曲率</w:t>
            </w:r>
          </w:p>
        </w:tc>
      </w:tr>
      <w:tr w:rsidR="00335060" w14:paraId="216E99A4" w14:textId="77777777" w:rsidTr="00842634">
        <w:tc>
          <w:tcPr>
            <w:tcW w:w="1555" w:type="dxa"/>
          </w:tcPr>
          <w:p w14:paraId="1136882E" w14:textId="77777777" w:rsidR="00335060" w:rsidRDefault="00335060" w:rsidP="00B502B1">
            <w:pPr>
              <w:pStyle w:val="a1"/>
              <w:jc w:val="left"/>
            </w:pPr>
            <w:r w:rsidRPr="00377D6F">
              <w:rPr>
                <w:rFonts w:hint="eastAsia"/>
              </w:rPr>
              <w:lastRenderedPageBreak/>
              <w:t>O</w:t>
            </w:r>
            <w:r w:rsidRPr="00377D6F">
              <w:t>utput</w:t>
            </w:r>
          </w:p>
          <w:p w14:paraId="363D3979" w14:textId="79C58048" w:rsidR="0066450C" w:rsidRPr="00377D6F" w:rsidRDefault="0066450C" w:rsidP="00B502B1">
            <w:pPr>
              <w:pStyle w:val="a1"/>
              <w:jc w:val="left"/>
            </w:pPr>
            <w:r>
              <w:t>(</w:t>
            </w:r>
            <w:r w:rsidRPr="00287E71">
              <w:rPr>
                <w:rFonts w:hAnsi="微軟正黑體" w:hint="eastAsia"/>
                <w:lang w:eastAsia="zh-TW"/>
              </w:rPr>
              <w:t>LFC</w:t>
            </w:r>
            <w:r>
              <w:t>)</w:t>
            </w:r>
          </w:p>
        </w:tc>
        <w:tc>
          <w:tcPr>
            <w:tcW w:w="3402" w:type="dxa"/>
          </w:tcPr>
          <w:p w14:paraId="65D2ADA6" w14:textId="0F8A3B9C" w:rsidR="00335060" w:rsidRPr="00377D6F" w:rsidRDefault="00335060" w:rsidP="00335060">
            <w:pPr>
              <w:pStyle w:val="a1"/>
            </w:pPr>
            <w:r w:rsidRPr="00335060">
              <w:t>VPER_CenterLineC3_rat</w:t>
            </w:r>
          </w:p>
        </w:tc>
        <w:tc>
          <w:tcPr>
            <w:tcW w:w="4672" w:type="dxa"/>
          </w:tcPr>
          <w:p w14:paraId="5E5C9936" w14:textId="1B03B27A" w:rsidR="00335060" w:rsidRPr="00377D6F" w:rsidRDefault="00335060" w:rsidP="00335060">
            <w:pPr>
              <w:pStyle w:val="a1"/>
              <w:rPr>
                <w:lang w:eastAsia="zh-TW"/>
              </w:rPr>
            </w:pPr>
            <w:r>
              <w:rPr>
                <w:rFonts w:hint="eastAsia"/>
                <w:lang w:eastAsia="zh-TW"/>
              </w:rPr>
              <w:t>車道中心線曲率變化率</w:t>
            </w:r>
          </w:p>
        </w:tc>
      </w:tr>
      <w:tr w:rsidR="001B55FF" w14:paraId="05A085AF" w14:textId="77777777" w:rsidTr="00842634">
        <w:tc>
          <w:tcPr>
            <w:tcW w:w="1555" w:type="dxa"/>
          </w:tcPr>
          <w:p w14:paraId="649863E5" w14:textId="77777777" w:rsidR="001B55FF" w:rsidRDefault="001B55FF" w:rsidP="00B502B1">
            <w:pPr>
              <w:pStyle w:val="a1"/>
              <w:jc w:val="left"/>
            </w:pPr>
            <w:r w:rsidRPr="00377D6F">
              <w:rPr>
                <w:rFonts w:hint="eastAsia"/>
              </w:rPr>
              <w:t>O</w:t>
            </w:r>
            <w:r w:rsidRPr="00377D6F">
              <w:t>utput</w:t>
            </w:r>
          </w:p>
          <w:p w14:paraId="2B08E712" w14:textId="3F14A695"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r>
              <w:t>)</w:t>
            </w:r>
          </w:p>
        </w:tc>
        <w:tc>
          <w:tcPr>
            <w:tcW w:w="3402" w:type="dxa"/>
          </w:tcPr>
          <w:p w14:paraId="0F9563C0" w14:textId="6AFD8A57" w:rsidR="001B55FF" w:rsidRPr="00360FA0" w:rsidRDefault="001B55FF" w:rsidP="001B55FF">
            <w:pPr>
              <w:pStyle w:val="a1"/>
              <w:rPr>
                <w:lang w:eastAsia="zh-TW"/>
              </w:rPr>
            </w:pPr>
            <w:r w:rsidRPr="00335060">
              <w:rPr>
                <w:lang w:eastAsia="zh-TW"/>
              </w:rPr>
              <w:t>VPER_LaneC0L_m</w:t>
            </w:r>
          </w:p>
        </w:tc>
        <w:tc>
          <w:tcPr>
            <w:tcW w:w="4672" w:type="dxa"/>
          </w:tcPr>
          <w:p w14:paraId="712077CA" w14:textId="61DB4804" w:rsidR="001B55FF" w:rsidRDefault="001B55FF" w:rsidP="001B55FF">
            <w:pPr>
              <w:pStyle w:val="a1"/>
              <w:rPr>
                <w:lang w:eastAsia="zh-TW"/>
              </w:rPr>
            </w:pPr>
            <w:r>
              <w:rPr>
                <w:rFonts w:hint="eastAsia"/>
                <w:lang w:eastAsia="zh-TW"/>
              </w:rPr>
              <w:t>左車道線距離</w:t>
            </w:r>
          </w:p>
        </w:tc>
      </w:tr>
      <w:tr w:rsidR="001B55FF" w14:paraId="7FE4E831" w14:textId="77777777" w:rsidTr="00842634">
        <w:tc>
          <w:tcPr>
            <w:tcW w:w="1555" w:type="dxa"/>
          </w:tcPr>
          <w:p w14:paraId="5CC10DB5" w14:textId="77777777" w:rsidR="001B55FF" w:rsidRDefault="001B55FF" w:rsidP="00B502B1">
            <w:pPr>
              <w:pStyle w:val="a1"/>
              <w:jc w:val="left"/>
            </w:pPr>
            <w:r w:rsidRPr="00377D6F">
              <w:rPr>
                <w:rFonts w:hint="eastAsia"/>
              </w:rPr>
              <w:t>O</w:t>
            </w:r>
            <w:r w:rsidRPr="00377D6F">
              <w:t>utput</w:t>
            </w:r>
          </w:p>
          <w:p w14:paraId="7A354371" w14:textId="1647803E"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r>
              <w:t>)</w:t>
            </w:r>
          </w:p>
        </w:tc>
        <w:tc>
          <w:tcPr>
            <w:tcW w:w="3402" w:type="dxa"/>
          </w:tcPr>
          <w:p w14:paraId="68694115" w14:textId="6C7EE97A" w:rsidR="001B55FF" w:rsidRPr="00360FA0" w:rsidRDefault="001B55FF" w:rsidP="001B55FF">
            <w:pPr>
              <w:pStyle w:val="a1"/>
              <w:rPr>
                <w:lang w:eastAsia="zh-TW"/>
              </w:rPr>
            </w:pPr>
            <w:r w:rsidRPr="00335060">
              <w:rPr>
                <w:lang w:eastAsia="zh-TW"/>
              </w:rPr>
              <w:t>VPER_LaneC1L_rad</w:t>
            </w:r>
          </w:p>
        </w:tc>
        <w:tc>
          <w:tcPr>
            <w:tcW w:w="4672" w:type="dxa"/>
          </w:tcPr>
          <w:p w14:paraId="28F2A65C" w14:textId="26D7C0B3" w:rsidR="001B55FF" w:rsidRDefault="001B55FF" w:rsidP="001B55FF">
            <w:pPr>
              <w:pStyle w:val="a1"/>
              <w:rPr>
                <w:lang w:eastAsia="zh-TW"/>
              </w:rPr>
            </w:pPr>
            <w:r>
              <w:rPr>
                <w:rFonts w:hint="eastAsia"/>
                <w:lang w:eastAsia="zh-TW"/>
              </w:rPr>
              <w:t>左車道線斜率</w:t>
            </w:r>
          </w:p>
        </w:tc>
      </w:tr>
      <w:tr w:rsidR="001B55FF" w14:paraId="056FD9A5" w14:textId="77777777" w:rsidTr="00842634">
        <w:tc>
          <w:tcPr>
            <w:tcW w:w="1555" w:type="dxa"/>
          </w:tcPr>
          <w:p w14:paraId="4E847C0D" w14:textId="77777777" w:rsidR="001B55FF" w:rsidRDefault="001B55FF" w:rsidP="00B502B1">
            <w:pPr>
              <w:pStyle w:val="a1"/>
              <w:jc w:val="left"/>
            </w:pPr>
            <w:r w:rsidRPr="00377D6F">
              <w:rPr>
                <w:rFonts w:hint="eastAsia"/>
              </w:rPr>
              <w:t>O</w:t>
            </w:r>
            <w:r w:rsidRPr="00377D6F">
              <w:t>utput</w:t>
            </w:r>
          </w:p>
          <w:p w14:paraId="0BAC98AA" w14:textId="27D24301"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t>)</w:t>
            </w:r>
          </w:p>
        </w:tc>
        <w:tc>
          <w:tcPr>
            <w:tcW w:w="3402" w:type="dxa"/>
          </w:tcPr>
          <w:p w14:paraId="776964C8" w14:textId="6F384412" w:rsidR="001B55FF" w:rsidRPr="00360FA0" w:rsidRDefault="001B55FF" w:rsidP="001B55FF">
            <w:pPr>
              <w:pStyle w:val="a1"/>
              <w:jc w:val="left"/>
              <w:rPr>
                <w:lang w:eastAsia="zh-TW"/>
              </w:rPr>
            </w:pPr>
            <w:r w:rsidRPr="00335060">
              <w:rPr>
                <w:lang w:eastAsia="zh-TW"/>
              </w:rPr>
              <w:t>VPER_LaneC2L_rat</w:t>
            </w:r>
          </w:p>
        </w:tc>
        <w:tc>
          <w:tcPr>
            <w:tcW w:w="4672" w:type="dxa"/>
          </w:tcPr>
          <w:p w14:paraId="214C413F" w14:textId="7721C9E8" w:rsidR="001B55FF" w:rsidRDefault="001B55FF" w:rsidP="001B55FF">
            <w:pPr>
              <w:pStyle w:val="a1"/>
              <w:rPr>
                <w:lang w:eastAsia="zh-TW"/>
              </w:rPr>
            </w:pPr>
            <w:r>
              <w:rPr>
                <w:rFonts w:hint="eastAsia"/>
                <w:lang w:eastAsia="zh-TW"/>
              </w:rPr>
              <w:t>左車道線曲率</w:t>
            </w:r>
          </w:p>
        </w:tc>
      </w:tr>
      <w:tr w:rsidR="00F20194" w14:paraId="7D0E2A2D" w14:textId="77777777" w:rsidTr="00842634">
        <w:tc>
          <w:tcPr>
            <w:tcW w:w="1555" w:type="dxa"/>
          </w:tcPr>
          <w:p w14:paraId="047D5EE3" w14:textId="77777777" w:rsidR="00F20194" w:rsidRDefault="00F20194" w:rsidP="00B502B1">
            <w:pPr>
              <w:pStyle w:val="a1"/>
              <w:jc w:val="left"/>
            </w:pPr>
            <w:r w:rsidRPr="00377D6F">
              <w:rPr>
                <w:rFonts w:hint="eastAsia"/>
              </w:rPr>
              <w:t>O</w:t>
            </w:r>
            <w:r w:rsidRPr="00377D6F">
              <w:t>utput</w:t>
            </w:r>
          </w:p>
          <w:p w14:paraId="2EFD348F" w14:textId="48614046"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t>)</w:t>
            </w:r>
          </w:p>
        </w:tc>
        <w:tc>
          <w:tcPr>
            <w:tcW w:w="3402" w:type="dxa"/>
          </w:tcPr>
          <w:p w14:paraId="42D60C78" w14:textId="69F02880" w:rsidR="00F20194" w:rsidRPr="00360FA0" w:rsidRDefault="00F20194" w:rsidP="00F20194">
            <w:pPr>
              <w:pStyle w:val="a1"/>
              <w:jc w:val="left"/>
              <w:rPr>
                <w:lang w:eastAsia="zh-TW"/>
              </w:rPr>
            </w:pPr>
            <w:r w:rsidRPr="00335060">
              <w:rPr>
                <w:lang w:eastAsia="zh-TW"/>
              </w:rPr>
              <w:t>VPER_LaneC3L_rat</w:t>
            </w:r>
          </w:p>
        </w:tc>
        <w:tc>
          <w:tcPr>
            <w:tcW w:w="4672" w:type="dxa"/>
          </w:tcPr>
          <w:p w14:paraId="28A92C1D" w14:textId="3ED85517" w:rsidR="00F20194" w:rsidRDefault="00F20194" w:rsidP="00F20194">
            <w:pPr>
              <w:pStyle w:val="a1"/>
              <w:rPr>
                <w:lang w:eastAsia="zh-TW"/>
              </w:rPr>
            </w:pPr>
            <w:r>
              <w:rPr>
                <w:rFonts w:hint="eastAsia"/>
                <w:lang w:eastAsia="zh-TW"/>
              </w:rPr>
              <w:t>左車道線曲率變化率</w:t>
            </w:r>
          </w:p>
        </w:tc>
      </w:tr>
      <w:tr w:rsidR="00F20194" w14:paraId="31C84D67" w14:textId="77777777" w:rsidTr="00842634">
        <w:tc>
          <w:tcPr>
            <w:tcW w:w="1555" w:type="dxa"/>
          </w:tcPr>
          <w:p w14:paraId="6F4B6BBE" w14:textId="77777777" w:rsidR="00F20194" w:rsidRDefault="00F20194" w:rsidP="00B502B1">
            <w:pPr>
              <w:pStyle w:val="a1"/>
              <w:jc w:val="left"/>
            </w:pPr>
            <w:r w:rsidRPr="00377D6F">
              <w:rPr>
                <w:rFonts w:hint="eastAsia"/>
              </w:rPr>
              <w:t>O</w:t>
            </w:r>
            <w:r w:rsidRPr="00377D6F">
              <w:t>utput</w:t>
            </w:r>
          </w:p>
          <w:p w14:paraId="52EE8231" w14:textId="2AD8B192"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r>
              <w:t>)</w:t>
            </w:r>
          </w:p>
        </w:tc>
        <w:tc>
          <w:tcPr>
            <w:tcW w:w="3402" w:type="dxa"/>
          </w:tcPr>
          <w:p w14:paraId="23056187" w14:textId="21801C21" w:rsidR="00F20194" w:rsidRPr="00360FA0" w:rsidRDefault="00F20194" w:rsidP="00F20194">
            <w:pPr>
              <w:pStyle w:val="a1"/>
              <w:rPr>
                <w:lang w:eastAsia="zh-TW"/>
              </w:rPr>
            </w:pPr>
            <w:r w:rsidRPr="00335060">
              <w:rPr>
                <w:lang w:eastAsia="zh-TW"/>
              </w:rPr>
              <w:t>VPER_LaneC0R_m</w:t>
            </w:r>
          </w:p>
        </w:tc>
        <w:tc>
          <w:tcPr>
            <w:tcW w:w="4672" w:type="dxa"/>
          </w:tcPr>
          <w:p w14:paraId="207B35B6" w14:textId="3E086693" w:rsidR="00F20194" w:rsidRDefault="00F20194" w:rsidP="00F20194">
            <w:pPr>
              <w:pStyle w:val="a1"/>
              <w:rPr>
                <w:lang w:eastAsia="zh-TW"/>
              </w:rPr>
            </w:pPr>
            <w:r>
              <w:rPr>
                <w:rFonts w:hint="eastAsia"/>
                <w:lang w:eastAsia="zh-TW"/>
              </w:rPr>
              <w:t>右車道線距離</w:t>
            </w:r>
          </w:p>
        </w:tc>
      </w:tr>
      <w:tr w:rsidR="00F20194" w14:paraId="33127669" w14:textId="77777777" w:rsidTr="00842634">
        <w:tc>
          <w:tcPr>
            <w:tcW w:w="1555" w:type="dxa"/>
          </w:tcPr>
          <w:p w14:paraId="58654571" w14:textId="77777777" w:rsidR="00F20194" w:rsidRDefault="00F20194" w:rsidP="00B502B1">
            <w:pPr>
              <w:pStyle w:val="a1"/>
              <w:jc w:val="left"/>
            </w:pPr>
            <w:r w:rsidRPr="00377D6F">
              <w:rPr>
                <w:rFonts w:hint="eastAsia"/>
              </w:rPr>
              <w:t>O</w:t>
            </w:r>
            <w:r w:rsidRPr="00377D6F">
              <w:t>utput</w:t>
            </w:r>
          </w:p>
          <w:p w14:paraId="6C4E2A6D" w14:textId="5620FD3D"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r>
              <w:t>)</w:t>
            </w:r>
          </w:p>
        </w:tc>
        <w:tc>
          <w:tcPr>
            <w:tcW w:w="3402" w:type="dxa"/>
          </w:tcPr>
          <w:p w14:paraId="0DBE98C7" w14:textId="3B1AF8F7" w:rsidR="00F20194" w:rsidRPr="00360FA0" w:rsidRDefault="00F20194" w:rsidP="00F20194">
            <w:pPr>
              <w:pStyle w:val="a1"/>
              <w:rPr>
                <w:lang w:eastAsia="zh-TW"/>
              </w:rPr>
            </w:pPr>
            <w:r w:rsidRPr="00335060">
              <w:rPr>
                <w:lang w:eastAsia="zh-TW"/>
              </w:rPr>
              <w:t>VPER_LaneC1R_rad</w:t>
            </w:r>
          </w:p>
        </w:tc>
        <w:tc>
          <w:tcPr>
            <w:tcW w:w="4672" w:type="dxa"/>
          </w:tcPr>
          <w:p w14:paraId="63F7C376" w14:textId="0B2B5133" w:rsidR="00F20194" w:rsidRDefault="00F20194" w:rsidP="00F20194">
            <w:pPr>
              <w:pStyle w:val="a1"/>
              <w:rPr>
                <w:lang w:eastAsia="zh-TW"/>
              </w:rPr>
            </w:pPr>
            <w:r>
              <w:rPr>
                <w:rFonts w:hint="eastAsia"/>
                <w:lang w:eastAsia="zh-TW"/>
              </w:rPr>
              <w:t>右車道線斜率</w:t>
            </w:r>
          </w:p>
        </w:tc>
      </w:tr>
      <w:tr w:rsidR="00F20194" w14:paraId="58552D59" w14:textId="77777777" w:rsidTr="00842634">
        <w:tc>
          <w:tcPr>
            <w:tcW w:w="1555" w:type="dxa"/>
          </w:tcPr>
          <w:p w14:paraId="3484DDA3" w14:textId="77777777" w:rsidR="00F20194" w:rsidRDefault="00F20194" w:rsidP="00B502B1">
            <w:pPr>
              <w:pStyle w:val="a1"/>
              <w:jc w:val="left"/>
            </w:pPr>
            <w:r w:rsidRPr="00377D6F">
              <w:rPr>
                <w:rFonts w:hint="eastAsia"/>
              </w:rPr>
              <w:t>O</w:t>
            </w:r>
            <w:r w:rsidRPr="00377D6F">
              <w:t>utput</w:t>
            </w:r>
          </w:p>
          <w:p w14:paraId="66556D3D" w14:textId="0918AE35"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t>)</w:t>
            </w:r>
          </w:p>
        </w:tc>
        <w:tc>
          <w:tcPr>
            <w:tcW w:w="3402" w:type="dxa"/>
          </w:tcPr>
          <w:p w14:paraId="764CA7DB" w14:textId="6D516EA9" w:rsidR="00F20194" w:rsidRPr="00360FA0" w:rsidRDefault="00F20194" w:rsidP="00F20194">
            <w:pPr>
              <w:pStyle w:val="a1"/>
              <w:rPr>
                <w:lang w:eastAsia="zh-TW"/>
              </w:rPr>
            </w:pPr>
            <w:r w:rsidRPr="00335060">
              <w:rPr>
                <w:lang w:eastAsia="zh-TW"/>
              </w:rPr>
              <w:t>VPER_LaneC2R_rat</w:t>
            </w:r>
          </w:p>
        </w:tc>
        <w:tc>
          <w:tcPr>
            <w:tcW w:w="4672" w:type="dxa"/>
          </w:tcPr>
          <w:p w14:paraId="75D06F92" w14:textId="7763570E" w:rsidR="00F20194" w:rsidRDefault="00F20194" w:rsidP="00F20194">
            <w:pPr>
              <w:pStyle w:val="a1"/>
              <w:rPr>
                <w:lang w:eastAsia="zh-TW"/>
              </w:rPr>
            </w:pPr>
            <w:r>
              <w:rPr>
                <w:rFonts w:hint="eastAsia"/>
                <w:lang w:eastAsia="zh-TW"/>
              </w:rPr>
              <w:t>右車道線曲率</w:t>
            </w:r>
          </w:p>
        </w:tc>
      </w:tr>
      <w:tr w:rsidR="00F20194" w14:paraId="1E27D193" w14:textId="77777777" w:rsidTr="00842634">
        <w:tc>
          <w:tcPr>
            <w:tcW w:w="1555" w:type="dxa"/>
          </w:tcPr>
          <w:p w14:paraId="74ED5CFC" w14:textId="77777777" w:rsidR="00F20194" w:rsidRDefault="00F20194" w:rsidP="00B502B1">
            <w:pPr>
              <w:pStyle w:val="a1"/>
              <w:jc w:val="left"/>
            </w:pPr>
            <w:r w:rsidRPr="00377D6F">
              <w:rPr>
                <w:rFonts w:hint="eastAsia"/>
              </w:rPr>
              <w:t>O</w:t>
            </w:r>
            <w:r w:rsidRPr="00377D6F">
              <w:t>utput</w:t>
            </w:r>
          </w:p>
          <w:p w14:paraId="56B98C2B" w14:textId="12DFCE25" w:rsidR="0066450C" w:rsidRPr="00C2641B" w:rsidRDefault="0066450C" w:rsidP="00B502B1">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t>)</w:t>
            </w:r>
          </w:p>
        </w:tc>
        <w:tc>
          <w:tcPr>
            <w:tcW w:w="3402" w:type="dxa"/>
          </w:tcPr>
          <w:p w14:paraId="2743297C" w14:textId="1C735678" w:rsidR="00F20194" w:rsidRPr="00360FA0" w:rsidRDefault="00F20194" w:rsidP="00F20194">
            <w:pPr>
              <w:pStyle w:val="a1"/>
              <w:rPr>
                <w:lang w:eastAsia="zh-TW"/>
              </w:rPr>
            </w:pPr>
            <w:r w:rsidRPr="00335060">
              <w:rPr>
                <w:lang w:eastAsia="zh-TW"/>
              </w:rPr>
              <w:t>VPER_LaneC3R_rat</w:t>
            </w:r>
          </w:p>
        </w:tc>
        <w:tc>
          <w:tcPr>
            <w:tcW w:w="4672" w:type="dxa"/>
          </w:tcPr>
          <w:p w14:paraId="569B480C" w14:textId="7C63253A" w:rsidR="00F20194" w:rsidRDefault="00F20194" w:rsidP="00F20194">
            <w:pPr>
              <w:pStyle w:val="a1"/>
              <w:rPr>
                <w:lang w:eastAsia="zh-TW"/>
              </w:rPr>
            </w:pPr>
            <w:r>
              <w:rPr>
                <w:rFonts w:hint="eastAsia"/>
                <w:lang w:eastAsia="zh-TW"/>
              </w:rPr>
              <w:t>右車道線曲率變化率</w:t>
            </w:r>
          </w:p>
        </w:tc>
      </w:tr>
      <w:tr w:rsidR="00F20194" w14:paraId="14F5C6AF" w14:textId="77777777" w:rsidTr="00842634">
        <w:tc>
          <w:tcPr>
            <w:tcW w:w="1555" w:type="dxa"/>
          </w:tcPr>
          <w:p w14:paraId="696D3491" w14:textId="77777777" w:rsidR="00F20194" w:rsidRDefault="00F20194" w:rsidP="00B502B1">
            <w:pPr>
              <w:pStyle w:val="a1"/>
              <w:jc w:val="left"/>
            </w:pPr>
            <w:r w:rsidRPr="00377D6F">
              <w:rPr>
                <w:rFonts w:hint="eastAsia"/>
              </w:rPr>
              <w:t>O</w:t>
            </w:r>
            <w:r w:rsidRPr="00377D6F">
              <w:t>utput</w:t>
            </w:r>
          </w:p>
          <w:p w14:paraId="789FA660" w14:textId="797AF72F" w:rsidR="0066450C" w:rsidRPr="00C2641B" w:rsidRDefault="0066450C" w:rsidP="00B502B1">
            <w:pPr>
              <w:pStyle w:val="a1"/>
              <w:jc w:val="left"/>
              <w:rPr>
                <w:lang w:eastAsia="zh-TW"/>
              </w:rPr>
            </w:pPr>
            <w:r>
              <w:t>(</w:t>
            </w:r>
            <w:r>
              <w:rPr>
                <w:rFonts w:hAnsi="微軟正黑體"/>
                <w:lang w:eastAsia="zh-TW"/>
              </w:rPr>
              <w:t>IFO</w:t>
            </w:r>
            <w:r>
              <w:t>)</w:t>
            </w:r>
          </w:p>
        </w:tc>
        <w:tc>
          <w:tcPr>
            <w:tcW w:w="3402" w:type="dxa"/>
          </w:tcPr>
          <w:p w14:paraId="1FBEB700" w14:textId="47FEF7AA" w:rsidR="00F20194" w:rsidRPr="00360FA0" w:rsidRDefault="00F20194" w:rsidP="00F20194">
            <w:pPr>
              <w:pStyle w:val="a1"/>
              <w:rPr>
                <w:lang w:eastAsia="zh-TW"/>
              </w:rPr>
            </w:pPr>
            <w:r w:rsidRPr="00335060">
              <w:rPr>
                <w:lang w:eastAsia="zh-TW"/>
              </w:rPr>
              <w:t>VPER_TLCL_s</w:t>
            </w:r>
          </w:p>
        </w:tc>
        <w:tc>
          <w:tcPr>
            <w:tcW w:w="4672" w:type="dxa"/>
          </w:tcPr>
          <w:p w14:paraId="727F33DE" w14:textId="528584DA" w:rsidR="00F20194" w:rsidRDefault="00347916" w:rsidP="00F20194">
            <w:pPr>
              <w:pStyle w:val="a1"/>
              <w:rPr>
                <w:lang w:eastAsia="zh-TW"/>
              </w:rPr>
            </w:pPr>
            <w:r>
              <w:rPr>
                <w:rFonts w:hint="eastAsia"/>
                <w:lang w:eastAsia="zh-TW"/>
              </w:rPr>
              <w:t>跨越左車道時間</w:t>
            </w:r>
          </w:p>
        </w:tc>
      </w:tr>
      <w:tr w:rsidR="00F20194" w14:paraId="3783059F" w14:textId="77777777" w:rsidTr="00842634">
        <w:tc>
          <w:tcPr>
            <w:tcW w:w="1555" w:type="dxa"/>
          </w:tcPr>
          <w:p w14:paraId="09D153AB" w14:textId="77777777" w:rsidR="00F20194" w:rsidRDefault="00F20194" w:rsidP="00B502B1">
            <w:pPr>
              <w:pStyle w:val="a1"/>
              <w:jc w:val="left"/>
            </w:pPr>
            <w:r w:rsidRPr="00377D6F">
              <w:rPr>
                <w:rFonts w:hint="eastAsia"/>
              </w:rPr>
              <w:t>O</w:t>
            </w:r>
            <w:r w:rsidRPr="00377D6F">
              <w:t>utput</w:t>
            </w:r>
          </w:p>
          <w:p w14:paraId="33D3E4F1" w14:textId="7D69C85F" w:rsidR="0066450C" w:rsidRPr="00C2641B" w:rsidRDefault="0066450C" w:rsidP="00B502B1">
            <w:pPr>
              <w:pStyle w:val="a1"/>
              <w:jc w:val="left"/>
              <w:rPr>
                <w:lang w:eastAsia="zh-TW"/>
              </w:rPr>
            </w:pPr>
            <w:r>
              <w:t>(</w:t>
            </w:r>
            <w:r>
              <w:rPr>
                <w:rFonts w:hAnsi="微軟正黑體"/>
                <w:lang w:eastAsia="zh-TW"/>
              </w:rPr>
              <w:t>IFO</w:t>
            </w:r>
            <w:r>
              <w:t>)</w:t>
            </w:r>
          </w:p>
        </w:tc>
        <w:tc>
          <w:tcPr>
            <w:tcW w:w="3402" w:type="dxa"/>
          </w:tcPr>
          <w:p w14:paraId="6302C252" w14:textId="3C624013" w:rsidR="00F20194" w:rsidRPr="00360FA0" w:rsidRDefault="00F20194" w:rsidP="00F20194">
            <w:pPr>
              <w:pStyle w:val="a1"/>
              <w:rPr>
                <w:lang w:eastAsia="zh-TW"/>
              </w:rPr>
            </w:pPr>
            <w:r w:rsidRPr="00335060">
              <w:rPr>
                <w:lang w:eastAsia="zh-TW"/>
              </w:rPr>
              <w:t>VPER_TLCR_s</w:t>
            </w:r>
          </w:p>
        </w:tc>
        <w:tc>
          <w:tcPr>
            <w:tcW w:w="4672" w:type="dxa"/>
          </w:tcPr>
          <w:p w14:paraId="7BE5BCA5" w14:textId="49CBC463" w:rsidR="00F20194" w:rsidRDefault="00347916" w:rsidP="00F20194">
            <w:pPr>
              <w:pStyle w:val="a1"/>
              <w:rPr>
                <w:lang w:eastAsia="zh-TW"/>
              </w:rPr>
            </w:pPr>
            <w:r>
              <w:rPr>
                <w:rFonts w:hint="eastAsia"/>
                <w:lang w:eastAsia="zh-TW"/>
              </w:rPr>
              <w:t>跨越右車道時間</w:t>
            </w:r>
          </w:p>
        </w:tc>
      </w:tr>
      <w:tr w:rsidR="00F20194" w14:paraId="4A7F5266" w14:textId="77777777" w:rsidTr="00842634">
        <w:tc>
          <w:tcPr>
            <w:tcW w:w="1555" w:type="dxa"/>
          </w:tcPr>
          <w:p w14:paraId="67F91578" w14:textId="77777777" w:rsidR="00F20194" w:rsidRDefault="00F20194" w:rsidP="00B502B1">
            <w:pPr>
              <w:pStyle w:val="a1"/>
              <w:jc w:val="left"/>
            </w:pPr>
            <w:r w:rsidRPr="00377D6F">
              <w:rPr>
                <w:rFonts w:hint="eastAsia"/>
              </w:rPr>
              <w:t>O</w:t>
            </w:r>
            <w:r w:rsidRPr="00377D6F">
              <w:t>utput</w:t>
            </w:r>
          </w:p>
          <w:p w14:paraId="387B6C05" w14:textId="774CA26C" w:rsidR="0066450C" w:rsidRPr="00C2641B" w:rsidRDefault="0066450C" w:rsidP="00B502B1">
            <w:pPr>
              <w:pStyle w:val="a1"/>
              <w:jc w:val="left"/>
              <w:rPr>
                <w:lang w:eastAsia="zh-TW"/>
              </w:rPr>
            </w:pPr>
            <w:r>
              <w:t>(PER)</w:t>
            </w:r>
          </w:p>
        </w:tc>
        <w:tc>
          <w:tcPr>
            <w:tcW w:w="3402" w:type="dxa"/>
          </w:tcPr>
          <w:p w14:paraId="71EBCBB0" w14:textId="4F0F1A0A" w:rsidR="00F20194" w:rsidRPr="00360FA0" w:rsidRDefault="00F20194" w:rsidP="00F20194">
            <w:pPr>
              <w:pStyle w:val="a1"/>
              <w:rPr>
                <w:lang w:eastAsia="zh-TW"/>
              </w:rPr>
            </w:pPr>
            <w:r w:rsidRPr="00335060">
              <w:rPr>
                <w:lang w:eastAsia="zh-TW"/>
              </w:rPr>
              <w:t>VPER_C1LBias_rad</w:t>
            </w:r>
          </w:p>
        </w:tc>
        <w:tc>
          <w:tcPr>
            <w:tcW w:w="4672" w:type="dxa"/>
          </w:tcPr>
          <w:p w14:paraId="7DF210E6" w14:textId="28903FB8" w:rsidR="00F20194" w:rsidRDefault="00C03412" w:rsidP="00F20194">
            <w:pPr>
              <w:pStyle w:val="a1"/>
              <w:rPr>
                <w:lang w:eastAsia="zh-TW"/>
              </w:rPr>
            </w:pPr>
            <w:r>
              <w:rPr>
                <w:rFonts w:hint="eastAsia"/>
                <w:lang w:eastAsia="zh-TW"/>
              </w:rPr>
              <w:t>左車道斜率偏差量</w:t>
            </w:r>
          </w:p>
        </w:tc>
      </w:tr>
      <w:tr w:rsidR="00F20194" w14:paraId="61E0B8AE" w14:textId="77777777" w:rsidTr="00842634">
        <w:tc>
          <w:tcPr>
            <w:tcW w:w="1555" w:type="dxa"/>
          </w:tcPr>
          <w:p w14:paraId="5421BF54" w14:textId="77777777" w:rsidR="00F20194" w:rsidRDefault="00F20194" w:rsidP="00B502B1">
            <w:pPr>
              <w:pStyle w:val="a1"/>
              <w:jc w:val="left"/>
            </w:pPr>
            <w:r w:rsidRPr="00377D6F">
              <w:rPr>
                <w:rFonts w:hint="eastAsia"/>
              </w:rPr>
              <w:t>O</w:t>
            </w:r>
            <w:r w:rsidRPr="00377D6F">
              <w:t>utput</w:t>
            </w:r>
          </w:p>
          <w:p w14:paraId="1188DCDD" w14:textId="387313A7" w:rsidR="0066450C" w:rsidRPr="00C2641B" w:rsidRDefault="0066450C" w:rsidP="00B502B1">
            <w:pPr>
              <w:pStyle w:val="a1"/>
              <w:jc w:val="left"/>
              <w:rPr>
                <w:lang w:eastAsia="zh-TW"/>
              </w:rPr>
            </w:pPr>
            <w:r>
              <w:t>(PER)</w:t>
            </w:r>
          </w:p>
        </w:tc>
        <w:tc>
          <w:tcPr>
            <w:tcW w:w="3402" w:type="dxa"/>
          </w:tcPr>
          <w:p w14:paraId="4A8DBA8A" w14:textId="2D2E99DD" w:rsidR="00F20194" w:rsidRPr="00360FA0" w:rsidRDefault="00F20194" w:rsidP="00F20194">
            <w:pPr>
              <w:pStyle w:val="a1"/>
              <w:rPr>
                <w:lang w:eastAsia="zh-TW"/>
              </w:rPr>
            </w:pPr>
            <w:r w:rsidRPr="00335060">
              <w:rPr>
                <w:lang w:eastAsia="zh-TW"/>
              </w:rPr>
              <w:t>VPER_C1RBias_rad</w:t>
            </w:r>
          </w:p>
        </w:tc>
        <w:tc>
          <w:tcPr>
            <w:tcW w:w="4672" w:type="dxa"/>
          </w:tcPr>
          <w:p w14:paraId="3A3A1913" w14:textId="0AFD48B4" w:rsidR="00F20194" w:rsidRDefault="00C03412" w:rsidP="00F20194">
            <w:pPr>
              <w:pStyle w:val="a1"/>
              <w:rPr>
                <w:lang w:eastAsia="zh-TW"/>
              </w:rPr>
            </w:pPr>
            <w:r>
              <w:rPr>
                <w:rFonts w:hint="eastAsia"/>
                <w:lang w:eastAsia="zh-TW"/>
              </w:rPr>
              <w:t>右車道斜率偏差量</w:t>
            </w:r>
          </w:p>
        </w:tc>
      </w:tr>
      <w:tr w:rsidR="00F20194" w14:paraId="1979FE58" w14:textId="77777777" w:rsidTr="00842634">
        <w:tc>
          <w:tcPr>
            <w:tcW w:w="1555" w:type="dxa"/>
          </w:tcPr>
          <w:p w14:paraId="123814C2" w14:textId="77777777" w:rsidR="00F20194" w:rsidRDefault="00F20194" w:rsidP="00B502B1">
            <w:pPr>
              <w:pStyle w:val="a1"/>
              <w:jc w:val="left"/>
            </w:pPr>
            <w:r w:rsidRPr="00377D6F">
              <w:rPr>
                <w:rFonts w:hint="eastAsia"/>
              </w:rPr>
              <w:t>O</w:t>
            </w:r>
            <w:r w:rsidRPr="00377D6F">
              <w:t>utput</w:t>
            </w:r>
          </w:p>
          <w:p w14:paraId="4DB2E636" w14:textId="31C5B108" w:rsidR="0066450C" w:rsidRPr="00C2641B" w:rsidRDefault="0066450C" w:rsidP="00B502B1">
            <w:pPr>
              <w:pStyle w:val="a1"/>
              <w:jc w:val="left"/>
              <w:rPr>
                <w:lang w:eastAsia="zh-TW"/>
              </w:rPr>
            </w:pPr>
            <w:r>
              <w:t>(</w:t>
            </w:r>
            <w:r>
              <w:rPr>
                <w:rFonts w:hAnsi="微軟正黑體"/>
                <w:lang w:eastAsia="zh-TW"/>
              </w:rPr>
              <w:t>IFO</w:t>
            </w:r>
            <w:r>
              <w:t>)</w:t>
            </w:r>
          </w:p>
        </w:tc>
        <w:tc>
          <w:tcPr>
            <w:tcW w:w="3402" w:type="dxa"/>
          </w:tcPr>
          <w:p w14:paraId="63369449" w14:textId="3A4DDF52" w:rsidR="00F20194" w:rsidRPr="00360FA0" w:rsidRDefault="00F20194" w:rsidP="00F20194">
            <w:pPr>
              <w:pStyle w:val="a1"/>
              <w:rPr>
                <w:lang w:eastAsia="zh-TW"/>
              </w:rPr>
            </w:pPr>
            <w:proofErr w:type="spellStart"/>
            <w:r w:rsidRPr="00335060">
              <w:rPr>
                <w:lang w:eastAsia="zh-TW"/>
              </w:rPr>
              <w:t>VPER_ResidualLaneL_s</w:t>
            </w:r>
            <w:proofErr w:type="spellEnd"/>
          </w:p>
        </w:tc>
        <w:tc>
          <w:tcPr>
            <w:tcW w:w="4672" w:type="dxa"/>
          </w:tcPr>
          <w:p w14:paraId="3FE39939" w14:textId="0951AA14" w:rsidR="00F20194" w:rsidRDefault="00C03412" w:rsidP="00F20194">
            <w:pPr>
              <w:pStyle w:val="a1"/>
              <w:rPr>
                <w:lang w:eastAsia="zh-TW"/>
              </w:rPr>
            </w:pPr>
            <w:r>
              <w:rPr>
                <w:rFonts w:hint="eastAsia"/>
                <w:lang w:eastAsia="zh-TW"/>
              </w:rPr>
              <w:t>左車道殘餘時間</w:t>
            </w:r>
          </w:p>
        </w:tc>
      </w:tr>
      <w:tr w:rsidR="00C03412" w14:paraId="4009157B" w14:textId="77777777" w:rsidTr="00842634">
        <w:tc>
          <w:tcPr>
            <w:tcW w:w="1555" w:type="dxa"/>
          </w:tcPr>
          <w:p w14:paraId="2406F49A" w14:textId="77777777" w:rsidR="00C03412" w:rsidRDefault="00C03412" w:rsidP="00B502B1">
            <w:pPr>
              <w:pStyle w:val="a1"/>
              <w:jc w:val="left"/>
            </w:pPr>
            <w:r w:rsidRPr="00377D6F">
              <w:rPr>
                <w:rFonts w:hint="eastAsia"/>
              </w:rPr>
              <w:t>O</w:t>
            </w:r>
            <w:r w:rsidRPr="00377D6F">
              <w:t>utput</w:t>
            </w:r>
          </w:p>
          <w:p w14:paraId="781F3940" w14:textId="08253EB3" w:rsidR="0066450C" w:rsidRPr="00C2641B" w:rsidRDefault="0066450C" w:rsidP="00B502B1">
            <w:pPr>
              <w:pStyle w:val="a1"/>
              <w:jc w:val="left"/>
              <w:rPr>
                <w:lang w:eastAsia="zh-TW"/>
              </w:rPr>
            </w:pPr>
            <w:r>
              <w:lastRenderedPageBreak/>
              <w:t>(</w:t>
            </w:r>
            <w:r>
              <w:rPr>
                <w:rFonts w:hAnsi="微軟正黑體"/>
                <w:lang w:eastAsia="zh-TW"/>
              </w:rPr>
              <w:t>IFO</w:t>
            </w:r>
            <w:r>
              <w:t>)</w:t>
            </w:r>
          </w:p>
        </w:tc>
        <w:tc>
          <w:tcPr>
            <w:tcW w:w="3402" w:type="dxa"/>
          </w:tcPr>
          <w:p w14:paraId="60E450CC" w14:textId="16F625D6" w:rsidR="00C03412" w:rsidRPr="00360FA0" w:rsidRDefault="00C03412" w:rsidP="00C03412">
            <w:pPr>
              <w:pStyle w:val="a1"/>
              <w:rPr>
                <w:lang w:eastAsia="zh-TW"/>
              </w:rPr>
            </w:pPr>
            <w:proofErr w:type="spellStart"/>
            <w:r w:rsidRPr="00335060">
              <w:rPr>
                <w:lang w:eastAsia="zh-TW"/>
              </w:rPr>
              <w:lastRenderedPageBreak/>
              <w:t>VPER_ResidualLaneR_s</w:t>
            </w:r>
            <w:proofErr w:type="spellEnd"/>
          </w:p>
        </w:tc>
        <w:tc>
          <w:tcPr>
            <w:tcW w:w="4672" w:type="dxa"/>
          </w:tcPr>
          <w:p w14:paraId="31FC8863" w14:textId="0CBA72C9" w:rsidR="00C03412" w:rsidRDefault="00C03412" w:rsidP="00C03412">
            <w:pPr>
              <w:pStyle w:val="a1"/>
              <w:rPr>
                <w:lang w:eastAsia="zh-TW"/>
              </w:rPr>
            </w:pPr>
            <w:r>
              <w:rPr>
                <w:rFonts w:hint="eastAsia"/>
                <w:lang w:eastAsia="zh-TW"/>
              </w:rPr>
              <w:t>右車道殘餘時間</w:t>
            </w:r>
          </w:p>
        </w:tc>
      </w:tr>
      <w:tr w:rsidR="00C03412" w14:paraId="6BABB9A5" w14:textId="77777777" w:rsidTr="00842634">
        <w:tc>
          <w:tcPr>
            <w:tcW w:w="1555" w:type="dxa"/>
          </w:tcPr>
          <w:p w14:paraId="0519CFB2" w14:textId="7C037EC9" w:rsidR="00C03412" w:rsidRPr="00C2641B" w:rsidRDefault="00C03412" w:rsidP="00B502B1">
            <w:pPr>
              <w:pStyle w:val="a1"/>
              <w:jc w:val="left"/>
              <w:rPr>
                <w:lang w:eastAsia="zh-TW"/>
              </w:rPr>
            </w:pPr>
          </w:p>
        </w:tc>
        <w:tc>
          <w:tcPr>
            <w:tcW w:w="3402" w:type="dxa"/>
          </w:tcPr>
          <w:p w14:paraId="4A418308" w14:textId="16C56CAE" w:rsidR="00C03412" w:rsidRPr="00360FA0" w:rsidRDefault="00037B50" w:rsidP="00C03412">
            <w:pPr>
              <w:pStyle w:val="a1"/>
              <w:rPr>
                <w:lang w:eastAsia="zh-TW"/>
              </w:rPr>
            </w:pPr>
            <w:proofErr w:type="spellStart"/>
            <w:r>
              <w:t>UsingRawLaneL_flg</w:t>
            </w:r>
            <w:proofErr w:type="spellEnd"/>
          </w:p>
        </w:tc>
        <w:tc>
          <w:tcPr>
            <w:tcW w:w="4672" w:type="dxa"/>
          </w:tcPr>
          <w:p w14:paraId="4E4C998E" w14:textId="31D2528C" w:rsidR="00C03412" w:rsidRDefault="00037B50" w:rsidP="00C03412">
            <w:pPr>
              <w:pStyle w:val="a1"/>
              <w:rPr>
                <w:lang w:eastAsia="zh-TW"/>
              </w:rPr>
            </w:pPr>
            <w:r>
              <w:rPr>
                <w:rFonts w:hint="eastAsia"/>
                <w:lang w:eastAsia="zh-TW"/>
              </w:rPr>
              <w:t>使用相機左車道線資訊旗標</w:t>
            </w:r>
          </w:p>
        </w:tc>
      </w:tr>
      <w:tr w:rsidR="00037B50" w14:paraId="33853A8A" w14:textId="77777777" w:rsidTr="00842634">
        <w:tc>
          <w:tcPr>
            <w:tcW w:w="1555" w:type="dxa"/>
          </w:tcPr>
          <w:p w14:paraId="296424AC" w14:textId="2D23F243" w:rsidR="00037B50" w:rsidRPr="00C2641B" w:rsidRDefault="00037B50" w:rsidP="00B502B1">
            <w:pPr>
              <w:pStyle w:val="a1"/>
              <w:jc w:val="left"/>
              <w:rPr>
                <w:lang w:eastAsia="zh-TW"/>
              </w:rPr>
            </w:pPr>
          </w:p>
        </w:tc>
        <w:tc>
          <w:tcPr>
            <w:tcW w:w="3402" w:type="dxa"/>
          </w:tcPr>
          <w:p w14:paraId="01DFA857" w14:textId="328B44CF" w:rsidR="00037B50" w:rsidRPr="00360FA0" w:rsidRDefault="00037B50" w:rsidP="00037B50">
            <w:pPr>
              <w:pStyle w:val="a1"/>
              <w:rPr>
                <w:lang w:eastAsia="zh-TW"/>
              </w:rPr>
            </w:pPr>
            <w:proofErr w:type="spellStart"/>
            <w:r>
              <w:t>UsingRawLane</w:t>
            </w:r>
            <w:r>
              <w:rPr>
                <w:rFonts w:hint="eastAsia"/>
                <w:lang w:eastAsia="zh-TW"/>
              </w:rPr>
              <w:t>R</w:t>
            </w:r>
            <w:r>
              <w:t>_flg</w:t>
            </w:r>
            <w:proofErr w:type="spellEnd"/>
          </w:p>
        </w:tc>
        <w:tc>
          <w:tcPr>
            <w:tcW w:w="4672" w:type="dxa"/>
          </w:tcPr>
          <w:p w14:paraId="7C49BA83" w14:textId="67D37680" w:rsidR="00037B50" w:rsidRDefault="00037B50" w:rsidP="00037B50">
            <w:pPr>
              <w:pStyle w:val="a1"/>
              <w:rPr>
                <w:lang w:eastAsia="zh-TW"/>
              </w:rPr>
            </w:pPr>
            <w:r>
              <w:rPr>
                <w:rFonts w:hint="eastAsia"/>
                <w:lang w:eastAsia="zh-TW"/>
              </w:rPr>
              <w:t>使用相機右車道線資訊旗標</w:t>
            </w:r>
          </w:p>
        </w:tc>
      </w:tr>
      <w:tr w:rsidR="006A0A21" w14:paraId="77DA29E2" w14:textId="77777777" w:rsidTr="00842634">
        <w:tc>
          <w:tcPr>
            <w:tcW w:w="1555" w:type="dxa"/>
          </w:tcPr>
          <w:p w14:paraId="19238FC9" w14:textId="5711B6F3" w:rsidR="006A0A21" w:rsidRPr="00C2641B" w:rsidRDefault="006A0A21" w:rsidP="00B502B1">
            <w:pPr>
              <w:pStyle w:val="a1"/>
              <w:jc w:val="left"/>
              <w:rPr>
                <w:lang w:eastAsia="zh-TW"/>
              </w:rPr>
            </w:pPr>
          </w:p>
        </w:tc>
        <w:tc>
          <w:tcPr>
            <w:tcW w:w="3402" w:type="dxa"/>
          </w:tcPr>
          <w:p w14:paraId="044FC8B9" w14:textId="06AE6730" w:rsidR="006A0A21" w:rsidRPr="00360FA0" w:rsidRDefault="006A0A21" w:rsidP="006A0A21">
            <w:pPr>
              <w:pStyle w:val="a1"/>
              <w:rPr>
                <w:lang w:eastAsia="zh-TW"/>
              </w:rPr>
            </w:pPr>
            <w:r w:rsidRPr="00BA2EBC">
              <w:t>VPER_EstLaneC0L_m</w:t>
            </w:r>
          </w:p>
        </w:tc>
        <w:tc>
          <w:tcPr>
            <w:tcW w:w="4672" w:type="dxa"/>
          </w:tcPr>
          <w:p w14:paraId="03D40540" w14:textId="628E9474" w:rsidR="006A0A21" w:rsidRDefault="006A0A21" w:rsidP="006A0A21">
            <w:pPr>
              <w:pStyle w:val="a1"/>
              <w:rPr>
                <w:lang w:eastAsia="zh-TW"/>
              </w:rPr>
            </w:pPr>
            <w:r>
              <w:rPr>
                <w:rFonts w:hint="eastAsia"/>
                <w:lang w:eastAsia="zh-TW"/>
              </w:rPr>
              <w:t>估測左車道線距離</w:t>
            </w:r>
          </w:p>
        </w:tc>
      </w:tr>
      <w:tr w:rsidR="006A0A21" w14:paraId="51D2322E" w14:textId="77777777" w:rsidTr="00842634">
        <w:tc>
          <w:tcPr>
            <w:tcW w:w="1555" w:type="dxa"/>
          </w:tcPr>
          <w:p w14:paraId="0785C7CE" w14:textId="5DA47479" w:rsidR="006A0A21" w:rsidRPr="00C2641B" w:rsidRDefault="006A0A21" w:rsidP="00B502B1">
            <w:pPr>
              <w:pStyle w:val="a1"/>
              <w:jc w:val="left"/>
              <w:rPr>
                <w:lang w:eastAsia="zh-TW"/>
              </w:rPr>
            </w:pPr>
          </w:p>
        </w:tc>
        <w:tc>
          <w:tcPr>
            <w:tcW w:w="3402" w:type="dxa"/>
          </w:tcPr>
          <w:p w14:paraId="324ED153" w14:textId="6BB93EE7" w:rsidR="006A0A21" w:rsidRPr="00360FA0" w:rsidRDefault="006A0A21" w:rsidP="006A0A21">
            <w:pPr>
              <w:pStyle w:val="a1"/>
              <w:rPr>
                <w:lang w:eastAsia="zh-TW"/>
              </w:rPr>
            </w:pPr>
            <w:r w:rsidRPr="00BA2EBC">
              <w:t>VPER_EstLaneC1L_rad</w:t>
            </w:r>
          </w:p>
        </w:tc>
        <w:tc>
          <w:tcPr>
            <w:tcW w:w="4672" w:type="dxa"/>
          </w:tcPr>
          <w:p w14:paraId="14C12C6E" w14:textId="07CC1C51" w:rsidR="006A0A21" w:rsidRDefault="006A0A21" w:rsidP="006A0A21">
            <w:pPr>
              <w:pStyle w:val="a1"/>
              <w:rPr>
                <w:lang w:eastAsia="zh-TW"/>
              </w:rPr>
            </w:pPr>
            <w:r>
              <w:rPr>
                <w:rFonts w:hint="eastAsia"/>
                <w:lang w:eastAsia="zh-TW"/>
              </w:rPr>
              <w:t>估測左車道線斜率</w:t>
            </w:r>
          </w:p>
        </w:tc>
      </w:tr>
      <w:tr w:rsidR="006A0A21" w14:paraId="76EF8C58" w14:textId="77777777" w:rsidTr="00842634">
        <w:tc>
          <w:tcPr>
            <w:tcW w:w="1555" w:type="dxa"/>
          </w:tcPr>
          <w:p w14:paraId="07DBEDB9" w14:textId="09152AE4" w:rsidR="006A0A21" w:rsidRPr="00C2641B" w:rsidRDefault="006A0A21" w:rsidP="00B502B1">
            <w:pPr>
              <w:pStyle w:val="a1"/>
              <w:jc w:val="left"/>
              <w:rPr>
                <w:lang w:eastAsia="zh-TW"/>
              </w:rPr>
            </w:pPr>
          </w:p>
        </w:tc>
        <w:tc>
          <w:tcPr>
            <w:tcW w:w="3402" w:type="dxa"/>
          </w:tcPr>
          <w:p w14:paraId="1B3B91F9" w14:textId="3CAF130A" w:rsidR="006A0A21" w:rsidRPr="00360FA0" w:rsidRDefault="006A0A21" w:rsidP="006A0A21">
            <w:pPr>
              <w:pStyle w:val="a1"/>
              <w:rPr>
                <w:lang w:eastAsia="zh-TW"/>
              </w:rPr>
            </w:pPr>
            <w:r w:rsidRPr="00BA2EBC">
              <w:t>VPER_EstLaneC2L_rat</w:t>
            </w:r>
          </w:p>
        </w:tc>
        <w:tc>
          <w:tcPr>
            <w:tcW w:w="4672" w:type="dxa"/>
          </w:tcPr>
          <w:p w14:paraId="575BC709" w14:textId="3C6716AF" w:rsidR="006A0A21" w:rsidRDefault="006A0A21" w:rsidP="006A0A21">
            <w:pPr>
              <w:pStyle w:val="a1"/>
              <w:rPr>
                <w:lang w:eastAsia="zh-TW"/>
              </w:rPr>
            </w:pPr>
            <w:r>
              <w:rPr>
                <w:rFonts w:hint="eastAsia"/>
                <w:lang w:eastAsia="zh-TW"/>
              </w:rPr>
              <w:t>估測左車道線曲率</w:t>
            </w:r>
          </w:p>
        </w:tc>
      </w:tr>
      <w:tr w:rsidR="006A0A21" w14:paraId="72775FAA" w14:textId="77777777" w:rsidTr="00842634">
        <w:tc>
          <w:tcPr>
            <w:tcW w:w="1555" w:type="dxa"/>
          </w:tcPr>
          <w:p w14:paraId="5EE7F145" w14:textId="0C1B13A5" w:rsidR="006A0A21" w:rsidRPr="00C2641B" w:rsidRDefault="006A0A21" w:rsidP="00B502B1">
            <w:pPr>
              <w:pStyle w:val="a1"/>
              <w:jc w:val="left"/>
              <w:rPr>
                <w:lang w:eastAsia="zh-TW"/>
              </w:rPr>
            </w:pPr>
          </w:p>
        </w:tc>
        <w:tc>
          <w:tcPr>
            <w:tcW w:w="3402" w:type="dxa"/>
          </w:tcPr>
          <w:p w14:paraId="031FD417" w14:textId="237A287F" w:rsidR="006A0A21" w:rsidRPr="00360FA0" w:rsidRDefault="006A0A21" w:rsidP="006A0A21">
            <w:pPr>
              <w:pStyle w:val="a1"/>
              <w:rPr>
                <w:lang w:eastAsia="zh-TW"/>
              </w:rPr>
            </w:pPr>
            <w:r w:rsidRPr="00BA2EBC">
              <w:t>VPER_EstLaneC3L_rat</w:t>
            </w:r>
          </w:p>
        </w:tc>
        <w:tc>
          <w:tcPr>
            <w:tcW w:w="4672" w:type="dxa"/>
          </w:tcPr>
          <w:p w14:paraId="771818AB" w14:textId="59DE0772" w:rsidR="006A0A21" w:rsidRDefault="006A0A21" w:rsidP="006A0A21">
            <w:pPr>
              <w:pStyle w:val="a1"/>
              <w:rPr>
                <w:lang w:eastAsia="zh-TW"/>
              </w:rPr>
            </w:pPr>
            <w:r>
              <w:rPr>
                <w:rFonts w:hint="eastAsia"/>
                <w:lang w:eastAsia="zh-TW"/>
              </w:rPr>
              <w:t>估測左車道線曲率變化率</w:t>
            </w:r>
          </w:p>
        </w:tc>
      </w:tr>
      <w:tr w:rsidR="006A0A21" w14:paraId="0089D9C4" w14:textId="77777777" w:rsidTr="00842634">
        <w:tc>
          <w:tcPr>
            <w:tcW w:w="1555" w:type="dxa"/>
          </w:tcPr>
          <w:p w14:paraId="689E0427" w14:textId="05CD57DE" w:rsidR="006A0A21" w:rsidRPr="00C2641B" w:rsidRDefault="006A0A21" w:rsidP="00B502B1">
            <w:pPr>
              <w:pStyle w:val="a1"/>
              <w:jc w:val="left"/>
              <w:rPr>
                <w:lang w:eastAsia="zh-TW"/>
              </w:rPr>
            </w:pPr>
          </w:p>
        </w:tc>
        <w:tc>
          <w:tcPr>
            <w:tcW w:w="3402" w:type="dxa"/>
          </w:tcPr>
          <w:p w14:paraId="11122EB4" w14:textId="20705D04" w:rsidR="006A0A21" w:rsidRPr="00360FA0" w:rsidRDefault="006A0A21" w:rsidP="006A0A21">
            <w:pPr>
              <w:pStyle w:val="a1"/>
              <w:rPr>
                <w:lang w:eastAsia="zh-TW"/>
              </w:rPr>
            </w:pPr>
            <w:proofErr w:type="spellStart"/>
            <w:r w:rsidRPr="00BA2EBC">
              <w:t>VPER_EstViewRangeEndL_m</w:t>
            </w:r>
            <w:proofErr w:type="spellEnd"/>
          </w:p>
        </w:tc>
        <w:tc>
          <w:tcPr>
            <w:tcW w:w="4672" w:type="dxa"/>
          </w:tcPr>
          <w:p w14:paraId="01965D67" w14:textId="0CFBC50E" w:rsidR="006A0A21" w:rsidRDefault="006A0A21" w:rsidP="006A0A21">
            <w:pPr>
              <w:pStyle w:val="a1"/>
              <w:rPr>
                <w:lang w:eastAsia="zh-TW"/>
              </w:rPr>
            </w:pPr>
            <w:r>
              <w:rPr>
                <w:rFonts w:hint="eastAsia"/>
                <w:lang w:eastAsia="zh-TW"/>
              </w:rPr>
              <w:t>估測左車道線可視距離</w:t>
            </w:r>
          </w:p>
        </w:tc>
      </w:tr>
      <w:tr w:rsidR="00F630E9" w14:paraId="059B6127" w14:textId="77777777" w:rsidTr="00842634">
        <w:tc>
          <w:tcPr>
            <w:tcW w:w="1555" w:type="dxa"/>
          </w:tcPr>
          <w:p w14:paraId="67592104" w14:textId="77777777" w:rsidR="00F630E9" w:rsidRPr="00C2641B" w:rsidRDefault="00F630E9" w:rsidP="00B502B1">
            <w:pPr>
              <w:pStyle w:val="a1"/>
              <w:jc w:val="left"/>
              <w:rPr>
                <w:lang w:eastAsia="zh-TW"/>
              </w:rPr>
            </w:pPr>
          </w:p>
        </w:tc>
        <w:tc>
          <w:tcPr>
            <w:tcW w:w="3402" w:type="dxa"/>
          </w:tcPr>
          <w:p w14:paraId="61548A11" w14:textId="0BC6E22E" w:rsidR="00F630E9" w:rsidRPr="00BA2EBC" w:rsidRDefault="00F630E9" w:rsidP="00F630E9">
            <w:pPr>
              <w:pStyle w:val="a1"/>
              <w:rPr>
                <w:lang w:eastAsia="zh-TW"/>
              </w:rPr>
            </w:pPr>
            <w:r w:rsidRPr="00BA2EBC">
              <w:t>VPER_EstLaneC0</w:t>
            </w:r>
            <w:r>
              <w:rPr>
                <w:rFonts w:hint="eastAsia"/>
                <w:lang w:eastAsia="zh-TW"/>
              </w:rPr>
              <w:t>R</w:t>
            </w:r>
            <w:r w:rsidRPr="00BA2EBC">
              <w:t>_m</w:t>
            </w:r>
          </w:p>
        </w:tc>
        <w:tc>
          <w:tcPr>
            <w:tcW w:w="4672" w:type="dxa"/>
          </w:tcPr>
          <w:p w14:paraId="0341926F" w14:textId="17C99B50" w:rsidR="00F630E9" w:rsidRDefault="00F630E9" w:rsidP="00F630E9">
            <w:pPr>
              <w:pStyle w:val="a1"/>
              <w:rPr>
                <w:lang w:eastAsia="zh-TW"/>
              </w:rPr>
            </w:pPr>
            <w:r>
              <w:rPr>
                <w:rFonts w:hint="eastAsia"/>
                <w:lang w:eastAsia="zh-TW"/>
              </w:rPr>
              <w:t>估測右車道線距離</w:t>
            </w:r>
          </w:p>
        </w:tc>
      </w:tr>
      <w:tr w:rsidR="00F630E9" w14:paraId="77D0AFE2" w14:textId="77777777" w:rsidTr="00842634">
        <w:tc>
          <w:tcPr>
            <w:tcW w:w="1555" w:type="dxa"/>
          </w:tcPr>
          <w:p w14:paraId="34EACAD2" w14:textId="77777777" w:rsidR="00F630E9" w:rsidRPr="00C2641B" w:rsidRDefault="00F630E9" w:rsidP="00B502B1">
            <w:pPr>
              <w:pStyle w:val="a1"/>
              <w:jc w:val="left"/>
              <w:rPr>
                <w:lang w:eastAsia="zh-TW"/>
              </w:rPr>
            </w:pPr>
          </w:p>
        </w:tc>
        <w:tc>
          <w:tcPr>
            <w:tcW w:w="3402" w:type="dxa"/>
          </w:tcPr>
          <w:p w14:paraId="2E73A6DC" w14:textId="37245931" w:rsidR="00F630E9" w:rsidRPr="00BA2EBC" w:rsidRDefault="00F630E9" w:rsidP="00F630E9">
            <w:pPr>
              <w:pStyle w:val="a1"/>
              <w:rPr>
                <w:lang w:eastAsia="zh-TW"/>
              </w:rPr>
            </w:pPr>
            <w:r w:rsidRPr="00BA2EBC">
              <w:t>VPER_EstLaneC1</w:t>
            </w:r>
            <w:r>
              <w:rPr>
                <w:rFonts w:hint="eastAsia"/>
                <w:lang w:eastAsia="zh-TW"/>
              </w:rPr>
              <w:t xml:space="preserve"> R</w:t>
            </w:r>
            <w:r w:rsidRPr="00BA2EBC">
              <w:t xml:space="preserve"> _rad</w:t>
            </w:r>
          </w:p>
        </w:tc>
        <w:tc>
          <w:tcPr>
            <w:tcW w:w="4672" w:type="dxa"/>
          </w:tcPr>
          <w:p w14:paraId="25D50294" w14:textId="0AD88CC5" w:rsidR="00F630E9" w:rsidRDefault="00F630E9" w:rsidP="00F630E9">
            <w:pPr>
              <w:pStyle w:val="a1"/>
              <w:rPr>
                <w:lang w:eastAsia="zh-TW"/>
              </w:rPr>
            </w:pPr>
            <w:r>
              <w:rPr>
                <w:rFonts w:hint="eastAsia"/>
                <w:lang w:eastAsia="zh-TW"/>
              </w:rPr>
              <w:t>估測右車道線斜率</w:t>
            </w:r>
          </w:p>
        </w:tc>
      </w:tr>
      <w:tr w:rsidR="00F630E9" w14:paraId="1013F96C" w14:textId="77777777" w:rsidTr="00842634">
        <w:tc>
          <w:tcPr>
            <w:tcW w:w="1555" w:type="dxa"/>
          </w:tcPr>
          <w:p w14:paraId="1BF85792" w14:textId="77777777" w:rsidR="00F630E9" w:rsidRPr="00C2641B" w:rsidRDefault="00F630E9" w:rsidP="00B502B1">
            <w:pPr>
              <w:pStyle w:val="a1"/>
              <w:jc w:val="left"/>
              <w:rPr>
                <w:lang w:eastAsia="zh-TW"/>
              </w:rPr>
            </w:pPr>
          </w:p>
        </w:tc>
        <w:tc>
          <w:tcPr>
            <w:tcW w:w="3402" w:type="dxa"/>
          </w:tcPr>
          <w:p w14:paraId="21442B79" w14:textId="4D9CC1CD" w:rsidR="00F630E9" w:rsidRPr="00BA2EBC" w:rsidRDefault="00F630E9" w:rsidP="00F630E9">
            <w:pPr>
              <w:pStyle w:val="a1"/>
              <w:rPr>
                <w:lang w:eastAsia="zh-TW"/>
              </w:rPr>
            </w:pPr>
            <w:r w:rsidRPr="00BA2EBC">
              <w:t>VPER_EstLaneC2</w:t>
            </w:r>
            <w:r>
              <w:rPr>
                <w:rFonts w:hint="eastAsia"/>
                <w:lang w:eastAsia="zh-TW"/>
              </w:rPr>
              <w:t xml:space="preserve"> R</w:t>
            </w:r>
            <w:r w:rsidRPr="00BA2EBC">
              <w:t xml:space="preserve"> _rat</w:t>
            </w:r>
          </w:p>
        </w:tc>
        <w:tc>
          <w:tcPr>
            <w:tcW w:w="4672" w:type="dxa"/>
          </w:tcPr>
          <w:p w14:paraId="4F44739C" w14:textId="5C7F3932" w:rsidR="00F630E9" w:rsidRDefault="00F630E9" w:rsidP="00F630E9">
            <w:pPr>
              <w:pStyle w:val="a1"/>
              <w:rPr>
                <w:lang w:eastAsia="zh-TW"/>
              </w:rPr>
            </w:pPr>
            <w:r>
              <w:rPr>
                <w:rFonts w:hint="eastAsia"/>
                <w:lang w:eastAsia="zh-TW"/>
              </w:rPr>
              <w:t>估測右車道線曲率</w:t>
            </w:r>
          </w:p>
        </w:tc>
      </w:tr>
      <w:tr w:rsidR="00F630E9" w14:paraId="3B4A63CC" w14:textId="77777777" w:rsidTr="00842634">
        <w:tc>
          <w:tcPr>
            <w:tcW w:w="1555" w:type="dxa"/>
          </w:tcPr>
          <w:p w14:paraId="69545E3A" w14:textId="77777777" w:rsidR="00F630E9" w:rsidRPr="00C2641B" w:rsidRDefault="00F630E9" w:rsidP="00B502B1">
            <w:pPr>
              <w:pStyle w:val="a1"/>
              <w:jc w:val="left"/>
              <w:rPr>
                <w:lang w:eastAsia="zh-TW"/>
              </w:rPr>
            </w:pPr>
          </w:p>
        </w:tc>
        <w:tc>
          <w:tcPr>
            <w:tcW w:w="3402" w:type="dxa"/>
          </w:tcPr>
          <w:p w14:paraId="64AFC789" w14:textId="1AC15CD4" w:rsidR="00F630E9" w:rsidRPr="00BA2EBC" w:rsidRDefault="00F630E9" w:rsidP="00F630E9">
            <w:pPr>
              <w:pStyle w:val="a1"/>
              <w:rPr>
                <w:lang w:eastAsia="zh-TW"/>
              </w:rPr>
            </w:pPr>
            <w:r w:rsidRPr="00BA2EBC">
              <w:t>VPER_EstLaneC3</w:t>
            </w:r>
            <w:r>
              <w:rPr>
                <w:rFonts w:hint="eastAsia"/>
                <w:lang w:eastAsia="zh-TW"/>
              </w:rPr>
              <w:t xml:space="preserve"> R</w:t>
            </w:r>
            <w:r w:rsidRPr="00BA2EBC">
              <w:t xml:space="preserve"> _rat</w:t>
            </w:r>
          </w:p>
        </w:tc>
        <w:tc>
          <w:tcPr>
            <w:tcW w:w="4672" w:type="dxa"/>
          </w:tcPr>
          <w:p w14:paraId="4686C543" w14:textId="24F6ED97" w:rsidR="00F630E9" w:rsidRDefault="00F630E9" w:rsidP="00F630E9">
            <w:pPr>
              <w:pStyle w:val="a1"/>
              <w:rPr>
                <w:lang w:eastAsia="zh-TW"/>
              </w:rPr>
            </w:pPr>
            <w:r>
              <w:rPr>
                <w:rFonts w:hint="eastAsia"/>
                <w:lang w:eastAsia="zh-TW"/>
              </w:rPr>
              <w:t>估測右車道線曲率變化率</w:t>
            </w:r>
          </w:p>
        </w:tc>
      </w:tr>
      <w:tr w:rsidR="00F630E9" w14:paraId="08404DA6" w14:textId="77777777" w:rsidTr="00842634">
        <w:tc>
          <w:tcPr>
            <w:tcW w:w="1555" w:type="dxa"/>
          </w:tcPr>
          <w:p w14:paraId="2FE35563" w14:textId="77777777" w:rsidR="00F630E9" w:rsidRPr="00C2641B" w:rsidRDefault="00F630E9" w:rsidP="00B502B1">
            <w:pPr>
              <w:pStyle w:val="a1"/>
              <w:jc w:val="left"/>
              <w:rPr>
                <w:lang w:eastAsia="zh-TW"/>
              </w:rPr>
            </w:pPr>
          </w:p>
        </w:tc>
        <w:tc>
          <w:tcPr>
            <w:tcW w:w="3402" w:type="dxa"/>
          </w:tcPr>
          <w:p w14:paraId="3F4F8D5C" w14:textId="09302B17" w:rsidR="00F630E9" w:rsidRPr="00BA2EBC" w:rsidRDefault="00F630E9" w:rsidP="00F630E9">
            <w:pPr>
              <w:pStyle w:val="a1"/>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4672" w:type="dxa"/>
          </w:tcPr>
          <w:p w14:paraId="69EEC674" w14:textId="09259701" w:rsidR="00F630E9" w:rsidRDefault="00F630E9" w:rsidP="00F630E9">
            <w:pPr>
              <w:pStyle w:val="a1"/>
              <w:rPr>
                <w:lang w:eastAsia="zh-TW"/>
              </w:rPr>
            </w:pPr>
            <w:r>
              <w:rPr>
                <w:rFonts w:hint="eastAsia"/>
                <w:lang w:eastAsia="zh-TW"/>
              </w:rPr>
              <w:t>估測右車道線可視距離</w:t>
            </w:r>
          </w:p>
        </w:tc>
      </w:tr>
      <w:tr w:rsidR="000E3EE7" w14:paraId="6554AF71" w14:textId="77777777" w:rsidTr="00842634">
        <w:tc>
          <w:tcPr>
            <w:tcW w:w="1555" w:type="dxa"/>
          </w:tcPr>
          <w:p w14:paraId="35FDDFB6" w14:textId="31B09898" w:rsidR="000E3EE7" w:rsidRPr="00C2641B" w:rsidRDefault="000E3EE7" w:rsidP="00B502B1">
            <w:pPr>
              <w:pStyle w:val="a1"/>
              <w:jc w:val="left"/>
              <w:rPr>
                <w:lang w:eastAsia="zh-TW"/>
              </w:rPr>
            </w:pPr>
          </w:p>
        </w:tc>
        <w:tc>
          <w:tcPr>
            <w:tcW w:w="3402" w:type="dxa"/>
          </w:tcPr>
          <w:p w14:paraId="677C0AD4" w14:textId="7C1E917D" w:rsidR="000E3EE7" w:rsidRPr="00360FA0" w:rsidRDefault="000E3EE7" w:rsidP="000E3EE7">
            <w:pPr>
              <w:pStyle w:val="a1"/>
              <w:rPr>
                <w:lang w:eastAsia="zh-TW"/>
              </w:rPr>
            </w:pPr>
            <w:r w:rsidRPr="00CB683F">
              <w:t>OptLaneC0</w:t>
            </w:r>
            <w:r>
              <w:rPr>
                <w:rFonts w:hint="eastAsia"/>
                <w:lang w:eastAsia="zh-TW"/>
              </w:rPr>
              <w:t>L</w:t>
            </w:r>
          </w:p>
        </w:tc>
        <w:tc>
          <w:tcPr>
            <w:tcW w:w="4672" w:type="dxa"/>
          </w:tcPr>
          <w:p w14:paraId="1CB84C52" w14:textId="342EE3F4" w:rsidR="000E3EE7" w:rsidRDefault="000E3EE7" w:rsidP="000E3EE7">
            <w:pPr>
              <w:pStyle w:val="a1"/>
              <w:rPr>
                <w:lang w:eastAsia="zh-TW"/>
              </w:rPr>
            </w:pPr>
            <w:r>
              <w:rPr>
                <w:rFonts w:hint="eastAsia"/>
                <w:lang w:eastAsia="zh-TW"/>
              </w:rPr>
              <w:t>最佳左車道線距離</w:t>
            </w:r>
          </w:p>
        </w:tc>
      </w:tr>
      <w:tr w:rsidR="000E3EE7" w14:paraId="5DD62E6D" w14:textId="77777777" w:rsidTr="00842634">
        <w:tc>
          <w:tcPr>
            <w:tcW w:w="1555" w:type="dxa"/>
          </w:tcPr>
          <w:p w14:paraId="1FF1F806" w14:textId="77777777" w:rsidR="000E3EE7" w:rsidRPr="00C2641B" w:rsidRDefault="000E3EE7" w:rsidP="00B502B1">
            <w:pPr>
              <w:pStyle w:val="a1"/>
              <w:jc w:val="left"/>
              <w:rPr>
                <w:lang w:eastAsia="zh-TW"/>
              </w:rPr>
            </w:pPr>
          </w:p>
        </w:tc>
        <w:tc>
          <w:tcPr>
            <w:tcW w:w="3402" w:type="dxa"/>
          </w:tcPr>
          <w:p w14:paraId="20C4CB5C" w14:textId="2B047C0A" w:rsidR="000E3EE7" w:rsidRPr="00360FA0" w:rsidRDefault="000E3EE7" w:rsidP="000E3EE7">
            <w:pPr>
              <w:pStyle w:val="a1"/>
              <w:rPr>
                <w:lang w:eastAsia="zh-TW"/>
              </w:rPr>
            </w:pPr>
            <w:r w:rsidRPr="00CB683F">
              <w:t>OptLaneC1</w:t>
            </w:r>
            <w:r>
              <w:rPr>
                <w:rFonts w:hint="eastAsia"/>
                <w:lang w:eastAsia="zh-TW"/>
              </w:rPr>
              <w:t xml:space="preserve"> L</w:t>
            </w:r>
          </w:p>
        </w:tc>
        <w:tc>
          <w:tcPr>
            <w:tcW w:w="4672" w:type="dxa"/>
          </w:tcPr>
          <w:p w14:paraId="38BA4AD9" w14:textId="04F38620" w:rsidR="000E3EE7" w:rsidRDefault="000E3EE7" w:rsidP="000E3EE7">
            <w:pPr>
              <w:pStyle w:val="a1"/>
              <w:rPr>
                <w:lang w:eastAsia="zh-TW"/>
              </w:rPr>
            </w:pPr>
            <w:r>
              <w:rPr>
                <w:rFonts w:hint="eastAsia"/>
                <w:lang w:eastAsia="zh-TW"/>
              </w:rPr>
              <w:t>最佳左車道線斜率</w:t>
            </w:r>
          </w:p>
        </w:tc>
      </w:tr>
      <w:tr w:rsidR="000E3EE7" w14:paraId="6C242C89" w14:textId="77777777" w:rsidTr="00842634">
        <w:tc>
          <w:tcPr>
            <w:tcW w:w="1555" w:type="dxa"/>
          </w:tcPr>
          <w:p w14:paraId="7CBFE79B" w14:textId="77777777" w:rsidR="000E3EE7" w:rsidRPr="00C2641B" w:rsidRDefault="000E3EE7" w:rsidP="00B502B1">
            <w:pPr>
              <w:pStyle w:val="a1"/>
              <w:jc w:val="left"/>
              <w:rPr>
                <w:lang w:eastAsia="zh-TW"/>
              </w:rPr>
            </w:pPr>
          </w:p>
        </w:tc>
        <w:tc>
          <w:tcPr>
            <w:tcW w:w="3402" w:type="dxa"/>
          </w:tcPr>
          <w:p w14:paraId="6925279B" w14:textId="66B3B459" w:rsidR="000E3EE7" w:rsidRPr="00360FA0" w:rsidRDefault="000E3EE7" w:rsidP="000E3EE7">
            <w:pPr>
              <w:pStyle w:val="a1"/>
              <w:rPr>
                <w:lang w:eastAsia="zh-TW"/>
              </w:rPr>
            </w:pPr>
            <w:r w:rsidRPr="00CB683F">
              <w:t>OptLaneC2</w:t>
            </w:r>
            <w:r>
              <w:rPr>
                <w:rFonts w:hint="eastAsia"/>
                <w:lang w:eastAsia="zh-TW"/>
              </w:rPr>
              <w:t xml:space="preserve"> L</w:t>
            </w:r>
          </w:p>
        </w:tc>
        <w:tc>
          <w:tcPr>
            <w:tcW w:w="4672" w:type="dxa"/>
          </w:tcPr>
          <w:p w14:paraId="516D60B7" w14:textId="0D6D2F94" w:rsidR="000E3EE7" w:rsidRDefault="000E3EE7" w:rsidP="000E3EE7">
            <w:pPr>
              <w:pStyle w:val="a1"/>
              <w:rPr>
                <w:lang w:eastAsia="zh-TW"/>
              </w:rPr>
            </w:pPr>
            <w:r>
              <w:rPr>
                <w:rFonts w:hint="eastAsia"/>
                <w:lang w:eastAsia="zh-TW"/>
              </w:rPr>
              <w:t>最佳左車道線曲率</w:t>
            </w:r>
          </w:p>
        </w:tc>
      </w:tr>
      <w:tr w:rsidR="000E3EE7" w14:paraId="2CEED329" w14:textId="77777777" w:rsidTr="00842634">
        <w:tc>
          <w:tcPr>
            <w:tcW w:w="1555" w:type="dxa"/>
          </w:tcPr>
          <w:p w14:paraId="42CD7EBA" w14:textId="77777777" w:rsidR="000E3EE7" w:rsidRPr="00C2641B" w:rsidRDefault="000E3EE7" w:rsidP="00B502B1">
            <w:pPr>
              <w:pStyle w:val="a1"/>
              <w:jc w:val="left"/>
              <w:rPr>
                <w:lang w:eastAsia="zh-TW"/>
              </w:rPr>
            </w:pPr>
          </w:p>
        </w:tc>
        <w:tc>
          <w:tcPr>
            <w:tcW w:w="3402" w:type="dxa"/>
          </w:tcPr>
          <w:p w14:paraId="60838241" w14:textId="422422D0" w:rsidR="000E3EE7" w:rsidRPr="00360FA0" w:rsidRDefault="000E3EE7" w:rsidP="000E3EE7">
            <w:pPr>
              <w:pStyle w:val="a1"/>
              <w:rPr>
                <w:lang w:eastAsia="zh-TW"/>
              </w:rPr>
            </w:pPr>
            <w:r w:rsidRPr="00CB683F">
              <w:t>OptLaneC3</w:t>
            </w:r>
            <w:r>
              <w:rPr>
                <w:rFonts w:hint="eastAsia"/>
                <w:lang w:eastAsia="zh-TW"/>
              </w:rPr>
              <w:t xml:space="preserve"> L</w:t>
            </w:r>
          </w:p>
        </w:tc>
        <w:tc>
          <w:tcPr>
            <w:tcW w:w="4672" w:type="dxa"/>
          </w:tcPr>
          <w:p w14:paraId="3028EBE7" w14:textId="30C6EBDA" w:rsidR="000E3EE7" w:rsidRDefault="000E3EE7" w:rsidP="000E3EE7">
            <w:pPr>
              <w:pStyle w:val="a1"/>
              <w:rPr>
                <w:lang w:eastAsia="zh-TW"/>
              </w:rPr>
            </w:pPr>
            <w:r>
              <w:rPr>
                <w:rFonts w:hint="eastAsia"/>
                <w:lang w:eastAsia="zh-TW"/>
              </w:rPr>
              <w:t>最佳左車道線曲率變化率</w:t>
            </w:r>
          </w:p>
        </w:tc>
      </w:tr>
      <w:tr w:rsidR="000E3EE7" w14:paraId="12D14F5F" w14:textId="77777777" w:rsidTr="00842634">
        <w:tc>
          <w:tcPr>
            <w:tcW w:w="1555" w:type="dxa"/>
          </w:tcPr>
          <w:p w14:paraId="6127A85B" w14:textId="77777777" w:rsidR="000E3EE7" w:rsidRPr="00C2641B" w:rsidRDefault="000E3EE7" w:rsidP="00B502B1">
            <w:pPr>
              <w:pStyle w:val="a1"/>
              <w:jc w:val="left"/>
              <w:rPr>
                <w:lang w:eastAsia="zh-TW"/>
              </w:rPr>
            </w:pPr>
          </w:p>
        </w:tc>
        <w:tc>
          <w:tcPr>
            <w:tcW w:w="3402" w:type="dxa"/>
          </w:tcPr>
          <w:p w14:paraId="49728A71" w14:textId="78F07D74" w:rsidR="000E3EE7" w:rsidRPr="00360FA0" w:rsidRDefault="000E3EE7" w:rsidP="000E3EE7">
            <w:pPr>
              <w:pStyle w:val="a1"/>
              <w:rPr>
                <w:lang w:eastAsia="zh-TW"/>
              </w:rPr>
            </w:pPr>
            <w:proofErr w:type="spellStart"/>
            <w:r w:rsidRPr="00CB683F">
              <w:t>OptViewRange</w:t>
            </w:r>
            <w:proofErr w:type="spellEnd"/>
            <w:r w:rsidRPr="00CB683F">
              <w:t>_</w:t>
            </w:r>
            <w:r>
              <w:rPr>
                <w:rFonts w:hint="eastAsia"/>
                <w:lang w:eastAsia="zh-TW"/>
              </w:rPr>
              <w:t xml:space="preserve"> L</w:t>
            </w:r>
          </w:p>
        </w:tc>
        <w:tc>
          <w:tcPr>
            <w:tcW w:w="4672" w:type="dxa"/>
          </w:tcPr>
          <w:p w14:paraId="4A35F3A8" w14:textId="5A52CEAE" w:rsidR="000E3EE7" w:rsidRDefault="000E3EE7" w:rsidP="000E3EE7">
            <w:pPr>
              <w:pStyle w:val="a1"/>
              <w:rPr>
                <w:lang w:eastAsia="zh-TW"/>
              </w:rPr>
            </w:pPr>
            <w:r>
              <w:rPr>
                <w:rFonts w:hint="eastAsia"/>
                <w:lang w:eastAsia="zh-TW"/>
              </w:rPr>
              <w:t>最佳左車道線可視距離</w:t>
            </w:r>
          </w:p>
        </w:tc>
      </w:tr>
      <w:tr w:rsidR="000E3EE7" w14:paraId="4B7A8524" w14:textId="77777777" w:rsidTr="00842634">
        <w:tc>
          <w:tcPr>
            <w:tcW w:w="1555" w:type="dxa"/>
          </w:tcPr>
          <w:p w14:paraId="02DEB31A" w14:textId="77777777" w:rsidR="000E3EE7" w:rsidRPr="00C2641B" w:rsidRDefault="000E3EE7" w:rsidP="00B502B1">
            <w:pPr>
              <w:pStyle w:val="a1"/>
              <w:jc w:val="left"/>
              <w:rPr>
                <w:lang w:eastAsia="zh-TW"/>
              </w:rPr>
            </w:pPr>
          </w:p>
        </w:tc>
        <w:tc>
          <w:tcPr>
            <w:tcW w:w="3402" w:type="dxa"/>
          </w:tcPr>
          <w:p w14:paraId="348999C7" w14:textId="4BFB3FCB" w:rsidR="000E3EE7" w:rsidRPr="00360FA0" w:rsidRDefault="000E3EE7" w:rsidP="000E3EE7">
            <w:pPr>
              <w:pStyle w:val="a1"/>
              <w:rPr>
                <w:lang w:eastAsia="zh-TW"/>
              </w:rPr>
            </w:pPr>
            <w:r w:rsidRPr="00CB683F">
              <w:t>OptLaneC0R</w:t>
            </w:r>
          </w:p>
        </w:tc>
        <w:tc>
          <w:tcPr>
            <w:tcW w:w="4672" w:type="dxa"/>
          </w:tcPr>
          <w:p w14:paraId="1DDD3D04" w14:textId="35CFC3CD" w:rsidR="000E3EE7" w:rsidRDefault="000E3EE7" w:rsidP="000E3EE7">
            <w:pPr>
              <w:pStyle w:val="a1"/>
              <w:rPr>
                <w:lang w:eastAsia="zh-TW"/>
              </w:rPr>
            </w:pPr>
            <w:r>
              <w:rPr>
                <w:rFonts w:hint="eastAsia"/>
                <w:lang w:eastAsia="zh-TW"/>
              </w:rPr>
              <w:t>最佳右車道線距離</w:t>
            </w:r>
          </w:p>
        </w:tc>
      </w:tr>
      <w:tr w:rsidR="000E3EE7" w14:paraId="19F9DDA2" w14:textId="77777777" w:rsidTr="00842634">
        <w:tc>
          <w:tcPr>
            <w:tcW w:w="1555" w:type="dxa"/>
          </w:tcPr>
          <w:p w14:paraId="7B47E992" w14:textId="77777777" w:rsidR="000E3EE7" w:rsidRPr="00C2641B" w:rsidRDefault="000E3EE7" w:rsidP="00B502B1">
            <w:pPr>
              <w:pStyle w:val="a1"/>
              <w:jc w:val="left"/>
              <w:rPr>
                <w:lang w:eastAsia="zh-TW"/>
              </w:rPr>
            </w:pPr>
          </w:p>
        </w:tc>
        <w:tc>
          <w:tcPr>
            <w:tcW w:w="3402" w:type="dxa"/>
          </w:tcPr>
          <w:p w14:paraId="10D884D2" w14:textId="00CB1AA7" w:rsidR="000E3EE7" w:rsidRPr="00360FA0" w:rsidRDefault="000E3EE7" w:rsidP="000E3EE7">
            <w:pPr>
              <w:pStyle w:val="a1"/>
              <w:rPr>
                <w:lang w:eastAsia="zh-TW"/>
              </w:rPr>
            </w:pPr>
            <w:r w:rsidRPr="00CB683F">
              <w:t>OptLaneC1R</w:t>
            </w:r>
          </w:p>
        </w:tc>
        <w:tc>
          <w:tcPr>
            <w:tcW w:w="4672" w:type="dxa"/>
          </w:tcPr>
          <w:p w14:paraId="5D6C2CA7" w14:textId="7E975A19" w:rsidR="000E3EE7" w:rsidRDefault="000E3EE7" w:rsidP="000E3EE7">
            <w:pPr>
              <w:pStyle w:val="a1"/>
              <w:rPr>
                <w:lang w:eastAsia="zh-TW"/>
              </w:rPr>
            </w:pPr>
            <w:r>
              <w:rPr>
                <w:rFonts w:hint="eastAsia"/>
                <w:lang w:eastAsia="zh-TW"/>
              </w:rPr>
              <w:t>最佳右車道線斜率</w:t>
            </w:r>
          </w:p>
        </w:tc>
      </w:tr>
      <w:tr w:rsidR="000E3EE7" w14:paraId="41B6415E" w14:textId="77777777" w:rsidTr="00842634">
        <w:tc>
          <w:tcPr>
            <w:tcW w:w="1555" w:type="dxa"/>
          </w:tcPr>
          <w:p w14:paraId="21B856F6" w14:textId="77777777" w:rsidR="000E3EE7" w:rsidRPr="00C2641B" w:rsidRDefault="000E3EE7" w:rsidP="00B502B1">
            <w:pPr>
              <w:pStyle w:val="a1"/>
              <w:jc w:val="left"/>
              <w:rPr>
                <w:lang w:eastAsia="zh-TW"/>
              </w:rPr>
            </w:pPr>
          </w:p>
        </w:tc>
        <w:tc>
          <w:tcPr>
            <w:tcW w:w="3402" w:type="dxa"/>
          </w:tcPr>
          <w:p w14:paraId="37ECDD4E" w14:textId="0ACA2C39" w:rsidR="000E3EE7" w:rsidRPr="00360FA0" w:rsidRDefault="000E3EE7" w:rsidP="000E3EE7">
            <w:pPr>
              <w:pStyle w:val="a1"/>
              <w:rPr>
                <w:lang w:eastAsia="zh-TW"/>
              </w:rPr>
            </w:pPr>
            <w:r w:rsidRPr="00CB683F">
              <w:t>OptLaneC2R</w:t>
            </w:r>
          </w:p>
        </w:tc>
        <w:tc>
          <w:tcPr>
            <w:tcW w:w="4672" w:type="dxa"/>
          </w:tcPr>
          <w:p w14:paraId="14F2CD2F" w14:textId="0F686DFE" w:rsidR="000E3EE7" w:rsidRDefault="000E3EE7" w:rsidP="000E3EE7">
            <w:pPr>
              <w:pStyle w:val="a1"/>
              <w:rPr>
                <w:lang w:eastAsia="zh-TW"/>
              </w:rPr>
            </w:pPr>
            <w:r>
              <w:rPr>
                <w:rFonts w:hint="eastAsia"/>
                <w:lang w:eastAsia="zh-TW"/>
              </w:rPr>
              <w:t>最佳右車道線曲率</w:t>
            </w:r>
          </w:p>
        </w:tc>
      </w:tr>
      <w:tr w:rsidR="000E3EE7" w14:paraId="6ADF9926" w14:textId="77777777" w:rsidTr="00842634">
        <w:tc>
          <w:tcPr>
            <w:tcW w:w="1555" w:type="dxa"/>
          </w:tcPr>
          <w:p w14:paraId="07F67CF5" w14:textId="77777777" w:rsidR="000E3EE7" w:rsidRPr="00C2641B" w:rsidRDefault="000E3EE7" w:rsidP="00B502B1">
            <w:pPr>
              <w:pStyle w:val="a1"/>
              <w:jc w:val="left"/>
              <w:rPr>
                <w:lang w:eastAsia="zh-TW"/>
              </w:rPr>
            </w:pPr>
          </w:p>
        </w:tc>
        <w:tc>
          <w:tcPr>
            <w:tcW w:w="3402" w:type="dxa"/>
          </w:tcPr>
          <w:p w14:paraId="16247343" w14:textId="090F38FD" w:rsidR="000E3EE7" w:rsidRPr="00360FA0" w:rsidRDefault="000E3EE7" w:rsidP="000E3EE7">
            <w:pPr>
              <w:pStyle w:val="a1"/>
              <w:rPr>
                <w:lang w:eastAsia="zh-TW"/>
              </w:rPr>
            </w:pPr>
            <w:r w:rsidRPr="00CB683F">
              <w:t>OptLaneC3R</w:t>
            </w:r>
          </w:p>
        </w:tc>
        <w:tc>
          <w:tcPr>
            <w:tcW w:w="4672" w:type="dxa"/>
          </w:tcPr>
          <w:p w14:paraId="0F6683EB" w14:textId="345054F5" w:rsidR="000E3EE7" w:rsidRDefault="000E3EE7" w:rsidP="000E3EE7">
            <w:pPr>
              <w:pStyle w:val="a1"/>
              <w:rPr>
                <w:lang w:eastAsia="zh-TW"/>
              </w:rPr>
            </w:pPr>
            <w:r>
              <w:rPr>
                <w:rFonts w:hint="eastAsia"/>
                <w:lang w:eastAsia="zh-TW"/>
              </w:rPr>
              <w:t>最佳右車道線曲率變化率</w:t>
            </w:r>
          </w:p>
        </w:tc>
      </w:tr>
      <w:tr w:rsidR="000E3EE7" w14:paraId="4957AD82" w14:textId="77777777" w:rsidTr="00842634">
        <w:tc>
          <w:tcPr>
            <w:tcW w:w="1555" w:type="dxa"/>
          </w:tcPr>
          <w:p w14:paraId="1F032B49" w14:textId="77777777" w:rsidR="000E3EE7" w:rsidRPr="00C2641B" w:rsidRDefault="000E3EE7" w:rsidP="00B502B1">
            <w:pPr>
              <w:pStyle w:val="a1"/>
              <w:jc w:val="left"/>
              <w:rPr>
                <w:lang w:eastAsia="zh-TW"/>
              </w:rPr>
            </w:pPr>
          </w:p>
        </w:tc>
        <w:tc>
          <w:tcPr>
            <w:tcW w:w="3402" w:type="dxa"/>
          </w:tcPr>
          <w:p w14:paraId="57A05953" w14:textId="2809FC52" w:rsidR="000E3EE7" w:rsidRPr="00360FA0" w:rsidRDefault="000E3EE7" w:rsidP="000E3EE7">
            <w:pPr>
              <w:pStyle w:val="a1"/>
              <w:rPr>
                <w:lang w:eastAsia="zh-TW"/>
              </w:rPr>
            </w:pPr>
            <w:proofErr w:type="spellStart"/>
            <w:r w:rsidRPr="00CB683F">
              <w:t>OptViewRange_R</w:t>
            </w:r>
            <w:proofErr w:type="spellEnd"/>
          </w:p>
        </w:tc>
        <w:tc>
          <w:tcPr>
            <w:tcW w:w="4672" w:type="dxa"/>
          </w:tcPr>
          <w:p w14:paraId="3D8F9BC5" w14:textId="08D810E0" w:rsidR="000E3EE7" w:rsidRDefault="000E3EE7" w:rsidP="000E3EE7">
            <w:pPr>
              <w:pStyle w:val="a1"/>
              <w:rPr>
                <w:lang w:eastAsia="zh-TW"/>
              </w:rPr>
            </w:pPr>
            <w:r>
              <w:rPr>
                <w:rFonts w:hint="eastAsia"/>
                <w:lang w:eastAsia="zh-TW"/>
              </w:rPr>
              <w:t>最佳右車道線可視距離</w:t>
            </w:r>
          </w:p>
        </w:tc>
      </w:tr>
      <w:tr w:rsidR="00061395" w14:paraId="1758DE58" w14:textId="77777777" w:rsidTr="00842634">
        <w:tc>
          <w:tcPr>
            <w:tcW w:w="1555" w:type="dxa"/>
          </w:tcPr>
          <w:p w14:paraId="5AC46BAE" w14:textId="77777777" w:rsidR="00061395" w:rsidRPr="00C2641B" w:rsidRDefault="00061395" w:rsidP="00B502B1">
            <w:pPr>
              <w:pStyle w:val="a1"/>
              <w:jc w:val="left"/>
              <w:rPr>
                <w:lang w:eastAsia="zh-TW"/>
              </w:rPr>
            </w:pPr>
          </w:p>
        </w:tc>
        <w:tc>
          <w:tcPr>
            <w:tcW w:w="3402" w:type="dxa"/>
          </w:tcPr>
          <w:p w14:paraId="3C63E06E" w14:textId="126FC793" w:rsidR="00061395" w:rsidRPr="00CB683F" w:rsidRDefault="00061395" w:rsidP="00061395">
            <w:pPr>
              <w:pStyle w:val="a1"/>
            </w:pPr>
            <w:r w:rsidRPr="00554704">
              <w:t>VPER_RLCenterLineC0_m</w:t>
            </w:r>
          </w:p>
        </w:tc>
        <w:tc>
          <w:tcPr>
            <w:tcW w:w="4672" w:type="dxa"/>
          </w:tcPr>
          <w:p w14:paraId="5EA5BD37" w14:textId="5A50C697" w:rsidR="00061395" w:rsidRDefault="00A412A0" w:rsidP="00061395">
            <w:pPr>
              <w:pStyle w:val="a1"/>
              <w:rPr>
                <w:lang w:eastAsia="zh-TW"/>
              </w:rPr>
            </w:pPr>
            <w:r>
              <w:rPr>
                <w:rFonts w:hint="eastAsia"/>
                <w:lang w:eastAsia="zh-TW"/>
              </w:rPr>
              <w:t>左右車道線有效之</w:t>
            </w:r>
            <w:r w:rsidR="00061395">
              <w:rPr>
                <w:rFonts w:hint="eastAsia"/>
                <w:lang w:eastAsia="zh-TW"/>
              </w:rPr>
              <w:t>車道中心線距離</w:t>
            </w:r>
          </w:p>
        </w:tc>
      </w:tr>
      <w:tr w:rsidR="00061395" w14:paraId="4C29AF87" w14:textId="77777777" w:rsidTr="00842634">
        <w:tc>
          <w:tcPr>
            <w:tcW w:w="1555" w:type="dxa"/>
          </w:tcPr>
          <w:p w14:paraId="47569702" w14:textId="77777777" w:rsidR="00061395" w:rsidRPr="00C2641B" w:rsidRDefault="00061395" w:rsidP="00B502B1">
            <w:pPr>
              <w:pStyle w:val="a1"/>
              <w:jc w:val="left"/>
              <w:rPr>
                <w:lang w:eastAsia="zh-TW"/>
              </w:rPr>
            </w:pPr>
          </w:p>
        </w:tc>
        <w:tc>
          <w:tcPr>
            <w:tcW w:w="3402" w:type="dxa"/>
          </w:tcPr>
          <w:p w14:paraId="5FEBF4AD" w14:textId="654803C7" w:rsidR="00061395" w:rsidRPr="00CB683F" w:rsidRDefault="00061395" w:rsidP="00061395">
            <w:pPr>
              <w:pStyle w:val="a1"/>
            </w:pPr>
            <w:r w:rsidRPr="00554704">
              <w:t>VPER_RCenterLineC0_m</w:t>
            </w:r>
          </w:p>
        </w:tc>
        <w:tc>
          <w:tcPr>
            <w:tcW w:w="4672" w:type="dxa"/>
          </w:tcPr>
          <w:p w14:paraId="7A167F97" w14:textId="48461DD9" w:rsidR="00061395" w:rsidRDefault="003B4220" w:rsidP="00061395">
            <w:pPr>
              <w:pStyle w:val="a1"/>
              <w:rPr>
                <w:lang w:eastAsia="zh-TW"/>
              </w:rPr>
            </w:pPr>
            <w:r>
              <w:rPr>
                <w:rFonts w:hint="eastAsia"/>
                <w:lang w:eastAsia="zh-TW"/>
              </w:rPr>
              <w:t>右車道線有效之</w:t>
            </w:r>
            <w:r w:rsidR="00801299">
              <w:rPr>
                <w:rFonts w:hint="eastAsia"/>
                <w:lang w:eastAsia="zh-TW"/>
              </w:rPr>
              <w:t>車道中心線距離</w:t>
            </w:r>
          </w:p>
        </w:tc>
      </w:tr>
      <w:tr w:rsidR="00061395" w14:paraId="78D5350B" w14:textId="77777777" w:rsidTr="00842634">
        <w:tc>
          <w:tcPr>
            <w:tcW w:w="1555" w:type="dxa"/>
          </w:tcPr>
          <w:p w14:paraId="763FA8A1" w14:textId="77777777" w:rsidR="00061395" w:rsidRPr="00C2641B" w:rsidRDefault="00061395" w:rsidP="00B502B1">
            <w:pPr>
              <w:pStyle w:val="a1"/>
              <w:jc w:val="left"/>
              <w:rPr>
                <w:lang w:eastAsia="zh-TW"/>
              </w:rPr>
            </w:pPr>
          </w:p>
        </w:tc>
        <w:tc>
          <w:tcPr>
            <w:tcW w:w="3402" w:type="dxa"/>
          </w:tcPr>
          <w:p w14:paraId="0335197C" w14:textId="16C5DE09" w:rsidR="00061395" w:rsidRPr="00CB683F" w:rsidRDefault="00061395" w:rsidP="00061395">
            <w:pPr>
              <w:pStyle w:val="a1"/>
            </w:pPr>
            <w:r w:rsidRPr="00554704">
              <w:t>VPER_LCenterLineC0_m</w:t>
            </w:r>
          </w:p>
        </w:tc>
        <w:tc>
          <w:tcPr>
            <w:tcW w:w="4672" w:type="dxa"/>
          </w:tcPr>
          <w:p w14:paraId="271F5A3A" w14:textId="44F3E25A" w:rsidR="00061395" w:rsidRDefault="003B4220" w:rsidP="00061395">
            <w:pPr>
              <w:pStyle w:val="a1"/>
              <w:rPr>
                <w:lang w:eastAsia="zh-TW"/>
              </w:rPr>
            </w:pPr>
            <w:r>
              <w:rPr>
                <w:rFonts w:hint="eastAsia"/>
                <w:lang w:eastAsia="zh-TW"/>
              </w:rPr>
              <w:t>左車道線有效之</w:t>
            </w:r>
            <w:r w:rsidR="00801299">
              <w:rPr>
                <w:rFonts w:hint="eastAsia"/>
                <w:lang w:eastAsia="zh-TW"/>
              </w:rPr>
              <w:t>車道中心線距離</w:t>
            </w:r>
          </w:p>
        </w:tc>
      </w:tr>
      <w:tr w:rsidR="00061395" w14:paraId="3818A06D" w14:textId="77777777" w:rsidTr="00842634">
        <w:tc>
          <w:tcPr>
            <w:tcW w:w="1555" w:type="dxa"/>
          </w:tcPr>
          <w:p w14:paraId="2660CCE7" w14:textId="77777777" w:rsidR="00061395" w:rsidRPr="00C2641B" w:rsidRDefault="00061395" w:rsidP="00B502B1">
            <w:pPr>
              <w:pStyle w:val="a1"/>
              <w:jc w:val="left"/>
              <w:rPr>
                <w:lang w:eastAsia="zh-TW"/>
              </w:rPr>
            </w:pPr>
          </w:p>
        </w:tc>
        <w:tc>
          <w:tcPr>
            <w:tcW w:w="3402" w:type="dxa"/>
          </w:tcPr>
          <w:p w14:paraId="6AA16E97" w14:textId="3FE3B299" w:rsidR="00061395" w:rsidRPr="00CB683F" w:rsidRDefault="00061395" w:rsidP="00061395">
            <w:pPr>
              <w:pStyle w:val="a1"/>
            </w:pPr>
            <w:r w:rsidRPr="00554704">
              <w:t>VPER_EstCenterLineC0_m</w:t>
            </w:r>
          </w:p>
        </w:tc>
        <w:tc>
          <w:tcPr>
            <w:tcW w:w="4672" w:type="dxa"/>
          </w:tcPr>
          <w:p w14:paraId="4E1C8B4B" w14:textId="4EA9A5EC" w:rsidR="00061395" w:rsidRDefault="003B4220" w:rsidP="00061395">
            <w:pPr>
              <w:pStyle w:val="a1"/>
              <w:rPr>
                <w:lang w:eastAsia="zh-TW"/>
              </w:rPr>
            </w:pPr>
            <w:r>
              <w:rPr>
                <w:rFonts w:hint="eastAsia"/>
                <w:lang w:eastAsia="zh-TW"/>
              </w:rPr>
              <w:t>左右車道線有效之</w:t>
            </w:r>
            <w:r w:rsidR="00801299">
              <w:rPr>
                <w:rFonts w:hint="eastAsia"/>
                <w:lang w:eastAsia="zh-TW"/>
              </w:rPr>
              <w:t>車道中心線距離</w:t>
            </w:r>
          </w:p>
        </w:tc>
      </w:tr>
      <w:tr w:rsidR="0063227A" w14:paraId="413DC995" w14:textId="77777777" w:rsidTr="00842634">
        <w:tc>
          <w:tcPr>
            <w:tcW w:w="1555" w:type="dxa"/>
          </w:tcPr>
          <w:p w14:paraId="23CF49D2" w14:textId="77777777" w:rsidR="0063227A" w:rsidRPr="00C2641B" w:rsidRDefault="0063227A" w:rsidP="00B502B1">
            <w:pPr>
              <w:pStyle w:val="a1"/>
              <w:jc w:val="left"/>
              <w:rPr>
                <w:lang w:eastAsia="zh-TW"/>
              </w:rPr>
            </w:pPr>
          </w:p>
        </w:tc>
        <w:tc>
          <w:tcPr>
            <w:tcW w:w="3402" w:type="dxa"/>
          </w:tcPr>
          <w:p w14:paraId="624FB70F" w14:textId="3E8BAD8B" w:rsidR="0063227A" w:rsidRPr="00CB683F" w:rsidRDefault="0063227A" w:rsidP="0063227A">
            <w:pPr>
              <w:pStyle w:val="a1"/>
              <w:rPr>
                <w:lang w:eastAsia="zh-TW"/>
              </w:rPr>
            </w:pPr>
            <w:r w:rsidRPr="00554704">
              <w:t>VPER_RLCenterLineC</w:t>
            </w:r>
            <w:r>
              <w:rPr>
                <w:rFonts w:hint="eastAsia"/>
                <w:lang w:eastAsia="zh-TW"/>
              </w:rPr>
              <w:t>1</w:t>
            </w:r>
            <w:r w:rsidRPr="00554704">
              <w:t>_</w:t>
            </w:r>
            <w:r w:rsidR="00A70825">
              <w:rPr>
                <w:rFonts w:hint="eastAsia"/>
                <w:lang w:eastAsia="zh-TW"/>
              </w:rPr>
              <w:t>r</w:t>
            </w:r>
            <w:r w:rsidR="00A70825">
              <w:rPr>
                <w:lang w:eastAsia="zh-TW"/>
              </w:rPr>
              <w:t>ad</w:t>
            </w:r>
          </w:p>
        </w:tc>
        <w:tc>
          <w:tcPr>
            <w:tcW w:w="4672" w:type="dxa"/>
          </w:tcPr>
          <w:p w14:paraId="272E9603" w14:textId="01A35C20" w:rsidR="0063227A" w:rsidRDefault="00A412A0" w:rsidP="0063227A">
            <w:pPr>
              <w:pStyle w:val="a1"/>
              <w:rPr>
                <w:lang w:eastAsia="zh-TW"/>
              </w:rPr>
            </w:pPr>
            <w:r>
              <w:rPr>
                <w:rFonts w:hint="eastAsia"/>
                <w:lang w:eastAsia="zh-TW"/>
              </w:rPr>
              <w:t>左右車道線有效之</w:t>
            </w:r>
            <w:r w:rsidR="0063227A">
              <w:rPr>
                <w:rFonts w:hint="eastAsia"/>
                <w:lang w:eastAsia="zh-TW"/>
              </w:rPr>
              <w:t>車道中心線斜率</w:t>
            </w:r>
          </w:p>
        </w:tc>
      </w:tr>
      <w:tr w:rsidR="00801299" w14:paraId="6DE0784E" w14:textId="77777777" w:rsidTr="00842634">
        <w:tc>
          <w:tcPr>
            <w:tcW w:w="1555" w:type="dxa"/>
          </w:tcPr>
          <w:p w14:paraId="7A6B2075" w14:textId="77777777" w:rsidR="00801299" w:rsidRPr="00C2641B" w:rsidRDefault="00801299" w:rsidP="00B502B1">
            <w:pPr>
              <w:pStyle w:val="a1"/>
              <w:jc w:val="left"/>
              <w:rPr>
                <w:lang w:eastAsia="zh-TW"/>
              </w:rPr>
            </w:pPr>
          </w:p>
        </w:tc>
        <w:tc>
          <w:tcPr>
            <w:tcW w:w="3402" w:type="dxa"/>
          </w:tcPr>
          <w:p w14:paraId="7AC925B5" w14:textId="2DEB1ED8" w:rsidR="00801299" w:rsidRPr="00CB683F" w:rsidRDefault="00801299" w:rsidP="00801299">
            <w:pPr>
              <w:pStyle w:val="a1"/>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4672" w:type="dxa"/>
          </w:tcPr>
          <w:p w14:paraId="11B87EAD" w14:textId="5488E390" w:rsidR="00801299" w:rsidRDefault="003B4220" w:rsidP="00801299">
            <w:pPr>
              <w:pStyle w:val="a1"/>
              <w:rPr>
                <w:lang w:eastAsia="zh-TW"/>
              </w:rPr>
            </w:pPr>
            <w:r>
              <w:rPr>
                <w:rFonts w:hint="eastAsia"/>
                <w:lang w:eastAsia="zh-TW"/>
              </w:rPr>
              <w:t>右車道線有效之</w:t>
            </w:r>
            <w:r w:rsidR="00801299" w:rsidRPr="00CA0E02">
              <w:rPr>
                <w:rFonts w:hint="eastAsia"/>
                <w:lang w:eastAsia="zh-TW"/>
              </w:rPr>
              <w:t>車道中心線斜率</w:t>
            </w:r>
          </w:p>
        </w:tc>
      </w:tr>
      <w:tr w:rsidR="00801299" w14:paraId="6CE9F9CC" w14:textId="77777777" w:rsidTr="00842634">
        <w:tc>
          <w:tcPr>
            <w:tcW w:w="1555" w:type="dxa"/>
          </w:tcPr>
          <w:p w14:paraId="577430C9" w14:textId="77777777" w:rsidR="00801299" w:rsidRPr="00C2641B" w:rsidRDefault="00801299" w:rsidP="00B502B1">
            <w:pPr>
              <w:pStyle w:val="a1"/>
              <w:jc w:val="left"/>
              <w:rPr>
                <w:lang w:eastAsia="zh-TW"/>
              </w:rPr>
            </w:pPr>
          </w:p>
        </w:tc>
        <w:tc>
          <w:tcPr>
            <w:tcW w:w="3402" w:type="dxa"/>
          </w:tcPr>
          <w:p w14:paraId="1F8070F4" w14:textId="2D50925D" w:rsidR="00801299" w:rsidRPr="00CB683F" w:rsidRDefault="00801299" w:rsidP="00801299">
            <w:pPr>
              <w:pStyle w:val="a1"/>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4672" w:type="dxa"/>
          </w:tcPr>
          <w:p w14:paraId="1D7A03A1" w14:textId="228EEAEC" w:rsidR="00801299" w:rsidRDefault="003B4220" w:rsidP="00801299">
            <w:pPr>
              <w:pStyle w:val="a1"/>
              <w:rPr>
                <w:lang w:eastAsia="zh-TW"/>
              </w:rPr>
            </w:pPr>
            <w:r>
              <w:rPr>
                <w:rFonts w:hint="eastAsia"/>
                <w:lang w:eastAsia="zh-TW"/>
              </w:rPr>
              <w:t>左車道線有效之</w:t>
            </w:r>
            <w:r w:rsidR="00801299" w:rsidRPr="00CA0E02">
              <w:rPr>
                <w:rFonts w:hint="eastAsia"/>
                <w:lang w:eastAsia="zh-TW"/>
              </w:rPr>
              <w:t>車道中心線斜率</w:t>
            </w:r>
          </w:p>
        </w:tc>
      </w:tr>
      <w:tr w:rsidR="00801299" w14:paraId="4B9D1690" w14:textId="77777777" w:rsidTr="00842634">
        <w:tc>
          <w:tcPr>
            <w:tcW w:w="1555" w:type="dxa"/>
          </w:tcPr>
          <w:p w14:paraId="6720FDCB" w14:textId="77777777" w:rsidR="00801299" w:rsidRPr="00C2641B" w:rsidRDefault="00801299" w:rsidP="00B502B1">
            <w:pPr>
              <w:pStyle w:val="a1"/>
              <w:jc w:val="left"/>
              <w:rPr>
                <w:lang w:eastAsia="zh-TW"/>
              </w:rPr>
            </w:pPr>
          </w:p>
        </w:tc>
        <w:tc>
          <w:tcPr>
            <w:tcW w:w="3402" w:type="dxa"/>
          </w:tcPr>
          <w:p w14:paraId="77B54A28" w14:textId="39EFC8C9" w:rsidR="00801299" w:rsidRPr="00CB683F" w:rsidRDefault="00801299" w:rsidP="00801299">
            <w:pPr>
              <w:pStyle w:val="a1"/>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4672" w:type="dxa"/>
          </w:tcPr>
          <w:p w14:paraId="00EAD294" w14:textId="5D4F2E6B" w:rsidR="00801299" w:rsidRDefault="003B4220" w:rsidP="00801299">
            <w:pPr>
              <w:pStyle w:val="a1"/>
              <w:rPr>
                <w:lang w:eastAsia="zh-TW"/>
              </w:rPr>
            </w:pPr>
            <w:r>
              <w:rPr>
                <w:rFonts w:hint="eastAsia"/>
                <w:lang w:eastAsia="zh-TW"/>
              </w:rPr>
              <w:t>左右車道線有效之</w:t>
            </w:r>
            <w:r w:rsidR="00801299" w:rsidRPr="00CA0E02">
              <w:rPr>
                <w:rFonts w:hint="eastAsia"/>
                <w:lang w:eastAsia="zh-TW"/>
              </w:rPr>
              <w:t>車道中心線斜率</w:t>
            </w:r>
          </w:p>
        </w:tc>
      </w:tr>
      <w:tr w:rsidR="00A70825" w14:paraId="3177A5BF" w14:textId="77777777" w:rsidTr="00842634">
        <w:tc>
          <w:tcPr>
            <w:tcW w:w="1555" w:type="dxa"/>
          </w:tcPr>
          <w:p w14:paraId="64775EE3" w14:textId="77777777" w:rsidR="00A70825" w:rsidRPr="00C2641B" w:rsidRDefault="00A70825" w:rsidP="00B502B1">
            <w:pPr>
              <w:pStyle w:val="a1"/>
              <w:jc w:val="left"/>
              <w:rPr>
                <w:lang w:eastAsia="zh-TW"/>
              </w:rPr>
            </w:pPr>
          </w:p>
        </w:tc>
        <w:tc>
          <w:tcPr>
            <w:tcW w:w="3402" w:type="dxa"/>
          </w:tcPr>
          <w:p w14:paraId="52802832" w14:textId="750AF9E1" w:rsidR="00A70825" w:rsidRPr="00CB683F" w:rsidRDefault="00A70825" w:rsidP="00A70825">
            <w:pPr>
              <w:pStyle w:val="a1"/>
              <w:rPr>
                <w:lang w:eastAsia="zh-TW"/>
              </w:rPr>
            </w:pPr>
            <w:r w:rsidRPr="00554704">
              <w:t>VPER_RLCenterLineC</w:t>
            </w:r>
            <w:r>
              <w:t>2</w:t>
            </w:r>
            <w:r w:rsidRPr="00554704">
              <w:t>_</w:t>
            </w:r>
            <w:r>
              <w:rPr>
                <w:rFonts w:hint="eastAsia"/>
                <w:lang w:eastAsia="zh-TW"/>
              </w:rPr>
              <w:t>r</w:t>
            </w:r>
            <w:r>
              <w:rPr>
                <w:lang w:eastAsia="zh-TW"/>
              </w:rPr>
              <w:t>at</w:t>
            </w:r>
          </w:p>
        </w:tc>
        <w:tc>
          <w:tcPr>
            <w:tcW w:w="4672" w:type="dxa"/>
          </w:tcPr>
          <w:p w14:paraId="1992D810" w14:textId="7311D7FE" w:rsidR="00A70825" w:rsidRDefault="00A412A0" w:rsidP="00A70825">
            <w:pPr>
              <w:pStyle w:val="a1"/>
              <w:rPr>
                <w:lang w:eastAsia="zh-TW"/>
              </w:rPr>
            </w:pPr>
            <w:r>
              <w:rPr>
                <w:rFonts w:hint="eastAsia"/>
                <w:lang w:eastAsia="zh-TW"/>
              </w:rPr>
              <w:t>左右車道線有效之</w:t>
            </w:r>
            <w:r w:rsidR="00A70825">
              <w:rPr>
                <w:rFonts w:hint="eastAsia"/>
                <w:lang w:eastAsia="zh-TW"/>
              </w:rPr>
              <w:t>車道中心線曲率</w:t>
            </w:r>
          </w:p>
        </w:tc>
      </w:tr>
      <w:tr w:rsidR="00A70825" w14:paraId="6E2C5DD8" w14:textId="77777777" w:rsidTr="00842634">
        <w:tc>
          <w:tcPr>
            <w:tcW w:w="1555" w:type="dxa"/>
          </w:tcPr>
          <w:p w14:paraId="561E523F" w14:textId="77777777" w:rsidR="00A70825" w:rsidRPr="00C2641B" w:rsidRDefault="00A70825" w:rsidP="00B502B1">
            <w:pPr>
              <w:pStyle w:val="a1"/>
              <w:jc w:val="left"/>
              <w:rPr>
                <w:lang w:eastAsia="zh-TW"/>
              </w:rPr>
            </w:pPr>
          </w:p>
        </w:tc>
        <w:tc>
          <w:tcPr>
            <w:tcW w:w="3402" w:type="dxa"/>
          </w:tcPr>
          <w:p w14:paraId="64462E20" w14:textId="2FE5B563" w:rsidR="00A70825" w:rsidRPr="00CB683F" w:rsidRDefault="00A70825" w:rsidP="00A70825">
            <w:pPr>
              <w:pStyle w:val="a1"/>
              <w:rPr>
                <w:lang w:eastAsia="zh-TW"/>
              </w:rPr>
            </w:pPr>
            <w:r w:rsidRPr="00554704">
              <w:t>VPER_RCenterLineC</w:t>
            </w:r>
            <w:r>
              <w:t>2</w:t>
            </w:r>
            <w:r w:rsidRPr="00554704">
              <w:t>_</w:t>
            </w:r>
            <w:r>
              <w:rPr>
                <w:rFonts w:hint="eastAsia"/>
                <w:lang w:eastAsia="zh-TW"/>
              </w:rPr>
              <w:t xml:space="preserve"> r</w:t>
            </w:r>
            <w:r>
              <w:rPr>
                <w:lang w:eastAsia="zh-TW"/>
              </w:rPr>
              <w:t>at</w:t>
            </w:r>
          </w:p>
        </w:tc>
        <w:tc>
          <w:tcPr>
            <w:tcW w:w="4672" w:type="dxa"/>
          </w:tcPr>
          <w:p w14:paraId="73646966" w14:textId="57174CF9" w:rsidR="00A70825" w:rsidRDefault="003B4220" w:rsidP="00A70825">
            <w:pPr>
              <w:pStyle w:val="a1"/>
              <w:rPr>
                <w:lang w:eastAsia="zh-TW"/>
              </w:rPr>
            </w:pPr>
            <w:r>
              <w:rPr>
                <w:rFonts w:hint="eastAsia"/>
                <w:lang w:eastAsia="zh-TW"/>
              </w:rPr>
              <w:t>右車道線有效之</w:t>
            </w:r>
            <w:r w:rsidR="00801299">
              <w:rPr>
                <w:rFonts w:hint="eastAsia"/>
                <w:lang w:eastAsia="zh-TW"/>
              </w:rPr>
              <w:t>車道中心線曲率</w:t>
            </w:r>
          </w:p>
        </w:tc>
      </w:tr>
      <w:tr w:rsidR="00801299" w14:paraId="4EE50CA9" w14:textId="77777777" w:rsidTr="00842634">
        <w:tc>
          <w:tcPr>
            <w:tcW w:w="1555" w:type="dxa"/>
          </w:tcPr>
          <w:p w14:paraId="371927F9" w14:textId="77777777" w:rsidR="00801299" w:rsidRPr="00C2641B" w:rsidRDefault="00801299" w:rsidP="00B502B1">
            <w:pPr>
              <w:pStyle w:val="a1"/>
              <w:jc w:val="left"/>
              <w:rPr>
                <w:lang w:eastAsia="zh-TW"/>
              </w:rPr>
            </w:pPr>
          </w:p>
        </w:tc>
        <w:tc>
          <w:tcPr>
            <w:tcW w:w="3402" w:type="dxa"/>
          </w:tcPr>
          <w:p w14:paraId="5B1F42B6" w14:textId="4A985E62" w:rsidR="00801299" w:rsidRPr="00CB683F" w:rsidRDefault="00801299" w:rsidP="00801299">
            <w:pPr>
              <w:pStyle w:val="a1"/>
              <w:rPr>
                <w:lang w:eastAsia="zh-TW"/>
              </w:rPr>
            </w:pPr>
            <w:r w:rsidRPr="00554704">
              <w:t>VPER_LCenterLineC</w:t>
            </w:r>
            <w:r>
              <w:t>2</w:t>
            </w:r>
            <w:r w:rsidRPr="00554704">
              <w:t>_</w:t>
            </w:r>
            <w:r>
              <w:rPr>
                <w:rFonts w:hint="eastAsia"/>
                <w:lang w:eastAsia="zh-TW"/>
              </w:rPr>
              <w:t xml:space="preserve"> r</w:t>
            </w:r>
            <w:r>
              <w:rPr>
                <w:lang w:eastAsia="zh-TW"/>
              </w:rPr>
              <w:t>at</w:t>
            </w:r>
          </w:p>
        </w:tc>
        <w:tc>
          <w:tcPr>
            <w:tcW w:w="4672" w:type="dxa"/>
          </w:tcPr>
          <w:p w14:paraId="594F365A" w14:textId="33F0DBF4" w:rsidR="00801299" w:rsidRDefault="003B4220" w:rsidP="00801299">
            <w:pPr>
              <w:pStyle w:val="a1"/>
              <w:rPr>
                <w:lang w:eastAsia="zh-TW"/>
              </w:rPr>
            </w:pPr>
            <w:r>
              <w:rPr>
                <w:rFonts w:hint="eastAsia"/>
                <w:lang w:eastAsia="zh-TW"/>
              </w:rPr>
              <w:t>左車道線有效之</w:t>
            </w:r>
            <w:r w:rsidR="00801299" w:rsidRPr="005341B2">
              <w:rPr>
                <w:rFonts w:hint="eastAsia"/>
                <w:lang w:eastAsia="zh-TW"/>
              </w:rPr>
              <w:t>車道中心線曲率</w:t>
            </w:r>
          </w:p>
        </w:tc>
      </w:tr>
      <w:tr w:rsidR="00801299" w14:paraId="2B91F65D" w14:textId="77777777" w:rsidTr="00842634">
        <w:tc>
          <w:tcPr>
            <w:tcW w:w="1555" w:type="dxa"/>
          </w:tcPr>
          <w:p w14:paraId="442393CC" w14:textId="77777777" w:rsidR="00801299" w:rsidRPr="00C2641B" w:rsidRDefault="00801299" w:rsidP="00B502B1">
            <w:pPr>
              <w:pStyle w:val="a1"/>
              <w:jc w:val="left"/>
              <w:rPr>
                <w:lang w:eastAsia="zh-TW"/>
              </w:rPr>
            </w:pPr>
          </w:p>
        </w:tc>
        <w:tc>
          <w:tcPr>
            <w:tcW w:w="3402" w:type="dxa"/>
          </w:tcPr>
          <w:p w14:paraId="23E9E23C" w14:textId="004F445F" w:rsidR="00801299" w:rsidRPr="00CB683F" w:rsidRDefault="00801299" w:rsidP="00801299">
            <w:pPr>
              <w:pStyle w:val="a1"/>
              <w:rPr>
                <w:lang w:eastAsia="zh-TW"/>
              </w:rPr>
            </w:pPr>
            <w:r w:rsidRPr="00554704">
              <w:t>VPER_EstCenterLineC</w:t>
            </w:r>
            <w:r>
              <w:t>2</w:t>
            </w:r>
            <w:r w:rsidRPr="00554704">
              <w:t>_</w:t>
            </w:r>
            <w:r>
              <w:rPr>
                <w:rFonts w:hint="eastAsia"/>
                <w:lang w:eastAsia="zh-TW"/>
              </w:rPr>
              <w:t xml:space="preserve"> r</w:t>
            </w:r>
            <w:r>
              <w:rPr>
                <w:lang w:eastAsia="zh-TW"/>
              </w:rPr>
              <w:t>at</w:t>
            </w:r>
          </w:p>
        </w:tc>
        <w:tc>
          <w:tcPr>
            <w:tcW w:w="4672" w:type="dxa"/>
          </w:tcPr>
          <w:p w14:paraId="5E98EB91" w14:textId="41B496FD" w:rsidR="00801299" w:rsidRDefault="003B4220" w:rsidP="00801299">
            <w:pPr>
              <w:pStyle w:val="a1"/>
              <w:rPr>
                <w:lang w:eastAsia="zh-TW"/>
              </w:rPr>
            </w:pPr>
            <w:r>
              <w:rPr>
                <w:rFonts w:hint="eastAsia"/>
                <w:lang w:eastAsia="zh-TW"/>
              </w:rPr>
              <w:t>左右車道線有效之</w:t>
            </w:r>
            <w:r w:rsidR="00801299" w:rsidRPr="005341B2">
              <w:rPr>
                <w:rFonts w:hint="eastAsia"/>
                <w:lang w:eastAsia="zh-TW"/>
              </w:rPr>
              <w:t>車道中心線曲率</w:t>
            </w:r>
          </w:p>
        </w:tc>
      </w:tr>
      <w:tr w:rsidR="00A70825" w14:paraId="79D631A2" w14:textId="77777777" w:rsidTr="00842634">
        <w:tc>
          <w:tcPr>
            <w:tcW w:w="1555" w:type="dxa"/>
          </w:tcPr>
          <w:p w14:paraId="19A51BB7" w14:textId="77777777" w:rsidR="00A70825" w:rsidRPr="00C2641B" w:rsidRDefault="00A70825" w:rsidP="00B502B1">
            <w:pPr>
              <w:pStyle w:val="a1"/>
              <w:jc w:val="left"/>
              <w:rPr>
                <w:lang w:eastAsia="zh-TW"/>
              </w:rPr>
            </w:pPr>
          </w:p>
        </w:tc>
        <w:tc>
          <w:tcPr>
            <w:tcW w:w="3402" w:type="dxa"/>
          </w:tcPr>
          <w:p w14:paraId="6E24EB5B" w14:textId="4D8887FE" w:rsidR="00A70825" w:rsidRPr="00CB683F" w:rsidRDefault="00A70825" w:rsidP="00A70825">
            <w:pPr>
              <w:pStyle w:val="a1"/>
              <w:rPr>
                <w:lang w:eastAsia="zh-TW"/>
              </w:rPr>
            </w:pPr>
            <w:r w:rsidRPr="00554704">
              <w:t>VPER_RLCenterLineC</w:t>
            </w:r>
            <w:r>
              <w:t>3</w:t>
            </w:r>
            <w:r w:rsidRPr="00554704">
              <w:t>_</w:t>
            </w:r>
            <w:r>
              <w:rPr>
                <w:rFonts w:hint="eastAsia"/>
                <w:lang w:eastAsia="zh-TW"/>
              </w:rPr>
              <w:t>r</w:t>
            </w:r>
            <w:r>
              <w:rPr>
                <w:lang w:eastAsia="zh-TW"/>
              </w:rPr>
              <w:t>at</w:t>
            </w:r>
          </w:p>
        </w:tc>
        <w:tc>
          <w:tcPr>
            <w:tcW w:w="4672" w:type="dxa"/>
          </w:tcPr>
          <w:p w14:paraId="196604E3" w14:textId="0E98171A" w:rsidR="00A70825" w:rsidRDefault="00A412A0" w:rsidP="00A70825">
            <w:pPr>
              <w:pStyle w:val="a1"/>
              <w:rPr>
                <w:lang w:eastAsia="zh-TW"/>
              </w:rPr>
            </w:pPr>
            <w:r>
              <w:rPr>
                <w:rFonts w:hint="eastAsia"/>
                <w:lang w:eastAsia="zh-TW"/>
              </w:rPr>
              <w:t>左右車道線有效之</w:t>
            </w:r>
            <w:r w:rsidR="00A70825">
              <w:rPr>
                <w:rFonts w:hint="eastAsia"/>
                <w:lang w:eastAsia="zh-TW"/>
              </w:rPr>
              <w:t>車道中心線曲率變化率</w:t>
            </w:r>
          </w:p>
        </w:tc>
      </w:tr>
      <w:tr w:rsidR="00801299" w14:paraId="26C8E947" w14:textId="77777777" w:rsidTr="00842634">
        <w:tc>
          <w:tcPr>
            <w:tcW w:w="1555" w:type="dxa"/>
          </w:tcPr>
          <w:p w14:paraId="293B0465" w14:textId="77777777" w:rsidR="00801299" w:rsidRPr="00C2641B" w:rsidRDefault="00801299" w:rsidP="00B502B1">
            <w:pPr>
              <w:pStyle w:val="a1"/>
              <w:jc w:val="left"/>
              <w:rPr>
                <w:lang w:eastAsia="zh-TW"/>
              </w:rPr>
            </w:pPr>
          </w:p>
        </w:tc>
        <w:tc>
          <w:tcPr>
            <w:tcW w:w="3402" w:type="dxa"/>
          </w:tcPr>
          <w:p w14:paraId="582469F0" w14:textId="6F3D8432" w:rsidR="00801299" w:rsidRPr="00CB683F" w:rsidRDefault="00801299" w:rsidP="00801299">
            <w:pPr>
              <w:pStyle w:val="a1"/>
              <w:rPr>
                <w:lang w:eastAsia="zh-TW"/>
              </w:rPr>
            </w:pPr>
            <w:r w:rsidRPr="00554704">
              <w:t>VPER_RCenterLineC</w:t>
            </w:r>
            <w:r>
              <w:t>3</w:t>
            </w:r>
            <w:r w:rsidRPr="00554704">
              <w:t>_</w:t>
            </w:r>
            <w:r>
              <w:rPr>
                <w:rFonts w:hint="eastAsia"/>
                <w:lang w:eastAsia="zh-TW"/>
              </w:rPr>
              <w:t xml:space="preserve"> r</w:t>
            </w:r>
            <w:r>
              <w:rPr>
                <w:lang w:eastAsia="zh-TW"/>
              </w:rPr>
              <w:t>at</w:t>
            </w:r>
          </w:p>
        </w:tc>
        <w:tc>
          <w:tcPr>
            <w:tcW w:w="4672" w:type="dxa"/>
          </w:tcPr>
          <w:p w14:paraId="0800EE76" w14:textId="2E9705AF" w:rsidR="00801299" w:rsidRDefault="003B4220" w:rsidP="00801299">
            <w:pPr>
              <w:pStyle w:val="a1"/>
              <w:rPr>
                <w:lang w:eastAsia="zh-TW"/>
              </w:rPr>
            </w:pPr>
            <w:r>
              <w:rPr>
                <w:rFonts w:hint="eastAsia"/>
                <w:lang w:eastAsia="zh-TW"/>
              </w:rPr>
              <w:t>右車道線有效之</w:t>
            </w:r>
            <w:r w:rsidR="00801299" w:rsidRPr="000910F8">
              <w:rPr>
                <w:rFonts w:hint="eastAsia"/>
                <w:lang w:eastAsia="zh-TW"/>
              </w:rPr>
              <w:t>車道中心線曲率變化率</w:t>
            </w:r>
          </w:p>
        </w:tc>
      </w:tr>
      <w:tr w:rsidR="00801299" w14:paraId="0B03BD40" w14:textId="77777777" w:rsidTr="00842634">
        <w:tc>
          <w:tcPr>
            <w:tcW w:w="1555" w:type="dxa"/>
          </w:tcPr>
          <w:p w14:paraId="6A5677EF" w14:textId="77777777" w:rsidR="00801299" w:rsidRPr="00C2641B" w:rsidRDefault="00801299" w:rsidP="00B502B1">
            <w:pPr>
              <w:pStyle w:val="a1"/>
              <w:jc w:val="left"/>
              <w:rPr>
                <w:lang w:eastAsia="zh-TW"/>
              </w:rPr>
            </w:pPr>
          </w:p>
        </w:tc>
        <w:tc>
          <w:tcPr>
            <w:tcW w:w="3402" w:type="dxa"/>
          </w:tcPr>
          <w:p w14:paraId="1243EF55" w14:textId="381E679F" w:rsidR="00801299" w:rsidRPr="00CB683F" w:rsidRDefault="00801299" w:rsidP="00801299">
            <w:pPr>
              <w:pStyle w:val="a1"/>
              <w:rPr>
                <w:lang w:eastAsia="zh-TW"/>
              </w:rPr>
            </w:pPr>
            <w:r w:rsidRPr="00554704">
              <w:t>VPER_LCenterLineC</w:t>
            </w:r>
            <w:r>
              <w:t>3</w:t>
            </w:r>
            <w:r w:rsidRPr="00554704">
              <w:t>_</w:t>
            </w:r>
            <w:r>
              <w:rPr>
                <w:rFonts w:hint="eastAsia"/>
                <w:lang w:eastAsia="zh-TW"/>
              </w:rPr>
              <w:t xml:space="preserve"> r</w:t>
            </w:r>
            <w:r>
              <w:rPr>
                <w:lang w:eastAsia="zh-TW"/>
              </w:rPr>
              <w:t>at</w:t>
            </w:r>
          </w:p>
        </w:tc>
        <w:tc>
          <w:tcPr>
            <w:tcW w:w="4672" w:type="dxa"/>
          </w:tcPr>
          <w:p w14:paraId="53414BBF" w14:textId="72C1E862" w:rsidR="00801299" w:rsidRDefault="003B4220" w:rsidP="00801299">
            <w:pPr>
              <w:pStyle w:val="a1"/>
              <w:rPr>
                <w:lang w:eastAsia="zh-TW"/>
              </w:rPr>
            </w:pPr>
            <w:r>
              <w:rPr>
                <w:rFonts w:hint="eastAsia"/>
                <w:lang w:eastAsia="zh-TW"/>
              </w:rPr>
              <w:t>左車道線有效之</w:t>
            </w:r>
            <w:r w:rsidR="00801299" w:rsidRPr="000910F8">
              <w:rPr>
                <w:rFonts w:hint="eastAsia"/>
                <w:lang w:eastAsia="zh-TW"/>
              </w:rPr>
              <w:t>車道中心線曲率變化率</w:t>
            </w:r>
          </w:p>
        </w:tc>
      </w:tr>
      <w:tr w:rsidR="00801299" w14:paraId="6DD569C5" w14:textId="77777777" w:rsidTr="00842634">
        <w:tc>
          <w:tcPr>
            <w:tcW w:w="1555" w:type="dxa"/>
          </w:tcPr>
          <w:p w14:paraId="297FF214" w14:textId="77777777" w:rsidR="00801299" w:rsidRPr="00C2641B" w:rsidRDefault="00801299" w:rsidP="00B502B1">
            <w:pPr>
              <w:pStyle w:val="a1"/>
              <w:jc w:val="left"/>
              <w:rPr>
                <w:lang w:eastAsia="zh-TW"/>
              </w:rPr>
            </w:pPr>
          </w:p>
        </w:tc>
        <w:tc>
          <w:tcPr>
            <w:tcW w:w="3402" w:type="dxa"/>
          </w:tcPr>
          <w:p w14:paraId="2C76BB17" w14:textId="454DAF43" w:rsidR="00801299" w:rsidRPr="00CB683F" w:rsidRDefault="00801299" w:rsidP="00801299">
            <w:pPr>
              <w:pStyle w:val="a1"/>
              <w:rPr>
                <w:lang w:eastAsia="zh-TW"/>
              </w:rPr>
            </w:pPr>
            <w:r w:rsidRPr="00554704">
              <w:t>VPER_EstCenterLineC</w:t>
            </w:r>
            <w:r>
              <w:t>3</w:t>
            </w:r>
            <w:r w:rsidRPr="00554704">
              <w:t>_</w:t>
            </w:r>
            <w:r>
              <w:rPr>
                <w:rFonts w:hint="eastAsia"/>
                <w:lang w:eastAsia="zh-TW"/>
              </w:rPr>
              <w:t xml:space="preserve"> r</w:t>
            </w:r>
            <w:r>
              <w:rPr>
                <w:lang w:eastAsia="zh-TW"/>
              </w:rPr>
              <w:t>at</w:t>
            </w:r>
          </w:p>
        </w:tc>
        <w:tc>
          <w:tcPr>
            <w:tcW w:w="4672" w:type="dxa"/>
          </w:tcPr>
          <w:p w14:paraId="61F42251" w14:textId="481132C3" w:rsidR="00801299" w:rsidRDefault="003B4220" w:rsidP="00801299">
            <w:pPr>
              <w:pStyle w:val="a1"/>
              <w:rPr>
                <w:lang w:eastAsia="zh-TW"/>
              </w:rPr>
            </w:pPr>
            <w:r>
              <w:rPr>
                <w:rFonts w:hint="eastAsia"/>
                <w:lang w:eastAsia="zh-TW"/>
              </w:rPr>
              <w:t>左右車道線有效之</w:t>
            </w:r>
            <w:r w:rsidR="00801299" w:rsidRPr="000910F8">
              <w:rPr>
                <w:rFonts w:hint="eastAsia"/>
                <w:lang w:eastAsia="zh-TW"/>
              </w:rPr>
              <w:t>車道中心線曲率變化率</w:t>
            </w:r>
          </w:p>
        </w:tc>
      </w:tr>
      <w:tr w:rsidR="00716BC9" w14:paraId="00C2A8D0" w14:textId="77777777" w:rsidTr="00842634">
        <w:tc>
          <w:tcPr>
            <w:tcW w:w="1555" w:type="dxa"/>
          </w:tcPr>
          <w:p w14:paraId="2C7DA9C5" w14:textId="77777777" w:rsidR="00716BC9" w:rsidRPr="00C2641B" w:rsidRDefault="00716BC9" w:rsidP="00B502B1">
            <w:pPr>
              <w:pStyle w:val="a1"/>
              <w:jc w:val="left"/>
              <w:rPr>
                <w:lang w:eastAsia="zh-TW"/>
              </w:rPr>
            </w:pPr>
          </w:p>
        </w:tc>
        <w:tc>
          <w:tcPr>
            <w:tcW w:w="3402" w:type="dxa"/>
          </w:tcPr>
          <w:p w14:paraId="6BE6BD5C" w14:textId="14507E19" w:rsidR="00716BC9" w:rsidRPr="00554704" w:rsidRDefault="00716BC9" w:rsidP="00801299">
            <w:pPr>
              <w:pStyle w:val="a1"/>
            </w:pPr>
            <w:proofErr w:type="spellStart"/>
            <w:r w:rsidRPr="00716BC9">
              <w:t>VPER_CalTLCL_s</w:t>
            </w:r>
            <w:proofErr w:type="spellEnd"/>
          </w:p>
        </w:tc>
        <w:tc>
          <w:tcPr>
            <w:tcW w:w="4672" w:type="dxa"/>
          </w:tcPr>
          <w:p w14:paraId="0DFB679D" w14:textId="69FA15CF" w:rsidR="00716BC9" w:rsidRDefault="00716BC9" w:rsidP="00801299">
            <w:pPr>
              <w:pStyle w:val="a1"/>
              <w:rPr>
                <w:lang w:eastAsia="zh-TW"/>
              </w:rPr>
            </w:pPr>
            <w:r>
              <w:rPr>
                <w:rFonts w:hint="eastAsia"/>
                <w:lang w:eastAsia="zh-TW"/>
              </w:rPr>
              <w:t>計算跨越左車道時間</w:t>
            </w:r>
          </w:p>
        </w:tc>
      </w:tr>
      <w:tr w:rsidR="00716BC9" w14:paraId="6F11F418" w14:textId="77777777" w:rsidTr="00842634">
        <w:tc>
          <w:tcPr>
            <w:tcW w:w="1555" w:type="dxa"/>
          </w:tcPr>
          <w:p w14:paraId="46D2DE92" w14:textId="77777777" w:rsidR="00716BC9" w:rsidRPr="00C2641B" w:rsidRDefault="00716BC9" w:rsidP="00B502B1">
            <w:pPr>
              <w:pStyle w:val="a1"/>
              <w:jc w:val="left"/>
              <w:rPr>
                <w:lang w:eastAsia="zh-TW"/>
              </w:rPr>
            </w:pPr>
          </w:p>
        </w:tc>
        <w:tc>
          <w:tcPr>
            <w:tcW w:w="3402" w:type="dxa"/>
          </w:tcPr>
          <w:p w14:paraId="22B16AEC" w14:textId="414425FD" w:rsidR="00716BC9" w:rsidRPr="00554704" w:rsidRDefault="00716BC9" w:rsidP="00801299">
            <w:pPr>
              <w:pStyle w:val="a1"/>
            </w:pPr>
            <w:proofErr w:type="spellStart"/>
            <w:r w:rsidRPr="00716BC9">
              <w:t>VPER_CalTLC</w:t>
            </w:r>
            <w:r>
              <w:rPr>
                <w:rFonts w:hint="eastAsia"/>
                <w:lang w:eastAsia="zh-TW"/>
              </w:rPr>
              <w:t>R</w:t>
            </w:r>
            <w:r w:rsidRPr="00716BC9">
              <w:t>_s</w:t>
            </w:r>
            <w:proofErr w:type="spellEnd"/>
          </w:p>
        </w:tc>
        <w:tc>
          <w:tcPr>
            <w:tcW w:w="4672" w:type="dxa"/>
          </w:tcPr>
          <w:p w14:paraId="0B5FA38C" w14:textId="0A614436" w:rsidR="00716BC9" w:rsidRDefault="00716BC9" w:rsidP="00801299">
            <w:pPr>
              <w:pStyle w:val="a1"/>
              <w:rPr>
                <w:lang w:eastAsia="zh-TW"/>
              </w:rPr>
            </w:pPr>
            <w:r>
              <w:rPr>
                <w:rFonts w:hint="eastAsia"/>
                <w:lang w:eastAsia="zh-TW"/>
              </w:rPr>
              <w:t>計算跨越右車道時間</w:t>
            </w:r>
          </w:p>
        </w:tc>
      </w:tr>
    </w:tbl>
    <w:p w14:paraId="61C8945D" w14:textId="77777777" w:rsidR="0030734E" w:rsidRDefault="0030734E" w:rsidP="00486FC1">
      <w:pPr>
        <w:pStyle w:val="a1"/>
        <w:rPr>
          <w:lang w:eastAsia="zh-TW"/>
        </w:rPr>
      </w:pPr>
    </w:p>
    <w:p w14:paraId="0F8CA5C0" w14:textId="16488F0A" w:rsidR="00377D6F" w:rsidRPr="00486FC1" w:rsidRDefault="00377D6F" w:rsidP="00486FC1">
      <w:pPr>
        <w:pStyle w:val="a1"/>
        <w:rPr>
          <w:lang w:eastAsia="zh-TW"/>
        </w:rPr>
      </w:pPr>
    </w:p>
    <w:p w14:paraId="02D6C30A" w14:textId="51EB6F9B" w:rsidR="00842634" w:rsidRDefault="00842634" w:rsidP="00842634">
      <w:pPr>
        <w:pStyle w:val="af1"/>
        <w:keepNext/>
      </w:pPr>
      <w:r>
        <w:t>Table A</w:t>
      </w:r>
      <w:r>
        <w:noBreakHyphen/>
      </w:r>
      <w:r>
        <w:fldChar w:fldCharType="begin"/>
      </w:r>
      <w:r>
        <w:instrText xml:space="preserve"> SEQ Table \* ARABIC \s 1 </w:instrText>
      </w:r>
      <w:r>
        <w:fldChar w:fldCharType="separate"/>
      </w:r>
      <w:r>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5"/>
        <w:tblW w:w="0" w:type="auto"/>
        <w:tblLook w:val="04A0" w:firstRow="1" w:lastRow="0" w:firstColumn="1" w:lastColumn="0" w:noHBand="0" w:noVBand="1"/>
      </w:tblPr>
      <w:tblGrid>
        <w:gridCol w:w="1505"/>
        <w:gridCol w:w="4324"/>
        <w:gridCol w:w="3800"/>
      </w:tblGrid>
      <w:tr w:rsidR="00DD134F" w14:paraId="543A3B6B" w14:textId="77777777" w:rsidTr="00842634">
        <w:tc>
          <w:tcPr>
            <w:tcW w:w="1555" w:type="dxa"/>
          </w:tcPr>
          <w:p w14:paraId="7FD0BD9C" w14:textId="0F6DF63B" w:rsidR="00DD134F" w:rsidRPr="00435738" w:rsidRDefault="00DD134F" w:rsidP="00B502B1">
            <w:pPr>
              <w:pStyle w:val="a1"/>
              <w:jc w:val="left"/>
              <w:rPr>
                <w:lang w:eastAsia="zh-TW"/>
              </w:rPr>
            </w:pPr>
            <w:r>
              <w:rPr>
                <w:rFonts w:hint="eastAsia"/>
                <w:lang w:eastAsia="zh-TW"/>
              </w:rPr>
              <w:t>Si</w:t>
            </w:r>
            <w:r>
              <w:rPr>
                <w:lang w:eastAsia="zh-TW"/>
              </w:rPr>
              <w:t>gnal Flow</w:t>
            </w:r>
          </w:p>
        </w:tc>
        <w:tc>
          <w:tcPr>
            <w:tcW w:w="3978" w:type="dxa"/>
          </w:tcPr>
          <w:p w14:paraId="060714E4" w14:textId="088BED55" w:rsidR="00DD134F" w:rsidRPr="000A6652" w:rsidRDefault="00DD134F" w:rsidP="00DD134F">
            <w:pPr>
              <w:pStyle w:val="a1"/>
            </w:pPr>
            <w:r>
              <w:rPr>
                <w:rFonts w:hint="eastAsia"/>
                <w:lang w:eastAsia="zh-TW"/>
              </w:rPr>
              <w:t>S</w:t>
            </w:r>
            <w:r>
              <w:rPr>
                <w:lang w:eastAsia="zh-TW"/>
              </w:rPr>
              <w:t>ignal Name</w:t>
            </w:r>
          </w:p>
        </w:tc>
        <w:tc>
          <w:tcPr>
            <w:tcW w:w="4096" w:type="dxa"/>
          </w:tcPr>
          <w:p w14:paraId="58B9352F" w14:textId="7B1C9CAF" w:rsidR="00DD134F" w:rsidRDefault="00DD134F" w:rsidP="00DD134F">
            <w:pPr>
              <w:pStyle w:val="a1"/>
              <w:rPr>
                <w:lang w:eastAsia="zh-TW"/>
              </w:rPr>
            </w:pPr>
            <w:r>
              <w:rPr>
                <w:rFonts w:hint="eastAsia"/>
                <w:lang w:eastAsia="zh-TW"/>
              </w:rPr>
              <w:t>中文解釋</w:t>
            </w:r>
          </w:p>
        </w:tc>
      </w:tr>
      <w:tr w:rsidR="00DD134F" w14:paraId="48D7BDB7" w14:textId="77777777" w:rsidTr="00842634">
        <w:tc>
          <w:tcPr>
            <w:tcW w:w="1555" w:type="dxa"/>
          </w:tcPr>
          <w:p w14:paraId="7ECE11A5" w14:textId="0B1C6B02"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4287EDF6" w14:textId="3F310888" w:rsidR="00DD134F" w:rsidRDefault="00DD134F" w:rsidP="00DD134F">
            <w:pPr>
              <w:pStyle w:val="a1"/>
              <w:rPr>
                <w:lang w:eastAsia="zh-TW"/>
              </w:rPr>
            </w:pPr>
            <w:proofErr w:type="spellStart"/>
            <w:r w:rsidRPr="000A6652">
              <w:t>VPER_LeftLaneAvail_fig</w:t>
            </w:r>
            <w:proofErr w:type="spellEnd"/>
          </w:p>
        </w:tc>
        <w:tc>
          <w:tcPr>
            <w:tcW w:w="4096" w:type="dxa"/>
          </w:tcPr>
          <w:p w14:paraId="73C0DC7E" w14:textId="715E52D6" w:rsidR="00DD134F" w:rsidRDefault="00DD134F" w:rsidP="00DD134F">
            <w:pPr>
              <w:pStyle w:val="a1"/>
              <w:rPr>
                <w:lang w:eastAsia="zh-TW"/>
              </w:rPr>
            </w:pPr>
            <w:r>
              <w:rPr>
                <w:rFonts w:hint="eastAsia"/>
                <w:lang w:eastAsia="zh-TW"/>
              </w:rPr>
              <w:t>左車道線可用旗標</w:t>
            </w:r>
          </w:p>
        </w:tc>
      </w:tr>
      <w:tr w:rsidR="00DD134F" w14:paraId="00E51F36" w14:textId="77777777" w:rsidTr="00842634">
        <w:tc>
          <w:tcPr>
            <w:tcW w:w="1555" w:type="dxa"/>
          </w:tcPr>
          <w:p w14:paraId="1795FDB5" w14:textId="5C41E831"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7032D5A1" w14:textId="57212A10" w:rsidR="00DD134F" w:rsidRDefault="00DD134F" w:rsidP="00DD134F">
            <w:pPr>
              <w:pStyle w:val="a1"/>
              <w:rPr>
                <w:lang w:eastAsia="zh-TW"/>
              </w:rPr>
            </w:pPr>
            <w:proofErr w:type="spellStart"/>
            <w:r w:rsidRPr="000A6652">
              <w:t>VPER_RightLaneAvail_fig</w:t>
            </w:r>
            <w:proofErr w:type="spellEnd"/>
          </w:p>
        </w:tc>
        <w:tc>
          <w:tcPr>
            <w:tcW w:w="4096" w:type="dxa"/>
          </w:tcPr>
          <w:p w14:paraId="693A6943" w14:textId="4A9CDEA4" w:rsidR="00DD134F" w:rsidRDefault="00DD134F" w:rsidP="00DD134F">
            <w:pPr>
              <w:pStyle w:val="a1"/>
              <w:rPr>
                <w:lang w:eastAsia="zh-TW"/>
              </w:rPr>
            </w:pPr>
            <w:r>
              <w:rPr>
                <w:rFonts w:hint="eastAsia"/>
                <w:lang w:eastAsia="zh-TW"/>
              </w:rPr>
              <w:t>右車道線可用旗標</w:t>
            </w:r>
          </w:p>
        </w:tc>
      </w:tr>
      <w:tr w:rsidR="00DD134F" w14:paraId="2D3731B1" w14:textId="77777777" w:rsidTr="00842634">
        <w:tc>
          <w:tcPr>
            <w:tcW w:w="1555" w:type="dxa"/>
          </w:tcPr>
          <w:p w14:paraId="70EB155C" w14:textId="6775900B"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059F53DA" w14:textId="2E578DCB" w:rsidR="00DD134F" w:rsidRDefault="00DD134F" w:rsidP="00DD134F">
            <w:pPr>
              <w:pStyle w:val="a1"/>
              <w:rPr>
                <w:lang w:eastAsia="zh-TW"/>
              </w:rPr>
            </w:pPr>
            <w:r w:rsidRPr="000A6652">
              <w:t>VPER_LaneC2L_rat</w:t>
            </w:r>
          </w:p>
        </w:tc>
        <w:tc>
          <w:tcPr>
            <w:tcW w:w="4096" w:type="dxa"/>
          </w:tcPr>
          <w:p w14:paraId="4C6080BA" w14:textId="4012967F" w:rsidR="00DD134F" w:rsidRDefault="00DD134F" w:rsidP="00DD134F">
            <w:pPr>
              <w:pStyle w:val="a1"/>
              <w:rPr>
                <w:lang w:eastAsia="zh-TW"/>
              </w:rPr>
            </w:pPr>
            <w:r>
              <w:rPr>
                <w:rFonts w:hint="eastAsia"/>
                <w:lang w:eastAsia="zh-TW"/>
              </w:rPr>
              <w:t>左車道線曲率</w:t>
            </w:r>
          </w:p>
        </w:tc>
      </w:tr>
      <w:tr w:rsidR="00DD134F" w14:paraId="516CC56A" w14:textId="77777777" w:rsidTr="00842634">
        <w:tc>
          <w:tcPr>
            <w:tcW w:w="1555" w:type="dxa"/>
          </w:tcPr>
          <w:p w14:paraId="397A3023" w14:textId="2423D395"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1F958A94" w14:textId="6FE76063" w:rsidR="00DD134F" w:rsidRDefault="00DD134F" w:rsidP="00DD134F">
            <w:pPr>
              <w:pStyle w:val="a1"/>
              <w:rPr>
                <w:lang w:eastAsia="zh-TW"/>
              </w:rPr>
            </w:pPr>
            <w:r w:rsidRPr="000A6652">
              <w:t>VPER_LaneC2R_rat</w:t>
            </w:r>
          </w:p>
        </w:tc>
        <w:tc>
          <w:tcPr>
            <w:tcW w:w="4096" w:type="dxa"/>
          </w:tcPr>
          <w:p w14:paraId="46F21DC4" w14:textId="5148E33D" w:rsidR="00DD134F" w:rsidRDefault="00DD134F" w:rsidP="00DD134F">
            <w:pPr>
              <w:pStyle w:val="a1"/>
              <w:rPr>
                <w:lang w:eastAsia="zh-TW"/>
              </w:rPr>
            </w:pPr>
            <w:r>
              <w:rPr>
                <w:rFonts w:hint="eastAsia"/>
                <w:lang w:eastAsia="zh-TW"/>
              </w:rPr>
              <w:t>右車道線曲率</w:t>
            </w:r>
          </w:p>
        </w:tc>
      </w:tr>
      <w:tr w:rsidR="00DD134F" w14:paraId="5557025B" w14:textId="77777777" w:rsidTr="00842634">
        <w:tc>
          <w:tcPr>
            <w:tcW w:w="1555" w:type="dxa"/>
          </w:tcPr>
          <w:p w14:paraId="54DE4BD9" w14:textId="0D78CFF3"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6F10A396" w14:textId="1A69A649" w:rsidR="00DD134F" w:rsidRDefault="00DD134F" w:rsidP="00DD134F">
            <w:pPr>
              <w:pStyle w:val="a1"/>
              <w:rPr>
                <w:lang w:eastAsia="zh-TW"/>
              </w:rPr>
            </w:pPr>
            <w:r w:rsidRPr="000A6652">
              <w:t>VPER_LaneC0L_m</w:t>
            </w:r>
          </w:p>
        </w:tc>
        <w:tc>
          <w:tcPr>
            <w:tcW w:w="4096" w:type="dxa"/>
          </w:tcPr>
          <w:p w14:paraId="6C60B6F0" w14:textId="2C7D42F4" w:rsidR="00DD134F" w:rsidRDefault="00DD134F" w:rsidP="00DD134F">
            <w:pPr>
              <w:pStyle w:val="a1"/>
              <w:rPr>
                <w:lang w:eastAsia="zh-TW"/>
              </w:rPr>
            </w:pPr>
            <w:r>
              <w:rPr>
                <w:rFonts w:hint="eastAsia"/>
                <w:lang w:eastAsia="zh-TW"/>
              </w:rPr>
              <w:t>左車道線距離</w:t>
            </w:r>
          </w:p>
        </w:tc>
      </w:tr>
      <w:tr w:rsidR="00DD134F" w14:paraId="043EA1D2" w14:textId="77777777" w:rsidTr="00842634">
        <w:tc>
          <w:tcPr>
            <w:tcW w:w="1555" w:type="dxa"/>
          </w:tcPr>
          <w:p w14:paraId="06024FED" w14:textId="6ECE686E"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21C0FC09" w14:textId="621CFCC8" w:rsidR="00DD134F" w:rsidRDefault="00DD134F" w:rsidP="00DD134F">
            <w:pPr>
              <w:pStyle w:val="a1"/>
              <w:rPr>
                <w:lang w:eastAsia="zh-TW"/>
              </w:rPr>
            </w:pPr>
            <w:r w:rsidRPr="000A6652">
              <w:t>VPER_LaneC0R_m</w:t>
            </w:r>
          </w:p>
        </w:tc>
        <w:tc>
          <w:tcPr>
            <w:tcW w:w="4096" w:type="dxa"/>
          </w:tcPr>
          <w:p w14:paraId="03919CF2" w14:textId="3DB53819" w:rsidR="00DD134F" w:rsidRDefault="00DD134F" w:rsidP="00DD134F">
            <w:pPr>
              <w:pStyle w:val="a1"/>
              <w:rPr>
                <w:lang w:eastAsia="zh-TW"/>
              </w:rPr>
            </w:pPr>
            <w:r>
              <w:rPr>
                <w:rFonts w:hint="eastAsia"/>
                <w:lang w:eastAsia="zh-TW"/>
              </w:rPr>
              <w:t>右車道線距離</w:t>
            </w:r>
          </w:p>
        </w:tc>
      </w:tr>
      <w:tr w:rsidR="00DD134F" w14:paraId="3E834497" w14:textId="77777777" w:rsidTr="00842634">
        <w:tc>
          <w:tcPr>
            <w:tcW w:w="1555" w:type="dxa"/>
          </w:tcPr>
          <w:p w14:paraId="71D2A7B7" w14:textId="7F8924EA"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3978FAB0" w14:textId="0D1A82B0" w:rsidR="00DD134F" w:rsidRDefault="00DD134F" w:rsidP="00DD134F">
            <w:pPr>
              <w:pStyle w:val="a1"/>
              <w:rPr>
                <w:lang w:eastAsia="zh-TW"/>
              </w:rPr>
            </w:pPr>
            <w:r w:rsidRPr="000A6652">
              <w:t>VPER _LaneC1L _rad</w:t>
            </w:r>
          </w:p>
        </w:tc>
        <w:tc>
          <w:tcPr>
            <w:tcW w:w="4096" w:type="dxa"/>
          </w:tcPr>
          <w:p w14:paraId="7135F84B" w14:textId="107789EA" w:rsidR="00DD134F" w:rsidRDefault="00DD134F" w:rsidP="00DD134F">
            <w:pPr>
              <w:pStyle w:val="a1"/>
              <w:rPr>
                <w:lang w:eastAsia="zh-TW"/>
              </w:rPr>
            </w:pPr>
            <w:r>
              <w:rPr>
                <w:rFonts w:hint="eastAsia"/>
                <w:lang w:eastAsia="zh-TW"/>
              </w:rPr>
              <w:t>左車道線斜率</w:t>
            </w:r>
          </w:p>
        </w:tc>
      </w:tr>
      <w:tr w:rsidR="00DD134F" w14:paraId="6409AD0A" w14:textId="77777777" w:rsidTr="00842634">
        <w:tc>
          <w:tcPr>
            <w:tcW w:w="1555" w:type="dxa"/>
          </w:tcPr>
          <w:p w14:paraId="4CEB2BB2" w14:textId="4B5A2702" w:rsidR="00DD134F" w:rsidRDefault="00DD134F" w:rsidP="00B502B1">
            <w:pPr>
              <w:pStyle w:val="a1"/>
              <w:jc w:val="left"/>
              <w:rPr>
                <w:lang w:eastAsia="zh-TW"/>
              </w:rPr>
            </w:pPr>
            <w:r w:rsidRPr="00435738">
              <w:rPr>
                <w:rFonts w:hint="eastAsia"/>
                <w:lang w:eastAsia="zh-TW"/>
              </w:rPr>
              <w:t>I</w:t>
            </w:r>
            <w:r w:rsidRPr="00435738">
              <w:rPr>
                <w:lang w:eastAsia="zh-TW"/>
              </w:rPr>
              <w:t>nput</w:t>
            </w:r>
          </w:p>
        </w:tc>
        <w:tc>
          <w:tcPr>
            <w:tcW w:w="3978" w:type="dxa"/>
          </w:tcPr>
          <w:p w14:paraId="74F83982" w14:textId="536AFB5D" w:rsidR="00DD134F" w:rsidRDefault="00DD134F" w:rsidP="00DD134F">
            <w:pPr>
              <w:pStyle w:val="a1"/>
              <w:rPr>
                <w:lang w:eastAsia="zh-TW"/>
              </w:rPr>
            </w:pPr>
            <w:r w:rsidRPr="006E6FDF">
              <w:t>VPER_LaneC1R_rad</w:t>
            </w:r>
          </w:p>
        </w:tc>
        <w:tc>
          <w:tcPr>
            <w:tcW w:w="4096" w:type="dxa"/>
          </w:tcPr>
          <w:p w14:paraId="71C31501" w14:textId="786E0954" w:rsidR="00DD134F" w:rsidRDefault="00DD134F" w:rsidP="00DD134F">
            <w:pPr>
              <w:pStyle w:val="a1"/>
              <w:rPr>
                <w:lang w:eastAsia="zh-TW"/>
              </w:rPr>
            </w:pPr>
            <w:r>
              <w:rPr>
                <w:rFonts w:hint="eastAsia"/>
                <w:lang w:eastAsia="zh-TW"/>
              </w:rPr>
              <w:t>右車道線斜率</w:t>
            </w:r>
          </w:p>
        </w:tc>
      </w:tr>
      <w:tr w:rsidR="00DD134F" w14:paraId="455660AF" w14:textId="77777777" w:rsidTr="00842634">
        <w:tc>
          <w:tcPr>
            <w:tcW w:w="1555" w:type="dxa"/>
          </w:tcPr>
          <w:p w14:paraId="67B6E49B" w14:textId="3EB80429" w:rsidR="00DD134F" w:rsidRPr="00435738" w:rsidRDefault="00DD134F" w:rsidP="00B502B1">
            <w:pPr>
              <w:pStyle w:val="a1"/>
              <w:jc w:val="left"/>
              <w:rPr>
                <w:lang w:eastAsia="zh-TW"/>
              </w:rPr>
            </w:pPr>
            <w:r w:rsidRPr="005F6621">
              <w:rPr>
                <w:rFonts w:hint="eastAsia"/>
                <w:lang w:eastAsia="zh-TW"/>
              </w:rPr>
              <w:t>I</w:t>
            </w:r>
            <w:r w:rsidRPr="005F6621">
              <w:rPr>
                <w:lang w:eastAsia="zh-TW"/>
              </w:rPr>
              <w:t>nput</w:t>
            </w:r>
          </w:p>
        </w:tc>
        <w:tc>
          <w:tcPr>
            <w:tcW w:w="3978" w:type="dxa"/>
          </w:tcPr>
          <w:p w14:paraId="6E6CF063" w14:textId="4A3A02D0" w:rsidR="00DD134F" w:rsidRDefault="00DD134F" w:rsidP="00DD134F">
            <w:pPr>
              <w:pStyle w:val="a1"/>
              <w:rPr>
                <w:lang w:eastAsia="zh-TW"/>
              </w:rPr>
            </w:pPr>
            <w:r w:rsidRPr="006E6FDF">
              <w:t>VPER_TLCL_s</w:t>
            </w:r>
          </w:p>
        </w:tc>
        <w:tc>
          <w:tcPr>
            <w:tcW w:w="4096" w:type="dxa"/>
          </w:tcPr>
          <w:p w14:paraId="644EFD40" w14:textId="442E2A89" w:rsidR="00DD134F" w:rsidRDefault="00DD134F" w:rsidP="00DD134F">
            <w:pPr>
              <w:pStyle w:val="a1"/>
              <w:rPr>
                <w:lang w:eastAsia="zh-TW"/>
              </w:rPr>
            </w:pPr>
            <w:r>
              <w:rPr>
                <w:rFonts w:hint="eastAsia"/>
                <w:lang w:eastAsia="zh-TW"/>
              </w:rPr>
              <w:t>跨越左車道時間</w:t>
            </w:r>
          </w:p>
        </w:tc>
      </w:tr>
      <w:tr w:rsidR="00DD134F" w14:paraId="37BD24F3" w14:textId="77777777" w:rsidTr="00842634">
        <w:tc>
          <w:tcPr>
            <w:tcW w:w="1555" w:type="dxa"/>
          </w:tcPr>
          <w:p w14:paraId="1DC7EAA6" w14:textId="34846A91" w:rsidR="00DD134F" w:rsidRPr="00435738" w:rsidRDefault="00DD134F" w:rsidP="00B502B1">
            <w:pPr>
              <w:pStyle w:val="a1"/>
              <w:jc w:val="left"/>
              <w:rPr>
                <w:lang w:eastAsia="zh-TW"/>
              </w:rPr>
            </w:pPr>
            <w:r w:rsidRPr="005F6621">
              <w:rPr>
                <w:rFonts w:hint="eastAsia"/>
                <w:lang w:eastAsia="zh-TW"/>
              </w:rPr>
              <w:t>I</w:t>
            </w:r>
            <w:r w:rsidRPr="005F6621">
              <w:rPr>
                <w:lang w:eastAsia="zh-TW"/>
              </w:rPr>
              <w:t>nput</w:t>
            </w:r>
          </w:p>
        </w:tc>
        <w:tc>
          <w:tcPr>
            <w:tcW w:w="3978" w:type="dxa"/>
          </w:tcPr>
          <w:p w14:paraId="1981AA50" w14:textId="2E8AD236" w:rsidR="00DD134F" w:rsidRDefault="00DD134F" w:rsidP="00DD134F">
            <w:pPr>
              <w:pStyle w:val="a1"/>
              <w:rPr>
                <w:lang w:eastAsia="zh-TW"/>
              </w:rPr>
            </w:pPr>
            <w:r w:rsidRPr="006E6FDF">
              <w:t>VPER_TLCR_s</w:t>
            </w:r>
          </w:p>
        </w:tc>
        <w:tc>
          <w:tcPr>
            <w:tcW w:w="4096" w:type="dxa"/>
          </w:tcPr>
          <w:p w14:paraId="1E6F87E5" w14:textId="3A229D8A" w:rsidR="00DD134F" w:rsidRDefault="00DD134F" w:rsidP="00DD134F">
            <w:pPr>
              <w:pStyle w:val="a1"/>
              <w:rPr>
                <w:lang w:eastAsia="zh-TW"/>
              </w:rPr>
            </w:pPr>
            <w:r>
              <w:rPr>
                <w:rFonts w:hint="eastAsia"/>
                <w:lang w:eastAsia="zh-TW"/>
              </w:rPr>
              <w:t>跨越右車道時間</w:t>
            </w:r>
          </w:p>
        </w:tc>
      </w:tr>
      <w:tr w:rsidR="00DD134F" w14:paraId="604DB2F8" w14:textId="77777777" w:rsidTr="00842634">
        <w:tc>
          <w:tcPr>
            <w:tcW w:w="1555" w:type="dxa"/>
          </w:tcPr>
          <w:p w14:paraId="6E3F4010" w14:textId="56F91610" w:rsidR="00DD134F" w:rsidRPr="00435738" w:rsidRDefault="00DD134F" w:rsidP="00B502B1">
            <w:pPr>
              <w:pStyle w:val="a1"/>
              <w:jc w:val="left"/>
              <w:rPr>
                <w:lang w:eastAsia="zh-TW"/>
              </w:rPr>
            </w:pPr>
            <w:r w:rsidRPr="005F6621">
              <w:rPr>
                <w:rFonts w:hint="eastAsia"/>
                <w:lang w:eastAsia="zh-TW"/>
              </w:rPr>
              <w:t>I</w:t>
            </w:r>
            <w:r w:rsidRPr="005F6621">
              <w:rPr>
                <w:lang w:eastAsia="zh-TW"/>
              </w:rPr>
              <w:t>nput</w:t>
            </w:r>
          </w:p>
        </w:tc>
        <w:tc>
          <w:tcPr>
            <w:tcW w:w="3978" w:type="dxa"/>
          </w:tcPr>
          <w:p w14:paraId="0B899216" w14:textId="1EAF23A2" w:rsidR="00DD134F" w:rsidRDefault="00DD134F" w:rsidP="00DD134F">
            <w:pPr>
              <w:pStyle w:val="a1"/>
              <w:rPr>
                <w:lang w:eastAsia="zh-TW"/>
              </w:rPr>
            </w:pPr>
            <w:proofErr w:type="spellStart"/>
            <w:r w:rsidRPr="006E6FDF">
              <w:t>VDINR_VehSpd_kph</w:t>
            </w:r>
            <w:proofErr w:type="spellEnd"/>
          </w:p>
        </w:tc>
        <w:tc>
          <w:tcPr>
            <w:tcW w:w="4096" w:type="dxa"/>
          </w:tcPr>
          <w:p w14:paraId="37B61B9A" w14:textId="0EC5F872" w:rsidR="00DD134F" w:rsidRDefault="00DD134F" w:rsidP="00DD134F">
            <w:pPr>
              <w:pStyle w:val="a1"/>
              <w:rPr>
                <w:lang w:eastAsia="zh-TW"/>
              </w:rPr>
            </w:pPr>
            <w:r>
              <w:rPr>
                <w:rFonts w:hint="eastAsia"/>
                <w:lang w:eastAsia="zh-TW"/>
              </w:rPr>
              <w:t>車速(每小時公里)</w:t>
            </w:r>
          </w:p>
        </w:tc>
      </w:tr>
      <w:tr w:rsidR="00DD134F" w14:paraId="2B59348E" w14:textId="77777777" w:rsidTr="00842634">
        <w:tc>
          <w:tcPr>
            <w:tcW w:w="1555" w:type="dxa"/>
          </w:tcPr>
          <w:p w14:paraId="0775FB58" w14:textId="77777777" w:rsidR="00DD134F" w:rsidRDefault="00DD134F" w:rsidP="00B502B1">
            <w:pPr>
              <w:pStyle w:val="a1"/>
              <w:jc w:val="left"/>
            </w:pPr>
            <w:r w:rsidRPr="00377D6F">
              <w:rPr>
                <w:rFonts w:hint="eastAsia"/>
              </w:rPr>
              <w:t>O</w:t>
            </w:r>
            <w:r w:rsidRPr="00377D6F">
              <w:t>utput</w:t>
            </w:r>
          </w:p>
          <w:p w14:paraId="497753DB" w14:textId="72D51B21"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t>)</w:t>
            </w:r>
          </w:p>
        </w:tc>
        <w:tc>
          <w:tcPr>
            <w:tcW w:w="3978" w:type="dxa"/>
          </w:tcPr>
          <w:p w14:paraId="01D8CA76" w14:textId="6FD22122" w:rsidR="00DD134F" w:rsidRPr="006E6FDF" w:rsidRDefault="00DD134F" w:rsidP="00DD134F">
            <w:pPr>
              <w:pStyle w:val="a1"/>
            </w:pPr>
            <w:proofErr w:type="spellStart"/>
            <w:r w:rsidRPr="00971BA5">
              <w:t>VIFO_LaneNotAvail_flg</w:t>
            </w:r>
            <w:proofErr w:type="spellEnd"/>
          </w:p>
        </w:tc>
        <w:tc>
          <w:tcPr>
            <w:tcW w:w="4096" w:type="dxa"/>
          </w:tcPr>
          <w:p w14:paraId="74DBB26F" w14:textId="3F1F7764" w:rsidR="00DD134F" w:rsidRPr="000B019F" w:rsidRDefault="00DD134F" w:rsidP="00DD134F">
            <w:pPr>
              <w:pStyle w:val="a1"/>
              <w:rPr>
                <w:lang w:val="en-US" w:eastAsia="zh-TW"/>
              </w:rPr>
            </w:pPr>
            <w:r w:rsidRPr="000B019F">
              <w:rPr>
                <w:rFonts w:hint="eastAsia"/>
                <w:lang w:val="en-US" w:eastAsia="zh-TW"/>
              </w:rPr>
              <w:t>車道線無效旗標</w:t>
            </w:r>
          </w:p>
        </w:tc>
      </w:tr>
      <w:tr w:rsidR="00DD134F" w14:paraId="19DD1216" w14:textId="77777777" w:rsidTr="00842634">
        <w:tc>
          <w:tcPr>
            <w:tcW w:w="1555" w:type="dxa"/>
          </w:tcPr>
          <w:p w14:paraId="114382A0" w14:textId="77777777" w:rsidR="00DD134F" w:rsidRDefault="00DD134F" w:rsidP="00B502B1">
            <w:pPr>
              <w:pStyle w:val="a1"/>
              <w:jc w:val="left"/>
            </w:pPr>
            <w:r w:rsidRPr="00F96ACA">
              <w:rPr>
                <w:rFonts w:hint="eastAsia"/>
              </w:rPr>
              <w:t>O</w:t>
            </w:r>
            <w:r w:rsidRPr="00F96ACA">
              <w:t>utput</w:t>
            </w:r>
          </w:p>
          <w:p w14:paraId="1841E91B" w14:textId="747EB87F"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t>)</w:t>
            </w:r>
          </w:p>
        </w:tc>
        <w:tc>
          <w:tcPr>
            <w:tcW w:w="3978" w:type="dxa"/>
          </w:tcPr>
          <w:p w14:paraId="33986928" w14:textId="6B4E151A" w:rsidR="00DD134F" w:rsidRPr="006E6FDF" w:rsidRDefault="00DD134F" w:rsidP="00DD134F">
            <w:pPr>
              <w:pStyle w:val="a1"/>
            </w:pPr>
            <w:r w:rsidRPr="00971BA5">
              <w:t>VIFO_Curvature4Act_flg</w:t>
            </w:r>
          </w:p>
        </w:tc>
        <w:tc>
          <w:tcPr>
            <w:tcW w:w="4096" w:type="dxa"/>
          </w:tcPr>
          <w:p w14:paraId="7906EDC8" w14:textId="3F794F6A" w:rsidR="00DD134F" w:rsidRPr="000B019F" w:rsidRDefault="00DD134F" w:rsidP="00DD134F">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DD134F" w14:paraId="13FA8DD3" w14:textId="77777777" w:rsidTr="00842634">
        <w:tc>
          <w:tcPr>
            <w:tcW w:w="1555" w:type="dxa"/>
          </w:tcPr>
          <w:p w14:paraId="45CAC2ED" w14:textId="77777777" w:rsidR="00DD134F" w:rsidRDefault="00DD134F" w:rsidP="00B502B1">
            <w:pPr>
              <w:pStyle w:val="a1"/>
              <w:jc w:val="left"/>
            </w:pPr>
            <w:r w:rsidRPr="00F96ACA">
              <w:rPr>
                <w:rFonts w:hint="eastAsia"/>
              </w:rPr>
              <w:t>O</w:t>
            </w:r>
            <w:r w:rsidRPr="00F96ACA">
              <w:t>utput</w:t>
            </w:r>
          </w:p>
          <w:p w14:paraId="510B965B" w14:textId="3C78D58D"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t>)</w:t>
            </w:r>
          </w:p>
        </w:tc>
        <w:tc>
          <w:tcPr>
            <w:tcW w:w="3978" w:type="dxa"/>
          </w:tcPr>
          <w:p w14:paraId="4493FC06" w14:textId="2D8C7B1C" w:rsidR="00DD134F" w:rsidRPr="006E6FDF" w:rsidRDefault="00DD134F" w:rsidP="00DD134F">
            <w:pPr>
              <w:pStyle w:val="a1"/>
            </w:pPr>
            <w:r w:rsidRPr="00971BA5">
              <w:t>VIFO_LaneWidth4Act_flg</w:t>
            </w:r>
          </w:p>
        </w:tc>
        <w:tc>
          <w:tcPr>
            <w:tcW w:w="4096" w:type="dxa"/>
          </w:tcPr>
          <w:p w14:paraId="7C383949" w14:textId="7B246D12" w:rsidR="00DD134F" w:rsidRPr="000B019F" w:rsidRDefault="00DD134F" w:rsidP="00DD134F">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DD134F" w14:paraId="71D6AB05" w14:textId="77777777" w:rsidTr="00842634">
        <w:tc>
          <w:tcPr>
            <w:tcW w:w="1555" w:type="dxa"/>
          </w:tcPr>
          <w:p w14:paraId="5CB72FE3" w14:textId="77777777" w:rsidR="00DD134F" w:rsidRDefault="00DD134F" w:rsidP="00B502B1">
            <w:pPr>
              <w:pStyle w:val="a1"/>
              <w:jc w:val="left"/>
            </w:pPr>
            <w:r w:rsidRPr="00F96ACA">
              <w:rPr>
                <w:rFonts w:hint="eastAsia"/>
              </w:rPr>
              <w:t>O</w:t>
            </w:r>
            <w:r w:rsidRPr="00F96ACA">
              <w:t>utput</w:t>
            </w:r>
          </w:p>
          <w:p w14:paraId="0E1F8523" w14:textId="02A54DFB"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t>)</w:t>
            </w:r>
          </w:p>
        </w:tc>
        <w:tc>
          <w:tcPr>
            <w:tcW w:w="3978" w:type="dxa"/>
          </w:tcPr>
          <w:p w14:paraId="6A434D01" w14:textId="015BB3F9" w:rsidR="00DD134F" w:rsidRPr="006E6FDF" w:rsidRDefault="00DD134F" w:rsidP="00DD134F">
            <w:pPr>
              <w:pStyle w:val="a1"/>
            </w:pPr>
            <w:r w:rsidRPr="00971BA5">
              <w:t>VIFO_Heading4Act_flg</w:t>
            </w:r>
          </w:p>
        </w:tc>
        <w:tc>
          <w:tcPr>
            <w:tcW w:w="4096" w:type="dxa"/>
          </w:tcPr>
          <w:p w14:paraId="32EE0F88" w14:textId="604967EA" w:rsidR="00DD134F" w:rsidRPr="000B019F" w:rsidRDefault="00DD134F" w:rsidP="00DD134F">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DD134F" w14:paraId="1156264F" w14:textId="77777777" w:rsidTr="00842634">
        <w:tc>
          <w:tcPr>
            <w:tcW w:w="1555" w:type="dxa"/>
          </w:tcPr>
          <w:p w14:paraId="434CC9F7" w14:textId="77777777" w:rsidR="00DD134F" w:rsidRDefault="00DD134F" w:rsidP="00B502B1">
            <w:pPr>
              <w:pStyle w:val="a1"/>
              <w:jc w:val="left"/>
            </w:pPr>
            <w:r w:rsidRPr="00F96ACA">
              <w:rPr>
                <w:rFonts w:hint="eastAsia"/>
              </w:rPr>
              <w:t>O</w:t>
            </w:r>
            <w:r w:rsidRPr="00F96ACA">
              <w:t>utput</w:t>
            </w:r>
          </w:p>
          <w:p w14:paraId="536BDE1E" w14:textId="1AAD3BCD" w:rsidR="0066450C" w:rsidRPr="005F6621" w:rsidRDefault="0066450C" w:rsidP="00B502B1">
            <w:pPr>
              <w:pStyle w:val="a1"/>
              <w:jc w:val="left"/>
              <w:rPr>
                <w:lang w:eastAsia="zh-TW"/>
              </w:rPr>
            </w:pPr>
            <w:r>
              <w:lastRenderedPageBreak/>
              <w:t>(</w:t>
            </w:r>
            <w:r>
              <w:rPr>
                <w:rFonts w:hAnsi="微軟正黑體" w:hint="eastAsia"/>
                <w:lang w:eastAsia="zh-TW"/>
              </w:rPr>
              <w:t>J</w:t>
            </w:r>
            <w:r>
              <w:rPr>
                <w:rFonts w:hAnsi="微軟正黑體"/>
                <w:lang w:eastAsia="zh-TW"/>
              </w:rPr>
              <w:t>UD</w:t>
            </w:r>
            <w:r>
              <w:t>)</w:t>
            </w:r>
          </w:p>
        </w:tc>
        <w:tc>
          <w:tcPr>
            <w:tcW w:w="3978" w:type="dxa"/>
          </w:tcPr>
          <w:p w14:paraId="6C35161D" w14:textId="3613FFEB" w:rsidR="00DD134F" w:rsidRPr="006E6FDF" w:rsidRDefault="00DD134F" w:rsidP="00DD134F">
            <w:pPr>
              <w:pStyle w:val="a1"/>
            </w:pPr>
            <w:r w:rsidRPr="00971BA5">
              <w:lastRenderedPageBreak/>
              <w:t>VIFO_Curvature4Disable _</w:t>
            </w:r>
            <w:proofErr w:type="spellStart"/>
            <w:r w:rsidRPr="00971BA5">
              <w:t>flg</w:t>
            </w:r>
            <w:proofErr w:type="spellEnd"/>
          </w:p>
        </w:tc>
        <w:tc>
          <w:tcPr>
            <w:tcW w:w="4096" w:type="dxa"/>
          </w:tcPr>
          <w:p w14:paraId="4B9E41FB" w14:textId="7BC8C563" w:rsidR="00DD134F" w:rsidRPr="000B019F" w:rsidRDefault="00DD134F" w:rsidP="00DD134F">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DD134F" w14:paraId="4EB657A1" w14:textId="77777777" w:rsidTr="00842634">
        <w:tc>
          <w:tcPr>
            <w:tcW w:w="1555" w:type="dxa"/>
          </w:tcPr>
          <w:p w14:paraId="01D74AC0" w14:textId="77777777" w:rsidR="00DD134F" w:rsidRDefault="00DD134F" w:rsidP="00B502B1">
            <w:pPr>
              <w:pStyle w:val="a1"/>
              <w:jc w:val="left"/>
            </w:pPr>
            <w:r w:rsidRPr="00F96ACA">
              <w:rPr>
                <w:rFonts w:hint="eastAsia"/>
              </w:rPr>
              <w:t>O</w:t>
            </w:r>
            <w:r w:rsidRPr="00F96ACA">
              <w:t>utput</w:t>
            </w:r>
          </w:p>
          <w:p w14:paraId="31085C4C" w14:textId="00B336B1"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r>
              <w:t>)</w:t>
            </w:r>
          </w:p>
        </w:tc>
        <w:tc>
          <w:tcPr>
            <w:tcW w:w="3978" w:type="dxa"/>
          </w:tcPr>
          <w:p w14:paraId="28C9A0E9" w14:textId="384DB782" w:rsidR="00DD134F" w:rsidRPr="006E6FDF" w:rsidRDefault="00DD134F" w:rsidP="00DD134F">
            <w:pPr>
              <w:pStyle w:val="a1"/>
            </w:pPr>
            <w:proofErr w:type="spellStart"/>
            <w:r w:rsidRPr="00971BA5">
              <w:t>VIFO_TLCLTrigger_flg</w:t>
            </w:r>
            <w:proofErr w:type="spellEnd"/>
          </w:p>
        </w:tc>
        <w:tc>
          <w:tcPr>
            <w:tcW w:w="4096" w:type="dxa"/>
          </w:tcPr>
          <w:p w14:paraId="5A2EC131" w14:textId="649D2607" w:rsidR="00DD134F" w:rsidRPr="000B019F" w:rsidRDefault="00DD134F" w:rsidP="00DD134F">
            <w:pPr>
              <w:pStyle w:val="a1"/>
              <w:rPr>
                <w:lang w:val="en-US" w:eastAsia="zh-TW"/>
              </w:rPr>
            </w:pPr>
            <w:r w:rsidRPr="000B019F">
              <w:rPr>
                <w:rFonts w:hint="eastAsia"/>
                <w:lang w:val="en-US" w:eastAsia="zh-TW"/>
              </w:rPr>
              <w:t>左車道線</w:t>
            </w:r>
            <w:r w:rsidRPr="000B019F">
              <w:rPr>
                <w:lang w:val="en-US" w:eastAsia="zh-TW"/>
              </w:rPr>
              <w:t>TLC</w:t>
            </w:r>
            <w:r w:rsidRPr="000B019F">
              <w:rPr>
                <w:rFonts w:hint="eastAsia"/>
                <w:lang w:val="en-US" w:eastAsia="zh-TW"/>
              </w:rPr>
              <w:t>觸發旗標</w:t>
            </w:r>
          </w:p>
        </w:tc>
      </w:tr>
      <w:tr w:rsidR="00DD134F" w14:paraId="5EB372DE" w14:textId="77777777" w:rsidTr="00842634">
        <w:tc>
          <w:tcPr>
            <w:tcW w:w="1555" w:type="dxa"/>
          </w:tcPr>
          <w:p w14:paraId="53DE4D10" w14:textId="77777777" w:rsidR="00DD134F" w:rsidRDefault="00DD134F" w:rsidP="00B502B1">
            <w:pPr>
              <w:pStyle w:val="a1"/>
              <w:jc w:val="left"/>
            </w:pPr>
            <w:r w:rsidRPr="00F96ACA">
              <w:rPr>
                <w:rFonts w:hint="eastAsia"/>
              </w:rPr>
              <w:t>O</w:t>
            </w:r>
            <w:r w:rsidRPr="00F96ACA">
              <w:t>utput</w:t>
            </w:r>
          </w:p>
          <w:p w14:paraId="444CABBB" w14:textId="7645E0D7"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r>
              <w:t>)</w:t>
            </w:r>
          </w:p>
        </w:tc>
        <w:tc>
          <w:tcPr>
            <w:tcW w:w="3978" w:type="dxa"/>
          </w:tcPr>
          <w:p w14:paraId="4C650285" w14:textId="1391ABB7" w:rsidR="00DD134F" w:rsidRPr="006E6FDF" w:rsidRDefault="00DD134F" w:rsidP="00DD134F">
            <w:pPr>
              <w:pStyle w:val="a1"/>
            </w:pPr>
            <w:proofErr w:type="spellStart"/>
            <w:r w:rsidRPr="00B81311">
              <w:t>VIFO_TLCRTrigger_flg</w:t>
            </w:r>
            <w:proofErr w:type="spellEnd"/>
          </w:p>
        </w:tc>
        <w:tc>
          <w:tcPr>
            <w:tcW w:w="4096" w:type="dxa"/>
          </w:tcPr>
          <w:p w14:paraId="5A1E7D22" w14:textId="261A9399" w:rsidR="00DD134F" w:rsidRPr="000B019F" w:rsidRDefault="00DD134F" w:rsidP="00DD134F">
            <w:pPr>
              <w:pStyle w:val="a1"/>
              <w:rPr>
                <w:lang w:val="en-US" w:eastAsia="zh-TW"/>
              </w:rPr>
            </w:pPr>
            <w:r w:rsidRPr="000B019F">
              <w:rPr>
                <w:rFonts w:hint="eastAsia"/>
                <w:lang w:val="en-US" w:eastAsia="zh-TW"/>
              </w:rPr>
              <w:t>右車道線</w:t>
            </w:r>
            <w:r w:rsidRPr="000B019F">
              <w:rPr>
                <w:lang w:val="en-US" w:eastAsia="zh-TW"/>
              </w:rPr>
              <w:t>TLC</w:t>
            </w:r>
            <w:r w:rsidRPr="000B019F">
              <w:rPr>
                <w:rFonts w:hint="eastAsia"/>
                <w:lang w:val="en-US" w:eastAsia="zh-TW"/>
              </w:rPr>
              <w:t>觸發旗標</w:t>
            </w:r>
          </w:p>
        </w:tc>
      </w:tr>
      <w:tr w:rsidR="00DD134F" w14:paraId="5F9C514E" w14:textId="77777777" w:rsidTr="00842634">
        <w:tc>
          <w:tcPr>
            <w:tcW w:w="1555" w:type="dxa"/>
          </w:tcPr>
          <w:p w14:paraId="26927264" w14:textId="77777777" w:rsidR="00DD134F" w:rsidRDefault="00DD134F" w:rsidP="00B502B1">
            <w:pPr>
              <w:pStyle w:val="a1"/>
              <w:jc w:val="left"/>
            </w:pPr>
            <w:r w:rsidRPr="00F96ACA">
              <w:rPr>
                <w:rFonts w:hint="eastAsia"/>
              </w:rPr>
              <w:t>O</w:t>
            </w:r>
            <w:r w:rsidRPr="00F96ACA">
              <w:t>utput</w:t>
            </w:r>
          </w:p>
          <w:p w14:paraId="254A8F9C" w14:textId="73F25F0C"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t>)</w:t>
            </w:r>
          </w:p>
        </w:tc>
        <w:tc>
          <w:tcPr>
            <w:tcW w:w="3978" w:type="dxa"/>
          </w:tcPr>
          <w:p w14:paraId="387408CC" w14:textId="56755954" w:rsidR="00DD134F" w:rsidRPr="006E6FDF" w:rsidRDefault="00DD134F" w:rsidP="00DD134F">
            <w:pPr>
              <w:pStyle w:val="a1"/>
            </w:pPr>
            <w:proofErr w:type="spellStart"/>
            <w:r w:rsidRPr="00B81311">
              <w:t>VIFO_LeftLaneCrossing_flg</w:t>
            </w:r>
            <w:proofErr w:type="spellEnd"/>
          </w:p>
        </w:tc>
        <w:tc>
          <w:tcPr>
            <w:tcW w:w="4096" w:type="dxa"/>
          </w:tcPr>
          <w:p w14:paraId="56824BA1" w14:textId="1B76C58F" w:rsidR="00DD134F" w:rsidRPr="007B61A3" w:rsidRDefault="00DD134F" w:rsidP="00DD134F">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DD134F" w14:paraId="077D1E5C" w14:textId="77777777" w:rsidTr="00842634">
        <w:tc>
          <w:tcPr>
            <w:tcW w:w="1555" w:type="dxa"/>
          </w:tcPr>
          <w:p w14:paraId="06BF658A" w14:textId="77777777" w:rsidR="00DD134F" w:rsidRDefault="00DD134F" w:rsidP="00B502B1">
            <w:pPr>
              <w:pStyle w:val="a1"/>
              <w:jc w:val="left"/>
            </w:pPr>
            <w:r w:rsidRPr="00F96ACA">
              <w:rPr>
                <w:rFonts w:hint="eastAsia"/>
              </w:rPr>
              <w:t>O</w:t>
            </w:r>
            <w:r w:rsidRPr="00F96ACA">
              <w:t>utput</w:t>
            </w:r>
          </w:p>
          <w:p w14:paraId="0AE7F3CF" w14:textId="343551BC" w:rsidR="0066450C" w:rsidRPr="005F6621" w:rsidRDefault="0066450C" w:rsidP="00B502B1">
            <w:pPr>
              <w:pStyle w:val="a1"/>
              <w:jc w:val="left"/>
              <w:rPr>
                <w:lang w:eastAsia="zh-TW"/>
              </w:rPr>
            </w:pPr>
            <w:r>
              <w:t>(</w:t>
            </w:r>
            <w:r>
              <w:rPr>
                <w:rFonts w:hAnsi="微軟正黑體" w:hint="eastAsia"/>
                <w:lang w:eastAsia="zh-TW"/>
              </w:rPr>
              <w:t>J</w:t>
            </w:r>
            <w:r>
              <w:rPr>
                <w:rFonts w:hAnsi="微軟正黑體"/>
                <w:lang w:eastAsia="zh-TW"/>
              </w:rPr>
              <w:t>UD</w:t>
            </w:r>
            <w:r>
              <w:t>)</w:t>
            </w:r>
          </w:p>
        </w:tc>
        <w:tc>
          <w:tcPr>
            <w:tcW w:w="3978" w:type="dxa"/>
          </w:tcPr>
          <w:p w14:paraId="7F80F0D6" w14:textId="6EF0E127" w:rsidR="00DD134F" w:rsidRPr="006E6FDF" w:rsidRDefault="00DD134F" w:rsidP="00DD134F">
            <w:pPr>
              <w:pStyle w:val="a1"/>
            </w:pPr>
            <w:proofErr w:type="spellStart"/>
            <w:r w:rsidRPr="00B81311">
              <w:t>VIFO_RightLaneCrossing_flg</w:t>
            </w:r>
            <w:proofErr w:type="spellEnd"/>
          </w:p>
        </w:tc>
        <w:tc>
          <w:tcPr>
            <w:tcW w:w="4096" w:type="dxa"/>
          </w:tcPr>
          <w:p w14:paraId="10A43B21" w14:textId="3685C828" w:rsidR="00DD134F" w:rsidRPr="007B61A3" w:rsidRDefault="00DD134F" w:rsidP="00DD134F">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DD134F" w14:paraId="6DFCF18F" w14:textId="77777777" w:rsidTr="00842634">
        <w:tc>
          <w:tcPr>
            <w:tcW w:w="1555" w:type="dxa"/>
          </w:tcPr>
          <w:p w14:paraId="65DC5FEA" w14:textId="77777777" w:rsidR="00DD134F" w:rsidRDefault="00DD134F" w:rsidP="00B502B1">
            <w:pPr>
              <w:pStyle w:val="a1"/>
              <w:jc w:val="left"/>
            </w:pPr>
            <w:r w:rsidRPr="00F96ACA">
              <w:rPr>
                <w:rFonts w:hint="eastAsia"/>
              </w:rPr>
              <w:t>O</w:t>
            </w:r>
            <w:r w:rsidRPr="00F96ACA">
              <w:t>utput</w:t>
            </w:r>
          </w:p>
          <w:p w14:paraId="660259D4" w14:textId="236F3232" w:rsidR="0066450C" w:rsidRPr="005F6621" w:rsidRDefault="0066450C" w:rsidP="00B502B1">
            <w:pPr>
              <w:pStyle w:val="a1"/>
              <w:jc w:val="left"/>
              <w:rPr>
                <w:lang w:eastAsia="zh-TW"/>
              </w:rPr>
            </w:pPr>
            <w:r>
              <w:rPr>
                <w:rFonts w:hAnsi="微軟正黑體"/>
                <w:lang w:eastAsia="zh-TW"/>
              </w:rPr>
              <w:t>(</w:t>
            </w:r>
            <w:r w:rsidRPr="00FD5576">
              <w:rPr>
                <w:rFonts w:hAnsi="微軟正黑體" w:hint="eastAsia"/>
                <w:lang w:eastAsia="zh-TW"/>
              </w:rPr>
              <w:t>D</w:t>
            </w:r>
            <w:r w:rsidRPr="00FD5576">
              <w:rPr>
                <w:rFonts w:hAnsi="微軟正黑體"/>
                <w:lang w:eastAsia="zh-TW"/>
              </w:rPr>
              <w:t>IP</w:t>
            </w:r>
            <w:r>
              <w:rPr>
                <w:rFonts w:hAnsi="微軟正黑體"/>
                <w:lang w:eastAsia="zh-TW"/>
              </w:rPr>
              <w:t>)</w:t>
            </w:r>
          </w:p>
        </w:tc>
        <w:tc>
          <w:tcPr>
            <w:tcW w:w="3978" w:type="dxa"/>
          </w:tcPr>
          <w:p w14:paraId="033D12E1" w14:textId="29FA75C1" w:rsidR="00DD134F" w:rsidRPr="006E6FDF" w:rsidRDefault="00DD134F" w:rsidP="00DD134F">
            <w:pPr>
              <w:pStyle w:val="a1"/>
            </w:pPr>
            <w:r w:rsidRPr="00B81311">
              <w:t>VIFO_Curvature4DisableWarning_flg</w:t>
            </w:r>
          </w:p>
        </w:tc>
        <w:tc>
          <w:tcPr>
            <w:tcW w:w="4096" w:type="dxa"/>
          </w:tcPr>
          <w:p w14:paraId="5909F4B0" w14:textId="5AD02437" w:rsidR="00DD134F" w:rsidRPr="007B61A3" w:rsidRDefault="00DD134F" w:rsidP="00DD134F">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bookmarkEnd w:id="59"/>
    </w:tbl>
    <w:p w14:paraId="637B0EAE" w14:textId="6B6ECD80" w:rsidR="00CA2D5E" w:rsidRPr="00486FC1" w:rsidRDefault="00CA2D5E">
      <w:pPr>
        <w:pStyle w:val="a1"/>
        <w:rPr>
          <w:lang w:eastAsia="zh-TW"/>
        </w:rPr>
      </w:pPr>
    </w:p>
    <w:sectPr w:rsidR="00CA2D5E" w:rsidRPr="00486FC1" w:rsidSect="00EC0229">
      <w:headerReference w:type="default" r:id="rId56"/>
      <w:footerReference w:type="default" r:id="rId57"/>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2F84D" w14:textId="77777777" w:rsidR="003102CE" w:rsidRDefault="003102CE">
      <w:r>
        <w:separator/>
      </w:r>
    </w:p>
  </w:endnote>
  <w:endnote w:type="continuationSeparator" w:id="0">
    <w:p w14:paraId="419713CF" w14:textId="77777777" w:rsidR="003102CE" w:rsidRDefault="003102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2BB1F516-AFBE-40F3-8074-C281D6082B7E}"/>
    <w:embedBold r:id="rId2" w:subsetted="1" w:fontKey="{C5B60178-B493-4B37-8D89-5B540CC76FEC}"/>
    <w:embedItalic r:id="rId3" w:subsetted="1" w:fontKey="{FECD387B-481A-49B9-911C-13665CB83995}"/>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embedBold r:id="rId4" w:subsetted="1" w:fontKey="{B71DEB86-5013-49FA-9C09-ABF07A1237B2}"/>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Bold r:id="rId5" w:subsetted="1" w:fontKey="{1612A7A7-33B2-40F2-AD77-735F491A72B6}"/>
  </w:font>
  <w:font w:name="Cambria Math">
    <w:panose1 w:val="02040503050406030204"/>
    <w:charset w:val="00"/>
    <w:family w:val="roman"/>
    <w:pitch w:val="variable"/>
    <w:sig w:usb0="E00006FF" w:usb1="420024FF" w:usb2="02000000" w:usb3="00000000" w:csb0="0000019F" w:csb1="00000000"/>
    <w:embedRegular r:id="rId6" w:fontKey="{71C3DEEB-BEA2-4487-B761-056C5AE50FD4}"/>
    <w:embedBold r:id="rId7" w:fontKey="{EFA12671-50B5-4198-8AAB-878996314512}"/>
    <w:embedItalic r:id="rId8" w:fontKey="{371637A5-E369-4D9C-92BA-86BA50BC5BAB}"/>
  </w:font>
  <w:font w:name="MS Gothic">
    <w:altName w:val="ＭＳ ゴシック"/>
    <w:panose1 w:val="020B0609070205080204"/>
    <w:charset w:val="80"/>
    <w:family w:val="modern"/>
    <w:pitch w:val="fixed"/>
    <w:sig w:usb0="E00002FF" w:usb1="6AC7FDFB" w:usb2="08000012" w:usb3="00000000" w:csb0="0002009F" w:csb1="00000000"/>
    <w:embedRegular r:id="rId9" w:subsetted="1" w:fontKey="{EE920E24-3825-4B03-90AE-9CFF4891AC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0F195" w14:textId="78240947" w:rsidR="002B5D0B" w:rsidRDefault="002B5D0B"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BDAB9" w14:textId="77777777" w:rsidR="002B5D0B" w:rsidRDefault="002B5D0B" w:rsidP="005148E4">
    <w:pPr>
      <w:pStyle w:val="a9"/>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2B5D0B" w14:paraId="4FE6D91F" w14:textId="77777777" w:rsidTr="00A41A2D">
      <w:trPr>
        <w:cantSplit/>
      </w:trPr>
      <w:tc>
        <w:tcPr>
          <w:tcW w:w="8349" w:type="dxa"/>
          <w:gridSpan w:val="2"/>
        </w:tcPr>
        <w:p w14:paraId="0072D1CA" w14:textId="77777777" w:rsidR="002B5D0B" w:rsidRDefault="002B5D0B" w:rsidP="00A41A2D">
          <w:pPr>
            <w:pStyle w:val="a9"/>
          </w:pPr>
          <w:r>
            <w:rPr>
              <w:noProof/>
              <w:lang w:val="en-US" w:eastAsia="zh-TW"/>
            </w:rPr>
            <w:drawing>
              <wp:inline distT="0" distB="0" distL="0" distR="0" wp14:anchorId="7F87AB79" wp14:editId="12CA3DCA">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2B5D0B" w14:paraId="0D17BFDA" w14:textId="77777777" w:rsidTr="00A41A2D">
      <w:tc>
        <w:tcPr>
          <w:tcW w:w="4307" w:type="dxa"/>
        </w:tcPr>
        <w:p w14:paraId="66245094" w14:textId="39E2FCC2" w:rsidR="002B5D0B" w:rsidRDefault="002B5D0B" w:rsidP="00A41A2D">
          <w:pPr>
            <w:pStyle w:val="a9"/>
          </w:pPr>
          <w:r>
            <w:fldChar w:fldCharType="begin"/>
          </w:r>
          <w:r>
            <w:instrText xml:space="preserve"> DOCPROPERTY "Date completed"  \@ "d MMMM yyyy" \* MERGEFORMAT</w:instrText>
          </w:r>
          <w:r>
            <w:fldChar w:fldCharType="separate"/>
          </w:r>
          <w:r>
            <w:t>23 April 2012</w:t>
          </w:r>
          <w:r>
            <w:fldChar w:fldCharType="end"/>
          </w:r>
        </w:p>
        <w:p w14:paraId="1A342CAA" w14:textId="3B04AB1A" w:rsidR="002B5D0B" w:rsidRDefault="002B5D0B" w:rsidP="00A41A2D">
          <w:pPr>
            <w:pStyle w:val="a9"/>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5EA222A3" w14:textId="77777777" w:rsidR="002B5D0B" w:rsidRDefault="002B5D0B" w:rsidP="00A41A2D">
          <w:pPr>
            <w:pStyle w:val="a9"/>
            <w:jc w:val="right"/>
          </w:pPr>
          <w:r>
            <w:t xml:space="preserve">Page </w:t>
          </w:r>
          <w:r>
            <w:fldChar w:fldCharType="begin"/>
          </w:r>
          <w:r>
            <w:instrText xml:space="preserve"> PAGE  \* MERGEFORMAT </w:instrText>
          </w:r>
          <w:r>
            <w:fldChar w:fldCharType="separate"/>
          </w:r>
          <w:r>
            <w:rPr>
              <w:noProof/>
            </w:rPr>
            <w:t>5</w:t>
          </w:r>
          <w:r>
            <w:fldChar w:fldCharType="end"/>
          </w:r>
        </w:p>
      </w:tc>
    </w:tr>
  </w:tbl>
  <w:p w14:paraId="6327D29A" w14:textId="77777777" w:rsidR="002B5D0B" w:rsidRPr="005148E4" w:rsidRDefault="002B5D0B" w:rsidP="005148E4">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2B5D0B" w14:paraId="2B968391" w14:textId="77777777" w:rsidTr="00AD4CAB">
      <w:tc>
        <w:tcPr>
          <w:tcW w:w="4275" w:type="dxa"/>
        </w:tcPr>
        <w:p w14:paraId="5F4B664D" w14:textId="37D0F875" w:rsidR="002B5D0B" w:rsidRPr="00AD4CAB" w:rsidRDefault="002B5D0B">
          <w:pPr>
            <w:pStyle w:val="a9"/>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2022/09/06</w:t>
          </w:r>
          <w:r w:rsidRPr="00AD4CAB">
            <w:rPr>
              <w:sz w:val="20"/>
              <w:szCs w:val="20"/>
            </w:rPr>
            <w:fldChar w:fldCharType="end"/>
          </w:r>
          <w:r w:rsidRPr="00AD4CAB">
            <w:rPr>
              <w:sz w:val="20"/>
              <w:szCs w:val="20"/>
            </w:rPr>
            <w:tab/>
          </w:r>
        </w:p>
      </w:tc>
      <w:tc>
        <w:tcPr>
          <w:tcW w:w="5364" w:type="dxa"/>
        </w:tcPr>
        <w:p w14:paraId="6AA08837" w14:textId="77777777" w:rsidR="002B5D0B" w:rsidRPr="00AD4CAB" w:rsidRDefault="002B5D0B" w:rsidP="00427B09">
          <w:pPr>
            <w:pStyle w:val="a9"/>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2B5D0B" w:rsidRDefault="002B5D0B">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596BBD" w14:textId="77777777" w:rsidR="003102CE" w:rsidRDefault="003102CE">
      <w:r>
        <w:separator/>
      </w:r>
    </w:p>
  </w:footnote>
  <w:footnote w:type="continuationSeparator" w:id="0">
    <w:p w14:paraId="4E32D1C7" w14:textId="77777777" w:rsidR="003102CE" w:rsidRDefault="003102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F15F0" w14:textId="57F1BFDE" w:rsidR="002B5D0B" w:rsidRPr="00604FDA" w:rsidRDefault="002B5D0B" w:rsidP="00604FDA">
    <w:pPr>
      <w:pStyle w:val="ab"/>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4384" behindDoc="1" locked="0" layoutInCell="1" allowOverlap="1" wp14:anchorId="1A7376C6" wp14:editId="00205098">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3535C91" w14:textId="6F523990" w:rsidR="002B5D0B" w:rsidRPr="00604FDA" w:rsidRDefault="002B5D0B"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4BE1FEC7" w14:textId="7AF581FA" w:rsidR="002B5D0B" w:rsidRPr="00604FDA" w:rsidRDefault="002B5D0B"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2022/09/06</w:t>
    </w:r>
    <w:r w:rsidRPr="00AD4CAB">
      <w:rPr>
        <w:sz w:val="20"/>
        <w:szCs w:val="20"/>
      </w:rPr>
      <w:fldChar w:fldCharType="end"/>
    </w:r>
    <w:r w:rsidRPr="00604FDA">
      <w:rPr>
        <w:rFonts w:hAnsi="微軟正黑體" w:cstheme="minorHAnsi"/>
        <w:bCs w:val="0"/>
        <w:sz w:val="20"/>
        <w:szCs w:val="20"/>
        <w:lang w:val="en-US" w:eastAsia="fr-FR"/>
      </w:rPr>
      <w:t xml:space="preserve"> </w:t>
    </w:r>
  </w:p>
  <w:p w14:paraId="77580B56" w14:textId="784A106D" w:rsidR="002B5D0B" w:rsidRPr="00427B09" w:rsidRDefault="002B5D0B" w:rsidP="001E603A">
    <w:pPr>
      <w:pStyle w:val="ab"/>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2B5D0B" w14:paraId="5271F27B" w14:textId="77777777" w:rsidTr="00A41A2D">
      <w:tc>
        <w:tcPr>
          <w:tcW w:w="4573" w:type="dxa"/>
        </w:tcPr>
        <w:p w14:paraId="3DA2D29B" w14:textId="5BE2886A" w:rsidR="002B5D0B" w:rsidRDefault="002B5D0B" w:rsidP="00A41A2D">
          <w:pPr>
            <w:pStyle w:val="ab"/>
          </w:pPr>
          <w:r>
            <w:fldChar w:fldCharType="begin"/>
          </w:r>
          <w:r>
            <w:instrText xml:space="preserve"> DOCPROPERTY "RD Number"  \* MERGEFORMAT </w:instrText>
          </w:r>
          <w:r>
            <w:fldChar w:fldCharType="separate"/>
          </w:r>
          <w:r>
            <w:t>RD 12/253001.1</w:t>
          </w:r>
          <w:r>
            <w:fldChar w:fldCharType="end"/>
          </w:r>
        </w:p>
        <w:p w14:paraId="2A764B7E" w14:textId="1874456E" w:rsidR="002B5D0B" w:rsidRDefault="002B5D0B" w:rsidP="00A41A2D">
          <w:pPr>
            <w:pStyle w:val="ab"/>
          </w:pPr>
          <w:r>
            <w:fldChar w:fldCharType="begin"/>
          </w:r>
          <w:r>
            <w:instrText xml:space="preserve"> DOCPROPERTY "Classification"  \* MERGEFORMAT </w:instrText>
          </w:r>
          <w:r>
            <w:fldChar w:fldCharType="separate"/>
          </w:r>
          <w:r>
            <w:t>Client Confidential</w:t>
          </w:r>
          <w:r>
            <w:fldChar w:fldCharType="end"/>
          </w:r>
        </w:p>
        <w:p w14:paraId="173AE9AE" w14:textId="52B2AEE8" w:rsidR="002B5D0B" w:rsidRDefault="002B5D0B" w:rsidP="00A41A2D">
          <w:pPr>
            <w:pStyle w:val="ab"/>
          </w:pPr>
          <w:r>
            <w:fldChar w:fldCharType="begin"/>
          </w:r>
          <w:r>
            <w:instrText xml:space="preserve"> DOCPROPERTY "Client"  \* MERGEFORMAT </w:instrText>
          </w:r>
          <w:r>
            <w:fldChar w:fldCharType="separate"/>
          </w:r>
          <w:r>
            <w:t>HAITEC</w:t>
          </w:r>
          <w:r>
            <w:fldChar w:fldCharType="end"/>
          </w:r>
        </w:p>
        <w:p w14:paraId="4A2387EF" w14:textId="77777777" w:rsidR="002B5D0B" w:rsidRDefault="002B5D0B" w:rsidP="00A41A2D">
          <w:pPr>
            <w:rPr>
              <w:sz w:val="16"/>
            </w:rPr>
          </w:pPr>
        </w:p>
        <w:p w14:paraId="5022BFDA" w14:textId="77777777" w:rsidR="002B5D0B" w:rsidRDefault="002B5D0B" w:rsidP="00A41A2D">
          <w:pPr>
            <w:pStyle w:val="Frontpagetext"/>
            <w:spacing w:line="240" w:lineRule="auto"/>
            <w:rPr>
              <w:rFonts w:cs="Arial"/>
              <w:bCs/>
              <w:szCs w:val="32"/>
            </w:rPr>
          </w:pPr>
        </w:p>
      </w:tc>
      <w:tc>
        <w:tcPr>
          <w:tcW w:w="4988" w:type="dxa"/>
        </w:tcPr>
        <w:p w14:paraId="6026FAD7" w14:textId="77777777" w:rsidR="002B5D0B" w:rsidRDefault="002B5D0B" w:rsidP="00A41A2D">
          <w:pPr>
            <w:pStyle w:val="ab"/>
            <w:jc w:val="right"/>
            <w:rPr>
              <w:sz w:val="52"/>
            </w:rPr>
          </w:pPr>
          <w:r>
            <w:rPr>
              <w:noProof/>
              <w:sz w:val="52"/>
              <w:lang w:val="en-US" w:eastAsia="zh-TW"/>
            </w:rPr>
            <w:drawing>
              <wp:inline distT="0" distB="0" distL="0" distR="0" wp14:anchorId="224A3798" wp14:editId="144393BE">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7870337E" w14:textId="77777777" w:rsidR="002B5D0B" w:rsidRDefault="002B5D0B" w:rsidP="00FB351A">
    <w:pPr>
      <w:pStyle w:val="ab"/>
    </w:pPr>
  </w:p>
  <w:p w14:paraId="03746EAD" w14:textId="77777777" w:rsidR="002B5D0B" w:rsidRPr="00FB351A" w:rsidRDefault="002B5D0B" w:rsidP="00FB351A">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0F19946B" w:rsidR="002B5D0B" w:rsidRPr="00604FDA" w:rsidRDefault="002B5D0B" w:rsidP="00604FDA">
    <w:pPr>
      <w:pStyle w:val="ab"/>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sidRPr="00604FDA">
      <w:rPr>
        <w:rFonts w:hAnsi="微軟正黑體" w:cstheme="minorHAnsi"/>
        <w:sz w:val="20"/>
        <w:szCs w:val="20"/>
      </w:rPr>
      <w:t>P</w:t>
    </w:r>
    <w:r>
      <w:rPr>
        <w:rFonts w:hAnsi="微軟正黑體" w:cstheme="minorHAnsi" w:hint="eastAsia"/>
        <w:sz w:val="20"/>
        <w:szCs w:val="20"/>
        <w:lang w:eastAsia="zh-TW"/>
      </w:rPr>
      <w:t>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64DF4491" w:rsidR="002B5D0B" w:rsidRPr="00604FDA" w:rsidRDefault="002B5D0B"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6B2D5AC6" w:rsidR="002B5D0B" w:rsidRDefault="002B5D0B" w:rsidP="00604FDA">
    <w:pPr>
      <w:pStyle w:val="ab"/>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2022/09/06</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CA66A8D"/>
    <w:multiLevelType w:val="hybridMultilevel"/>
    <w:tmpl w:val="EBD28EC8"/>
    <w:lvl w:ilvl="0" w:tplc="0409000F">
      <w:start w:val="1"/>
      <w:numFmt w:val="decimal"/>
      <w:lvlText w:val="%1."/>
      <w:lvlJc w:val="left"/>
      <w:pPr>
        <w:ind w:left="905" w:hanging="480"/>
      </w:p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2"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16" w15:restartNumberingAfterBreak="0">
    <w:nsid w:val="76A0350F"/>
    <w:multiLevelType w:val="multilevel"/>
    <w:tmpl w:val="CE7AA086"/>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5"/>
  </w:num>
  <w:num w:numId="2">
    <w:abstractNumId w:val="6"/>
  </w:num>
  <w:num w:numId="3">
    <w:abstractNumId w:val="16"/>
  </w:num>
  <w:num w:numId="4">
    <w:abstractNumId w:val="14"/>
  </w:num>
  <w:num w:numId="5">
    <w:abstractNumId w:val="11"/>
  </w:num>
  <w:num w:numId="6">
    <w:abstractNumId w:val="1"/>
  </w:num>
  <w:num w:numId="7">
    <w:abstractNumId w:val="17"/>
  </w:num>
  <w:num w:numId="8">
    <w:abstractNumId w:val="2"/>
  </w:num>
  <w:num w:numId="9">
    <w:abstractNumId w:val="7"/>
  </w:num>
  <w:num w:numId="10">
    <w:abstractNumId w:val="9"/>
  </w:num>
  <w:num w:numId="11">
    <w:abstractNumId w:val="10"/>
  </w:num>
  <w:num w:numId="12">
    <w:abstractNumId w:val="12"/>
  </w:num>
  <w:num w:numId="13">
    <w:abstractNumId w:val="3"/>
  </w:num>
  <w:num w:numId="14">
    <w:abstractNumId w:val="4"/>
  </w:num>
  <w:num w:numId="15">
    <w:abstractNumId w:val="0"/>
  </w:num>
  <w:num w:numId="16">
    <w:abstractNumId w:val="5"/>
  </w:num>
  <w:num w:numId="17">
    <w:abstractNumId w:val="13"/>
  </w:num>
  <w:num w:numId="18">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64E6"/>
    <w:rsid w:val="00036678"/>
    <w:rsid w:val="00037083"/>
    <w:rsid w:val="00037150"/>
    <w:rsid w:val="00037B50"/>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C346F"/>
    <w:rsid w:val="000C34F2"/>
    <w:rsid w:val="000C4D24"/>
    <w:rsid w:val="000C5F51"/>
    <w:rsid w:val="000C602C"/>
    <w:rsid w:val="000C644B"/>
    <w:rsid w:val="000C69EB"/>
    <w:rsid w:val="000C6A41"/>
    <w:rsid w:val="000C6C83"/>
    <w:rsid w:val="000C7D6C"/>
    <w:rsid w:val="000D0013"/>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FDD"/>
    <w:rsid w:val="001239D7"/>
    <w:rsid w:val="00123C9A"/>
    <w:rsid w:val="0012455E"/>
    <w:rsid w:val="00125448"/>
    <w:rsid w:val="00126634"/>
    <w:rsid w:val="00127EE4"/>
    <w:rsid w:val="001313D9"/>
    <w:rsid w:val="001317FD"/>
    <w:rsid w:val="00132707"/>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50AFC"/>
    <w:rsid w:val="00151741"/>
    <w:rsid w:val="00151A7A"/>
    <w:rsid w:val="00151E3E"/>
    <w:rsid w:val="001521B1"/>
    <w:rsid w:val="00152307"/>
    <w:rsid w:val="0015237B"/>
    <w:rsid w:val="0015237D"/>
    <w:rsid w:val="00152701"/>
    <w:rsid w:val="001527C3"/>
    <w:rsid w:val="00152CAD"/>
    <w:rsid w:val="001539EA"/>
    <w:rsid w:val="00153A17"/>
    <w:rsid w:val="00154200"/>
    <w:rsid w:val="001542C3"/>
    <w:rsid w:val="0015629E"/>
    <w:rsid w:val="00157467"/>
    <w:rsid w:val="00157C7C"/>
    <w:rsid w:val="00160D37"/>
    <w:rsid w:val="00160EFD"/>
    <w:rsid w:val="00161C9E"/>
    <w:rsid w:val="001626F7"/>
    <w:rsid w:val="00162946"/>
    <w:rsid w:val="00162CC3"/>
    <w:rsid w:val="00162DC5"/>
    <w:rsid w:val="001634D5"/>
    <w:rsid w:val="001648FA"/>
    <w:rsid w:val="00165FCB"/>
    <w:rsid w:val="00172A24"/>
    <w:rsid w:val="00173444"/>
    <w:rsid w:val="001734DA"/>
    <w:rsid w:val="001759C1"/>
    <w:rsid w:val="00175F3C"/>
    <w:rsid w:val="00176057"/>
    <w:rsid w:val="00176445"/>
    <w:rsid w:val="00176AA3"/>
    <w:rsid w:val="0017702C"/>
    <w:rsid w:val="0017731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02B"/>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BA1"/>
    <w:rsid w:val="001C2A8A"/>
    <w:rsid w:val="001C2FB2"/>
    <w:rsid w:val="001C3163"/>
    <w:rsid w:val="001C3B92"/>
    <w:rsid w:val="001C466D"/>
    <w:rsid w:val="001C677E"/>
    <w:rsid w:val="001C70D8"/>
    <w:rsid w:val="001C7F95"/>
    <w:rsid w:val="001D0CDD"/>
    <w:rsid w:val="001D104C"/>
    <w:rsid w:val="001D1593"/>
    <w:rsid w:val="001D2565"/>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6236"/>
    <w:rsid w:val="00217D3B"/>
    <w:rsid w:val="00221208"/>
    <w:rsid w:val="0022126D"/>
    <w:rsid w:val="00222540"/>
    <w:rsid w:val="00223C0E"/>
    <w:rsid w:val="00223ED9"/>
    <w:rsid w:val="00224452"/>
    <w:rsid w:val="00224B03"/>
    <w:rsid w:val="00225617"/>
    <w:rsid w:val="002318AC"/>
    <w:rsid w:val="00232062"/>
    <w:rsid w:val="00232A36"/>
    <w:rsid w:val="00232C4B"/>
    <w:rsid w:val="002349BB"/>
    <w:rsid w:val="00234B8C"/>
    <w:rsid w:val="00234F7F"/>
    <w:rsid w:val="00235A3A"/>
    <w:rsid w:val="00235A5C"/>
    <w:rsid w:val="00235B3C"/>
    <w:rsid w:val="00240A2E"/>
    <w:rsid w:val="00240DB5"/>
    <w:rsid w:val="00241AF1"/>
    <w:rsid w:val="0024206E"/>
    <w:rsid w:val="00243929"/>
    <w:rsid w:val="002453F4"/>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D32"/>
    <w:rsid w:val="002637E1"/>
    <w:rsid w:val="00264467"/>
    <w:rsid w:val="00264D0B"/>
    <w:rsid w:val="0026569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0D1D"/>
    <w:rsid w:val="0028166B"/>
    <w:rsid w:val="002821EB"/>
    <w:rsid w:val="00282300"/>
    <w:rsid w:val="002831D4"/>
    <w:rsid w:val="00283868"/>
    <w:rsid w:val="00283912"/>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B0B01"/>
    <w:rsid w:val="002B0EEB"/>
    <w:rsid w:val="002B1A83"/>
    <w:rsid w:val="002B29E0"/>
    <w:rsid w:val="002B4A7F"/>
    <w:rsid w:val="002B573E"/>
    <w:rsid w:val="002B5B24"/>
    <w:rsid w:val="002B5D0B"/>
    <w:rsid w:val="002B65D7"/>
    <w:rsid w:val="002B6B3B"/>
    <w:rsid w:val="002B6F9E"/>
    <w:rsid w:val="002C18E3"/>
    <w:rsid w:val="002C1C23"/>
    <w:rsid w:val="002C1F86"/>
    <w:rsid w:val="002C2DAC"/>
    <w:rsid w:val="002C3608"/>
    <w:rsid w:val="002C40A6"/>
    <w:rsid w:val="002C49E5"/>
    <w:rsid w:val="002C66F1"/>
    <w:rsid w:val="002C6A48"/>
    <w:rsid w:val="002C6F49"/>
    <w:rsid w:val="002C7A69"/>
    <w:rsid w:val="002C7FDA"/>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02C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B6F"/>
    <w:rsid w:val="00336767"/>
    <w:rsid w:val="003368F2"/>
    <w:rsid w:val="00336A3F"/>
    <w:rsid w:val="0033719E"/>
    <w:rsid w:val="00337913"/>
    <w:rsid w:val="00337E53"/>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C27"/>
    <w:rsid w:val="003C1EB5"/>
    <w:rsid w:val="003C3A53"/>
    <w:rsid w:val="003C3AA0"/>
    <w:rsid w:val="003C46FD"/>
    <w:rsid w:val="003C4EC5"/>
    <w:rsid w:val="003C580C"/>
    <w:rsid w:val="003C65C5"/>
    <w:rsid w:val="003C696E"/>
    <w:rsid w:val="003C7DD2"/>
    <w:rsid w:val="003D0436"/>
    <w:rsid w:val="003D1257"/>
    <w:rsid w:val="003D1AAE"/>
    <w:rsid w:val="003D2CDC"/>
    <w:rsid w:val="003D3844"/>
    <w:rsid w:val="003D4594"/>
    <w:rsid w:val="003D7687"/>
    <w:rsid w:val="003D7941"/>
    <w:rsid w:val="003E2520"/>
    <w:rsid w:val="003E473F"/>
    <w:rsid w:val="003F13A4"/>
    <w:rsid w:val="003F1694"/>
    <w:rsid w:val="003F2884"/>
    <w:rsid w:val="003F2CC1"/>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3DD2"/>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5C8"/>
    <w:rsid w:val="00416647"/>
    <w:rsid w:val="00417034"/>
    <w:rsid w:val="00417E1B"/>
    <w:rsid w:val="00420197"/>
    <w:rsid w:val="00420CC0"/>
    <w:rsid w:val="00422623"/>
    <w:rsid w:val="00423D1A"/>
    <w:rsid w:val="00423DCF"/>
    <w:rsid w:val="00426C63"/>
    <w:rsid w:val="004275FE"/>
    <w:rsid w:val="00427B09"/>
    <w:rsid w:val="004306B9"/>
    <w:rsid w:val="00431395"/>
    <w:rsid w:val="004315A2"/>
    <w:rsid w:val="00431749"/>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A2C"/>
    <w:rsid w:val="00452F73"/>
    <w:rsid w:val="004540C5"/>
    <w:rsid w:val="00454B61"/>
    <w:rsid w:val="00455923"/>
    <w:rsid w:val="00456803"/>
    <w:rsid w:val="004568D9"/>
    <w:rsid w:val="00457BAB"/>
    <w:rsid w:val="004605F4"/>
    <w:rsid w:val="00460DB4"/>
    <w:rsid w:val="00461891"/>
    <w:rsid w:val="00461CF5"/>
    <w:rsid w:val="004633C2"/>
    <w:rsid w:val="00464130"/>
    <w:rsid w:val="00464330"/>
    <w:rsid w:val="004648E8"/>
    <w:rsid w:val="0046574C"/>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868"/>
    <w:rsid w:val="004F13AF"/>
    <w:rsid w:val="004F1AC4"/>
    <w:rsid w:val="004F1AC7"/>
    <w:rsid w:val="004F3699"/>
    <w:rsid w:val="004F4E04"/>
    <w:rsid w:val="004F532D"/>
    <w:rsid w:val="004F658D"/>
    <w:rsid w:val="004F685D"/>
    <w:rsid w:val="004F770A"/>
    <w:rsid w:val="004F7A79"/>
    <w:rsid w:val="005022A0"/>
    <w:rsid w:val="00502A48"/>
    <w:rsid w:val="005034A8"/>
    <w:rsid w:val="00503A1D"/>
    <w:rsid w:val="005041D5"/>
    <w:rsid w:val="00504B6D"/>
    <w:rsid w:val="005056F3"/>
    <w:rsid w:val="005067BB"/>
    <w:rsid w:val="0050693A"/>
    <w:rsid w:val="00506D50"/>
    <w:rsid w:val="00511622"/>
    <w:rsid w:val="0051234F"/>
    <w:rsid w:val="00512F0A"/>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4448"/>
    <w:rsid w:val="005354E5"/>
    <w:rsid w:val="00536D5E"/>
    <w:rsid w:val="0054122E"/>
    <w:rsid w:val="00543698"/>
    <w:rsid w:val="0054482C"/>
    <w:rsid w:val="00544AEA"/>
    <w:rsid w:val="00544AF3"/>
    <w:rsid w:val="00545385"/>
    <w:rsid w:val="00545BA0"/>
    <w:rsid w:val="00546C14"/>
    <w:rsid w:val="00547B9E"/>
    <w:rsid w:val="00551551"/>
    <w:rsid w:val="0055174B"/>
    <w:rsid w:val="00551FFE"/>
    <w:rsid w:val="00552DD5"/>
    <w:rsid w:val="005537BC"/>
    <w:rsid w:val="00554450"/>
    <w:rsid w:val="005549B3"/>
    <w:rsid w:val="00556211"/>
    <w:rsid w:val="0056203B"/>
    <w:rsid w:val="0056357D"/>
    <w:rsid w:val="0056361A"/>
    <w:rsid w:val="005642B7"/>
    <w:rsid w:val="00564C79"/>
    <w:rsid w:val="00566CE4"/>
    <w:rsid w:val="00571ABF"/>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3C5"/>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33C9"/>
    <w:rsid w:val="005B3678"/>
    <w:rsid w:val="005B4434"/>
    <w:rsid w:val="005B567D"/>
    <w:rsid w:val="005B64D6"/>
    <w:rsid w:val="005B666B"/>
    <w:rsid w:val="005B70A3"/>
    <w:rsid w:val="005B70AA"/>
    <w:rsid w:val="005B7B41"/>
    <w:rsid w:val="005B7F31"/>
    <w:rsid w:val="005C1EBE"/>
    <w:rsid w:val="005C3122"/>
    <w:rsid w:val="005C423C"/>
    <w:rsid w:val="005C442A"/>
    <w:rsid w:val="005C4562"/>
    <w:rsid w:val="005C4CE8"/>
    <w:rsid w:val="005C509D"/>
    <w:rsid w:val="005C62FB"/>
    <w:rsid w:val="005C6FA5"/>
    <w:rsid w:val="005D27BF"/>
    <w:rsid w:val="005D3974"/>
    <w:rsid w:val="005D3B9B"/>
    <w:rsid w:val="005D4C09"/>
    <w:rsid w:val="005D5F66"/>
    <w:rsid w:val="005D72D6"/>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EC1"/>
    <w:rsid w:val="00613244"/>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E3C"/>
    <w:rsid w:val="0064203F"/>
    <w:rsid w:val="0064209D"/>
    <w:rsid w:val="0064263B"/>
    <w:rsid w:val="00642CFA"/>
    <w:rsid w:val="0064396F"/>
    <w:rsid w:val="00643993"/>
    <w:rsid w:val="00643E28"/>
    <w:rsid w:val="00644D7C"/>
    <w:rsid w:val="006451B2"/>
    <w:rsid w:val="00646A01"/>
    <w:rsid w:val="00647389"/>
    <w:rsid w:val="00647790"/>
    <w:rsid w:val="00650AAD"/>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A27"/>
    <w:rsid w:val="00660C63"/>
    <w:rsid w:val="00661076"/>
    <w:rsid w:val="00661541"/>
    <w:rsid w:val="0066259F"/>
    <w:rsid w:val="0066277D"/>
    <w:rsid w:val="00663F6A"/>
    <w:rsid w:val="0066450C"/>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72AB"/>
    <w:rsid w:val="006A0A21"/>
    <w:rsid w:val="006A33E0"/>
    <w:rsid w:val="006A3C02"/>
    <w:rsid w:val="006A4D39"/>
    <w:rsid w:val="006A51B4"/>
    <w:rsid w:val="006A5F3E"/>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7DF"/>
    <w:rsid w:val="006D2D25"/>
    <w:rsid w:val="006D2ED9"/>
    <w:rsid w:val="006D34E8"/>
    <w:rsid w:val="006D3A27"/>
    <w:rsid w:val="006D6188"/>
    <w:rsid w:val="006D68AA"/>
    <w:rsid w:val="006D78EB"/>
    <w:rsid w:val="006D792E"/>
    <w:rsid w:val="006E178C"/>
    <w:rsid w:val="006E1A20"/>
    <w:rsid w:val="006E29E9"/>
    <w:rsid w:val="006E3204"/>
    <w:rsid w:val="006E3C58"/>
    <w:rsid w:val="006E58CD"/>
    <w:rsid w:val="006E5918"/>
    <w:rsid w:val="006E792F"/>
    <w:rsid w:val="006E7A35"/>
    <w:rsid w:val="006E7B3B"/>
    <w:rsid w:val="006F1E6E"/>
    <w:rsid w:val="006F25B9"/>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128"/>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663"/>
    <w:rsid w:val="00757DC8"/>
    <w:rsid w:val="00760277"/>
    <w:rsid w:val="007605FF"/>
    <w:rsid w:val="00760976"/>
    <w:rsid w:val="0076376E"/>
    <w:rsid w:val="0076412D"/>
    <w:rsid w:val="007652FD"/>
    <w:rsid w:val="00766F30"/>
    <w:rsid w:val="00770F6E"/>
    <w:rsid w:val="0077195D"/>
    <w:rsid w:val="00772C0E"/>
    <w:rsid w:val="00773AA8"/>
    <w:rsid w:val="007745CE"/>
    <w:rsid w:val="00775717"/>
    <w:rsid w:val="007757ED"/>
    <w:rsid w:val="007759A4"/>
    <w:rsid w:val="00775BAC"/>
    <w:rsid w:val="0077630A"/>
    <w:rsid w:val="007767E3"/>
    <w:rsid w:val="00780082"/>
    <w:rsid w:val="00780129"/>
    <w:rsid w:val="0078054D"/>
    <w:rsid w:val="00780F41"/>
    <w:rsid w:val="00786EF4"/>
    <w:rsid w:val="007872DE"/>
    <w:rsid w:val="0078759D"/>
    <w:rsid w:val="00790389"/>
    <w:rsid w:val="0079238F"/>
    <w:rsid w:val="00793ACB"/>
    <w:rsid w:val="00794D41"/>
    <w:rsid w:val="00794FCE"/>
    <w:rsid w:val="007955F4"/>
    <w:rsid w:val="00795E7F"/>
    <w:rsid w:val="00796AE4"/>
    <w:rsid w:val="00796B94"/>
    <w:rsid w:val="007975A1"/>
    <w:rsid w:val="007A0329"/>
    <w:rsid w:val="007A0D57"/>
    <w:rsid w:val="007A15AA"/>
    <w:rsid w:val="007A191C"/>
    <w:rsid w:val="007A22BA"/>
    <w:rsid w:val="007A2646"/>
    <w:rsid w:val="007A33A0"/>
    <w:rsid w:val="007A373C"/>
    <w:rsid w:val="007A3ACE"/>
    <w:rsid w:val="007A3EFD"/>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C0B0B"/>
    <w:rsid w:val="007C1211"/>
    <w:rsid w:val="007C1802"/>
    <w:rsid w:val="007C18A3"/>
    <w:rsid w:val="007C22B3"/>
    <w:rsid w:val="007C2E18"/>
    <w:rsid w:val="007C3756"/>
    <w:rsid w:val="007C39DB"/>
    <w:rsid w:val="007C4691"/>
    <w:rsid w:val="007C4777"/>
    <w:rsid w:val="007C5E77"/>
    <w:rsid w:val="007C6A0A"/>
    <w:rsid w:val="007C7CFF"/>
    <w:rsid w:val="007D0770"/>
    <w:rsid w:val="007D10E5"/>
    <w:rsid w:val="007D10F3"/>
    <w:rsid w:val="007D1520"/>
    <w:rsid w:val="007D1779"/>
    <w:rsid w:val="007D1B5F"/>
    <w:rsid w:val="007D29E8"/>
    <w:rsid w:val="007D2A09"/>
    <w:rsid w:val="007D357B"/>
    <w:rsid w:val="007D3B07"/>
    <w:rsid w:val="007D43D2"/>
    <w:rsid w:val="007D4646"/>
    <w:rsid w:val="007D5CB9"/>
    <w:rsid w:val="007D7D22"/>
    <w:rsid w:val="007E0CAC"/>
    <w:rsid w:val="007E0D80"/>
    <w:rsid w:val="007E492A"/>
    <w:rsid w:val="007E4DF5"/>
    <w:rsid w:val="007E6953"/>
    <w:rsid w:val="007E6C5C"/>
    <w:rsid w:val="007E7BBD"/>
    <w:rsid w:val="007F240C"/>
    <w:rsid w:val="007F2F32"/>
    <w:rsid w:val="007F32F3"/>
    <w:rsid w:val="007F57D5"/>
    <w:rsid w:val="007F5848"/>
    <w:rsid w:val="007F63D8"/>
    <w:rsid w:val="007F67E5"/>
    <w:rsid w:val="007F6BBE"/>
    <w:rsid w:val="00800615"/>
    <w:rsid w:val="0080096A"/>
    <w:rsid w:val="00800F80"/>
    <w:rsid w:val="00801299"/>
    <w:rsid w:val="00802B0C"/>
    <w:rsid w:val="00802BC3"/>
    <w:rsid w:val="00804E96"/>
    <w:rsid w:val="00805F41"/>
    <w:rsid w:val="00807841"/>
    <w:rsid w:val="00807849"/>
    <w:rsid w:val="00807BFF"/>
    <w:rsid w:val="008120DD"/>
    <w:rsid w:val="00812D63"/>
    <w:rsid w:val="00813B97"/>
    <w:rsid w:val="00813C10"/>
    <w:rsid w:val="00814DC2"/>
    <w:rsid w:val="00814E0C"/>
    <w:rsid w:val="008159BA"/>
    <w:rsid w:val="0081724E"/>
    <w:rsid w:val="00817462"/>
    <w:rsid w:val="00817AA4"/>
    <w:rsid w:val="00817EA0"/>
    <w:rsid w:val="008211AA"/>
    <w:rsid w:val="00822318"/>
    <w:rsid w:val="008238B7"/>
    <w:rsid w:val="00823C2F"/>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322"/>
    <w:rsid w:val="00840BCF"/>
    <w:rsid w:val="0084124C"/>
    <w:rsid w:val="00841DD1"/>
    <w:rsid w:val="008424BD"/>
    <w:rsid w:val="00842634"/>
    <w:rsid w:val="00842C6D"/>
    <w:rsid w:val="00843B87"/>
    <w:rsid w:val="00846B92"/>
    <w:rsid w:val="00846FA5"/>
    <w:rsid w:val="00850563"/>
    <w:rsid w:val="00850791"/>
    <w:rsid w:val="0085100E"/>
    <w:rsid w:val="0085126E"/>
    <w:rsid w:val="008513F1"/>
    <w:rsid w:val="00851769"/>
    <w:rsid w:val="00851834"/>
    <w:rsid w:val="00851E17"/>
    <w:rsid w:val="00854433"/>
    <w:rsid w:val="00854964"/>
    <w:rsid w:val="00855B98"/>
    <w:rsid w:val="00855D76"/>
    <w:rsid w:val="00860893"/>
    <w:rsid w:val="00864754"/>
    <w:rsid w:val="0086564F"/>
    <w:rsid w:val="00866BED"/>
    <w:rsid w:val="008670B9"/>
    <w:rsid w:val="00871938"/>
    <w:rsid w:val="00873176"/>
    <w:rsid w:val="00874124"/>
    <w:rsid w:val="0087590A"/>
    <w:rsid w:val="00877998"/>
    <w:rsid w:val="00877F6B"/>
    <w:rsid w:val="0088028C"/>
    <w:rsid w:val="0088457A"/>
    <w:rsid w:val="00884B0F"/>
    <w:rsid w:val="00884B1C"/>
    <w:rsid w:val="00885832"/>
    <w:rsid w:val="00885D8E"/>
    <w:rsid w:val="0088667F"/>
    <w:rsid w:val="00887DF2"/>
    <w:rsid w:val="0089092D"/>
    <w:rsid w:val="00891BE1"/>
    <w:rsid w:val="008929E8"/>
    <w:rsid w:val="00893097"/>
    <w:rsid w:val="00893A81"/>
    <w:rsid w:val="0089538A"/>
    <w:rsid w:val="0089540E"/>
    <w:rsid w:val="008955C0"/>
    <w:rsid w:val="008966B7"/>
    <w:rsid w:val="008A0931"/>
    <w:rsid w:val="008A0B8B"/>
    <w:rsid w:val="008A1234"/>
    <w:rsid w:val="008A12A0"/>
    <w:rsid w:val="008A1700"/>
    <w:rsid w:val="008A1E76"/>
    <w:rsid w:val="008A26FA"/>
    <w:rsid w:val="008A434B"/>
    <w:rsid w:val="008A6501"/>
    <w:rsid w:val="008A6761"/>
    <w:rsid w:val="008A6BAA"/>
    <w:rsid w:val="008A6C52"/>
    <w:rsid w:val="008B0240"/>
    <w:rsid w:val="008B052B"/>
    <w:rsid w:val="008B0A9C"/>
    <w:rsid w:val="008B26BE"/>
    <w:rsid w:val="008B2A75"/>
    <w:rsid w:val="008B38C2"/>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3BAF"/>
    <w:rsid w:val="008D4A0B"/>
    <w:rsid w:val="008D6D34"/>
    <w:rsid w:val="008D6F5B"/>
    <w:rsid w:val="008D78D8"/>
    <w:rsid w:val="008D7DE6"/>
    <w:rsid w:val="008E1920"/>
    <w:rsid w:val="008E216A"/>
    <w:rsid w:val="008E2D0D"/>
    <w:rsid w:val="008E3A0D"/>
    <w:rsid w:val="008E41F2"/>
    <w:rsid w:val="008E5190"/>
    <w:rsid w:val="008E7C40"/>
    <w:rsid w:val="008F0A76"/>
    <w:rsid w:val="008F551B"/>
    <w:rsid w:val="008F5586"/>
    <w:rsid w:val="008F5B17"/>
    <w:rsid w:val="008F657B"/>
    <w:rsid w:val="008F7ABF"/>
    <w:rsid w:val="00901F3D"/>
    <w:rsid w:val="00903684"/>
    <w:rsid w:val="00904938"/>
    <w:rsid w:val="00907624"/>
    <w:rsid w:val="00907679"/>
    <w:rsid w:val="0090769C"/>
    <w:rsid w:val="00910721"/>
    <w:rsid w:val="0091119D"/>
    <w:rsid w:val="0091198A"/>
    <w:rsid w:val="00912339"/>
    <w:rsid w:val="0091363D"/>
    <w:rsid w:val="00913926"/>
    <w:rsid w:val="009140C6"/>
    <w:rsid w:val="00915FCE"/>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3B0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50B3"/>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BDA"/>
    <w:rsid w:val="00967131"/>
    <w:rsid w:val="00967195"/>
    <w:rsid w:val="009676E2"/>
    <w:rsid w:val="00970AC9"/>
    <w:rsid w:val="00970F06"/>
    <w:rsid w:val="009748CD"/>
    <w:rsid w:val="009748DE"/>
    <w:rsid w:val="009752D3"/>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D0D"/>
    <w:rsid w:val="00A131BC"/>
    <w:rsid w:val="00A13E8F"/>
    <w:rsid w:val="00A14BAC"/>
    <w:rsid w:val="00A1551B"/>
    <w:rsid w:val="00A16DFA"/>
    <w:rsid w:val="00A16F2F"/>
    <w:rsid w:val="00A16FBF"/>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B1"/>
    <w:rsid w:val="00A47EA4"/>
    <w:rsid w:val="00A51726"/>
    <w:rsid w:val="00A51765"/>
    <w:rsid w:val="00A523CD"/>
    <w:rsid w:val="00A52AB3"/>
    <w:rsid w:val="00A52D2D"/>
    <w:rsid w:val="00A54559"/>
    <w:rsid w:val="00A54DF9"/>
    <w:rsid w:val="00A55031"/>
    <w:rsid w:val="00A55F17"/>
    <w:rsid w:val="00A5672F"/>
    <w:rsid w:val="00A567E2"/>
    <w:rsid w:val="00A604D3"/>
    <w:rsid w:val="00A621A7"/>
    <w:rsid w:val="00A62A4D"/>
    <w:rsid w:val="00A62B31"/>
    <w:rsid w:val="00A6317F"/>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7DB9"/>
    <w:rsid w:val="00A97115"/>
    <w:rsid w:val="00A97714"/>
    <w:rsid w:val="00AA0FF9"/>
    <w:rsid w:val="00AA1911"/>
    <w:rsid w:val="00AA2B7B"/>
    <w:rsid w:val="00AA3B36"/>
    <w:rsid w:val="00AA49F2"/>
    <w:rsid w:val="00AA4EBC"/>
    <w:rsid w:val="00AA7543"/>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1D1E"/>
    <w:rsid w:val="00AC21B4"/>
    <w:rsid w:val="00AC2E93"/>
    <w:rsid w:val="00AC315E"/>
    <w:rsid w:val="00AC3380"/>
    <w:rsid w:val="00AC3F92"/>
    <w:rsid w:val="00AC4594"/>
    <w:rsid w:val="00AC4647"/>
    <w:rsid w:val="00AD03BB"/>
    <w:rsid w:val="00AD1403"/>
    <w:rsid w:val="00AD16AF"/>
    <w:rsid w:val="00AD18B4"/>
    <w:rsid w:val="00AD1B43"/>
    <w:rsid w:val="00AD2287"/>
    <w:rsid w:val="00AD22FA"/>
    <w:rsid w:val="00AD4CAB"/>
    <w:rsid w:val="00AD5AFE"/>
    <w:rsid w:val="00AD6507"/>
    <w:rsid w:val="00AD68AD"/>
    <w:rsid w:val="00AD7AED"/>
    <w:rsid w:val="00AE04C2"/>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5130"/>
    <w:rsid w:val="00B05EF0"/>
    <w:rsid w:val="00B07FFD"/>
    <w:rsid w:val="00B106B6"/>
    <w:rsid w:val="00B10AC8"/>
    <w:rsid w:val="00B11856"/>
    <w:rsid w:val="00B124F4"/>
    <w:rsid w:val="00B12C1E"/>
    <w:rsid w:val="00B135D6"/>
    <w:rsid w:val="00B14315"/>
    <w:rsid w:val="00B14834"/>
    <w:rsid w:val="00B14EE0"/>
    <w:rsid w:val="00B1556C"/>
    <w:rsid w:val="00B16E84"/>
    <w:rsid w:val="00B1769E"/>
    <w:rsid w:val="00B20CD8"/>
    <w:rsid w:val="00B22792"/>
    <w:rsid w:val="00B232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4866"/>
    <w:rsid w:val="00B35382"/>
    <w:rsid w:val="00B35527"/>
    <w:rsid w:val="00B36A8B"/>
    <w:rsid w:val="00B40368"/>
    <w:rsid w:val="00B418AA"/>
    <w:rsid w:val="00B41BCF"/>
    <w:rsid w:val="00B42FFC"/>
    <w:rsid w:val="00B43079"/>
    <w:rsid w:val="00B45D40"/>
    <w:rsid w:val="00B46952"/>
    <w:rsid w:val="00B46D63"/>
    <w:rsid w:val="00B46DEF"/>
    <w:rsid w:val="00B476BE"/>
    <w:rsid w:val="00B477A1"/>
    <w:rsid w:val="00B47D8D"/>
    <w:rsid w:val="00B47E0B"/>
    <w:rsid w:val="00B47F24"/>
    <w:rsid w:val="00B502B1"/>
    <w:rsid w:val="00B50AD3"/>
    <w:rsid w:val="00B50FE8"/>
    <w:rsid w:val="00B520F6"/>
    <w:rsid w:val="00B53AB0"/>
    <w:rsid w:val="00B55244"/>
    <w:rsid w:val="00B558FD"/>
    <w:rsid w:val="00B5594D"/>
    <w:rsid w:val="00B5626F"/>
    <w:rsid w:val="00B56DB0"/>
    <w:rsid w:val="00B60269"/>
    <w:rsid w:val="00B612B7"/>
    <w:rsid w:val="00B62549"/>
    <w:rsid w:val="00B6279F"/>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24"/>
    <w:rsid w:val="00C65771"/>
    <w:rsid w:val="00C65B44"/>
    <w:rsid w:val="00C66527"/>
    <w:rsid w:val="00C701B6"/>
    <w:rsid w:val="00C70469"/>
    <w:rsid w:val="00C705DD"/>
    <w:rsid w:val="00C70E2B"/>
    <w:rsid w:val="00C71430"/>
    <w:rsid w:val="00C7150C"/>
    <w:rsid w:val="00C71993"/>
    <w:rsid w:val="00C719D7"/>
    <w:rsid w:val="00C71C71"/>
    <w:rsid w:val="00C72AF5"/>
    <w:rsid w:val="00C72B14"/>
    <w:rsid w:val="00C737F7"/>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E15"/>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B34"/>
    <w:rsid w:val="00CF0FD6"/>
    <w:rsid w:val="00CF11C1"/>
    <w:rsid w:val="00CF1554"/>
    <w:rsid w:val="00CF18CF"/>
    <w:rsid w:val="00CF2610"/>
    <w:rsid w:val="00CF440D"/>
    <w:rsid w:val="00CF528A"/>
    <w:rsid w:val="00CF5ED9"/>
    <w:rsid w:val="00CF6B92"/>
    <w:rsid w:val="00CF6DED"/>
    <w:rsid w:val="00CF7D23"/>
    <w:rsid w:val="00D003E0"/>
    <w:rsid w:val="00D00841"/>
    <w:rsid w:val="00D00D56"/>
    <w:rsid w:val="00D01571"/>
    <w:rsid w:val="00D017B7"/>
    <w:rsid w:val="00D0391A"/>
    <w:rsid w:val="00D048DE"/>
    <w:rsid w:val="00D04C10"/>
    <w:rsid w:val="00D05580"/>
    <w:rsid w:val="00D0582C"/>
    <w:rsid w:val="00D05BCC"/>
    <w:rsid w:val="00D05C4A"/>
    <w:rsid w:val="00D0662D"/>
    <w:rsid w:val="00D07DC1"/>
    <w:rsid w:val="00D106E0"/>
    <w:rsid w:val="00D10BD0"/>
    <w:rsid w:val="00D1120A"/>
    <w:rsid w:val="00D113C5"/>
    <w:rsid w:val="00D11F92"/>
    <w:rsid w:val="00D127DE"/>
    <w:rsid w:val="00D1295D"/>
    <w:rsid w:val="00D12EEA"/>
    <w:rsid w:val="00D12F12"/>
    <w:rsid w:val="00D141E6"/>
    <w:rsid w:val="00D143B6"/>
    <w:rsid w:val="00D149A7"/>
    <w:rsid w:val="00D14AA9"/>
    <w:rsid w:val="00D15A2C"/>
    <w:rsid w:val="00D15EFA"/>
    <w:rsid w:val="00D17503"/>
    <w:rsid w:val="00D20206"/>
    <w:rsid w:val="00D20C80"/>
    <w:rsid w:val="00D21436"/>
    <w:rsid w:val="00D22B32"/>
    <w:rsid w:val="00D23738"/>
    <w:rsid w:val="00D238BE"/>
    <w:rsid w:val="00D23A9E"/>
    <w:rsid w:val="00D245A0"/>
    <w:rsid w:val="00D25176"/>
    <w:rsid w:val="00D255F3"/>
    <w:rsid w:val="00D26193"/>
    <w:rsid w:val="00D26561"/>
    <w:rsid w:val="00D26F70"/>
    <w:rsid w:val="00D30766"/>
    <w:rsid w:val="00D30A83"/>
    <w:rsid w:val="00D31867"/>
    <w:rsid w:val="00D33283"/>
    <w:rsid w:val="00D3394A"/>
    <w:rsid w:val="00D33A0B"/>
    <w:rsid w:val="00D33EDF"/>
    <w:rsid w:val="00D34EAA"/>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A1"/>
    <w:rsid w:val="00D52DC5"/>
    <w:rsid w:val="00D53B14"/>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402F"/>
    <w:rsid w:val="00D6687A"/>
    <w:rsid w:val="00D668A2"/>
    <w:rsid w:val="00D6707C"/>
    <w:rsid w:val="00D678C7"/>
    <w:rsid w:val="00D70016"/>
    <w:rsid w:val="00D7003E"/>
    <w:rsid w:val="00D7030A"/>
    <w:rsid w:val="00D71E52"/>
    <w:rsid w:val="00D73EE3"/>
    <w:rsid w:val="00D756A6"/>
    <w:rsid w:val="00D7650D"/>
    <w:rsid w:val="00D76B81"/>
    <w:rsid w:val="00D76D59"/>
    <w:rsid w:val="00D77320"/>
    <w:rsid w:val="00D80349"/>
    <w:rsid w:val="00D8068B"/>
    <w:rsid w:val="00D818E8"/>
    <w:rsid w:val="00D81A60"/>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478"/>
    <w:rsid w:val="00E57BA8"/>
    <w:rsid w:val="00E60CFE"/>
    <w:rsid w:val="00E61974"/>
    <w:rsid w:val="00E6210B"/>
    <w:rsid w:val="00E63548"/>
    <w:rsid w:val="00E64E32"/>
    <w:rsid w:val="00E65CC7"/>
    <w:rsid w:val="00E701E6"/>
    <w:rsid w:val="00E708B4"/>
    <w:rsid w:val="00E70C23"/>
    <w:rsid w:val="00E7101E"/>
    <w:rsid w:val="00E719F0"/>
    <w:rsid w:val="00E7260C"/>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49E"/>
    <w:rsid w:val="00E85A61"/>
    <w:rsid w:val="00E86DF9"/>
    <w:rsid w:val="00E87840"/>
    <w:rsid w:val="00E9059C"/>
    <w:rsid w:val="00E90823"/>
    <w:rsid w:val="00E910A2"/>
    <w:rsid w:val="00E922D6"/>
    <w:rsid w:val="00E93A93"/>
    <w:rsid w:val="00E948F4"/>
    <w:rsid w:val="00E9549D"/>
    <w:rsid w:val="00E95B6B"/>
    <w:rsid w:val="00E967E7"/>
    <w:rsid w:val="00E972F2"/>
    <w:rsid w:val="00E97BBC"/>
    <w:rsid w:val="00E97C34"/>
    <w:rsid w:val="00EA08A3"/>
    <w:rsid w:val="00EA135B"/>
    <w:rsid w:val="00EA239B"/>
    <w:rsid w:val="00EA4236"/>
    <w:rsid w:val="00EA4606"/>
    <w:rsid w:val="00EA49C7"/>
    <w:rsid w:val="00EA4B84"/>
    <w:rsid w:val="00EA5A94"/>
    <w:rsid w:val="00EA5BBB"/>
    <w:rsid w:val="00EA5DD1"/>
    <w:rsid w:val="00EA60D1"/>
    <w:rsid w:val="00EA6D04"/>
    <w:rsid w:val="00EA7E3C"/>
    <w:rsid w:val="00EB009C"/>
    <w:rsid w:val="00EB0134"/>
    <w:rsid w:val="00EB0D52"/>
    <w:rsid w:val="00EB19BD"/>
    <w:rsid w:val="00EB312C"/>
    <w:rsid w:val="00EB3130"/>
    <w:rsid w:val="00EB3BC0"/>
    <w:rsid w:val="00EB3D02"/>
    <w:rsid w:val="00EB3FF5"/>
    <w:rsid w:val="00EB4898"/>
    <w:rsid w:val="00EB7151"/>
    <w:rsid w:val="00EB71D1"/>
    <w:rsid w:val="00EB7FEB"/>
    <w:rsid w:val="00EC0229"/>
    <w:rsid w:val="00EC0571"/>
    <w:rsid w:val="00EC2775"/>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D4C"/>
    <w:rsid w:val="00F94681"/>
    <w:rsid w:val="00F94849"/>
    <w:rsid w:val="00F94CBD"/>
    <w:rsid w:val="00F95482"/>
    <w:rsid w:val="00F95D8B"/>
    <w:rsid w:val="00F96B1E"/>
    <w:rsid w:val="00FA2E2D"/>
    <w:rsid w:val="00FA3043"/>
    <w:rsid w:val="00FA3892"/>
    <w:rsid w:val="00FA4A9F"/>
    <w:rsid w:val="00FA54E5"/>
    <w:rsid w:val="00FB0F76"/>
    <w:rsid w:val="00FB2695"/>
    <w:rsid w:val="00FB327E"/>
    <w:rsid w:val="00FB351A"/>
    <w:rsid w:val="00FB376F"/>
    <w:rsid w:val="00FB481B"/>
    <w:rsid w:val="00FB58DE"/>
    <w:rsid w:val="00FB5B4D"/>
    <w:rsid w:val="00FB6502"/>
    <w:rsid w:val="00FB6907"/>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DCE"/>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B5D0B"/>
    <w:pPr>
      <w:snapToGrid w:val="0"/>
      <w:spacing w:before="100" w:beforeAutospacing="1" w:after="100" w:afterAutospacing="1" w:line="276" w:lineRule="auto"/>
      <w:ind w:left="425"/>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567"/>
      <w:outlineLvl w:val="2"/>
    </w:pPr>
    <w:rPr>
      <w:b w:val="0"/>
    </w:rPr>
  </w:style>
  <w:style w:type="paragraph" w:styleId="4">
    <w:name w:val="heading 4"/>
    <w:basedOn w:val="3"/>
    <w:next w:val="a1"/>
    <w:link w:val="40"/>
    <w:qFormat/>
    <w:rsid w:val="00A2791F"/>
    <w:pPr>
      <w:numPr>
        <w:ilvl w:val="3"/>
      </w:numPr>
      <w:ind w:left="567"/>
      <w:outlineLvl w:val="3"/>
    </w:pPr>
    <w:rPr>
      <w:bCs w:val="0"/>
    </w:rPr>
  </w:style>
  <w:style w:type="paragraph" w:styleId="5">
    <w:name w:val="heading 5"/>
    <w:basedOn w:val="4"/>
    <w:next w:val="a1"/>
    <w:qFormat/>
    <w:pPr>
      <w:numPr>
        <w:ilvl w:val="4"/>
      </w:numPr>
      <w:ind w:left="737"/>
      <w:outlineLvl w:val="4"/>
    </w:pPr>
    <w:rPr>
      <w:bCs/>
      <w:iCs w:val="0"/>
      <w:szCs w:val="26"/>
    </w:rPr>
  </w:style>
  <w:style w:type="paragraph" w:styleId="6">
    <w:name w:val="heading 6"/>
    <w:basedOn w:val="1"/>
    <w:next w:val="a1"/>
    <w:qFormat/>
    <w:pPr>
      <w:numPr>
        <w:ilvl w:val="5"/>
      </w:numPr>
      <w:ind w:left="425"/>
      <w:outlineLvl w:val="5"/>
    </w:pPr>
    <w:rPr>
      <w:bCs/>
      <w:sz w:val="24"/>
      <w:szCs w:val="22"/>
    </w:rPr>
  </w:style>
  <w:style w:type="paragraph" w:styleId="7">
    <w:name w:val="heading 7"/>
    <w:basedOn w:val="a0"/>
    <w:next w:val="a1"/>
    <w:qFormat/>
    <w:pPr>
      <w:numPr>
        <w:ilvl w:val="6"/>
        <w:numId w:val="1"/>
      </w:numPr>
      <w:spacing w:before="240" w:after="60"/>
      <w:outlineLvl w:val="6"/>
    </w:pPr>
    <w:rPr>
      <w:szCs w:val="24"/>
    </w:rPr>
  </w:style>
  <w:style w:type="paragraph" w:styleId="8">
    <w:name w:val="heading 8"/>
    <w:basedOn w:val="7"/>
    <w:next w:val="a1"/>
    <w:qFormat/>
    <w:pPr>
      <w:keepNext/>
      <w:numPr>
        <w:ilvl w:val="7"/>
      </w:numPr>
      <w:spacing w:before="0" w:after="240"/>
      <w:outlineLvl w:val="7"/>
    </w:pPr>
    <w:rPr>
      <w:rFonts w:ascii="Arial" w:hAnsi="Arial"/>
      <w:iCs/>
    </w:rPr>
  </w:style>
  <w:style w:type="paragraph" w:styleId="9">
    <w:name w:val="heading 9"/>
    <w:basedOn w:val="8"/>
    <w:next w:val="a1"/>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pPr>
      <w:spacing w:line="480" w:lineRule="auto"/>
    </w:pPr>
  </w:style>
  <w:style w:type="paragraph" w:styleId="a8">
    <w:name w:val="Document Map"/>
    <w:basedOn w:val="a0"/>
    <w:semiHidden/>
    <w:pPr>
      <w:shd w:val="clear" w:color="auto" w:fill="000080"/>
    </w:pPr>
    <w:rPr>
      <w:rFonts w:ascii="Tahoma" w:hAnsi="Tahoma" w:cs="Tahoma"/>
    </w:rPr>
  </w:style>
  <w:style w:type="paragraph" w:styleId="a9">
    <w:name w:val="footer"/>
    <w:basedOn w:val="a0"/>
    <w:link w:val="aa"/>
    <w:pPr>
      <w:tabs>
        <w:tab w:val="center" w:pos="4153"/>
        <w:tab w:val="right" w:pos="8306"/>
      </w:tabs>
      <w:spacing w:before="60"/>
    </w:pPr>
    <w:rPr>
      <w:sz w:val="16"/>
    </w:rPr>
  </w:style>
  <w:style w:type="paragraph" w:styleId="ab">
    <w:name w:val="header"/>
    <w:basedOn w:val="a0"/>
    <w:link w:val="ac"/>
    <w:pPr>
      <w:tabs>
        <w:tab w:val="left" w:pos="851"/>
      </w:tabs>
    </w:pPr>
    <w:rPr>
      <w:sz w:val="16"/>
    </w:rPr>
  </w:style>
  <w:style w:type="character" w:styleId="ad">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4">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e">
    <w:name w:val="List Number"/>
    <w:basedOn w:val="a1"/>
    <w:pPr>
      <w:tabs>
        <w:tab w:val="num" w:pos="369"/>
        <w:tab w:val="num" w:pos="720"/>
      </w:tabs>
      <w:ind w:left="369" w:hanging="369"/>
    </w:pPr>
  </w:style>
  <w:style w:type="character" w:styleId="af">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0">
    <w:name w:val="Title"/>
    <w:basedOn w:val="a0"/>
    <w:next w:val="1"/>
    <w:qFormat/>
    <w:rsid w:val="00D45309"/>
    <w:pPr>
      <w:spacing w:after="240"/>
      <w:jc w:val="center"/>
    </w:pPr>
    <w:rPr>
      <w:b/>
      <w:bCs w:val="0"/>
      <w:caps/>
      <w:sz w:val="26"/>
    </w:rPr>
  </w:style>
  <w:style w:type="paragraph" w:styleId="33">
    <w:name w:val="Body Text 3"/>
    <w:basedOn w:val="a0"/>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1">
    <w:name w:val="caption"/>
    <w:basedOn w:val="a0"/>
    <w:next w:val="a1"/>
    <w:qFormat/>
    <w:rsid w:val="008A1700"/>
    <w:pPr>
      <w:spacing w:line="400" w:lineRule="exact"/>
      <w:jc w:val="center"/>
    </w:pPr>
    <w:rPr>
      <w:bCs w:val="0"/>
    </w:rPr>
  </w:style>
  <w:style w:type="paragraph" w:styleId="af2">
    <w:name w:val="Body Text Indent"/>
    <w:basedOn w:val="a0"/>
    <w:pPr>
      <w:ind w:left="850"/>
      <w:jc w:val="both"/>
    </w:pPr>
  </w:style>
  <w:style w:type="character" w:styleId="af3">
    <w:name w:val="FollowedHyperlink"/>
    <w:rPr>
      <w:color w:val="800080"/>
      <w:u w:val="single"/>
    </w:rPr>
  </w:style>
  <w:style w:type="paragraph" w:styleId="25">
    <w:name w:val="Body Text Indent 2"/>
    <w:basedOn w:val="a0"/>
    <w:pPr>
      <w:ind w:left="850"/>
    </w:pPr>
  </w:style>
  <w:style w:type="paragraph" w:customStyle="1" w:styleId="Bullet">
    <w:name w:val="Bullet"/>
    <w:basedOn w:val="a1"/>
    <w:rsid w:val="0078054D"/>
    <w:pPr>
      <w:tabs>
        <w:tab w:val="num" w:pos="720"/>
      </w:tabs>
      <w:ind w:left="720" w:hanging="720"/>
    </w:pPr>
  </w:style>
  <w:style w:type="paragraph" w:styleId="34">
    <w:name w:val="Body Text Indent 3"/>
    <w:basedOn w:val="a0"/>
    <w:rPr>
      <w:b/>
    </w:rPr>
  </w:style>
  <w:style w:type="paragraph" w:styleId="50">
    <w:name w:val="toc 5"/>
    <w:basedOn w:val="a0"/>
    <w:next w:val="a0"/>
    <w:autoRedefine/>
    <w:uiPriority w:val="39"/>
    <w:pPr>
      <w:ind w:left="880"/>
    </w:pPr>
  </w:style>
  <w:style w:type="paragraph" w:customStyle="1" w:styleId="TableData">
    <w:name w:val="TableData"/>
    <w:basedOn w:val="a0"/>
    <w:rPr>
      <w:sz w:val="20"/>
    </w:rPr>
  </w:style>
  <w:style w:type="paragraph" w:styleId="60">
    <w:name w:val="toc 6"/>
    <w:basedOn w:val="a0"/>
    <w:next w:val="a0"/>
    <w:autoRedefine/>
    <w:uiPriority w:val="39"/>
    <w:pPr>
      <w:ind w:left="1100"/>
    </w:pPr>
  </w:style>
  <w:style w:type="paragraph" w:styleId="70">
    <w:name w:val="toc 7"/>
    <w:basedOn w:val="a0"/>
    <w:next w:val="a0"/>
    <w:autoRedefine/>
    <w:uiPriority w:val="39"/>
    <w:pPr>
      <w:ind w:left="1320"/>
    </w:pPr>
  </w:style>
  <w:style w:type="paragraph" w:styleId="80">
    <w:name w:val="toc 8"/>
    <w:basedOn w:val="a0"/>
    <w:next w:val="a0"/>
    <w:autoRedefine/>
    <w:uiPriority w:val="39"/>
    <w:pPr>
      <w:ind w:left="1540"/>
    </w:pPr>
  </w:style>
  <w:style w:type="paragraph" w:styleId="90">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9"/>
    <w:pPr>
      <w:tabs>
        <w:tab w:val="clear" w:pos="8306"/>
        <w:tab w:val="right" w:pos="8080"/>
      </w:tabs>
    </w:pPr>
    <w:rPr>
      <w:sz w:val="14"/>
    </w:rPr>
  </w:style>
  <w:style w:type="paragraph" w:styleId="af4">
    <w:name w:val="Plain Text"/>
    <w:basedOn w:val="a0"/>
    <w:rPr>
      <w:rFonts w:ascii="Courier New" w:hAnsi="Courier New" w:cs="Courier New"/>
      <w:sz w:val="20"/>
      <w:szCs w:val="20"/>
    </w:rPr>
  </w:style>
  <w:style w:type="paragraph" w:customStyle="1" w:styleId="FooterConfidentialBox">
    <w:name w:val="Footer_ConfidentialBox"/>
    <w:basedOn w:val="a9"/>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5">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B5D0B"/>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6">
    <w:name w:val="Balloon Text"/>
    <w:basedOn w:val="a0"/>
    <w:link w:val="af7"/>
    <w:rsid w:val="00B232B9"/>
    <w:rPr>
      <w:rFonts w:ascii="Tahoma" w:hAnsi="Tahoma" w:cs="Tahoma"/>
      <w:sz w:val="16"/>
      <w:szCs w:val="16"/>
    </w:rPr>
  </w:style>
  <w:style w:type="character" w:customStyle="1" w:styleId="af7">
    <w:name w:val="註解方塊文字 字元"/>
    <w:link w:val="af6"/>
    <w:rsid w:val="00B232B9"/>
    <w:rPr>
      <w:rFonts w:ascii="Tahoma" w:hAnsi="Tahoma" w:cs="Tahoma"/>
      <w:bCs/>
      <w:sz w:val="16"/>
      <w:szCs w:val="16"/>
      <w:lang w:eastAsia="en-US"/>
    </w:rPr>
  </w:style>
  <w:style w:type="paragraph" w:styleId="af8">
    <w:name w:val="footnote text"/>
    <w:basedOn w:val="a0"/>
    <w:link w:val="af9"/>
    <w:rsid w:val="00A54DF9"/>
    <w:pPr>
      <w:snapToGrid w:val="0"/>
    </w:pPr>
    <w:rPr>
      <w:sz w:val="20"/>
      <w:szCs w:val="20"/>
    </w:rPr>
  </w:style>
  <w:style w:type="character" w:customStyle="1" w:styleId="af9">
    <w:name w:val="註腳文字 字元"/>
    <w:link w:val="af8"/>
    <w:rsid w:val="00A54DF9"/>
    <w:rPr>
      <w:rFonts w:ascii="Arial" w:hAnsi="Arial" w:cs="Arial"/>
      <w:bCs/>
      <w:lang w:val="en-GB" w:eastAsia="en-US"/>
    </w:rPr>
  </w:style>
  <w:style w:type="character" w:styleId="afa">
    <w:name w:val="footnote reference"/>
    <w:rsid w:val="00A54DF9"/>
    <w:rPr>
      <w:vertAlign w:val="superscript"/>
    </w:rPr>
  </w:style>
  <w:style w:type="paragraph" w:styleId="afb">
    <w:name w:val="List Paragraph"/>
    <w:basedOn w:val="a0"/>
    <w:uiPriority w:val="34"/>
    <w:qFormat/>
    <w:rsid w:val="00182F3E"/>
    <w:pPr>
      <w:ind w:leftChars="200" w:left="480"/>
    </w:pPr>
  </w:style>
  <w:style w:type="character" w:customStyle="1" w:styleId="ac">
    <w:name w:val="頁首 字元"/>
    <w:basedOn w:val="a2"/>
    <w:link w:val="ab"/>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c">
    <w:name w:val="Revision"/>
    <w:hidden/>
    <w:uiPriority w:val="99"/>
    <w:semiHidden/>
    <w:rsid w:val="00AB0839"/>
    <w:rPr>
      <w:rFonts w:ascii="Arial" w:hAnsi="Arial" w:cs="Arial"/>
      <w:bCs/>
      <w:sz w:val="22"/>
      <w:szCs w:val="32"/>
      <w:lang w:val="en-GB" w:eastAsia="en-US"/>
    </w:rPr>
  </w:style>
  <w:style w:type="paragraph" w:styleId="afd">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a">
    <w:name w:val="頁尾 字元"/>
    <w:basedOn w:val="a2"/>
    <w:link w:val="a9"/>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e">
    <w:name w:val="Strong"/>
    <w:basedOn w:val="a2"/>
    <w:uiPriority w:val="22"/>
    <w:qFormat/>
    <w:rsid w:val="00A43317"/>
    <w:rPr>
      <w:b/>
      <w:bCs/>
    </w:rPr>
  </w:style>
  <w:style w:type="paragraph" w:styleId="aff">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0">
    <w:name w:val="Unresolved Mention"/>
    <w:basedOn w:val="a2"/>
    <w:uiPriority w:val="99"/>
    <w:semiHidden/>
    <w:unhideWhenUsed/>
    <w:rsid w:val="00B01829"/>
    <w:rPr>
      <w:color w:val="605E5C"/>
      <w:shd w:val="clear" w:color="auto" w:fill="E1DFDD"/>
    </w:rPr>
  </w:style>
  <w:style w:type="character" w:styleId="aff1">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2">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B724971-E5BA-40A0-8996-0917005DC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6348</TotalTime>
  <Pages>41</Pages>
  <Words>3571</Words>
  <Characters>20360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23884</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560</cp:revision>
  <cp:lastPrinted>2012-05-15T03:56:00Z</cp:lastPrinted>
  <dcterms:created xsi:type="dcterms:W3CDTF">2022-08-10T02:57:00Z</dcterms:created>
  <dcterms:modified xsi:type="dcterms:W3CDTF">2022-09-06T04:40:00Z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ies>
</file>