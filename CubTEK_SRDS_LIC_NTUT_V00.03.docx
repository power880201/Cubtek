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4EFDC335" w:rsidR="00AE190B" w:rsidRDefault="00611CD9" w:rsidP="00AE190B">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1D5B397D"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77777777"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4BEA3573"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sidR="005F6B10">
              <w:rPr>
                <w:rFonts w:ascii="微軟正黑體" w:eastAsia="微軟正黑體" w:hAnsi="微軟正黑體"/>
                <w:noProof/>
                <w:sz w:val="24"/>
                <w:szCs w:val="24"/>
                <w:lang w:eastAsia="zh-TW"/>
              </w:rPr>
              <w:t>2023/02/08</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proofErr w:type="gramStart"/>
            <w:r w:rsidRPr="00604FDA">
              <w:rPr>
                <w:rFonts w:eastAsia="微軟正黑體" w:hAnsi="微軟正黑體"/>
                <w:lang w:val="en-GB" w:eastAsia="zh-TW"/>
              </w:rPr>
              <w:t>–</w:t>
            </w:r>
            <w:proofErr w:type="gramEnd"/>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77777777"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0353290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 xml:space="preserve">00.01 </w:t>
            </w:r>
            <w:r w:rsidR="00AE190B">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77777777" w:rsidR="00AE190B" w:rsidRPr="00604FDA" w:rsidRDefault="00AE190B" w:rsidP="00466FA6">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11985837"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0F45433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00.0</w:t>
            </w:r>
            <w:r w:rsidR="00AE190B">
              <w:rPr>
                <w:rFonts w:eastAsia="微軟正黑體" w:hAnsi="微軟正黑體" w:hint="eastAsia"/>
                <w:lang w:val="en-GB" w:eastAsia="zh-TW"/>
              </w:rPr>
              <w:t>2</w:t>
            </w:r>
            <w:r w:rsidR="00AE190B">
              <w:rPr>
                <w:rFonts w:eastAsia="微軟正黑體" w:hAnsi="微軟正黑體"/>
                <w:lang w:val="en-GB" w:eastAsia="zh-TW"/>
              </w:rPr>
              <w:t xml:space="preserve"> </w:t>
            </w:r>
            <w:r w:rsidR="00AE190B">
              <w:rPr>
                <w:rFonts w:eastAsia="微軟正黑體" w:hAnsi="微軟正黑體" w:hint="eastAsia"/>
                <w:lang w:val="en-GB" w:eastAsia="zh-TW"/>
              </w:rPr>
              <w:t>撰寫</w:t>
            </w:r>
          </w:p>
        </w:tc>
      </w:tr>
      <w:tr w:rsidR="00CE74EE" w:rsidRPr="00604FDA" w14:paraId="676A4560" w14:textId="77777777" w:rsidTr="00466FA6">
        <w:tc>
          <w:tcPr>
            <w:tcW w:w="1536" w:type="dxa"/>
            <w:vMerge w:val="restart"/>
            <w:shd w:val="clear" w:color="auto" w:fill="auto"/>
          </w:tcPr>
          <w:p w14:paraId="5354B218" w14:textId="00D698E8" w:rsidR="00CE74EE" w:rsidRPr="00604FDA" w:rsidRDefault="00CE74EE" w:rsidP="00CE74EE">
            <w:pPr>
              <w:pStyle w:val="Celltext"/>
              <w:jc w:val="center"/>
              <w:rPr>
                <w:rFonts w:eastAsia="微軟正黑體" w:hAnsi="微軟正黑體"/>
                <w:lang w:val="en-GB"/>
              </w:rPr>
            </w:pPr>
            <w:r>
              <w:rPr>
                <w:rFonts w:eastAsia="微軟正黑體" w:hAnsi="微軟正黑體" w:hint="eastAsia"/>
                <w:lang w:val="en-GB" w:eastAsia="zh-TW"/>
              </w:rPr>
              <w:t>00.03</w:t>
            </w:r>
          </w:p>
        </w:tc>
        <w:tc>
          <w:tcPr>
            <w:tcW w:w="2461" w:type="dxa"/>
            <w:shd w:val="clear" w:color="auto" w:fill="auto"/>
          </w:tcPr>
          <w:p w14:paraId="73411DC1" w14:textId="09F75AAD"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2022.09.21</w:t>
            </w:r>
          </w:p>
        </w:tc>
        <w:tc>
          <w:tcPr>
            <w:tcW w:w="1954" w:type="dxa"/>
            <w:shd w:val="clear" w:color="auto" w:fill="auto"/>
          </w:tcPr>
          <w:p w14:paraId="241F698E" w14:textId="292880D4" w:rsidR="00CE74EE" w:rsidRPr="00604FDA" w:rsidRDefault="00CE74EE" w:rsidP="00CE74EE">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4212A8D" w14:textId="77777777" w:rsidR="00CE74EE" w:rsidRPr="00604FDA" w:rsidRDefault="00CE74EE" w:rsidP="00CE74EE">
            <w:pPr>
              <w:pStyle w:val="Celltext"/>
              <w:rPr>
                <w:rFonts w:eastAsia="微軟正黑體" w:hAnsi="微軟正黑體"/>
                <w:lang w:val="en-GB"/>
              </w:rPr>
            </w:pPr>
          </w:p>
        </w:tc>
      </w:tr>
      <w:tr w:rsidR="00CE74EE" w:rsidRPr="00604FDA" w14:paraId="5D3BB36B" w14:textId="77777777" w:rsidTr="00466FA6">
        <w:tc>
          <w:tcPr>
            <w:tcW w:w="1536" w:type="dxa"/>
            <w:vMerge/>
            <w:shd w:val="clear" w:color="auto" w:fill="auto"/>
          </w:tcPr>
          <w:p w14:paraId="72F47220"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6CB384D" w14:textId="3B31E108"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LIC00.03撰寫</w:t>
            </w:r>
          </w:p>
        </w:tc>
      </w:tr>
      <w:tr w:rsidR="00CE74EE" w:rsidRPr="00604FDA" w14:paraId="56384F1F" w14:textId="77777777" w:rsidTr="00466FA6">
        <w:tc>
          <w:tcPr>
            <w:tcW w:w="1536" w:type="dxa"/>
            <w:vMerge w:val="restart"/>
            <w:shd w:val="clear" w:color="auto" w:fill="auto"/>
          </w:tcPr>
          <w:p w14:paraId="565EFAB8"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4C53F6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6E1F4FF3"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24B1A2F" w14:textId="77777777" w:rsidR="00CE74EE" w:rsidRPr="00604FDA" w:rsidRDefault="00CE74EE" w:rsidP="00CE74EE">
            <w:pPr>
              <w:pStyle w:val="Celltext"/>
              <w:rPr>
                <w:rFonts w:eastAsia="微軟正黑體" w:hAnsi="微軟正黑體"/>
                <w:lang w:val="en-GB"/>
              </w:rPr>
            </w:pPr>
          </w:p>
        </w:tc>
      </w:tr>
      <w:tr w:rsidR="00CE74EE" w:rsidRPr="00604FDA" w14:paraId="4D0B2915" w14:textId="77777777" w:rsidTr="00466FA6">
        <w:tc>
          <w:tcPr>
            <w:tcW w:w="1536" w:type="dxa"/>
            <w:vMerge/>
            <w:shd w:val="clear" w:color="auto" w:fill="auto"/>
          </w:tcPr>
          <w:p w14:paraId="49402E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E3687F9" w14:textId="77777777" w:rsidR="00CE74EE" w:rsidRPr="00604FDA" w:rsidRDefault="00CE74EE" w:rsidP="00CE74EE">
            <w:pPr>
              <w:pStyle w:val="Celltext"/>
              <w:rPr>
                <w:rFonts w:eastAsia="微軟正黑體" w:hAnsi="微軟正黑體"/>
                <w:lang w:val="en-GB"/>
              </w:rPr>
            </w:pPr>
          </w:p>
        </w:tc>
      </w:tr>
      <w:tr w:rsidR="00CE74EE" w:rsidRPr="00604FDA" w14:paraId="586B829D" w14:textId="77777777" w:rsidTr="00466FA6">
        <w:tc>
          <w:tcPr>
            <w:tcW w:w="1536" w:type="dxa"/>
            <w:vMerge w:val="restart"/>
            <w:shd w:val="clear" w:color="auto" w:fill="auto"/>
          </w:tcPr>
          <w:p w14:paraId="4033EB5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22D9155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D159508"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0034499" w14:textId="77777777" w:rsidR="00CE74EE" w:rsidRPr="00604FDA" w:rsidRDefault="00CE74EE" w:rsidP="00CE74EE">
            <w:pPr>
              <w:pStyle w:val="Celltext"/>
              <w:rPr>
                <w:rFonts w:eastAsia="微軟正黑體" w:hAnsi="微軟正黑體"/>
                <w:lang w:val="en-GB"/>
              </w:rPr>
            </w:pPr>
          </w:p>
        </w:tc>
      </w:tr>
      <w:tr w:rsidR="00CE74EE" w:rsidRPr="00604FDA" w14:paraId="0F55182E" w14:textId="77777777" w:rsidTr="00466FA6">
        <w:tc>
          <w:tcPr>
            <w:tcW w:w="1536" w:type="dxa"/>
            <w:vMerge/>
            <w:shd w:val="clear" w:color="auto" w:fill="auto"/>
          </w:tcPr>
          <w:p w14:paraId="2F7EA37E"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852E62D" w14:textId="77777777" w:rsidR="00CE74EE" w:rsidRPr="00604FDA" w:rsidRDefault="00CE74EE" w:rsidP="00CE74EE">
            <w:pPr>
              <w:pStyle w:val="Celltext"/>
              <w:rPr>
                <w:rFonts w:eastAsia="微軟正黑體" w:hAnsi="微軟正黑體"/>
                <w:lang w:val="en-GB"/>
              </w:rPr>
            </w:pPr>
          </w:p>
        </w:tc>
      </w:tr>
      <w:tr w:rsidR="00CE74EE" w:rsidRPr="00604FDA" w14:paraId="5928AFF0" w14:textId="77777777" w:rsidTr="00466FA6">
        <w:tc>
          <w:tcPr>
            <w:tcW w:w="1536" w:type="dxa"/>
            <w:vMerge w:val="restart"/>
            <w:shd w:val="clear" w:color="auto" w:fill="auto"/>
          </w:tcPr>
          <w:p w14:paraId="4E8D494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D419F02"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97DE49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6DB879E1" w14:textId="77777777" w:rsidR="00CE74EE" w:rsidRPr="00604FDA" w:rsidRDefault="00CE74EE" w:rsidP="00CE74EE">
            <w:pPr>
              <w:pStyle w:val="Celltext"/>
              <w:rPr>
                <w:rFonts w:eastAsia="微軟正黑體" w:hAnsi="微軟正黑體"/>
                <w:lang w:val="en-GB"/>
              </w:rPr>
            </w:pPr>
          </w:p>
        </w:tc>
      </w:tr>
      <w:tr w:rsidR="00CE74EE" w:rsidRPr="00604FDA" w14:paraId="23EAD64F" w14:textId="77777777" w:rsidTr="00466FA6">
        <w:tc>
          <w:tcPr>
            <w:tcW w:w="1536" w:type="dxa"/>
            <w:vMerge/>
            <w:shd w:val="clear" w:color="auto" w:fill="auto"/>
          </w:tcPr>
          <w:p w14:paraId="08F266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644AE98" w14:textId="77777777" w:rsidR="00CE74EE" w:rsidRPr="00604FDA" w:rsidRDefault="00CE74EE" w:rsidP="00CE74EE">
            <w:pPr>
              <w:pStyle w:val="Celltext"/>
              <w:rPr>
                <w:rFonts w:eastAsia="微軟正黑體" w:hAnsi="微軟正黑體"/>
                <w:lang w:val="en-GB"/>
              </w:rPr>
            </w:pPr>
          </w:p>
        </w:tc>
      </w:tr>
      <w:tr w:rsidR="00CE74EE" w:rsidRPr="00604FDA" w14:paraId="3E59ED20" w14:textId="77777777" w:rsidTr="00466FA6">
        <w:tc>
          <w:tcPr>
            <w:tcW w:w="1536" w:type="dxa"/>
            <w:vMerge w:val="restart"/>
            <w:shd w:val="clear" w:color="auto" w:fill="auto"/>
          </w:tcPr>
          <w:p w14:paraId="032C6D6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5A6E57BE"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562904D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EAC9841" w14:textId="77777777" w:rsidR="00CE74EE" w:rsidRPr="00604FDA" w:rsidRDefault="00CE74EE" w:rsidP="00CE74EE">
            <w:pPr>
              <w:pStyle w:val="Celltext"/>
              <w:rPr>
                <w:rFonts w:eastAsia="微軟正黑體" w:hAnsi="微軟正黑體"/>
                <w:lang w:val="en-GB"/>
              </w:rPr>
            </w:pPr>
          </w:p>
        </w:tc>
      </w:tr>
      <w:tr w:rsidR="00CE74EE" w:rsidRPr="00604FDA" w14:paraId="2CEF630E" w14:textId="77777777" w:rsidTr="00466FA6">
        <w:tc>
          <w:tcPr>
            <w:tcW w:w="1536" w:type="dxa"/>
            <w:vMerge/>
            <w:shd w:val="clear" w:color="auto" w:fill="auto"/>
          </w:tcPr>
          <w:p w14:paraId="1AEAB3AD"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8FBBF87" w14:textId="77777777" w:rsidR="00CE74EE" w:rsidRPr="00604FDA" w:rsidRDefault="00CE74EE" w:rsidP="00CE74EE">
            <w:pPr>
              <w:pStyle w:val="Celltext"/>
              <w:rPr>
                <w:rFonts w:eastAsia="微軟正黑體" w:hAnsi="微軟正黑體"/>
                <w:lang w:val="en-GB"/>
              </w:rPr>
            </w:pPr>
          </w:p>
        </w:tc>
      </w:tr>
      <w:tr w:rsidR="00CE74EE" w:rsidRPr="00604FDA" w14:paraId="7FEDAB21" w14:textId="77777777" w:rsidTr="00466FA6">
        <w:tc>
          <w:tcPr>
            <w:tcW w:w="1536" w:type="dxa"/>
            <w:vMerge w:val="restart"/>
            <w:shd w:val="clear" w:color="auto" w:fill="auto"/>
          </w:tcPr>
          <w:p w14:paraId="76B7CEB9"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48289B8"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1EEA0AB9"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3AA1B80" w14:textId="77777777" w:rsidR="00CE74EE" w:rsidRPr="00604FDA" w:rsidRDefault="00CE74EE" w:rsidP="00CE74EE">
            <w:pPr>
              <w:pStyle w:val="Celltext"/>
              <w:rPr>
                <w:rFonts w:eastAsia="微軟正黑體" w:hAnsi="微軟正黑體"/>
                <w:lang w:val="en-GB"/>
              </w:rPr>
            </w:pPr>
          </w:p>
        </w:tc>
      </w:tr>
      <w:tr w:rsidR="00CE74EE" w:rsidRPr="00604FDA" w14:paraId="1CE290AB" w14:textId="77777777" w:rsidTr="00466FA6">
        <w:tc>
          <w:tcPr>
            <w:tcW w:w="1536" w:type="dxa"/>
            <w:vMerge/>
            <w:shd w:val="clear" w:color="auto" w:fill="auto"/>
          </w:tcPr>
          <w:p w14:paraId="5BCB0294"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162ECFB2" w14:textId="77777777" w:rsidR="00CE74EE" w:rsidRPr="00604FDA" w:rsidRDefault="00CE74EE" w:rsidP="00CE74EE">
            <w:pPr>
              <w:pStyle w:val="Celltext"/>
              <w:rPr>
                <w:rFonts w:eastAsia="微軟正黑體" w:hAnsi="微軟正黑體"/>
                <w:lang w:val="en-GB"/>
              </w:rPr>
            </w:pPr>
          </w:p>
        </w:tc>
      </w:tr>
      <w:tr w:rsidR="00CE74EE" w:rsidRPr="00604FDA" w14:paraId="5075FD92" w14:textId="77777777" w:rsidTr="00466FA6">
        <w:tc>
          <w:tcPr>
            <w:tcW w:w="1536" w:type="dxa"/>
            <w:vMerge w:val="restart"/>
            <w:shd w:val="clear" w:color="auto" w:fill="auto"/>
          </w:tcPr>
          <w:p w14:paraId="3AD4C205"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F2401C0"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363E49C"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5A4627E9" w14:textId="77777777" w:rsidR="00CE74EE" w:rsidRPr="00604FDA" w:rsidRDefault="00CE74EE" w:rsidP="00CE74EE">
            <w:pPr>
              <w:pStyle w:val="Celltext"/>
              <w:rPr>
                <w:rFonts w:eastAsia="微軟正黑體" w:hAnsi="微軟正黑體"/>
                <w:lang w:val="en-GB"/>
              </w:rPr>
            </w:pPr>
          </w:p>
        </w:tc>
      </w:tr>
      <w:tr w:rsidR="00CE74EE" w:rsidRPr="00604FDA" w14:paraId="2AD2AF25" w14:textId="77777777" w:rsidTr="00466FA6">
        <w:tc>
          <w:tcPr>
            <w:tcW w:w="1536" w:type="dxa"/>
            <w:vMerge/>
            <w:shd w:val="clear" w:color="auto" w:fill="auto"/>
          </w:tcPr>
          <w:p w14:paraId="598DA167"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975E4AE" w14:textId="77777777" w:rsidR="00CE74EE" w:rsidRPr="00604FDA" w:rsidRDefault="00CE74EE" w:rsidP="00CE74EE">
            <w:pPr>
              <w:pStyle w:val="Celltext"/>
              <w:rPr>
                <w:rFonts w:eastAsia="微軟正黑體" w:hAnsi="微軟正黑體"/>
                <w:lang w:val="en-GB"/>
              </w:rPr>
            </w:pPr>
          </w:p>
        </w:tc>
      </w:tr>
      <w:tr w:rsidR="00CE74EE" w:rsidRPr="00604FDA" w14:paraId="11289756" w14:textId="77777777" w:rsidTr="00466FA6">
        <w:tc>
          <w:tcPr>
            <w:tcW w:w="1536" w:type="dxa"/>
            <w:vMerge w:val="restart"/>
            <w:shd w:val="clear" w:color="auto" w:fill="auto"/>
          </w:tcPr>
          <w:p w14:paraId="6F95E04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63CADD36"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895488A"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20CD3DE" w14:textId="77777777" w:rsidR="00CE74EE" w:rsidRPr="00604FDA" w:rsidRDefault="00CE74EE" w:rsidP="00CE74EE">
            <w:pPr>
              <w:pStyle w:val="Celltext"/>
              <w:rPr>
                <w:rFonts w:eastAsia="微軟正黑體" w:hAnsi="微軟正黑體"/>
                <w:lang w:val="en-GB"/>
              </w:rPr>
            </w:pPr>
          </w:p>
        </w:tc>
      </w:tr>
      <w:tr w:rsidR="00CE74EE" w:rsidRPr="00604FDA" w14:paraId="38A8C223" w14:textId="77777777" w:rsidTr="00466FA6">
        <w:tc>
          <w:tcPr>
            <w:tcW w:w="1536" w:type="dxa"/>
            <w:vMerge/>
            <w:shd w:val="clear" w:color="auto" w:fill="auto"/>
          </w:tcPr>
          <w:p w14:paraId="5D426D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879185E" w14:textId="77777777" w:rsidR="00CE74EE" w:rsidRPr="00604FDA" w:rsidRDefault="00CE74EE" w:rsidP="00CE74EE">
            <w:pPr>
              <w:pStyle w:val="Celltext"/>
              <w:rPr>
                <w:rFonts w:eastAsia="微軟正黑體" w:hAnsi="微軟正黑體"/>
                <w:lang w:val="en-GB"/>
              </w:rPr>
            </w:pPr>
          </w:p>
        </w:tc>
      </w:tr>
      <w:tr w:rsidR="00CE74EE" w:rsidRPr="00604FDA" w14:paraId="4B3F5C72" w14:textId="77777777" w:rsidTr="00466FA6">
        <w:tc>
          <w:tcPr>
            <w:tcW w:w="1536" w:type="dxa"/>
            <w:vMerge w:val="restart"/>
            <w:shd w:val="clear" w:color="auto" w:fill="auto"/>
          </w:tcPr>
          <w:p w14:paraId="3D2C9973"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07975B"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05468250"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D01DB1A" w14:textId="77777777" w:rsidR="00CE74EE" w:rsidRPr="00604FDA" w:rsidRDefault="00CE74EE" w:rsidP="00CE74EE">
            <w:pPr>
              <w:pStyle w:val="Celltext"/>
              <w:rPr>
                <w:rFonts w:eastAsia="微軟正黑體" w:hAnsi="微軟正黑體"/>
                <w:lang w:val="en-GB"/>
              </w:rPr>
            </w:pPr>
          </w:p>
        </w:tc>
      </w:tr>
      <w:tr w:rsidR="00CE74EE" w:rsidRPr="00604FDA" w14:paraId="2515015A" w14:textId="77777777" w:rsidTr="00466FA6">
        <w:tc>
          <w:tcPr>
            <w:tcW w:w="1536" w:type="dxa"/>
            <w:vMerge/>
            <w:shd w:val="clear" w:color="auto" w:fill="auto"/>
          </w:tcPr>
          <w:p w14:paraId="58CA5F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66C81686" w14:textId="77777777" w:rsidR="00CE74EE" w:rsidRPr="00604FDA" w:rsidRDefault="00CE74EE" w:rsidP="00CE74EE">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534ADFF2" w14:textId="05075E0E" w:rsidR="006D739D"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602520" w:history="1">
        <w:r w:rsidR="006D739D" w:rsidRPr="00B47B1D">
          <w:rPr>
            <w:rStyle w:val="ae"/>
            <w:bCs/>
          </w:rPr>
          <w:t>1</w:t>
        </w:r>
        <w:r w:rsidR="006D739D">
          <w:rPr>
            <w:rFonts w:asciiTheme="minorHAnsi" w:eastAsiaTheme="minorEastAsia" w:hAnsiTheme="minorHAnsi"/>
            <w:b w:val="0"/>
          </w:rPr>
          <w:tab/>
        </w:r>
        <w:r w:rsidR="006D739D" w:rsidRPr="00B47B1D">
          <w:rPr>
            <w:rStyle w:val="ae"/>
            <w:rFonts w:hint="eastAsia"/>
          </w:rPr>
          <w:t>簡介</w:t>
        </w:r>
        <w:r w:rsidR="006D739D">
          <w:rPr>
            <w:webHidden/>
          </w:rPr>
          <w:tab/>
        </w:r>
        <w:r w:rsidR="006D739D">
          <w:rPr>
            <w:webHidden/>
          </w:rPr>
          <w:fldChar w:fldCharType="begin"/>
        </w:r>
        <w:r w:rsidR="006D739D">
          <w:rPr>
            <w:webHidden/>
          </w:rPr>
          <w:instrText xml:space="preserve"> PAGEREF _Toc114602520 \h </w:instrText>
        </w:r>
        <w:r w:rsidR="006D739D">
          <w:rPr>
            <w:webHidden/>
          </w:rPr>
        </w:r>
        <w:r w:rsidR="006D739D">
          <w:rPr>
            <w:webHidden/>
          </w:rPr>
          <w:fldChar w:fldCharType="separate"/>
        </w:r>
        <w:r w:rsidR="006D739D">
          <w:rPr>
            <w:webHidden/>
          </w:rPr>
          <w:t>4</w:t>
        </w:r>
        <w:r w:rsidR="006D739D">
          <w:rPr>
            <w:webHidden/>
          </w:rPr>
          <w:fldChar w:fldCharType="end"/>
        </w:r>
      </w:hyperlink>
    </w:p>
    <w:p w14:paraId="7A7E3B20" w14:textId="74613A4A" w:rsidR="006D739D" w:rsidRDefault="007F6EAE">
      <w:pPr>
        <w:pStyle w:val="22"/>
        <w:rPr>
          <w:rFonts w:asciiTheme="minorHAnsi" w:eastAsiaTheme="minorEastAsia" w:hAnsiTheme="minorHAnsi"/>
          <w:bCs w:val="0"/>
        </w:rPr>
      </w:pPr>
      <w:hyperlink w:anchor="_Toc114602521" w:history="1">
        <w:r w:rsidR="006D739D" w:rsidRPr="00B47B1D">
          <w:rPr>
            <w:rStyle w:val="ae"/>
          </w:rPr>
          <w:t>1.1</w:t>
        </w:r>
        <w:r w:rsidR="006D739D">
          <w:rPr>
            <w:rFonts w:asciiTheme="minorHAnsi" w:eastAsiaTheme="minorEastAsia" w:hAnsiTheme="minorHAnsi"/>
            <w:bCs w:val="0"/>
          </w:rPr>
          <w:tab/>
        </w:r>
        <w:r w:rsidR="006D739D" w:rsidRPr="00B47B1D">
          <w:rPr>
            <w:rStyle w:val="ae"/>
            <w:rFonts w:hint="eastAsia"/>
          </w:rPr>
          <w:t>說明</w:t>
        </w:r>
        <w:r w:rsidR="006D739D">
          <w:rPr>
            <w:webHidden/>
          </w:rPr>
          <w:tab/>
        </w:r>
        <w:r w:rsidR="006D739D">
          <w:rPr>
            <w:webHidden/>
          </w:rPr>
          <w:fldChar w:fldCharType="begin"/>
        </w:r>
        <w:r w:rsidR="006D739D">
          <w:rPr>
            <w:webHidden/>
          </w:rPr>
          <w:instrText xml:space="preserve"> PAGEREF _Toc114602521 \h </w:instrText>
        </w:r>
        <w:r w:rsidR="006D739D">
          <w:rPr>
            <w:webHidden/>
          </w:rPr>
        </w:r>
        <w:r w:rsidR="006D739D">
          <w:rPr>
            <w:webHidden/>
          </w:rPr>
          <w:fldChar w:fldCharType="separate"/>
        </w:r>
        <w:r w:rsidR="006D739D">
          <w:rPr>
            <w:webHidden/>
          </w:rPr>
          <w:t>4</w:t>
        </w:r>
        <w:r w:rsidR="006D739D">
          <w:rPr>
            <w:webHidden/>
          </w:rPr>
          <w:fldChar w:fldCharType="end"/>
        </w:r>
      </w:hyperlink>
    </w:p>
    <w:p w14:paraId="57AF3043" w14:textId="517FDC08" w:rsidR="006D739D" w:rsidRDefault="007F6EAE">
      <w:pPr>
        <w:pStyle w:val="22"/>
        <w:rPr>
          <w:rFonts w:asciiTheme="minorHAnsi" w:eastAsiaTheme="minorEastAsia" w:hAnsiTheme="minorHAnsi"/>
          <w:bCs w:val="0"/>
        </w:rPr>
      </w:pPr>
      <w:hyperlink w:anchor="_Toc114602522" w:history="1">
        <w:r w:rsidR="006D739D" w:rsidRPr="00B47B1D">
          <w:rPr>
            <w:rStyle w:val="ae"/>
          </w:rPr>
          <w:t>1.2</w:t>
        </w:r>
        <w:r w:rsidR="006D739D">
          <w:rPr>
            <w:rFonts w:asciiTheme="minorHAnsi" w:eastAsiaTheme="minorEastAsia" w:hAnsiTheme="minorHAnsi"/>
            <w:bCs w:val="0"/>
          </w:rPr>
          <w:tab/>
        </w:r>
        <w:r w:rsidR="006D739D" w:rsidRPr="00B47B1D">
          <w:rPr>
            <w:rStyle w:val="ae"/>
            <w:rFonts w:hint="eastAsia"/>
          </w:rPr>
          <w:t>閱讀權限</w:t>
        </w:r>
        <w:r w:rsidR="006D739D">
          <w:rPr>
            <w:webHidden/>
          </w:rPr>
          <w:tab/>
        </w:r>
        <w:r w:rsidR="006D739D">
          <w:rPr>
            <w:webHidden/>
          </w:rPr>
          <w:fldChar w:fldCharType="begin"/>
        </w:r>
        <w:r w:rsidR="006D739D">
          <w:rPr>
            <w:webHidden/>
          </w:rPr>
          <w:instrText xml:space="preserve"> PAGEREF _Toc114602522 \h </w:instrText>
        </w:r>
        <w:r w:rsidR="006D739D">
          <w:rPr>
            <w:webHidden/>
          </w:rPr>
        </w:r>
        <w:r w:rsidR="006D739D">
          <w:rPr>
            <w:webHidden/>
          </w:rPr>
          <w:fldChar w:fldCharType="separate"/>
        </w:r>
        <w:r w:rsidR="006D739D">
          <w:rPr>
            <w:webHidden/>
          </w:rPr>
          <w:t>4</w:t>
        </w:r>
        <w:r w:rsidR="006D739D">
          <w:rPr>
            <w:webHidden/>
          </w:rPr>
          <w:fldChar w:fldCharType="end"/>
        </w:r>
      </w:hyperlink>
    </w:p>
    <w:p w14:paraId="76DB5B12" w14:textId="1DCB703B" w:rsidR="006D739D" w:rsidRDefault="007F6EAE">
      <w:pPr>
        <w:pStyle w:val="22"/>
        <w:rPr>
          <w:rFonts w:asciiTheme="minorHAnsi" w:eastAsiaTheme="minorEastAsia" w:hAnsiTheme="minorHAnsi"/>
          <w:bCs w:val="0"/>
        </w:rPr>
      </w:pPr>
      <w:hyperlink w:anchor="_Toc114602523" w:history="1">
        <w:r w:rsidR="006D739D" w:rsidRPr="00B47B1D">
          <w:rPr>
            <w:rStyle w:val="ae"/>
          </w:rPr>
          <w:t>1.3</w:t>
        </w:r>
        <w:r w:rsidR="006D739D">
          <w:rPr>
            <w:rFonts w:asciiTheme="minorHAnsi" w:eastAsiaTheme="minorEastAsia" w:hAnsiTheme="minorHAnsi"/>
            <w:bCs w:val="0"/>
          </w:rPr>
          <w:tab/>
        </w:r>
        <w:r w:rsidR="006D739D" w:rsidRPr="00B47B1D">
          <w:rPr>
            <w:rStyle w:val="ae"/>
            <w:rFonts w:hint="eastAsia"/>
          </w:rPr>
          <w:t>縮寫／術語定義</w:t>
        </w:r>
        <w:r w:rsidR="006D739D">
          <w:rPr>
            <w:webHidden/>
          </w:rPr>
          <w:tab/>
        </w:r>
        <w:r w:rsidR="006D739D">
          <w:rPr>
            <w:webHidden/>
          </w:rPr>
          <w:fldChar w:fldCharType="begin"/>
        </w:r>
        <w:r w:rsidR="006D739D">
          <w:rPr>
            <w:webHidden/>
          </w:rPr>
          <w:instrText xml:space="preserve"> PAGEREF _Toc114602523 \h </w:instrText>
        </w:r>
        <w:r w:rsidR="006D739D">
          <w:rPr>
            <w:webHidden/>
          </w:rPr>
        </w:r>
        <w:r w:rsidR="006D739D">
          <w:rPr>
            <w:webHidden/>
          </w:rPr>
          <w:fldChar w:fldCharType="separate"/>
        </w:r>
        <w:r w:rsidR="006D739D">
          <w:rPr>
            <w:webHidden/>
          </w:rPr>
          <w:t>4</w:t>
        </w:r>
        <w:r w:rsidR="006D739D">
          <w:rPr>
            <w:webHidden/>
          </w:rPr>
          <w:fldChar w:fldCharType="end"/>
        </w:r>
      </w:hyperlink>
    </w:p>
    <w:p w14:paraId="5841AE7C" w14:textId="2979DE71" w:rsidR="006D739D" w:rsidRDefault="007F6EAE">
      <w:pPr>
        <w:pStyle w:val="31"/>
        <w:rPr>
          <w:rFonts w:asciiTheme="minorHAnsi" w:eastAsiaTheme="minorEastAsia" w:hAnsiTheme="minorHAnsi"/>
          <w:bCs w:val="0"/>
        </w:rPr>
      </w:pPr>
      <w:hyperlink w:anchor="_Toc114602524" w:history="1">
        <w:r w:rsidR="006D739D" w:rsidRPr="00B47B1D">
          <w:rPr>
            <w:rStyle w:val="ae"/>
          </w:rPr>
          <w:t>1.3.1</w:t>
        </w:r>
        <w:r w:rsidR="006D739D">
          <w:rPr>
            <w:rFonts w:asciiTheme="minorHAnsi" w:eastAsiaTheme="minorEastAsia" w:hAnsiTheme="minorHAnsi"/>
            <w:bCs w:val="0"/>
          </w:rPr>
          <w:tab/>
        </w:r>
        <w:r w:rsidR="006D739D" w:rsidRPr="00B47B1D">
          <w:rPr>
            <w:rStyle w:val="ae"/>
            <w:rFonts w:hint="eastAsia"/>
          </w:rPr>
          <w:t>縮寫定義</w:t>
        </w:r>
        <w:r w:rsidR="006D739D">
          <w:rPr>
            <w:webHidden/>
          </w:rPr>
          <w:tab/>
        </w:r>
        <w:r w:rsidR="006D739D">
          <w:rPr>
            <w:webHidden/>
          </w:rPr>
          <w:fldChar w:fldCharType="begin"/>
        </w:r>
        <w:r w:rsidR="006D739D">
          <w:rPr>
            <w:webHidden/>
          </w:rPr>
          <w:instrText xml:space="preserve"> PAGEREF _Toc114602524 \h </w:instrText>
        </w:r>
        <w:r w:rsidR="006D739D">
          <w:rPr>
            <w:webHidden/>
          </w:rPr>
        </w:r>
        <w:r w:rsidR="006D739D">
          <w:rPr>
            <w:webHidden/>
          </w:rPr>
          <w:fldChar w:fldCharType="separate"/>
        </w:r>
        <w:r w:rsidR="006D739D">
          <w:rPr>
            <w:webHidden/>
          </w:rPr>
          <w:t>4</w:t>
        </w:r>
        <w:r w:rsidR="006D739D">
          <w:rPr>
            <w:webHidden/>
          </w:rPr>
          <w:fldChar w:fldCharType="end"/>
        </w:r>
      </w:hyperlink>
    </w:p>
    <w:p w14:paraId="6ACFA914" w14:textId="02277BF8" w:rsidR="006D739D" w:rsidRDefault="007F6EAE">
      <w:pPr>
        <w:pStyle w:val="31"/>
        <w:rPr>
          <w:rFonts w:asciiTheme="minorHAnsi" w:eastAsiaTheme="minorEastAsia" w:hAnsiTheme="minorHAnsi"/>
          <w:bCs w:val="0"/>
        </w:rPr>
      </w:pPr>
      <w:hyperlink w:anchor="_Toc114602525" w:history="1">
        <w:r w:rsidR="006D739D" w:rsidRPr="00B47B1D">
          <w:rPr>
            <w:rStyle w:val="ae"/>
          </w:rPr>
          <w:t>1.3.2</w:t>
        </w:r>
        <w:r w:rsidR="006D739D">
          <w:rPr>
            <w:rFonts w:asciiTheme="minorHAnsi" w:eastAsiaTheme="minorEastAsia" w:hAnsiTheme="minorHAnsi"/>
            <w:bCs w:val="0"/>
          </w:rPr>
          <w:tab/>
        </w:r>
        <w:r w:rsidR="006D739D" w:rsidRPr="00B47B1D">
          <w:rPr>
            <w:rStyle w:val="ae"/>
            <w:rFonts w:hint="eastAsia"/>
          </w:rPr>
          <w:t>名詞定義</w:t>
        </w:r>
        <w:r w:rsidR="006D739D">
          <w:rPr>
            <w:webHidden/>
          </w:rPr>
          <w:tab/>
        </w:r>
        <w:r w:rsidR="006D739D">
          <w:rPr>
            <w:webHidden/>
          </w:rPr>
          <w:fldChar w:fldCharType="begin"/>
        </w:r>
        <w:r w:rsidR="006D739D">
          <w:rPr>
            <w:webHidden/>
          </w:rPr>
          <w:instrText xml:space="preserve"> PAGEREF _Toc114602525 \h </w:instrText>
        </w:r>
        <w:r w:rsidR="006D739D">
          <w:rPr>
            <w:webHidden/>
          </w:rPr>
        </w:r>
        <w:r w:rsidR="006D739D">
          <w:rPr>
            <w:webHidden/>
          </w:rPr>
          <w:fldChar w:fldCharType="separate"/>
        </w:r>
        <w:r w:rsidR="006D739D">
          <w:rPr>
            <w:webHidden/>
          </w:rPr>
          <w:t>4</w:t>
        </w:r>
        <w:r w:rsidR="006D739D">
          <w:rPr>
            <w:webHidden/>
          </w:rPr>
          <w:fldChar w:fldCharType="end"/>
        </w:r>
      </w:hyperlink>
    </w:p>
    <w:p w14:paraId="3B9662E5" w14:textId="1374864B" w:rsidR="006D739D" w:rsidRDefault="007F6EAE">
      <w:pPr>
        <w:pStyle w:val="22"/>
        <w:rPr>
          <w:rFonts w:asciiTheme="minorHAnsi" w:eastAsiaTheme="minorEastAsia" w:hAnsiTheme="minorHAnsi"/>
          <w:bCs w:val="0"/>
        </w:rPr>
      </w:pPr>
      <w:hyperlink w:anchor="_Toc114602526" w:history="1">
        <w:r w:rsidR="006D739D" w:rsidRPr="00B47B1D">
          <w:rPr>
            <w:rStyle w:val="ae"/>
          </w:rPr>
          <w:t>1.4</w:t>
        </w:r>
        <w:r w:rsidR="006D739D">
          <w:rPr>
            <w:rFonts w:asciiTheme="minorHAnsi" w:eastAsiaTheme="minorEastAsia" w:hAnsiTheme="minorHAnsi"/>
            <w:bCs w:val="0"/>
          </w:rPr>
          <w:tab/>
        </w:r>
        <w:r w:rsidR="006D739D" w:rsidRPr="00B47B1D">
          <w:rPr>
            <w:rStyle w:val="ae"/>
            <w:rFonts w:hint="eastAsia"/>
          </w:rPr>
          <w:t>編號格式原則</w:t>
        </w:r>
        <w:r w:rsidR="006D739D">
          <w:rPr>
            <w:webHidden/>
          </w:rPr>
          <w:tab/>
        </w:r>
        <w:r w:rsidR="006D739D">
          <w:rPr>
            <w:webHidden/>
          </w:rPr>
          <w:fldChar w:fldCharType="begin"/>
        </w:r>
        <w:r w:rsidR="006D739D">
          <w:rPr>
            <w:webHidden/>
          </w:rPr>
          <w:instrText xml:space="preserve"> PAGEREF _Toc114602526 \h </w:instrText>
        </w:r>
        <w:r w:rsidR="006D739D">
          <w:rPr>
            <w:webHidden/>
          </w:rPr>
        </w:r>
        <w:r w:rsidR="006D739D">
          <w:rPr>
            <w:webHidden/>
          </w:rPr>
          <w:fldChar w:fldCharType="separate"/>
        </w:r>
        <w:r w:rsidR="006D739D">
          <w:rPr>
            <w:webHidden/>
          </w:rPr>
          <w:t>5</w:t>
        </w:r>
        <w:r w:rsidR="006D739D">
          <w:rPr>
            <w:webHidden/>
          </w:rPr>
          <w:fldChar w:fldCharType="end"/>
        </w:r>
      </w:hyperlink>
    </w:p>
    <w:p w14:paraId="135CC422" w14:textId="000C235D" w:rsidR="006D739D" w:rsidRDefault="007F6EAE">
      <w:pPr>
        <w:pStyle w:val="22"/>
        <w:rPr>
          <w:rFonts w:asciiTheme="minorHAnsi" w:eastAsiaTheme="minorEastAsia" w:hAnsiTheme="minorHAnsi"/>
          <w:bCs w:val="0"/>
        </w:rPr>
      </w:pPr>
      <w:hyperlink w:anchor="_Toc114602527" w:history="1">
        <w:r w:rsidR="006D739D" w:rsidRPr="00B47B1D">
          <w:rPr>
            <w:rStyle w:val="ae"/>
          </w:rPr>
          <w:t>1.5</w:t>
        </w:r>
        <w:r w:rsidR="006D739D">
          <w:rPr>
            <w:rFonts w:asciiTheme="minorHAnsi" w:eastAsiaTheme="minorEastAsia" w:hAnsiTheme="minorHAnsi"/>
            <w:bCs w:val="0"/>
          </w:rPr>
          <w:tab/>
        </w:r>
        <w:r w:rsidR="006D739D" w:rsidRPr="00B47B1D">
          <w:rPr>
            <w:rStyle w:val="ae"/>
            <w:rFonts w:hint="eastAsia"/>
          </w:rPr>
          <w:t>參考文獻</w:t>
        </w:r>
        <w:r w:rsidR="006D739D">
          <w:rPr>
            <w:webHidden/>
          </w:rPr>
          <w:tab/>
        </w:r>
        <w:r w:rsidR="006D739D">
          <w:rPr>
            <w:webHidden/>
          </w:rPr>
          <w:fldChar w:fldCharType="begin"/>
        </w:r>
        <w:r w:rsidR="006D739D">
          <w:rPr>
            <w:webHidden/>
          </w:rPr>
          <w:instrText xml:space="preserve"> PAGEREF _Toc114602527 \h </w:instrText>
        </w:r>
        <w:r w:rsidR="006D739D">
          <w:rPr>
            <w:webHidden/>
          </w:rPr>
        </w:r>
        <w:r w:rsidR="006D739D">
          <w:rPr>
            <w:webHidden/>
          </w:rPr>
          <w:fldChar w:fldCharType="separate"/>
        </w:r>
        <w:r w:rsidR="006D739D">
          <w:rPr>
            <w:webHidden/>
          </w:rPr>
          <w:t>5</w:t>
        </w:r>
        <w:r w:rsidR="006D739D">
          <w:rPr>
            <w:webHidden/>
          </w:rPr>
          <w:fldChar w:fldCharType="end"/>
        </w:r>
      </w:hyperlink>
    </w:p>
    <w:p w14:paraId="68DD1721" w14:textId="43B32AC2" w:rsidR="006D739D" w:rsidRDefault="007F6EAE">
      <w:pPr>
        <w:pStyle w:val="11"/>
        <w:rPr>
          <w:rFonts w:asciiTheme="minorHAnsi" w:eastAsiaTheme="minorEastAsia" w:hAnsiTheme="minorHAnsi"/>
          <w:b w:val="0"/>
        </w:rPr>
      </w:pPr>
      <w:hyperlink w:anchor="_Toc114602528" w:history="1">
        <w:r w:rsidR="006D739D" w:rsidRPr="00B47B1D">
          <w:rPr>
            <w:rStyle w:val="ae"/>
            <w:bCs/>
          </w:rPr>
          <w:t>2</w:t>
        </w:r>
        <w:r w:rsidR="006D739D">
          <w:rPr>
            <w:rFonts w:asciiTheme="minorHAnsi" w:eastAsiaTheme="minorEastAsia" w:hAnsiTheme="minorHAnsi"/>
            <w:b w:val="0"/>
          </w:rPr>
          <w:tab/>
        </w:r>
        <w:r w:rsidR="006D739D" w:rsidRPr="00B47B1D">
          <w:rPr>
            <w:rStyle w:val="ae"/>
            <w:rFonts w:hint="eastAsia"/>
          </w:rPr>
          <w:t>模組功能需求</w:t>
        </w:r>
        <w:r w:rsidR="006D739D">
          <w:rPr>
            <w:webHidden/>
          </w:rPr>
          <w:tab/>
        </w:r>
        <w:r w:rsidR="006D739D">
          <w:rPr>
            <w:webHidden/>
          </w:rPr>
          <w:fldChar w:fldCharType="begin"/>
        </w:r>
        <w:r w:rsidR="006D739D">
          <w:rPr>
            <w:webHidden/>
          </w:rPr>
          <w:instrText xml:space="preserve"> PAGEREF _Toc114602528 \h </w:instrText>
        </w:r>
        <w:r w:rsidR="006D739D">
          <w:rPr>
            <w:webHidden/>
          </w:rPr>
        </w:r>
        <w:r w:rsidR="006D739D">
          <w:rPr>
            <w:webHidden/>
          </w:rPr>
          <w:fldChar w:fldCharType="separate"/>
        </w:r>
        <w:r w:rsidR="006D739D">
          <w:rPr>
            <w:webHidden/>
          </w:rPr>
          <w:t>6</w:t>
        </w:r>
        <w:r w:rsidR="006D739D">
          <w:rPr>
            <w:webHidden/>
          </w:rPr>
          <w:fldChar w:fldCharType="end"/>
        </w:r>
      </w:hyperlink>
    </w:p>
    <w:p w14:paraId="04CD3179" w14:textId="23C8FBA6" w:rsidR="006D739D" w:rsidRDefault="007F6EAE">
      <w:pPr>
        <w:pStyle w:val="22"/>
        <w:rPr>
          <w:rFonts w:asciiTheme="minorHAnsi" w:eastAsiaTheme="minorEastAsia" w:hAnsiTheme="minorHAnsi"/>
          <w:bCs w:val="0"/>
        </w:rPr>
      </w:pPr>
      <w:hyperlink w:anchor="_Toc114602529" w:history="1">
        <w:r w:rsidR="006D739D" w:rsidRPr="00B47B1D">
          <w:rPr>
            <w:rStyle w:val="ae"/>
          </w:rPr>
          <w:t>2.1</w:t>
        </w:r>
        <w:r w:rsidR="006D739D">
          <w:rPr>
            <w:rFonts w:asciiTheme="minorHAnsi" w:eastAsiaTheme="minorEastAsia" w:hAnsiTheme="minorHAnsi"/>
            <w:bCs w:val="0"/>
          </w:rPr>
          <w:tab/>
        </w:r>
        <w:r w:rsidR="006D739D" w:rsidRPr="00B47B1D">
          <w:rPr>
            <w:rStyle w:val="ae"/>
            <w:rFonts w:hint="eastAsia"/>
          </w:rPr>
          <w:t>模組功能彙整</w:t>
        </w:r>
        <w:r w:rsidR="006D739D">
          <w:rPr>
            <w:webHidden/>
          </w:rPr>
          <w:tab/>
        </w:r>
        <w:r w:rsidR="006D739D">
          <w:rPr>
            <w:webHidden/>
          </w:rPr>
          <w:fldChar w:fldCharType="begin"/>
        </w:r>
        <w:r w:rsidR="006D739D">
          <w:rPr>
            <w:webHidden/>
          </w:rPr>
          <w:instrText xml:space="preserve"> PAGEREF _Toc114602529 \h </w:instrText>
        </w:r>
        <w:r w:rsidR="006D739D">
          <w:rPr>
            <w:webHidden/>
          </w:rPr>
        </w:r>
        <w:r w:rsidR="006D739D">
          <w:rPr>
            <w:webHidden/>
          </w:rPr>
          <w:fldChar w:fldCharType="separate"/>
        </w:r>
        <w:r w:rsidR="006D739D">
          <w:rPr>
            <w:webHidden/>
          </w:rPr>
          <w:t>6</w:t>
        </w:r>
        <w:r w:rsidR="006D739D">
          <w:rPr>
            <w:webHidden/>
          </w:rPr>
          <w:fldChar w:fldCharType="end"/>
        </w:r>
      </w:hyperlink>
    </w:p>
    <w:p w14:paraId="4EEF9253" w14:textId="431B1A0D" w:rsidR="006D739D" w:rsidRDefault="007F6EAE">
      <w:pPr>
        <w:pStyle w:val="11"/>
        <w:rPr>
          <w:rFonts w:asciiTheme="minorHAnsi" w:eastAsiaTheme="minorEastAsia" w:hAnsiTheme="minorHAnsi"/>
          <w:b w:val="0"/>
        </w:rPr>
      </w:pPr>
      <w:hyperlink w:anchor="_Toc114602530" w:history="1">
        <w:r w:rsidR="006D739D" w:rsidRPr="00B47B1D">
          <w:rPr>
            <w:rStyle w:val="ae"/>
          </w:rPr>
          <w:t>3</w:t>
        </w:r>
        <w:r w:rsidR="006D739D">
          <w:rPr>
            <w:rFonts w:asciiTheme="minorHAnsi" w:eastAsiaTheme="minorEastAsia" w:hAnsiTheme="minorHAnsi"/>
            <w:b w:val="0"/>
          </w:rPr>
          <w:tab/>
        </w:r>
        <w:r w:rsidR="006D739D" w:rsidRPr="00B47B1D">
          <w:rPr>
            <w:rStyle w:val="ae"/>
            <w:rFonts w:hint="eastAsia"/>
          </w:rPr>
          <w:t>模組需求及邏輯設計</w:t>
        </w:r>
        <w:r w:rsidR="006D739D">
          <w:rPr>
            <w:webHidden/>
          </w:rPr>
          <w:tab/>
        </w:r>
        <w:r w:rsidR="006D739D">
          <w:rPr>
            <w:webHidden/>
          </w:rPr>
          <w:fldChar w:fldCharType="begin"/>
        </w:r>
        <w:r w:rsidR="006D739D">
          <w:rPr>
            <w:webHidden/>
          </w:rPr>
          <w:instrText xml:space="preserve"> PAGEREF _Toc114602530 \h </w:instrText>
        </w:r>
        <w:r w:rsidR="006D739D">
          <w:rPr>
            <w:webHidden/>
          </w:rPr>
        </w:r>
        <w:r w:rsidR="006D739D">
          <w:rPr>
            <w:webHidden/>
          </w:rPr>
          <w:fldChar w:fldCharType="separate"/>
        </w:r>
        <w:r w:rsidR="006D739D">
          <w:rPr>
            <w:webHidden/>
          </w:rPr>
          <w:t>7</w:t>
        </w:r>
        <w:r w:rsidR="006D739D">
          <w:rPr>
            <w:webHidden/>
          </w:rPr>
          <w:fldChar w:fldCharType="end"/>
        </w:r>
      </w:hyperlink>
    </w:p>
    <w:p w14:paraId="57CD49CD" w14:textId="046074D1" w:rsidR="006D739D" w:rsidRDefault="007F6EAE">
      <w:pPr>
        <w:pStyle w:val="22"/>
        <w:rPr>
          <w:rFonts w:asciiTheme="minorHAnsi" w:eastAsiaTheme="minorEastAsia" w:hAnsiTheme="minorHAnsi"/>
          <w:bCs w:val="0"/>
        </w:rPr>
      </w:pPr>
      <w:hyperlink w:anchor="_Toc114602531" w:history="1">
        <w:r w:rsidR="006D739D" w:rsidRPr="00B47B1D">
          <w:rPr>
            <w:rStyle w:val="ae"/>
          </w:rPr>
          <w:t>3.1</w:t>
        </w:r>
        <w:r w:rsidR="006D739D">
          <w:rPr>
            <w:rFonts w:asciiTheme="minorHAnsi" w:eastAsiaTheme="minorEastAsia" w:hAnsiTheme="minorHAnsi"/>
            <w:bCs w:val="0"/>
          </w:rPr>
          <w:tab/>
        </w:r>
        <w:r w:rsidR="006D739D" w:rsidRPr="00B47B1D">
          <w:rPr>
            <w:rStyle w:val="ae"/>
          </w:rPr>
          <w:t xml:space="preserve">LIC_SRDS_01 </w:t>
        </w:r>
        <w:r w:rsidR="006D739D" w:rsidRPr="00B47B1D">
          <w:rPr>
            <w:rStyle w:val="ae"/>
            <w:rFonts w:hint="eastAsia"/>
          </w:rPr>
          <w:t>車道線資訊解析</w:t>
        </w:r>
        <w:r w:rsidR="006D739D">
          <w:rPr>
            <w:webHidden/>
          </w:rPr>
          <w:tab/>
        </w:r>
        <w:r w:rsidR="006D739D">
          <w:rPr>
            <w:webHidden/>
          </w:rPr>
          <w:fldChar w:fldCharType="begin"/>
        </w:r>
        <w:r w:rsidR="006D739D">
          <w:rPr>
            <w:webHidden/>
          </w:rPr>
          <w:instrText xml:space="preserve"> PAGEREF _Toc114602531 \h </w:instrText>
        </w:r>
        <w:r w:rsidR="006D739D">
          <w:rPr>
            <w:webHidden/>
          </w:rPr>
        </w:r>
        <w:r w:rsidR="006D739D">
          <w:rPr>
            <w:webHidden/>
          </w:rPr>
          <w:fldChar w:fldCharType="separate"/>
        </w:r>
        <w:r w:rsidR="006D739D">
          <w:rPr>
            <w:webHidden/>
          </w:rPr>
          <w:t>9</w:t>
        </w:r>
        <w:r w:rsidR="006D739D">
          <w:rPr>
            <w:webHidden/>
          </w:rPr>
          <w:fldChar w:fldCharType="end"/>
        </w:r>
      </w:hyperlink>
    </w:p>
    <w:p w14:paraId="79951A88" w14:textId="0884F27E" w:rsidR="006D739D" w:rsidRDefault="007F6EAE">
      <w:pPr>
        <w:pStyle w:val="31"/>
        <w:rPr>
          <w:rFonts w:asciiTheme="minorHAnsi" w:eastAsiaTheme="minorEastAsia" w:hAnsiTheme="minorHAnsi"/>
          <w:bCs w:val="0"/>
        </w:rPr>
      </w:pPr>
      <w:hyperlink w:anchor="_Toc114602532" w:history="1">
        <w:r w:rsidR="006D739D" w:rsidRPr="00B47B1D">
          <w:rPr>
            <w:rStyle w:val="ae"/>
          </w:rPr>
          <w:t>3.1.1</w:t>
        </w:r>
        <w:r w:rsidR="006D739D">
          <w:rPr>
            <w:rFonts w:asciiTheme="minorHAnsi" w:eastAsiaTheme="minorEastAsia" w:hAnsiTheme="minorHAnsi"/>
            <w:bCs w:val="0"/>
          </w:rPr>
          <w:tab/>
        </w:r>
        <w:r w:rsidR="006D739D" w:rsidRPr="00B47B1D">
          <w:rPr>
            <w:rStyle w:val="ae"/>
          </w:rPr>
          <w:t xml:space="preserve">LIC_SRDS_01_001 </w:t>
        </w:r>
        <w:r w:rsidR="006D739D" w:rsidRPr="00B47B1D">
          <w:rPr>
            <w:rStyle w:val="ae"/>
            <w:rFonts w:hint="eastAsia"/>
          </w:rPr>
          <w:t>左車道線有效旗標</w:t>
        </w:r>
        <w:r w:rsidR="006D739D">
          <w:rPr>
            <w:webHidden/>
          </w:rPr>
          <w:tab/>
        </w:r>
        <w:r w:rsidR="006D739D">
          <w:rPr>
            <w:webHidden/>
          </w:rPr>
          <w:fldChar w:fldCharType="begin"/>
        </w:r>
        <w:r w:rsidR="006D739D">
          <w:rPr>
            <w:webHidden/>
          </w:rPr>
          <w:instrText xml:space="preserve"> PAGEREF _Toc114602532 \h </w:instrText>
        </w:r>
        <w:r w:rsidR="006D739D">
          <w:rPr>
            <w:webHidden/>
          </w:rPr>
        </w:r>
        <w:r w:rsidR="006D739D">
          <w:rPr>
            <w:webHidden/>
          </w:rPr>
          <w:fldChar w:fldCharType="separate"/>
        </w:r>
        <w:r w:rsidR="006D739D">
          <w:rPr>
            <w:webHidden/>
          </w:rPr>
          <w:t>11</w:t>
        </w:r>
        <w:r w:rsidR="006D739D">
          <w:rPr>
            <w:webHidden/>
          </w:rPr>
          <w:fldChar w:fldCharType="end"/>
        </w:r>
      </w:hyperlink>
    </w:p>
    <w:p w14:paraId="6827C42C" w14:textId="739DB189" w:rsidR="006D739D" w:rsidRDefault="007F6EAE">
      <w:pPr>
        <w:pStyle w:val="31"/>
        <w:rPr>
          <w:rFonts w:asciiTheme="minorHAnsi" w:eastAsiaTheme="minorEastAsia" w:hAnsiTheme="minorHAnsi"/>
          <w:bCs w:val="0"/>
        </w:rPr>
      </w:pPr>
      <w:hyperlink w:anchor="_Toc114602533" w:history="1">
        <w:r w:rsidR="006D739D" w:rsidRPr="00B47B1D">
          <w:rPr>
            <w:rStyle w:val="ae"/>
          </w:rPr>
          <w:t>3.1.2</w:t>
        </w:r>
        <w:r w:rsidR="006D739D">
          <w:rPr>
            <w:rFonts w:asciiTheme="minorHAnsi" w:eastAsiaTheme="minorEastAsia" w:hAnsiTheme="minorHAnsi"/>
            <w:bCs w:val="0"/>
          </w:rPr>
          <w:tab/>
        </w:r>
        <w:r w:rsidR="006D739D" w:rsidRPr="00B47B1D">
          <w:rPr>
            <w:rStyle w:val="ae"/>
          </w:rPr>
          <w:t xml:space="preserve">LIC_SRDS_01_002 </w:t>
        </w:r>
        <w:r w:rsidR="006D739D" w:rsidRPr="00B47B1D">
          <w:rPr>
            <w:rStyle w:val="ae"/>
            <w:rFonts w:hint="eastAsia"/>
          </w:rPr>
          <w:t>右車道線有效旗標</w:t>
        </w:r>
        <w:r w:rsidR="006D739D">
          <w:rPr>
            <w:webHidden/>
          </w:rPr>
          <w:tab/>
        </w:r>
        <w:r w:rsidR="006D739D">
          <w:rPr>
            <w:webHidden/>
          </w:rPr>
          <w:fldChar w:fldCharType="begin"/>
        </w:r>
        <w:r w:rsidR="006D739D">
          <w:rPr>
            <w:webHidden/>
          </w:rPr>
          <w:instrText xml:space="preserve"> PAGEREF _Toc114602533 \h </w:instrText>
        </w:r>
        <w:r w:rsidR="006D739D">
          <w:rPr>
            <w:webHidden/>
          </w:rPr>
        </w:r>
        <w:r w:rsidR="006D739D">
          <w:rPr>
            <w:webHidden/>
          </w:rPr>
          <w:fldChar w:fldCharType="separate"/>
        </w:r>
        <w:r w:rsidR="006D739D">
          <w:rPr>
            <w:webHidden/>
          </w:rPr>
          <w:t>12</w:t>
        </w:r>
        <w:r w:rsidR="006D739D">
          <w:rPr>
            <w:webHidden/>
          </w:rPr>
          <w:fldChar w:fldCharType="end"/>
        </w:r>
      </w:hyperlink>
    </w:p>
    <w:p w14:paraId="589DB40F" w14:textId="38BE5FFC" w:rsidR="006D739D" w:rsidRDefault="007F6EAE">
      <w:pPr>
        <w:pStyle w:val="31"/>
        <w:rPr>
          <w:rFonts w:asciiTheme="minorHAnsi" w:eastAsiaTheme="minorEastAsia" w:hAnsiTheme="minorHAnsi"/>
          <w:bCs w:val="0"/>
        </w:rPr>
      </w:pPr>
      <w:hyperlink w:anchor="_Toc114602534" w:history="1">
        <w:r w:rsidR="006D739D" w:rsidRPr="00B47B1D">
          <w:rPr>
            <w:rStyle w:val="ae"/>
          </w:rPr>
          <w:t>3.1.3</w:t>
        </w:r>
        <w:r w:rsidR="006D739D">
          <w:rPr>
            <w:rFonts w:asciiTheme="minorHAnsi" w:eastAsiaTheme="minorEastAsia" w:hAnsiTheme="minorHAnsi"/>
            <w:bCs w:val="0"/>
          </w:rPr>
          <w:tab/>
        </w:r>
        <w:r w:rsidR="006D739D" w:rsidRPr="00B47B1D">
          <w:rPr>
            <w:rStyle w:val="ae"/>
          </w:rPr>
          <w:t xml:space="preserve">LIC_SRDS_01_003 </w:t>
        </w:r>
        <w:r w:rsidR="006D739D" w:rsidRPr="00B47B1D">
          <w:rPr>
            <w:rStyle w:val="ae"/>
            <w:rFonts w:hint="eastAsia"/>
          </w:rPr>
          <w:t>車道中心線資訊解析</w:t>
        </w:r>
        <w:r w:rsidR="006D739D">
          <w:rPr>
            <w:webHidden/>
          </w:rPr>
          <w:tab/>
        </w:r>
        <w:r w:rsidR="006D739D">
          <w:rPr>
            <w:webHidden/>
          </w:rPr>
          <w:fldChar w:fldCharType="begin"/>
        </w:r>
        <w:r w:rsidR="006D739D">
          <w:rPr>
            <w:webHidden/>
          </w:rPr>
          <w:instrText xml:space="preserve"> PAGEREF _Toc114602534 \h </w:instrText>
        </w:r>
        <w:r w:rsidR="006D739D">
          <w:rPr>
            <w:webHidden/>
          </w:rPr>
        </w:r>
        <w:r w:rsidR="006D739D">
          <w:rPr>
            <w:webHidden/>
          </w:rPr>
          <w:fldChar w:fldCharType="separate"/>
        </w:r>
        <w:r w:rsidR="006D739D">
          <w:rPr>
            <w:webHidden/>
          </w:rPr>
          <w:t>13</w:t>
        </w:r>
        <w:r w:rsidR="006D739D">
          <w:rPr>
            <w:webHidden/>
          </w:rPr>
          <w:fldChar w:fldCharType="end"/>
        </w:r>
      </w:hyperlink>
    </w:p>
    <w:p w14:paraId="351188C1" w14:textId="333F6913" w:rsidR="006D739D" w:rsidRDefault="007F6EAE">
      <w:pPr>
        <w:pStyle w:val="31"/>
        <w:rPr>
          <w:rFonts w:asciiTheme="minorHAnsi" w:eastAsiaTheme="minorEastAsia" w:hAnsiTheme="minorHAnsi"/>
          <w:bCs w:val="0"/>
        </w:rPr>
      </w:pPr>
      <w:hyperlink w:anchor="_Toc114602535" w:history="1">
        <w:r w:rsidR="006D739D" w:rsidRPr="00B47B1D">
          <w:rPr>
            <w:rStyle w:val="ae"/>
          </w:rPr>
          <w:t>3.1.4</w:t>
        </w:r>
        <w:r w:rsidR="006D739D">
          <w:rPr>
            <w:rFonts w:asciiTheme="minorHAnsi" w:eastAsiaTheme="minorEastAsia" w:hAnsiTheme="minorHAnsi"/>
            <w:bCs w:val="0"/>
          </w:rPr>
          <w:tab/>
        </w:r>
        <w:r w:rsidR="006D739D" w:rsidRPr="00B47B1D">
          <w:rPr>
            <w:rStyle w:val="ae"/>
          </w:rPr>
          <w:t xml:space="preserve">LIC_SRDS_01_004 </w:t>
        </w:r>
        <w:r w:rsidR="006D739D" w:rsidRPr="00B47B1D">
          <w:rPr>
            <w:rStyle w:val="ae"/>
            <w:rFonts w:hint="eastAsia"/>
          </w:rPr>
          <w:t>左車道線資訊解析</w:t>
        </w:r>
        <w:r w:rsidR="006D739D">
          <w:rPr>
            <w:webHidden/>
          </w:rPr>
          <w:tab/>
        </w:r>
        <w:r w:rsidR="006D739D">
          <w:rPr>
            <w:webHidden/>
          </w:rPr>
          <w:fldChar w:fldCharType="begin"/>
        </w:r>
        <w:r w:rsidR="006D739D">
          <w:rPr>
            <w:webHidden/>
          </w:rPr>
          <w:instrText xml:space="preserve"> PAGEREF _Toc114602535 \h </w:instrText>
        </w:r>
        <w:r w:rsidR="006D739D">
          <w:rPr>
            <w:webHidden/>
          </w:rPr>
        </w:r>
        <w:r w:rsidR="006D739D">
          <w:rPr>
            <w:webHidden/>
          </w:rPr>
          <w:fldChar w:fldCharType="separate"/>
        </w:r>
        <w:r w:rsidR="006D739D">
          <w:rPr>
            <w:webHidden/>
          </w:rPr>
          <w:t>17</w:t>
        </w:r>
        <w:r w:rsidR="006D739D">
          <w:rPr>
            <w:webHidden/>
          </w:rPr>
          <w:fldChar w:fldCharType="end"/>
        </w:r>
      </w:hyperlink>
    </w:p>
    <w:p w14:paraId="7CB81DC4" w14:textId="511AE68F" w:rsidR="006D739D" w:rsidRDefault="007F6EAE">
      <w:pPr>
        <w:pStyle w:val="31"/>
        <w:rPr>
          <w:rFonts w:asciiTheme="minorHAnsi" w:eastAsiaTheme="minorEastAsia" w:hAnsiTheme="minorHAnsi"/>
          <w:bCs w:val="0"/>
        </w:rPr>
      </w:pPr>
      <w:hyperlink w:anchor="_Toc114602536" w:history="1">
        <w:r w:rsidR="006D739D" w:rsidRPr="00B47B1D">
          <w:rPr>
            <w:rStyle w:val="ae"/>
          </w:rPr>
          <w:t>3.1.5</w:t>
        </w:r>
        <w:r w:rsidR="006D739D">
          <w:rPr>
            <w:rFonts w:asciiTheme="minorHAnsi" w:eastAsiaTheme="minorEastAsia" w:hAnsiTheme="minorHAnsi"/>
            <w:bCs w:val="0"/>
          </w:rPr>
          <w:tab/>
        </w:r>
        <w:r w:rsidR="006D739D" w:rsidRPr="00B47B1D">
          <w:rPr>
            <w:rStyle w:val="ae"/>
          </w:rPr>
          <w:t xml:space="preserve">LIC_SRDS_01_005 </w:t>
        </w:r>
        <w:r w:rsidR="006D739D" w:rsidRPr="00B47B1D">
          <w:rPr>
            <w:rStyle w:val="ae"/>
            <w:rFonts w:hint="eastAsia"/>
          </w:rPr>
          <w:t>右車道線資訊解析</w:t>
        </w:r>
        <w:r w:rsidR="006D739D">
          <w:rPr>
            <w:webHidden/>
          </w:rPr>
          <w:tab/>
        </w:r>
        <w:r w:rsidR="006D739D">
          <w:rPr>
            <w:webHidden/>
          </w:rPr>
          <w:fldChar w:fldCharType="begin"/>
        </w:r>
        <w:r w:rsidR="006D739D">
          <w:rPr>
            <w:webHidden/>
          </w:rPr>
          <w:instrText xml:space="preserve"> PAGEREF _Toc114602536 \h </w:instrText>
        </w:r>
        <w:r w:rsidR="006D739D">
          <w:rPr>
            <w:webHidden/>
          </w:rPr>
        </w:r>
        <w:r w:rsidR="006D739D">
          <w:rPr>
            <w:webHidden/>
          </w:rPr>
          <w:fldChar w:fldCharType="separate"/>
        </w:r>
        <w:r w:rsidR="006D739D">
          <w:rPr>
            <w:webHidden/>
          </w:rPr>
          <w:t>21</w:t>
        </w:r>
        <w:r w:rsidR="006D739D">
          <w:rPr>
            <w:webHidden/>
          </w:rPr>
          <w:fldChar w:fldCharType="end"/>
        </w:r>
      </w:hyperlink>
    </w:p>
    <w:p w14:paraId="3E5AD73F" w14:textId="48F9B4EC" w:rsidR="006D739D" w:rsidRDefault="007F6EAE">
      <w:pPr>
        <w:pStyle w:val="31"/>
        <w:rPr>
          <w:rFonts w:asciiTheme="minorHAnsi" w:eastAsiaTheme="minorEastAsia" w:hAnsiTheme="minorHAnsi"/>
          <w:bCs w:val="0"/>
        </w:rPr>
      </w:pPr>
      <w:hyperlink w:anchor="_Toc114602537" w:history="1">
        <w:r w:rsidR="006D739D" w:rsidRPr="00B47B1D">
          <w:rPr>
            <w:rStyle w:val="ae"/>
          </w:rPr>
          <w:t>3.1.6</w:t>
        </w:r>
        <w:r w:rsidR="006D739D">
          <w:rPr>
            <w:rFonts w:asciiTheme="minorHAnsi" w:eastAsiaTheme="minorEastAsia" w:hAnsiTheme="minorHAnsi"/>
            <w:bCs w:val="0"/>
          </w:rPr>
          <w:tab/>
        </w:r>
        <w:r w:rsidR="006D739D" w:rsidRPr="00B47B1D">
          <w:rPr>
            <w:rStyle w:val="ae"/>
          </w:rPr>
          <w:t xml:space="preserve">LIC _SRDS_01_006 </w:t>
        </w:r>
        <w:r w:rsidR="006D739D" w:rsidRPr="00B47B1D">
          <w:rPr>
            <w:rStyle w:val="ae"/>
            <w:rFonts w:hint="eastAsia"/>
          </w:rPr>
          <w:t>左右殘餘車道時間解析</w:t>
        </w:r>
        <w:r w:rsidR="006D739D">
          <w:rPr>
            <w:webHidden/>
          </w:rPr>
          <w:tab/>
        </w:r>
        <w:r w:rsidR="006D739D">
          <w:rPr>
            <w:webHidden/>
          </w:rPr>
          <w:fldChar w:fldCharType="begin"/>
        </w:r>
        <w:r w:rsidR="006D739D">
          <w:rPr>
            <w:webHidden/>
          </w:rPr>
          <w:instrText xml:space="preserve"> PAGEREF _Toc114602537 \h </w:instrText>
        </w:r>
        <w:r w:rsidR="006D739D">
          <w:rPr>
            <w:webHidden/>
          </w:rPr>
        </w:r>
        <w:r w:rsidR="006D739D">
          <w:rPr>
            <w:webHidden/>
          </w:rPr>
          <w:fldChar w:fldCharType="separate"/>
        </w:r>
        <w:r w:rsidR="006D739D">
          <w:rPr>
            <w:webHidden/>
          </w:rPr>
          <w:t>25</w:t>
        </w:r>
        <w:r w:rsidR="006D739D">
          <w:rPr>
            <w:webHidden/>
          </w:rPr>
          <w:fldChar w:fldCharType="end"/>
        </w:r>
      </w:hyperlink>
    </w:p>
    <w:p w14:paraId="3E006D38" w14:textId="2C0E82ED" w:rsidR="006D739D" w:rsidRDefault="007F6EAE">
      <w:pPr>
        <w:pStyle w:val="22"/>
        <w:rPr>
          <w:rFonts w:asciiTheme="minorHAnsi" w:eastAsiaTheme="minorEastAsia" w:hAnsiTheme="minorHAnsi"/>
          <w:bCs w:val="0"/>
        </w:rPr>
      </w:pPr>
      <w:hyperlink w:anchor="_Toc114602538" w:history="1">
        <w:r w:rsidR="006D739D" w:rsidRPr="00B47B1D">
          <w:rPr>
            <w:rStyle w:val="ae"/>
          </w:rPr>
          <w:t>3.2</w:t>
        </w:r>
        <w:r w:rsidR="006D739D">
          <w:rPr>
            <w:rFonts w:asciiTheme="minorHAnsi" w:eastAsiaTheme="minorEastAsia" w:hAnsiTheme="minorHAnsi"/>
            <w:bCs w:val="0"/>
          </w:rPr>
          <w:tab/>
        </w:r>
        <w:r w:rsidR="006D739D" w:rsidRPr="00B47B1D">
          <w:rPr>
            <w:rStyle w:val="ae"/>
          </w:rPr>
          <w:t xml:space="preserve">LIC_SRDS_02 </w:t>
        </w:r>
        <w:r w:rsidR="006D739D" w:rsidRPr="00B47B1D">
          <w:rPr>
            <w:rStyle w:val="ae"/>
            <w:rFonts w:hint="eastAsia"/>
          </w:rPr>
          <w:t>跨越車道線時間解析</w:t>
        </w:r>
        <w:r w:rsidR="006D739D">
          <w:rPr>
            <w:webHidden/>
          </w:rPr>
          <w:tab/>
        </w:r>
        <w:r w:rsidR="006D739D">
          <w:rPr>
            <w:webHidden/>
          </w:rPr>
          <w:fldChar w:fldCharType="begin"/>
        </w:r>
        <w:r w:rsidR="006D739D">
          <w:rPr>
            <w:webHidden/>
          </w:rPr>
          <w:instrText xml:space="preserve"> PAGEREF _Toc114602538 \h </w:instrText>
        </w:r>
        <w:r w:rsidR="006D739D">
          <w:rPr>
            <w:webHidden/>
          </w:rPr>
        </w:r>
        <w:r w:rsidR="006D739D">
          <w:rPr>
            <w:webHidden/>
          </w:rPr>
          <w:fldChar w:fldCharType="separate"/>
        </w:r>
        <w:r w:rsidR="006D739D">
          <w:rPr>
            <w:webHidden/>
          </w:rPr>
          <w:t>26</w:t>
        </w:r>
        <w:r w:rsidR="006D739D">
          <w:rPr>
            <w:webHidden/>
          </w:rPr>
          <w:fldChar w:fldCharType="end"/>
        </w:r>
      </w:hyperlink>
    </w:p>
    <w:p w14:paraId="316AD550" w14:textId="0DAD1E0D" w:rsidR="006D739D" w:rsidRDefault="007F6EAE">
      <w:pPr>
        <w:pStyle w:val="22"/>
        <w:rPr>
          <w:rFonts w:asciiTheme="minorHAnsi" w:eastAsiaTheme="minorEastAsia" w:hAnsiTheme="minorHAnsi"/>
          <w:bCs w:val="0"/>
        </w:rPr>
      </w:pPr>
      <w:hyperlink w:anchor="_Toc114602539" w:history="1">
        <w:r w:rsidR="006D739D" w:rsidRPr="00B47B1D">
          <w:rPr>
            <w:rStyle w:val="ae"/>
          </w:rPr>
          <w:t>3.3</w:t>
        </w:r>
        <w:r w:rsidR="006D739D">
          <w:rPr>
            <w:rFonts w:asciiTheme="minorHAnsi" w:eastAsiaTheme="minorEastAsia" w:hAnsiTheme="minorHAnsi"/>
            <w:bCs w:val="0"/>
          </w:rPr>
          <w:tab/>
        </w:r>
        <w:r w:rsidR="006D739D" w:rsidRPr="00B47B1D">
          <w:rPr>
            <w:rStyle w:val="ae"/>
          </w:rPr>
          <w:t xml:space="preserve">LIC_SRDS_03 </w:t>
        </w:r>
        <w:r w:rsidR="006D739D" w:rsidRPr="00B47B1D">
          <w:rPr>
            <w:rStyle w:val="ae"/>
            <w:rFonts w:hint="eastAsia"/>
          </w:rPr>
          <w:t>左車道斜率偏差</w:t>
        </w:r>
        <w:r w:rsidR="006D739D">
          <w:rPr>
            <w:webHidden/>
          </w:rPr>
          <w:tab/>
        </w:r>
        <w:r w:rsidR="006D739D">
          <w:rPr>
            <w:webHidden/>
          </w:rPr>
          <w:fldChar w:fldCharType="begin"/>
        </w:r>
        <w:r w:rsidR="006D739D">
          <w:rPr>
            <w:webHidden/>
          </w:rPr>
          <w:instrText xml:space="preserve"> PAGEREF _Toc114602539 \h </w:instrText>
        </w:r>
        <w:r w:rsidR="006D739D">
          <w:rPr>
            <w:webHidden/>
          </w:rPr>
        </w:r>
        <w:r w:rsidR="006D739D">
          <w:rPr>
            <w:webHidden/>
          </w:rPr>
          <w:fldChar w:fldCharType="separate"/>
        </w:r>
        <w:r w:rsidR="006D739D">
          <w:rPr>
            <w:webHidden/>
          </w:rPr>
          <w:t>28</w:t>
        </w:r>
        <w:r w:rsidR="006D739D">
          <w:rPr>
            <w:webHidden/>
          </w:rPr>
          <w:fldChar w:fldCharType="end"/>
        </w:r>
      </w:hyperlink>
    </w:p>
    <w:p w14:paraId="6A861AFA" w14:textId="359DB32D" w:rsidR="006D739D" w:rsidRDefault="007F6EAE">
      <w:pPr>
        <w:pStyle w:val="22"/>
        <w:rPr>
          <w:rFonts w:asciiTheme="minorHAnsi" w:eastAsiaTheme="minorEastAsia" w:hAnsiTheme="minorHAnsi"/>
          <w:bCs w:val="0"/>
        </w:rPr>
      </w:pPr>
      <w:hyperlink w:anchor="_Toc114602540" w:history="1">
        <w:r w:rsidR="006D739D" w:rsidRPr="00B47B1D">
          <w:rPr>
            <w:rStyle w:val="ae"/>
          </w:rPr>
          <w:t>3.4</w:t>
        </w:r>
        <w:r w:rsidR="006D739D">
          <w:rPr>
            <w:rFonts w:asciiTheme="minorHAnsi" w:eastAsiaTheme="minorEastAsia" w:hAnsiTheme="minorHAnsi"/>
            <w:bCs w:val="0"/>
          </w:rPr>
          <w:tab/>
        </w:r>
        <w:r w:rsidR="006D739D" w:rsidRPr="00B47B1D">
          <w:rPr>
            <w:rStyle w:val="ae"/>
          </w:rPr>
          <w:t xml:space="preserve">LIC_SRDS_04 </w:t>
        </w:r>
        <w:r w:rsidR="006D739D" w:rsidRPr="00B47B1D">
          <w:rPr>
            <w:rStyle w:val="ae"/>
            <w:rFonts w:hint="eastAsia"/>
          </w:rPr>
          <w:t>右車道斜率偏差</w:t>
        </w:r>
        <w:r w:rsidR="006D739D">
          <w:rPr>
            <w:webHidden/>
          </w:rPr>
          <w:tab/>
        </w:r>
        <w:r w:rsidR="006D739D">
          <w:rPr>
            <w:webHidden/>
          </w:rPr>
          <w:fldChar w:fldCharType="begin"/>
        </w:r>
        <w:r w:rsidR="006D739D">
          <w:rPr>
            <w:webHidden/>
          </w:rPr>
          <w:instrText xml:space="preserve"> PAGEREF _Toc114602540 \h </w:instrText>
        </w:r>
        <w:r w:rsidR="006D739D">
          <w:rPr>
            <w:webHidden/>
          </w:rPr>
        </w:r>
        <w:r w:rsidR="006D739D">
          <w:rPr>
            <w:webHidden/>
          </w:rPr>
          <w:fldChar w:fldCharType="separate"/>
        </w:r>
        <w:r w:rsidR="006D739D">
          <w:rPr>
            <w:webHidden/>
          </w:rPr>
          <w:t>32</w:t>
        </w:r>
        <w:r w:rsidR="006D739D">
          <w:rPr>
            <w:webHidden/>
          </w:rPr>
          <w:fldChar w:fldCharType="end"/>
        </w:r>
      </w:hyperlink>
    </w:p>
    <w:p w14:paraId="35C5DC83" w14:textId="6188FE09" w:rsidR="006D739D" w:rsidRDefault="007F6EAE">
      <w:pPr>
        <w:pStyle w:val="22"/>
        <w:rPr>
          <w:rFonts w:asciiTheme="minorHAnsi" w:eastAsiaTheme="minorEastAsia" w:hAnsiTheme="minorHAnsi"/>
          <w:bCs w:val="0"/>
        </w:rPr>
      </w:pPr>
      <w:hyperlink w:anchor="_Toc114602541" w:history="1">
        <w:r w:rsidR="006D739D" w:rsidRPr="00B47B1D">
          <w:rPr>
            <w:rStyle w:val="ae"/>
          </w:rPr>
          <w:t>3.5</w:t>
        </w:r>
        <w:r w:rsidR="006D739D">
          <w:rPr>
            <w:rFonts w:asciiTheme="minorHAnsi" w:eastAsiaTheme="minorEastAsia" w:hAnsiTheme="minorHAnsi"/>
            <w:bCs w:val="0"/>
          </w:rPr>
          <w:tab/>
        </w:r>
        <w:r w:rsidR="006D739D" w:rsidRPr="00B47B1D">
          <w:rPr>
            <w:rStyle w:val="ae"/>
          </w:rPr>
          <w:t>LIC_SRDS_05 Lane Info</w:t>
        </w:r>
        <w:r w:rsidR="006D739D">
          <w:rPr>
            <w:webHidden/>
          </w:rPr>
          <w:tab/>
        </w:r>
        <w:r w:rsidR="006D739D">
          <w:rPr>
            <w:webHidden/>
          </w:rPr>
          <w:fldChar w:fldCharType="begin"/>
        </w:r>
        <w:r w:rsidR="006D739D">
          <w:rPr>
            <w:webHidden/>
          </w:rPr>
          <w:instrText xml:space="preserve"> PAGEREF _Toc114602541 \h </w:instrText>
        </w:r>
        <w:r w:rsidR="006D739D">
          <w:rPr>
            <w:webHidden/>
          </w:rPr>
        </w:r>
        <w:r w:rsidR="006D739D">
          <w:rPr>
            <w:webHidden/>
          </w:rPr>
          <w:fldChar w:fldCharType="separate"/>
        </w:r>
        <w:r w:rsidR="006D739D">
          <w:rPr>
            <w:webHidden/>
          </w:rPr>
          <w:t>36</w:t>
        </w:r>
        <w:r w:rsidR="006D739D">
          <w:rPr>
            <w:webHidden/>
          </w:rPr>
          <w:fldChar w:fldCharType="end"/>
        </w:r>
      </w:hyperlink>
    </w:p>
    <w:p w14:paraId="02A95274" w14:textId="2F7D462F" w:rsidR="006D739D" w:rsidRDefault="007F6EAE">
      <w:pPr>
        <w:pStyle w:val="31"/>
        <w:rPr>
          <w:rFonts w:asciiTheme="minorHAnsi" w:eastAsiaTheme="minorEastAsia" w:hAnsiTheme="minorHAnsi"/>
          <w:bCs w:val="0"/>
        </w:rPr>
      </w:pPr>
      <w:hyperlink w:anchor="_Toc114602542" w:history="1">
        <w:r w:rsidR="006D739D" w:rsidRPr="00B47B1D">
          <w:rPr>
            <w:rStyle w:val="ae"/>
          </w:rPr>
          <w:t>3.5.1</w:t>
        </w:r>
        <w:r w:rsidR="006D739D">
          <w:rPr>
            <w:rFonts w:asciiTheme="minorHAnsi" w:eastAsiaTheme="minorEastAsia" w:hAnsiTheme="minorHAnsi"/>
            <w:bCs w:val="0"/>
          </w:rPr>
          <w:tab/>
        </w:r>
        <w:r w:rsidR="006D739D" w:rsidRPr="00B47B1D">
          <w:rPr>
            <w:rStyle w:val="ae"/>
          </w:rPr>
          <w:t xml:space="preserve">LIC _SRDS_05_001 </w:t>
        </w:r>
        <w:r w:rsidR="006D739D" w:rsidRPr="00B47B1D">
          <w:rPr>
            <w:rStyle w:val="ae"/>
            <w:rFonts w:hint="eastAsia"/>
          </w:rPr>
          <w:t>車道線資訊做動判斷</w:t>
        </w:r>
        <w:r w:rsidR="006D739D">
          <w:rPr>
            <w:webHidden/>
          </w:rPr>
          <w:tab/>
        </w:r>
        <w:r w:rsidR="006D739D">
          <w:rPr>
            <w:webHidden/>
          </w:rPr>
          <w:fldChar w:fldCharType="begin"/>
        </w:r>
        <w:r w:rsidR="006D739D">
          <w:rPr>
            <w:webHidden/>
          </w:rPr>
          <w:instrText xml:space="preserve"> PAGEREF _Toc114602542 \h </w:instrText>
        </w:r>
        <w:r w:rsidR="006D739D">
          <w:rPr>
            <w:webHidden/>
          </w:rPr>
        </w:r>
        <w:r w:rsidR="006D739D">
          <w:rPr>
            <w:webHidden/>
          </w:rPr>
          <w:fldChar w:fldCharType="separate"/>
        </w:r>
        <w:r w:rsidR="006D739D">
          <w:rPr>
            <w:webHidden/>
          </w:rPr>
          <w:t>36</w:t>
        </w:r>
        <w:r w:rsidR="006D739D">
          <w:rPr>
            <w:webHidden/>
          </w:rPr>
          <w:fldChar w:fldCharType="end"/>
        </w:r>
      </w:hyperlink>
    </w:p>
    <w:p w14:paraId="34CCDCD8" w14:textId="79F5E579" w:rsidR="006D739D" w:rsidRDefault="007F6EAE">
      <w:pPr>
        <w:pStyle w:val="31"/>
        <w:rPr>
          <w:rFonts w:asciiTheme="minorHAnsi" w:eastAsiaTheme="minorEastAsia" w:hAnsiTheme="minorHAnsi"/>
          <w:bCs w:val="0"/>
        </w:rPr>
      </w:pPr>
      <w:hyperlink w:anchor="_Toc114602543" w:history="1">
        <w:r w:rsidR="006D739D" w:rsidRPr="00B47B1D">
          <w:rPr>
            <w:rStyle w:val="ae"/>
          </w:rPr>
          <w:t>3.5.2</w:t>
        </w:r>
        <w:r w:rsidR="006D739D">
          <w:rPr>
            <w:rFonts w:asciiTheme="minorHAnsi" w:eastAsiaTheme="minorEastAsia" w:hAnsiTheme="minorHAnsi"/>
            <w:bCs w:val="0"/>
          </w:rPr>
          <w:tab/>
        </w:r>
        <w:r w:rsidR="006D739D" w:rsidRPr="00B47B1D">
          <w:rPr>
            <w:rStyle w:val="ae"/>
          </w:rPr>
          <w:t xml:space="preserve">LIC _SRDS_05_002 </w:t>
        </w:r>
        <w:r w:rsidR="006D739D" w:rsidRPr="00B47B1D">
          <w:rPr>
            <w:rStyle w:val="ae"/>
            <w:rFonts w:hint="eastAsia"/>
          </w:rPr>
          <w:t>跨越車道線時間判斷</w:t>
        </w:r>
        <w:r w:rsidR="006D739D">
          <w:rPr>
            <w:webHidden/>
          </w:rPr>
          <w:tab/>
        </w:r>
        <w:r w:rsidR="006D739D">
          <w:rPr>
            <w:webHidden/>
          </w:rPr>
          <w:fldChar w:fldCharType="begin"/>
        </w:r>
        <w:r w:rsidR="006D739D">
          <w:rPr>
            <w:webHidden/>
          </w:rPr>
          <w:instrText xml:space="preserve"> PAGEREF _Toc114602543 \h </w:instrText>
        </w:r>
        <w:r w:rsidR="006D739D">
          <w:rPr>
            <w:webHidden/>
          </w:rPr>
        </w:r>
        <w:r w:rsidR="006D739D">
          <w:rPr>
            <w:webHidden/>
          </w:rPr>
          <w:fldChar w:fldCharType="separate"/>
        </w:r>
        <w:r w:rsidR="006D739D">
          <w:rPr>
            <w:webHidden/>
          </w:rPr>
          <w:t>39</w:t>
        </w:r>
        <w:r w:rsidR="006D739D">
          <w:rPr>
            <w:webHidden/>
          </w:rPr>
          <w:fldChar w:fldCharType="end"/>
        </w:r>
      </w:hyperlink>
    </w:p>
    <w:p w14:paraId="324126DC" w14:textId="731FD035" w:rsidR="006D739D" w:rsidRDefault="007F6EAE">
      <w:pPr>
        <w:pStyle w:val="31"/>
        <w:rPr>
          <w:rFonts w:asciiTheme="minorHAnsi" w:eastAsiaTheme="minorEastAsia" w:hAnsiTheme="minorHAnsi"/>
          <w:bCs w:val="0"/>
        </w:rPr>
      </w:pPr>
      <w:hyperlink w:anchor="_Toc114602544" w:history="1">
        <w:r w:rsidR="006D739D" w:rsidRPr="00B47B1D">
          <w:rPr>
            <w:rStyle w:val="ae"/>
          </w:rPr>
          <w:t>3.5.3</w:t>
        </w:r>
        <w:r w:rsidR="006D739D">
          <w:rPr>
            <w:rFonts w:asciiTheme="minorHAnsi" w:eastAsiaTheme="minorEastAsia" w:hAnsiTheme="minorHAnsi"/>
            <w:bCs w:val="0"/>
          </w:rPr>
          <w:tab/>
        </w:r>
        <w:r w:rsidR="006D739D" w:rsidRPr="00B47B1D">
          <w:rPr>
            <w:rStyle w:val="ae"/>
          </w:rPr>
          <w:t xml:space="preserve">LIC _SRDS_05_003 </w:t>
        </w:r>
        <w:r w:rsidR="006D739D" w:rsidRPr="00B47B1D">
          <w:rPr>
            <w:rStyle w:val="ae"/>
            <w:rFonts w:hint="eastAsia"/>
          </w:rPr>
          <w:t>跨越車道判斷</w:t>
        </w:r>
        <w:r w:rsidR="006D739D">
          <w:rPr>
            <w:webHidden/>
          </w:rPr>
          <w:tab/>
        </w:r>
        <w:r w:rsidR="006D739D">
          <w:rPr>
            <w:webHidden/>
          </w:rPr>
          <w:fldChar w:fldCharType="begin"/>
        </w:r>
        <w:r w:rsidR="006D739D">
          <w:rPr>
            <w:webHidden/>
          </w:rPr>
          <w:instrText xml:space="preserve"> PAGEREF _Toc114602544 \h </w:instrText>
        </w:r>
        <w:r w:rsidR="006D739D">
          <w:rPr>
            <w:webHidden/>
          </w:rPr>
        </w:r>
        <w:r w:rsidR="006D739D">
          <w:rPr>
            <w:webHidden/>
          </w:rPr>
          <w:fldChar w:fldCharType="separate"/>
        </w:r>
        <w:r w:rsidR="006D739D">
          <w:rPr>
            <w:webHidden/>
          </w:rPr>
          <w:t>41</w:t>
        </w:r>
        <w:r w:rsidR="006D739D">
          <w:rPr>
            <w:webHidden/>
          </w:rPr>
          <w:fldChar w:fldCharType="end"/>
        </w:r>
      </w:hyperlink>
    </w:p>
    <w:p w14:paraId="087C8EFB" w14:textId="52627F15" w:rsidR="006D739D" w:rsidRDefault="007F6EAE">
      <w:pPr>
        <w:pStyle w:val="11"/>
        <w:rPr>
          <w:rFonts w:asciiTheme="minorHAnsi" w:eastAsiaTheme="minorEastAsia" w:hAnsiTheme="minorHAnsi"/>
          <w:b w:val="0"/>
        </w:rPr>
      </w:pPr>
      <w:hyperlink w:anchor="_Toc114602545" w:history="1">
        <w:r w:rsidR="006D739D" w:rsidRPr="00B47B1D">
          <w:rPr>
            <w:rStyle w:val="ae"/>
          </w:rPr>
          <w:t>Appendix A</w:t>
        </w:r>
        <w:r w:rsidR="006D739D">
          <w:rPr>
            <w:webHidden/>
          </w:rPr>
          <w:tab/>
        </w:r>
        <w:r w:rsidR="006D739D">
          <w:rPr>
            <w:webHidden/>
          </w:rPr>
          <w:fldChar w:fldCharType="begin"/>
        </w:r>
        <w:r w:rsidR="006D739D">
          <w:rPr>
            <w:webHidden/>
          </w:rPr>
          <w:instrText xml:space="preserve"> PAGEREF _Toc114602545 \h </w:instrText>
        </w:r>
        <w:r w:rsidR="006D739D">
          <w:rPr>
            <w:webHidden/>
          </w:rPr>
        </w:r>
        <w:r w:rsidR="006D739D">
          <w:rPr>
            <w:webHidden/>
          </w:rPr>
          <w:fldChar w:fldCharType="separate"/>
        </w:r>
        <w:r w:rsidR="006D739D">
          <w:rPr>
            <w:webHidden/>
          </w:rPr>
          <w:t>42</w:t>
        </w:r>
        <w:r w:rsidR="006D739D">
          <w:rPr>
            <w:webHidden/>
          </w:rPr>
          <w:fldChar w:fldCharType="end"/>
        </w:r>
      </w:hyperlink>
    </w:p>
    <w:p w14:paraId="551889FC" w14:textId="2D85EA7B"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5" w:name="_Toc114602520"/>
      <w:r>
        <w:rPr>
          <w:rFonts w:hint="eastAsia"/>
        </w:rPr>
        <w:lastRenderedPageBreak/>
        <w:t>簡介</w:t>
      </w:r>
      <w:bookmarkEnd w:id="5"/>
    </w:p>
    <w:p w14:paraId="22D0D1AD" w14:textId="77777777" w:rsidR="00AE190B" w:rsidRDefault="00AE190B" w:rsidP="00AE190B">
      <w:pPr>
        <w:pStyle w:val="20"/>
      </w:pPr>
      <w:bookmarkStart w:id="6" w:name="_Toc114602521"/>
      <w:r>
        <w:rPr>
          <w:rFonts w:hint="eastAsia"/>
        </w:rPr>
        <w:t>說明</w:t>
      </w:r>
      <w:bookmarkEnd w:id="6"/>
    </w:p>
    <w:p w14:paraId="4008992A" w14:textId="76206313"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w:t>
      </w:r>
      <w:r w:rsidR="00645386">
        <w:rPr>
          <w:rFonts w:hint="eastAsia"/>
          <w:lang w:eastAsia="zh-TW"/>
        </w:rPr>
        <w:t>LIC</w:t>
      </w:r>
      <w:r>
        <w:rPr>
          <w:rFonts w:hint="eastAsia"/>
          <w:lang w:eastAsia="zh-TW"/>
        </w:rPr>
        <w:t>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w:t>
      </w:r>
      <w:proofErr w:type="gramStart"/>
      <w:r>
        <w:rPr>
          <w:rFonts w:hint="eastAsia"/>
          <w:lang w:eastAsia="zh-TW"/>
        </w:rPr>
        <w:t>彙整此模組</w:t>
      </w:r>
      <w:proofErr w:type="gramEnd"/>
      <w:r>
        <w:rPr>
          <w:rFonts w:hint="eastAsia"/>
          <w:lang w:eastAsia="zh-TW"/>
        </w:rPr>
        <w:t>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7" w:name="_Toc114602522"/>
      <w:r>
        <w:rPr>
          <w:rFonts w:hint="eastAsia"/>
        </w:rPr>
        <w:t>閱讀權限</w:t>
      </w:r>
      <w:bookmarkEnd w:id="7"/>
    </w:p>
    <w:p w14:paraId="0B5100C4" w14:textId="77777777" w:rsidR="00AE190B" w:rsidRPr="00EF4935" w:rsidRDefault="00AE190B" w:rsidP="00AE190B">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8" w:name="_Toc114602523"/>
      <w:r>
        <w:rPr>
          <w:rFonts w:hint="eastAsia"/>
        </w:rPr>
        <w:t>縮寫／術語定義</w:t>
      </w:r>
      <w:bookmarkEnd w:id="8"/>
    </w:p>
    <w:p w14:paraId="066D1C12" w14:textId="77777777" w:rsidR="00AE190B" w:rsidRDefault="00AE190B" w:rsidP="00AE190B">
      <w:pPr>
        <w:pStyle w:val="3"/>
      </w:pPr>
      <w:bookmarkStart w:id="9" w:name="_Toc114602524"/>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0" w:name="_Toc114602525"/>
      <w:r>
        <w:rPr>
          <w:rFonts w:hint="eastAsia"/>
        </w:rPr>
        <w:t>名詞定義</w:t>
      </w:r>
      <w:bookmarkEnd w:id="10"/>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1" w:name="_Toc114602526"/>
      <w:r>
        <w:rPr>
          <w:rFonts w:hint="eastAsia"/>
        </w:rPr>
        <w:t>編號格式原則</w:t>
      </w:r>
      <w:bookmarkEnd w:id="11"/>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2" w:name="_Toc114602527"/>
      <w:r>
        <w:rPr>
          <w:rFonts w:hint="eastAsia"/>
        </w:rPr>
        <w:t>參考文獻</w:t>
      </w:r>
      <w:bookmarkEnd w:id="12"/>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3" w:name="_Toc114602528"/>
      <w:r>
        <w:rPr>
          <w:rFonts w:hint="eastAsia"/>
        </w:rPr>
        <w:lastRenderedPageBreak/>
        <w:t>模組功能需求</w:t>
      </w:r>
      <w:bookmarkEnd w:id="13"/>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4" w:name="_Toc114602529"/>
      <w:r>
        <w:rPr>
          <w:rFonts w:hint="eastAsia"/>
        </w:rPr>
        <w:t>模組功能彙整</w:t>
      </w:r>
      <w:bookmarkEnd w:id="14"/>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28FF91B2" w:rsidR="00AE190B" w:rsidRDefault="00AE190B" w:rsidP="00AE190B">
      <w:pPr>
        <w:pStyle w:val="af3"/>
        <w:keepNext/>
      </w:pPr>
      <w:r>
        <w:t xml:space="preserve">Table </w:t>
      </w:r>
      <w:r>
        <w:fldChar w:fldCharType="begin"/>
      </w:r>
      <w:r>
        <w:instrText xml:space="preserve"> STYLEREF 1 \s </w:instrText>
      </w:r>
      <w:r>
        <w:fldChar w:fldCharType="separate"/>
      </w:r>
      <w:r w:rsidR="0045262B">
        <w:rPr>
          <w:noProof/>
        </w:rPr>
        <w:t>2</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rFonts w:hint="eastAsia"/>
          <w:lang w:eastAsia="zh-TW"/>
        </w:rPr>
        <w:t xml:space="preserve"> </w:t>
      </w:r>
      <w:r w:rsidR="006B63F3">
        <w:rPr>
          <w:rFonts w:hint="eastAsia"/>
          <w:lang w:eastAsia="zh-TW"/>
        </w:rPr>
        <w:t>LIC</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5D133F4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5FE862B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11F1ED0"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3829DDEA"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1B2CED23"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4AA3C81D"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6</w:t>
            </w:r>
          </w:p>
        </w:tc>
        <w:tc>
          <w:tcPr>
            <w:tcW w:w="7903" w:type="dxa"/>
          </w:tcPr>
          <w:p w14:paraId="3C1B9826" w14:textId="51B0F279" w:rsidR="00AE190B" w:rsidRPr="002C6A48" w:rsidRDefault="00AE190B" w:rsidP="00466FA6">
            <w:pPr>
              <w:rPr>
                <w:lang w:val="en-US" w:eastAsia="zh-TW"/>
              </w:rPr>
            </w:pPr>
            <w:r w:rsidRPr="003465B0">
              <w:rPr>
                <w:rFonts w:hint="eastAsia"/>
                <w:lang w:eastAsia="zh-TW"/>
              </w:rPr>
              <w:t>依據</w:t>
            </w:r>
            <w:r w:rsidR="006B63F3">
              <w:rPr>
                <w:rFonts w:hint="eastAsia"/>
                <w:lang w:eastAsia="zh-TW"/>
              </w:rPr>
              <w:t>INP</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65EADA2C" w:rsidR="00AE190B" w:rsidRDefault="008A5FA4" w:rsidP="00466FA6">
            <w:pPr>
              <w:jc w:val="center"/>
              <w:rPr>
                <w:lang w:eastAsia="zh-TW"/>
              </w:rPr>
            </w:pPr>
            <w:r>
              <w:rPr>
                <w:rFonts w:hint="eastAsia"/>
                <w:lang w:eastAsia="zh-TW"/>
              </w:rPr>
              <w:t>LIC</w:t>
            </w:r>
            <w:r w:rsidR="00AE190B" w:rsidRPr="003465B0">
              <w:rPr>
                <w:lang w:eastAsia="zh-TW"/>
              </w:rPr>
              <w:t>_SWRM_</w:t>
            </w:r>
            <w:r w:rsidR="00AE190B">
              <w:rPr>
                <w:lang w:eastAsia="zh-TW"/>
              </w:rPr>
              <w:t>00</w:t>
            </w:r>
            <w:r>
              <w:rPr>
                <w:rFonts w:hint="eastAsia"/>
                <w:lang w:eastAsia="zh-TW"/>
              </w:rPr>
              <w:t>7</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63E6557A"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8</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AE190B" w14:paraId="7267E270" w14:textId="77777777" w:rsidTr="00466FA6">
        <w:trPr>
          <w:jc w:val="center"/>
        </w:trPr>
        <w:tc>
          <w:tcPr>
            <w:tcW w:w="2298" w:type="dxa"/>
          </w:tcPr>
          <w:p w14:paraId="65A3262C" w14:textId="7CF982B3"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9</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7F53304F" w14:textId="77777777" w:rsidTr="00466FA6">
        <w:trPr>
          <w:jc w:val="center"/>
        </w:trPr>
        <w:tc>
          <w:tcPr>
            <w:tcW w:w="2298" w:type="dxa"/>
          </w:tcPr>
          <w:p w14:paraId="1666CB37" w14:textId="36855BFF"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10</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6E573EF8" w14:textId="77777777" w:rsidTr="00466FA6">
        <w:trPr>
          <w:jc w:val="center"/>
        </w:trPr>
        <w:tc>
          <w:tcPr>
            <w:tcW w:w="2298" w:type="dxa"/>
          </w:tcPr>
          <w:p w14:paraId="357133DF" w14:textId="73790FC8"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11</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8F57A5C"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12</w:t>
            </w:r>
          </w:p>
        </w:tc>
        <w:tc>
          <w:tcPr>
            <w:tcW w:w="7903" w:type="dxa"/>
          </w:tcPr>
          <w:p w14:paraId="39550211" w14:textId="38A03030"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006D739D">
              <w:rPr>
                <w:rFonts w:hAnsi="標楷體" w:hint="eastAsia"/>
                <w:lang w:eastAsia="zh-TW"/>
              </w:rPr>
              <w:t>跨越車道線時間</w:t>
            </w:r>
            <w:r w:rsidRPr="000A2D82">
              <w:rPr>
                <w:rFonts w:hint="eastAsia"/>
                <w:lang w:eastAsia="zh-TW"/>
              </w:rPr>
              <w:t>觸發判斷</w:t>
            </w:r>
            <w:r w:rsidR="006D739D">
              <w:rPr>
                <w:rFonts w:hint="eastAsia"/>
                <w:lang w:eastAsia="zh-TW"/>
              </w:rPr>
              <w:t>。</w:t>
            </w:r>
          </w:p>
        </w:tc>
      </w:tr>
      <w:tr w:rsidR="00AE190B" w14:paraId="0A5CCDA8" w14:textId="77777777" w:rsidTr="00466FA6">
        <w:trPr>
          <w:trHeight w:val="511"/>
          <w:jc w:val="center"/>
        </w:trPr>
        <w:tc>
          <w:tcPr>
            <w:tcW w:w="2298" w:type="dxa"/>
          </w:tcPr>
          <w:p w14:paraId="7D1BE9F5" w14:textId="2009AAB9"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13</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5" w:name="_Toc114602530"/>
      <w:bookmarkStart w:id="16" w:name="_GoBack"/>
      <w:bookmarkEnd w:id="16"/>
      <w:r>
        <w:rPr>
          <w:rFonts w:hint="eastAsia"/>
        </w:rPr>
        <w:lastRenderedPageBreak/>
        <w:t>模組需求及邏輯設計</w:t>
      </w:r>
      <w:bookmarkEnd w:id="15"/>
    </w:p>
    <w:p w14:paraId="23A3CCC8" w14:textId="637A5274" w:rsidR="00AE190B" w:rsidRDefault="00AE190B" w:rsidP="00AE190B">
      <w:pPr>
        <w:pStyle w:val="a1"/>
        <w:rPr>
          <w:lang w:eastAsia="zh-TW"/>
        </w:rPr>
      </w:pPr>
      <w:r>
        <w:rPr>
          <w:rFonts w:hint="eastAsia"/>
          <w:lang w:eastAsia="zh-TW"/>
        </w:rPr>
        <w:t>此功能模組會依據</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w:t>
      </w:r>
      <w:proofErr w:type="gramStart"/>
      <w:r>
        <w:rPr>
          <w:rFonts w:ascii="標楷體" w:hAnsi="標楷體" w:hint="eastAsia"/>
          <w:lang w:eastAsia="zh-TW"/>
        </w:rPr>
        <w:t>作動旗</w:t>
      </w:r>
      <w:proofErr w:type="gramEnd"/>
      <w:r>
        <w:rPr>
          <w:rFonts w:ascii="標楷體" w:hAnsi="標楷體" w:hint="eastAsia"/>
          <w:lang w:eastAsia="zh-TW"/>
        </w:rPr>
        <w:t>標。</w:t>
      </w:r>
    </w:p>
    <w:p w14:paraId="5DF3E0EF" w14:textId="77777777" w:rsidR="00AE190B" w:rsidRDefault="00AE190B" w:rsidP="00AE190B">
      <w:pPr>
        <w:pStyle w:val="a1"/>
        <w:rPr>
          <w:lang w:eastAsia="zh-TW"/>
        </w:rPr>
      </w:pPr>
    </w:p>
    <w:p w14:paraId="70090737" w14:textId="3D4D16D7" w:rsidR="00AE190B" w:rsidRDefault="00034A3E" w:rsidP="00AE190B">
      <w:pPr>
        <w:pStyle w:val="a1"/>
        <w:keepNext/>
        <w:ind w:firstLineChars="59" w:firstLine="142"/>
        <w:jc w:val="center"/>
      </w:pPr>
      <w:r>
        <w:rPr>
          <w:noProof/>
        </w:rPr>
        <w:drawing>
          <wp:inline distT="0" distB="0" distL="0" distR="0" wp14:anchorId="3D14933A" wp14:editId="35E21504">
            <wp:extent cx="5681345" cy="4944745"/>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1345" cy="4944745"/>
                    </a:xfrm>
                    <a:prstGeom prst="rect">
                      <a:avLst/>
                    </a:prstGeom>
                    <a:noFill/>
                    <a:ln>
                      <a:noFill/>
                    </a:ln>
                  </pic:spPr>
                </pic:pic>
              </a:graphicData>
            </a:graphic>
          </wp:inline>
        </w:drawing>
      </w:r>
    </w:p>
    <w:p w14:paraId="2566B361" w14:textId="6369354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w:t>
      </w:r>
      <w:r w:rsidR="00687379">
        <w:fldChar w:fldCharType="end"/>
      </w:r>
      <w:r>
        <w:rPr>
          <w:rFonts w:hint="eastAsia"/>
          <w:lang w:eastAsia="zh-TW"/>
        </w:rPr>
        <w:t xml:space="preserve"> </w:t>
      </w:r>
      <w:r w:rsidR="006B63F3">
        <w:rPr>
          <w:rFonts w:hint="eastAsia"/>
          <w:lang w:eastAsia="zh-TW"/>
        </w:rPr>
        <w:t>LIC</w:t>
      </w:r>
      <w:r w:rsidRPr="0002078B">
        <w:rPr>
          <w:rFonts w:hint="eastAsia"/>
          <w:lang w:eastAsia="zh-TW"/>
        </w:rPr>
        <w:t>-Lane Process模組架構圖</w:t>
      </w:r>
    </w:p>
    <w:p w14:paraId="6FFC6761" w14:textId="77777777" w:rsidR="00AE190B" w:rsidRDefault="00AE190B" w:rsidP="00AE190B">
      <w:pPr>
        <w:pStyle w:val="a1"/>
        <w:rPr>
          <w:lang w:eastAsia="zh-TW"/>
        </w:rPr>
      </w:pPr>
      <w:r>
        <w:rPr>
          <w:lang w:eastAsia="zh-TW"/>
        </w:rPr>
        <w:t xml:space="preserve"> </w:t>
      </w:r>
    </w:p>
    <w:p w14:paraId="4116D798" w14:textId="4568B4F8" w:rsidR="00AE190B" w:rsidRDefault="00AE190B" w:rsidP="00AE190B">
      <w:pPr>
        <w:pStyle w:val="a1"/>
        <w:keepNext/>
        <w:jc w:val="center"/>
      </w:pPr>
      <w:r w:rsidRPr="00EA122B">
        <w:lastRenderedPageBreak/>
        <w:t xml:space="preserve"> </w:t>
      </w:r>
      <w:r w:rsidR="00034A3E">
        <w:rPr>
          <w:noProof/>
        </w:rPr>
        <w:drawing>
          <wp:inline distT="0" distB="0" distL="0" distR="0" wp14:anchorId="37741438" wp14:editId="7114C8D0">
            <wp:extent cx="5667375" cy="2719705"/>
            <wp:effectExtent l="0" t="0" r="9525"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2719705"/>
                    </a:xfrm>
                    <a:prstGeom prst="rect">
                      <a:avLst/>
                    </a:prstGeom>
                    <a:noFill/>
                    <a:ln>
                      <a:noFill/>
                    </a:ln>
                  </pic:spPr>
                </pic:pic>
              </a:graphicData>
            </a:graphic>
          </wp:inline>
        </w:drawing>
      </w:r>
    </w:p>
    <w:p w14:paraId="2459B6AA" w14:textId="024D556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w:t>
      </w:r>
      <w:r w:rsidR="00687379">
        <w:fldChar w:fldCharType="end"/>
      </w:r>
      <w:r>
        <w:rPr>
          <w:rFonts w:hint="eastAsia"/>
          <w:lang w:eastAsia="zh-TW"/>
        </w:rPr>
        <w:t xml:space="preserve"> </w:t>
      </w:r>
      <w:r w:rsidRPr="00830874">
        <w:rPr>
          <w:rFonts w:hint="eastAsia"/>
          <w:lang w:eastAsia="zh-TW"/>
        </w:rPr>
        <w:t>IFO-Lane Info模組架構圖</w:t>
      </w:r>
    </w:p>
    <w:p w14:paraId="20C1666F" w14:textId="77777777" w:rsidR="00AE190B" w:rsidRPr="00C36BE0" w:rsidRDefault="00AE190B" w:rsidP="00AE190B">
      <w:pPr>
        <w:rPr>
          <w:lang w:eastAsia="zh-TW"/>
        </w:rPr>
      </w:pPr>
      <w:r>
        <w:rPr>
          <w:lang w:eastAsia="zh-TW"/>
        </w:rPr>
        <w:br w:type="page"/>
      </w:r>
    </w:p>
    <w:p w14:paraId="36837F86" w14:textId="77777777" w:rsidR="00AE190B" w:rsidRDefault="00AE190B" w:rsidP="00AE190B">
      <w:pPr>
        <w:pStyle w:val="20"/>
      </w:pPr>
      <w:bookmarkStart w:id="17" w:name="_Toc114602531"/>
      <w:r w:rsidRPr="008F4635">
        <w:lastRenderedPageBreak/>
        <w:t>LIC</w:t>
      </w:r>
      <w:r>
        <w:t>_SRDS_01</w:t>
      </w:r>
      <w:r>
        <w:tab/>
      </w:r>
      <w:r>
        <w:rPr>
          <w:rFonts w:hint="eastAsia"/>
        </w:rPr>
        <w:t>車道線資訊解析</w:t>
      </w:r>
      <w:bookmarkEnd w:id="17"/>
    </w:p>
    <w:p w14:paraId="6DC0114B" w14:textId="09D4BC3D"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52272DC9" w14:textId="77777777" w:rsidR="0043368A" w:rsidRDefault="0043368A" w:rsidP="00AE190B">
      <w:pPr>
        <w:spacing w:before="50" w:after="50" w:line="300" w:lineRule="auto"/>
        <w:ind w:left="119" w:firstLineChars="200" w:firstLine="480"/>
        <w:rPr>
          <w:lang w:eastAsia="zh-TW"/>
        </w:rPr>
      </w:pP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ACFCA82" w14:textId="7613DEC1" w:rsidR="00AE190B" w:rsidRPr="009754B9" w:rsidRDefault="005F6B10"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VLIC_HLCnfdnceL_dat</w:t>
      </w:r>
      <w:proofErr w:type="spellEnd"/>
    </w:p>
    <w:p w14:paraId="2098B558" w14:textId="6EDBEEB8" w:rsidR="00AE190B" w:rsidRPr="009754B9" w:rsidRDefault="005F6B10"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VLIC_HLCnfdnceR_dat</w:t>
      </w:r>
      <w:proofErr w:type="spellEnd"/>
    </w:p>
    <w:p w14:paraId="1D71BBD3" w14:textId="0D16DD8C"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_LaneC0L_m</w:t>
      </w:r>
    </w:p>
    <w:p w14:paraId="2F3F52BD" w14:textId="0265E2FC"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_LaneC0R_m</w:t>
      </w:r>
    </w:p>
    <w:p w14:paraId="2B55E245" w14:textId="334F948F"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_LaneC1L_rad</w:t>
      </w:r>
    </w:p>
    <w:p w14:paraId="18D64118" w14:textId="0335B291"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_LaneC1R_rad</w:t>
      </w:r>
    </w:p>
    <w:p w14:paraId="6E8BE8E4" w14:textId="0AFCBC0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_LaneC2L_rat</w:t>
      </w:r>
    </w:p>
    <w:p w14:paraId="0872755B" w14:textId="735DBDC8"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_LaneC2R_rat</w:t>
      </w:r>
    </w:p>
    <w:p w14:paraId="2A0CE7B8" w14:textId="23FEE63A"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_LaneC3L_rat</w:t>
      </w:r>
    </w:p>
    <w:p w14:paraId="4C225882" w14:textId="2DE31D2F" w:rsidR="00AE190B" w:rsidRDefault="00AE190B" w:rsidP="00AE190B">
      <w:pPr>
        <w:pStyle w:val="a1"/>
        <w:numPr>
          <w:ilvl w:val="0"/>
          <w:numId w:val="18"/>
        </w:numPr>
        <w:jc w:val="left"/>
        <w:rPr>
          <w:lang w:eastAsia="zh-TW"/>
        </w:rPr>
      </w:pPr>
      <w:r>
        <w:t>V</w:t>
      </w:r>
      <w:r w:rsidR="006B63F3">
        <w:t>INP</w:t>
      </w:r>
      <w:r>
        <w:t>_LaneC3R_rat</w:t>
      </w:r>
    </w:p>
    <w:p w14:paraId="5CAA44D2" w14:textId="3B9AC014"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_VehSpd_mps</w:t>
      </w:r>
      <w:proofErr w:type="spellEnd"/>
    </w:p>
    <w:p w14:paraId="0B1F2514" w14:textId="14388A48"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_YawRate_radps</w:t>
      </w:r>
      <w:proofErr w:type="spellEnd"/>
    </w:p>
    <w:p w14:paraId="44DE1C40" w14:textId="0217ABD3"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9754B9">
        <w:rPr>
          <w:rFonts w:ascii="微軟正黑體" w:eastAsia="微軟正黑體" w:hAnsi="Times New Roman" w:cs="Arial"/>
          <w:bCs/>
          <w:szCs w:val="32"/>
          <w:lang w:val="en-GB"/>
        </w:rPr>
        <w:t>_ViewRangeEndL_m</w:t>
      </w:r>
      <w:proofErr w:type="spellEnd"/>
    </w:p>
    <w:p w14:paraId="17EE8EA1" w14:textId="3E6E7038" w:rsidR="00AE190B" w:rsidRDefault="00AE190B" w:rsidP="00AE190B">
      <w:pPr>
        <w:pStyle w:val="a1"/>
        <w:numPr>
          <w:ilvl w:val="0"/>
          <w:numId w:val="18"/>
        </w:numPr>
        <w:jc w:val="left"/>
        <w:rPr>
          <w:lang w:eastAsia="zh-TW"/>
        </w:rPr>
      </w:pPr>
      <w:proofErr w:type="spellStart"/>
      <w:r>
        <w:t>V</w:t>
      </w:r>
      <w:r w:rsidR="006B63F3">
        <w:t>INP</w:t>
      </w:r>
      <w:r>
        <w:t>_ViewRangeEndR_m</w:t>
      </w:r>
      <w:proofErr w:type="spellEnd"/>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154209D8"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_LeftLaneAvail_fig</w:t>
      </w:r>
      <w:proofErr w:type="spellEnd"/>
    </w:p>
    <w:p w14:paraId="02747143" w14:textId="5793A58B"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_RightLaneAvail_flg</w:t>
      </w:r>
      <w:proofErr w:type="spellEnd"/>
    </w:p>
    <w:p w14:paraId="4829D65B" w14:textId="59318683"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_CenterLineC0_m</w:t>
      </w:r>
    </w:p>
    <w:p w14:paraId="081131B0" w14:textId="59B735BC"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_CenterLineC1_rad</w:t>
      </w:r>
    </w:p>
    <w:p w14:paraId="16ABE224" w14:textId="511875E2"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_CenterLineC2_rat</w:t>
      </w:r>
    </w:p>
    <w:p w14:paraId="5B0F3134" w14:textId="6EF6D215"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_CenterLineC3_rat</w:t>
      </w:r>
    </w:p>
    <w:p w14:paraId="70DF8595" w14:textId="5C6E4F59"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_LaneC0L_m</w:t>
      </w:r>
    </w:p>
    <w:p w14:paraId="4A14A255" w14:textId="4DAB1DD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_LaneC1L_rad</w:t>
      </w:r>
    </w:p>
    <w:p w14:paraId="14A484CD" w14:textId="469E5201"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_LaneC2L_rat</w:t>
      </w:r>
    </w:p>
    <w:p w14:paraId="068771DC" w14:textId="5F4CE292"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_LaneC3L_rat</w:t>
      </w:r>
    </w:p>
    <w:p w14:paraId="1527C00B" w14:textId="54741854"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_LaneC0R_m</w:t>
      </w:r>
    </w:p>
    <w:p w14:paraId="30FF2589" w14:textId="29973D0C"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_LaneC1R_rad</w:t>
      </w:r>
    </w:p>
    <w:p w14:paraId="474FD3CF" w14:textId="6CECDF0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_LaneC2R_rat</w:t>
      </w:r>
    </w:p>
    <w:p w14:paraId="5C7D7A46" w14:textId="6FFA2D53" w:rsidR="00AE190B"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_LaneC3R_rat</w:t>
      </w:r>
    </w:p>
    <w:p w14:paraId="54C8B39C" w14:textId="6C76102E"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_ResidualLaneL_s</w:t>
      </w:r>
      <w:proofErr w:type="spellEnd"/>
    </w:p>
    <w:p w14:paraId="329F3BE4" w14:textId="23B97550"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9669EF">
        <w:rPr>
          <w:rFonts w:ascii="微軟正黑體" w:eastAsia="微軟正黑體" w:hAnsi="Times New Roman" w:cs="Arial"/>
          <w:bCs/>
          <w:szCs w:val="32"/>
          <w:lang w:val="en-GB"/>
        </w:rPr>
        <w:t>_ResidualLaneR_s</w:t>
      </w:r>
      <w:proofErr w:type="spellEnd"/>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507566F9" w14:textId="04E5C6E4" w:rsidR="00AE190B" w:rsidRDefault="00AE190B" w:rsidP="00AE190B">
      <w:pPr>
        <w:pStyle w:val="3"/>
      </w:pPr>
      <w:bookmarkStart w:id="18" w:name="_Toc114602532"/>
      <w:r w:rsidRPr="00EA4D61">
        <w:lastRenderedPageBreak/>
        <w:t>LIC</w:t>
      </w:r>
      <w:r>
        <w:t>_SRDS_01_001</w:t>
      </w:r>
      <w:r>
        <w:tab/>
      </w:r>
      <w:r>
        <w:rPr>
          <w:rFonts w:hint="eastAsia"/>
        </w:rPr>
        <w:t>左車道線有效旗標</w:t>
      </w:r>
      <w:bookmarkEnd w:id="18"/>
    </w:p>
    <w:p w14:paraId="42FC354D"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77777777" w:rsidR="00AE190B" w:rsidRPr="009503D5" w:rsidRDefault="00AE190B" w:rsidP="00AE190B">
      <w:pPr>
        <w:pStyle w:val="a1"/>
        <w:jc w:val="center"/>
        <w:rPr>
          <w:lang w:eastAsia="zh-TW"/>
        </w:rPr>
      </w:pPr>
    </w:p>
    <w:p w14:paraId="652050EB" w14:textId="77777777" w:rsidR="00AE190B" w:rsidRDefault="00AE190B" w:rsidP="00AE190B">
      <w:pPr>
        <w:pStyle w:val="a1"/>
        <w:keepNext/>
        <w:jc w:val="center"/>
      </w:pPr>
      <w:r w:rsidRPr="007B1C01">
        <w:rPr>
          <w:noProof/>
          <w:lang w:eastAsia="zh-TW"/>
        </w:rPr>
        <w:drawing>
          <wp:inline distT="0" distB="0" distL="0" distR="0" wp14:anchorId="410488E0" wp14:editId="6603D3F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23CD2CFA" w14:textId="2E9115D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w:t>
      </w:r>
      <w:r w:rsidR="00687379">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7777777" w:rsidR="00AE190B" w:rsidRPr="007605FF" w:rsidRDefault="00AE190B" w:rsidP="00AE190B">
      <w:pPr>
        <w:pStyle w:val="a1"/>
        <w:rPr>
          <w:lang w:eastAsia="zh-TW"/>
        </w:rPr>
      </w:pPr>
    </w:p>
    <w:p w14:paraId="59E16F1B" w14:textId="5F97D3CC" w:rsidR="00AE190B" w:rsidRPr="003358F3" w:rsidRDefault="003358F3" w:rsidP="003358F3">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00AE190B" w:rsidRPr="003358F3">
        <w:rPr>
          <w:rFonts w:hint="eastAsia"/>
          <w:bCs w:val="0"/>
          <w:lang w:eastAsia="zh-TW"/>
        </w:rPr>
        <w:t>判斷條件如下：</w:t>
      </w:r>
    </w:p>
    <w:p w14:paraId="3870417D" w14:textId="32CCF6C4" w:rsidR="00AE190B" w:rsidRDefault="005F6B10" w:rsidP="003358F3">
      <w:pPr>
        <w:pStyle w:val="a1"/>
        <w:rPr>
          <w:rFonts w:hAnsi="微軟正黑體"/>
          <w:lang w:eastAsia="zh-TW"/>
        </w:rPr>
      </w:pPr>
      <w:proofErr w:type="spellStart"/>
      <w:r>
        <w:t>VLIC_HLCnfdnceL_dat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r w:rsidR="00AE190B">
        <w:rPr>
          <w:rFonts w:hAnsi="微軟正黑體"/>
          <w:lang w:eastAsia="zh-TW"/>
        </w:rPr>
        <w:t>ENUM_LANEQUALITY_MEDIUM</w:t>
      </w:r>
      <w:r w:rsidR="00AE190B">
        <w:rPr>
          <w:rFonts w:hAnsi="微軟正黑體" w:hint="eastAsia"/>
          <w:lang w:eastAsia="zh-TW"/>
        </w:rPr>
        <w:t xml:space="preserve"> </w:t>
      </w:r>
    </w:p>
    <w:p w14:paraId="458D3AB7" w14:textId="77777777" w:rsidR="00AE190B" w:rsidRDefault="00AE190B" w:rsidP="003358F3">
      <w:pPr>
        <w:pStyle w:val="a1"/>
        <w:rPr>
          <w:rFonts w:hAnsi="微軟正黑體"/>
          <w:lang w:eastAsia="zh-TW"/>
        </w:rPr>
      </w:pPr>
      <w:r>
        <w:rPr>
          <w:rFonts w:hAnsi="微軟正黑體"/>
          <w:lang w:eastAsia="zh-TW"/>
        </w:rPr>
        <w:t>AND</w:t>
      </w:r>
    </w:p>
    <w:p w14:paraId="5612644F" w14:textId="650E3510" w:rsidR="00AE190B" w:rsidRDefault="00AE190B" w:rsidP="003358F3">
      <w:pPr>
        <w:pStyle w:val="a1"/>
      </w:pPr>
      <w:proofErr w:type="spellStart"/>
      <w:r>
        <w:t>V</w:t>
      </w:r>
      <w:r w:rsidR="006B63F3">
        <w:t>INP</w:t>
      </w:r>
      <w:r>
        <w:t>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w:t>
      </w:r>
      <w:r w:rsidR="006B63F3">
        <w:t>LIC</w:t>
      </w:r>
      <w:r>
        <w:t>_EstViewRangeEndL_m</w:t>
      </w:r>
      <w:proofErr w:type="spellEnd"/>
    </w:p>
    <w:p w14:paraId="1A9EFEC5" w14:textId="17490AB1" w:rsidR="00AE190B" w:rsidRDefault="00AE190B" w:rsidP="003358F3">
      <w:pPr>
        <w:pStyle w:val="a1"/>
        <w:numPr>
          <w:ilvl w:val="0"/>
          <w:numId w:val="21"/>
        </w:numPr>
        <w:ind w:leftChars="23" w:left="535"/>
        <w:rPr>
          <w:lang w:eastAsia="zh-TW"/>
        </w:rPr>
      </w:pPr>
      <w:proofErr w:type="spellStart"/>
      <w:r w:rsidRPr="00512F0A">
        <w:rPr>
          <w:lang w:eastAsia="zh-TW"/>
        </w:rPr>
        <w:t>V</w:t>
      </w:r>
      <w:r w:rsidR="006B63F3">
        <w:rPr>
          <w:lang w:eastAsia="zh-TW"/>
        </w:rPr>
        <w:t>LIC</w:t>
      </w:r>
      <w:r w:rsidRPr="00512F0A">
        <w:rPr>
          <w:lang w:eastAsia="zh-TW"/>
        </w:rPr>
        <w:t>_LeftLaneAvail_flg</w:t>
      </w:r>
      <w:proofErr w:type="spellEnd"/>
      <w:r w:rsidR="00BB5B35">
        <w:rPr>
          <w:rFonts w:hint="eastAsia"/>
          <w:lang w:eastAsia="zh-TW"/>
        </w:rPr>
        <w:t xml:space="preserve"> == </w:t>
      </w:r>
      <w:r w:rsidRPr="00512F0A">
        <w:rPr>
          <w:rFonts w:hint="eastAsia"/>
          <w:lang w:eastAsia="zh-TW"/>
        </w:rPr>
        <w:t>T</w:t>
      </w:r>
      <w:r w:rsidRPr="00512F0A">
        <w:rPr>
          <w:lang w:eastAsia="zh-TW"/>
        </w:rPr>
        <w:t>RUE</w:t>
      </w:r>
    </w:p>
    <w:p w14:paraId="60A09DC3" w14:textId="369C3D8D" w:rsidR="00AE190B" w:rsidRDefault="009E1BC5" w:rsidP="003358F3">
      <w:pPr>
        <w:pStyle w:val="a1"/>
        <w:rPr>
          <w:rFonts w:hAnsi="微軟正黑體"/>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22F22D34" w14:textId="3FBCFBB5" w:rsidR="00B15BE7" w:rsidRDefault="00B15BE7" w:rsidP="003358F3">
      <w:pPr>
        <w:pStyle w:val="a1"/>
        <w:rPr>
          <w:rFonts w:hAnsi="微軟正黑體"/>
          <w:lang w:eastAsia="zh-TW"/>
        </w:rPr>
      </w:pPr>
    </w:p>
    <w:p w14:paraId="3CA2A8A7" w14:textId="39116EAE" w:rsidR="00B15BE7" w:rsidRDefault="00B15BE7" w:rsidP="00B15BE7">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72CD2C7" w14:textId="77777777" w:rsidR="00B15BE7" w:rsidRDefault="00B15BE7" w:rsidP="00B15BE7">
      <w:pPr>
        <w:pStyle w:val="a1"/>
        <w:keepNext/>
      </w:pPr>
      <w:r w:rsidRPr="00D76B81">
        <w:rPr>
          <w:noProof/>
          <w:lang w:eastAsia="zh-TW"/>
        </w:rPr>
        <w:drawing>
          <wp:inline distT="0" distB="0" distL="0" distR="0" wp14:anchorId="6EB483ED" wp14:editId="1E361AC7">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151255"/>
                    </a:xfrm>
                    <a:prstGeom prst="rect">
                      <a:avLst/>
                    </a:prstGeom>
                  </pic:spPr>
                </pic:pic>
              </a:graphicData>
            </a:graphic>
          </wp:inline>
        </w:drawing>
      </w:r>
    </w:p>
    <w:p w14:paraId="1D9EFA68" w14:textId="7D38DF16" w:rsidR="00B15BE7" w:rsidRDefault="00B15BE7" w:rsidP="00B15BE7">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sidR="0045262B">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sidR="0045262B">
        <w:rPr>
          <w:noProof/>
          <w:lang w:eastAsia="zh-TW"/>
        </w:rPr>
        <w:t>4</w:t>
      </w:r>
      <w:r>
        <w:rPr>
          <w:lang w:eastAsia="zh-TW"/>
        </w:rPr>
        <w:fldChar w:fldCharType="end"/>
      </w:r>
      <w:r>
        <w:rPr>
          <w:rFonts w:hint="eastAsia"/>
          <w:lang w:eastAsia="zh-TW"/>
        </w:rPr>
        <w:t xml:space="preserve"> </w:t>
      </w:r>
      <w:r w:rsidRPr="00495B8A">
        <w:rPr>
          <w:rFonts w:hint="eastAsia"/>
          <w:lang w:eastAsia="zh-TW"/>
        </w:rPr>
        <w:t>估測左車道可視距離</w:t>
      </w:r>
    </w:p>
    <w:p w14:paraId="76F920A6" w14:textId="77777777" w:rsidR="00B15BE7" w:rsidRDefault="00B15BE7" w:rsidP="00B15BE7">
      <w:pPr>
        <w:pStyle w:val="a1"/>
        <w:rPr>
          <w:lang w:eastAsia="zh-TW"/>
        </w:rPr>
      </w:pPr>
    </w:p>
    <w:p w14:paraId="4E667B56" w14:textId="7602AE4E" w:rsidR="00B15BE7" w:rsidRDefault="00B15BE7" w:rsidP="00B15BE7">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_EstViewRangeEndL_m</w:t>
      </w:r>
      <w:proofErr w:type="spellEnd"/>
      <w:r w:rsidRPr="00C34986">
        <w:rPr>
          <w:rFonts w:ascii="微軟正黑體" w:eastAsia="微軟正黑體" w:hAnsi="Times New Roman" w:cs="Arial" w:hint="eastAsia"/>
          <w:bCs/>
          <w:szCs w:val="32"/>
          <w:lang w:val="en-GB"/>
        </w:rPr>
        <w:t>算法如下：</w:t>
      </w:r>
    </w:p>
    <w:p w14:paraId="4C9675F9" w14:textId="127C45DD" w:rsidR="00B15BE7" w:rsidRPr="00570E99" w:rsidRDefault="00B15BE7" w:rsidP="00B15BE7">
      <w:pPr>
        <w:pStyle w:val="a1"/>
        <w:spacing w:beforeLines="50" w:before="120"/>
        <w:rPr>
          <w:lang w:eastAsia="zh-TW"/>
        </w:rPr>
      </w:pPr>
      <m:oMathPara>
        <m:oMathParaPr>
          <m:jc m:val="center"/>
        </m:oMathParaPr>
        <m:oMath>
          <m:r>
            <m:rPr>
              <m:sty m:val="p"/>
            </m:rPr>
            <w:rPr>
              <w:rFonts w:ascii="Cambria Math" w:hAnsi="Cambria Math"/>
            </w:rPr>
            <m:t>VLIC_EstViewRangeEndL_m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VINP_VehSpd_mps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4338A23B" w14:textId="77777777" w:rsidR="00B15BE7" w:rsidRPr="00624E7E" w:rsidRDefault="00B15BE7" w:rsidP="00B15BE7">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50112419" w14:textId="77777777" w:rsidR="00B15BE7" w:rsidRPr="00B15BE7" w:rsidRDefault="00B15BE7" w:rsidP="003358F3">
      <w:pPr>
        <w:pStyle w:val="a1"/>
        <w:rPr>
          <w:rFonts w:hAnsi="微軟正黑體"/>
          <w:lang w:eastAsia="zh-TW"/>
        </w:rPr>
      </w:pPr>
    </w:p>
    <w:p w14:paraId="01D9D7A8" w14:textId="3B559F44" w:rsidR="003358F3" w:rsidRDefault="00A86AD5" w:rsidP="00B15BE7">
      <w:pPr>
        <w:pStyle w:val="3"/>
      </w:pPr>
      <w:bookmarkStart w:id="19" w:name="_Toc114602533"/>
      <w:r w:rsidRPr="00EA4D61">
        <w:lastRenderedPageBreak/>
        <w:t>LIC</w:t>
      </w:r>
      <w:r>
        <w:t>_SRDS_01_00</w:t>
      </w:r>
      <w:r w:rsidR="00B15BE7">
        <w:rPr>
          <w:rFonts w:hint="eastAsia"/>
        </w:rPr>
        <w:t>2</w:t>
      </w:r>
      <w:r>
        <w:tab/>
      </w:r>
      <w:r>
        <w:rPr>
          <w:rFonts w:hint="eastAsia"/>
        </w:rPr>
        <w:t>右車道線有效旗標</w:t>
      </w:r>
      <w:bookmarkEnd w:id="19"/>
    </w:p>
    <w:p w14:paraId="0CD125A6"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77777777" w:rsidR="00AE190B" w:rsidRDefault="00AE190B" w:rsidP="00AE190B">
      <w:pPr>
        <w:pStyle w:val="a1"/>
        <w:keepNext/>
      </w:pPr>
      <w:r w:rsidRPr="007F32F3">
        <w:rPr>
          <w:noProof/>
        </w:rPr>
        <w:drawing>
          <wp:inline distT="0" distB="0" distL="0" distR="0" wp14:anchorId="3BE7755C" wp14:editId="398E20F7">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769745"/>
                    </a:xfrm>
                    <a:prstGeom prst="rect">
                      <a:avLst/>
                    </a:prstGeom>
                  </pic:spPr>
                </pic:pic>
              </a:graphicData>
            </a:graphic>
          </wp:inline>
        </w:drawing>
      </w:r>
    </w:p>
    <w:p w14:paraId="22F260F8" w14:textId="34C5FE7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5</w:t>
      </w:r>
      <w:r w:rsidR="00687379">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084662C3" w:rsidR="00AE190B" w:rsidRPr="007179A3" w:rsidRDefault="00AE190B" w:rsidP="00AE190B">
      <w:pPr>
        <w:pStyle w:val="a1"/>
        <w:rPr>
          <w:b/>
          <w:lang w:eastAsia="zh-TW"/>
        </w:rPr>
      </w:pPr>
      <w:proofErr w:type="spellStart"/>
      <w:r w:rsidRPr="007179A3">
        <w:rPr>
          <w:b/>
        </w:rPr>
        <w:t>V</w:t>
      </w:r>
      <w:r w:rsidR="006B63F3">
        <w:rPr>
          <w:b/>
        </w:rPr>
        <w:t>LIC</w:t>
      </w:r>
      <w:r w:rsidRPr="007179A3">
        <w:rPr>
          <w:b/>
        </w:rPr>
        <w:t>_</w:t>
      </w:r>
      <w:r>
        <w:rPr>
          <w:rFonts w:hint="eastAsia"/>
          <w:b/>
          <w:lang w:eastAsia="zh-TW"/>
        </w:rPr>
        <w:t>R</w:t>
      </w:r>
      <w:r>
        <w:rPr>
          <w:b/>
        </w:rPr>
        <w:t>ight</w:t>
      </w:r>
      <w:r w:rsidRPr="007179A3">
        <w:rPr>
          <w:b/>
        </w:rPr>
        <w:t>LaneAvail_flg</w:t>
      </w:r>
      <w:proofErr w:type="spellEnd"/>
      <w:r w:rsidRPr="007179A3">
        <w:rPr>
          <w:rFonts w:hint="eastAsia"/>
          <w:b/>
          <w:bCs w:val="0"/>
          <w:lang w:eastAsia="zh-TW"/>
        </w:rPr>
        <w:t>判斷條件如下：</w:t>
      </w:r>
    </w:p>
    <w:p w14:paraId="4DE9F0C8" w14:textId="334C8C66" w:rsidR="00AE190B" w:rsidRDefault="005F6B10" w:rsidP="00AE190B">
      <w:pPr>
        <w:pStyle w:val="a1"/>
        <w:rPr>
          <w:rFonts w:hAnsi="微軟正黑體"/>
          <w:lang w:eastAsia="zh-TW"/>
        </w:rPr>
      </w:pPr>
      <w:proofErr w:type="spellStart"/>
      <w:r>
        <w:t>VLIC_HLCnfdnceR_dat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r w:rsidR="00AE190B">
        <w:rPr>
          <w:rFonts w:hAnsi="微軟正黑體"/>
          <w:lang w:eastAsia="zh-TW"/>
        </w:rPr>
        <w:t>ENUM_LANEQUALITY_MEDIUM</w:t>
      </w:r>
      <w:r w:rsidR="00AE190B">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45B0C655" w:rsidR="00AE190B" w:rsidRDefault="00AE190B" w:rsidP="00AE190B">
      <w:pPr>
        <w:pStyle w:val="a1"/>
      </w:pPr>
      <w:proofErr w:type="spellStart"/>
      <w:r>
        <w:t>V</w:t>
      </w:r>
      <w:r w:rsidR="006B63F3">
        <w:t>INP</w:t>
      </w:r>
      <w:r>
        <w:t>_ViewRangeEndR_m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w:t>
      </w:r>
      <w:r w:rsidR="006B63F3">
        <w:t>LIC</w:t>
      </w:r>
      <w:r>
        <w:t>_EstViewRangeEndR_m</w:t>
      </w:r>
      <w:proofErr w:type="spellEnd"/>
    </w:p>
    <w:p w14:paraId="6AD363DD" w14:textId="31D14E1D" w:rsidR="00AE190B" w:rsidRDefault="00AE190B" w:rsidP="00AE190B">
      <w:pPr>
        <w:pStyle w:val="a1"/>
        <w:rPr>
          <w:lang w:eastAsia="zh-TW"/>
        </w:rPr>
      </w:pPr>
      <w:r>
        <w:rPr>
          <w:rFonts w:hint="eastAsia"/>
          <w:lang w:eastAsia="zh-TW"/>
        </w:rPr>
        <w:t xml:space="preserve">&gt;&gt; </w:t>
      </w:r>
      <w:proofErr w:type="spellStart"/>
      <w:r w:rsidRPr="00512F0A">
        <w:rPr>
          <w:rFonts w:hAnsi="微軟正黑體"/>
          <w:lang w:eastAsia="zh-TW"/>
        </w:rPr>
        <w:t>V</w:t>
      </w:r>
      <w:r w:rsidR="006B63F3">
        <w:rPr>
          <w:rFonts w:hAnsi="微軟正黑體"/>
          <w:lang w:eastAsia="zh-TW"/>
        </w:rPr>
        <w:t>LIC</w:t>
      </w:r>
      <w:r w:rsidRPr="00512F0A">
        <w:rPr>
          <w:rFonts w:hAnsi="微軟正黑體"/>
          <w:lang w:eastAsia="zh-TW"/>
        </w:rPr>
        <w:t>_</w:t>
      </w:r>
      <w:r w:rsidRPr="00512F0A">
        <w:rPr>
          <w:rFonts w:hAnsi="微軟正黑體" w:hint="eastAsia"/>
          <w:lang w:eastAsia="zh-TW"/>
        </w:rPr>
        <w:t>R</w:t>
      </w:r>
      <w:r w:rsidRPr="00512F0A">
        <w:rPr>
          <w:rFonts w:hAnsi="微軟正黑體"/>
          <w:lang w:eastAsia="zh-TW"/>
        </w:rPr>
        <w:t>ightLaneAvail_flg</w:t>
      </w:r>
      <w:proofErr w:type="spellEnd"/>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085CCF30" w14:textId="77777777" w:rsidR="00BB5B35" w:rsidRDefault="00BB5B35" w:rsidP="00BB5B35">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4AAB0D05" w14:textId="77777777" w:rsidR="00AE190B" w:rsidRPr="00BB5B35" w:rsidRDefault="00AE190B" w:rsidP="00AE190B">
      <w:pPr>
        <w:pStyle w:val="a1"/>
        <w:rPr>
          <w:lang w:eastAsia="zh-TW"/>
        </w:rPr>
      </w:pPr>
    </w:p>
    <w:p w14:paraId="0720F7B3" w14:textId="6CCFCDFE" w:rsidR="00B15BE7" w:rsidRDefault="00B15BE7" w:rsidP="00B15BE7">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5D58AFA8" w14:textId="77777777" w:rsidR="00AE190B" w:rsidRPr="00B15BE7" w:rsidRDefault="00AE190B" w:rsidP="00AE190B">
      <w:pPr>
        <w:pStyle w:val="a1"/>
        <w:rPr>
          <w:lang w:eastAsia="zh-TW"/>
        </w:rPr>
      </w:pPr>
    </w:p>
    <w:p w14:paraId="2E57AACE" w14:textId="77777777" w:rsidR="00AE190B" w:rsidRDefault="00AE190B" w:rsidP="00AE190B">
      <w:pPr>
        <w:pStyle w:val="a1"/>
        <w:keepNext/>
      </w:pPr>
      <w:r w:rsidRPr="00D76B81">
        <w:rPr>
          <w:noProof/>
          <w:lang w:val="en-US" w:eastAsia="zh-TW"/>
        </w:rPr>
        <w:drawing>
          <wp:inline distT="0" distB="0" distL="0" distR="0" wp14:anchorId="78637FFC" wp14:editId="1C31DA2A">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74407474" w14:textId="26F60CF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6</w:t>
      </w:r>
      <w:r w:rsidR="00687379">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67C07B40" w14:textId="77777777" w:rsidR="00AE190B" w:rsidRPr="00624E7E" w:rsidRDefault="00AE190B" w:rsidP="00AE190B">
      <w:pPr>
        <w:pStyle w:val="a1"/>
        <w:rPr>
          <w:lang w:eastAsia="zh-TW"/>
        </w:rPr>
      </w:pPr>
    </w:p>
    <w:p w14:paraId="5E4542DB" w14:textId="53484155"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222A806" w14:textId="7A394DF8" w:rsidR="00AE190B" w:rsidRPr="00570E99" w:rsidRDefault="00AE190B" w:rsidP="00AE190B">
      <w:pPr>
        <w:pStyle w:val="a1"/>
        <w:spacing w:beforeLines="50" w:before="120"/>
        <w:rPr>
          <w:lang w:eastAsia="zh-TW"/>
        </w:rPr>
      </w:pPr>
      <m:oMathPara>
        <m:oMathParaPr>
          <m:jc m:val="center"/>
        </m:oMathParaPr>
        <m:oMath>
          <m:r>
            <m:rPr>
              <m:sty m:val="p"/>
            </m:rPr>
            <w:rPr>
              <w:rFonts w:ascii="Cambria Math" w:hAnsi="Cambria Math"/>
            </w:rPr>
            <m:t>VLIC_EstViewRangeEnd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VINP_VehSpd_mps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0B010E99" w:rsidR="00AE190B" w:rsidRPr="00624E7E" w:rsidRDefault="00570E99" w:rsidP="00EB1DB1">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2FDF3222" w14:textId="4B0F2560" w:rsidR="00AE190B" w:rsidRDefault="00AE190B" w:rsidP="00AE190B">
      <w:pPr>
        <w:pStyle w:val="3"/>
      </w:pPr>
      <w:bookmarkStart w:id="20" w:name="_Toc114602534"/>
      <w:r>
        <w:rPr>
          <w:rFonts w:hint="eastAsia"/>
        </w:rPr>
        <w:lastRenderedPageBreak/>
        <w:t>LIC</w:t>
      </w:r>
      <w:r>
        <w:t>_SRDS_01_00</w:t>
      </w:r>
      <w:r w:rsidR="00B15BE7">
        <w:rPr>
          <w:rFonts w:hint="eastAsia"/>
        </w:rPr>
        <w:t>3</w:t>
      </w:r>
      <w:r>
        <w:tab/>
      </w:r>
      <w:r>
        <w:rPr>
          <w:rFonts w:hint="eastAsia"/>
        </w:rPr>
        <w:t>車道中心線資訊解析</w:t>
      </w:r>
      <w:bookmarkEnd w:id="20"/>
    </w:p>
    <w:p w14:paraId="20931DB1" w14:textId="77777777" w:rsidR="00AE190B" w:rsidRDefault="00AE190B" w:rsidP="00AE190B">
      <w:pPr>
        <w:pStyle w:val="a1"/>
        <w:ind w:left="360"/>
        <w:rPr>
          <w:lang w:eastAsia="zh-TW"/>
        </w:rPr>
      </w:pPr>
      <w:r>
        <w:rPr>
          <w:rFonts w:hint="eastAsia"/>
          <w:lang w:eastAsia="zh-TW"/>
        </w:rPr>
        <w:t>依據左右車道線有效旗標資訊與左右車道曲率</w:t>
      </w:r>
      <w:proofErr w:type="gramStart"/>
      <w:r>
        <w:rPr>
          <w:rFonts w:hint="eastAsia"/>
          <w:lang w:eastAsia="zh-TW"/>
        </w:rPr>
        <w:t>的差值</w:t>
      </w:r>
      <w:proofErr w:type="gramEnd"/>
      <w:r>
        <w:rPr>
          <w:rFonts w:hint="eastAsia"/>
          <w:lang w:eastAsia="zh-TW"/>
        </w:rPr>
        <w:t>，將車道中心線資訊進入不同的計算模式下輸出。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424C8ED3" w:rsidR="00AE190B" w:rsidRDefault="00AE190B" w:rsidP="0095527E">
      <w:pPr>
        <w:pStyle w:val="a1"/>
        <w:ind w:left="360"/>
        <w:jc w:val="center"/>
        <w:rPr>
          <w:lang w:eastAsia="zh-TW"/>
        </w:rPr>
      </w:pPr>
      <w:r>
        <w:rPr>
          <w:lang w:eastAsia="zh-TW"/>
        </w:rPr>
        <w:t xml:space="preserve">Figure </w:t>
      </w:r>
      <w:r w:rsidR="00687379">
        <w:fldChar w:fldCharType="begin"/>
      </w:r>
      <w:r w:rsidR="00687379">
        <w:rPr>
          <w:lang w:eastAsia="zh-TW"/>
        </w:rPr>
        <w:instrText xml:space="preserve"> STYLEREF 1 \s </w:instrText>
      </w:r>
      <w:r w:rsidR="00687379">
        <w:fldChar w:fldCharType="separate"/>
      </w:r>
      <w:r w:rsidR="0045262B">
        <w:rPr>
          <w:noProof/>
          <w:lang w:eastAsia="zh-TW"/>
        </w:rPr>
        <w:t>3</w:t>
      </w:r>
      <w:r w:rsidR="00687379">
        <w:fldChar w:fldCharType="end"/>
      </w:r>
      <w:r w:rsidR="00687379">
        <w:rPr>
          <w:lang w:eastAsia="zh-TW"/>
        </w:rPr>
        <w:noBreakHyphen/>
      </w:r>
      <w:r w:rsidR="00687379">
        <w:fldChar w:fldCharType="begin"/>
      </w:r>
      <w:r w:rsidR="00687379">
        <w:rPr>
          <w:lang w:eastAsia="zh-TW"/>
        </w:rPr>
        <w:instrText xml:space="preserve"> SEQ Figure \* ARABIC \s 1 </w:instrText>
      </w:r>
      <w:r w:rsidR="00687379">
        <w:fldChar w:fldCharType="separate"/>
      </w:r>
      <w:r w:rsidR="0045262B">
        <w:rPr>
          <w:noProof/>
          <w:lang w:eastAsia="zh-TW"/>
        </w:rPr>
        <w:t>7</w:t>
      </w:r>
      <w:r w:rsidR="00687379">
        <w:fldChar w:fldCharType="end"/>
      </w:r>
      <w:r>
        <w:rPr>
          <w:rFonts w:hint="eastAsia"/>
          <w:lang w:eastAsia="zh-TW"/>
        </w:rPr>
        <w:t xml:space="preserve"> </w:t>
      </w:r>
      <w:r>
        <w:rPr>
          <w:noProof/>
          <w:lang w:eastAsia="zh-TW"/>
        </w:rPr>
        <w:t xml:space="preserve"> </w:t>
      </w:r>
      <w:r>
        <w:rPr>
          <w:rFonts w:hint="eastAsia"/>
          <w:lang w:eastAsia="zh-TW"/>
        </w:rPr>
        <w:t>車道中心線</w:t>
      </w:r>
      <w:r>
        <w:rPr>
          <w:rFonts w:hint="eastAsia"/>
          <w:noProof/>
          <w:lang w:eastAsia="zh-TW"/>
        </w:rPr>
        <w:t>狀態流程圖</w:t>
      </w:r>
    </w:p>
    <w:p w14:paraId="508C447F" w14:textId="2598C521" w:rsidR="00AE190B" w:rsidRDefault="00AE190B" w:rsidP="00AE190B">
      <w:pPr>
        <w:pStyle w:val="a1"/>
        <w:rPr>
          <w:lang w:eastAsia="zh-TW"/>
        </w:rPr>
      </w:pPr>
    </w:p>
    <w:p w14:paraId="70CF4E5D" w14:textId="301B4B56" w:rsidR="006D224D" w:rsidRDefault="006D224D" w:rsidP="00AE190B">
      <w:pPr>
        <w:pStyle w:val="a1"/>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代表不同的狀態，以下將不同的SW C</w:t>
      </w:r>
      <w:r>
        <w:rPr>
          <w:lang w:eastAsia="zh-TW"/>
        </w:rPr>
        <w:t>a</w:t>
      </w:r>
      <w:r>
        <w:rPr>
          <w:rFonts w:hint="eastAsia"/>
          <w:lang w:eastAsia="zh-TW"/>
        </w:rPr>
        <w:t>s</w:t>
      </w:r>
      <w:r>
        <w:rPr>
          <w:lang w:eastAsia="zh-TW"/>
        </w:rPr>
        <w:t>e</w:t>
      </w:r>
      <w:r>
        <w:rPr>
          <w:rFonts w:hint="eastAsia"/>
          <w:lang w:eastAsia="zh-TW"/>
        </w:rPr>
        <w:t>分別作介紹:</w:t>
      </w:r>
    </w:p>
    <w:p w14:paraId="335A2A33" w14:textId="77777777" w:rsidR="006D224D" w:rsidRDefault="006D224D" w:rsidP="00AE190B">
      <w:pPr>
        <w:pStyle w:val="a1"/>
        <w:rPr>
          <w:lang w:eastAsia="zh-TW"/>
        </w:rPr>
      </w:pPr>
    </w:p>
    <w:p w14:paraId="302C9C1F" w14:textId="7A412452"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77777777" w:rsidR="00AE190B" w:rsidRDefault="00AE190B" w:rsidP="00AE190B">
      <w:pPr>
        <w:pStyle w:val="a1"/>
        <w:keepNext/>
        <w:ind w:left="360"/>
        <w:jc w:val="center"/>
      </w:pPr>
      <w:r w:rsidRPr="00C905B1">
        <w:rPr>
          <w:noProof/>
          <w:lang w:eastAsia="zh-TW"/>
        </w:rPr>
        <w:lastRenderedPageBreak/>
        <w:drawing>
          <wp:inline distT="0" distB="0" distL="0" distR="0" wp14:anchorId="53DE852D" wp14:editId="1AA7EBA9">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489" cy="3420000"/>
                    </a:xfrm>
                    <a:prstGeom prst="rect">
                      <a:avLst/>
                    </a:prstGeom>
                  </pic:spPr>
                </pic:pic>
              </a:graphicData>
            </a:graphic>
          </wp:inline>
        </w:drawing>
      </w:r>
    </w:p>
    <w:p w14:paraId="7FB72A1B" w14:textId="056A2842"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8</w:t>
      </w:r>
      <w:r w:rsidR="00687379">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268F0A7E"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VINP_LaneC0L_m+VINP_LaneC0R_m</m:t>
              </m:r>
            </m:e>
          </m:d>
          <m:r>
            <m:rPr>
              <m:sty m:val="p"/>
            </m:rPr>
            <w:rPr>
              <w:rFonts w:ascii="Cambria Math" w:hAnsi="Cambria Math"/>
              <w:szCs w:val="24"/>
            </w:rPr>
            <m:t>*0.5</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009FD2E9"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m:t>
          </m:r>
          <m:d>
            <m:dPr>
              <m:ctrlPr>
                <w:rPr>
                  <w:rFonts w:ascii="Cambria Math" w:hAnsi="Cambria Math"/>
                  <w:szCs w:val="24"/>
                </w:rPr>
              </m:ctrlPr>
            </m:dPr>
            <m:e>
              <m:r>
                <m:rPr>
                  <m:sty m:val="p"/>
                </m:rPr>
                <w:rPr>
                  <w:rFonts w:ascii="Cambria Math" w:hAnsi="Cambria Math"/>
                  <w:szCs w:val="24"/>
                </w:rPr>
                <m:t>VINP_LaneC1L_rad+VINP_LaneC1R_rad</m:t>
              </m:r>
            </m:e>
          </m:d>
          <m:r>
            <m:rPr>
              <m:sty m:val="p"/>
            </m:rPr>
            <w:rPr>
              <w:rFonts w:ascii="Cambria Math" w:hAnsi="Cambria Math"/>
              <w:szCs w:val="24"/>
            </w:rPr>
            <m:t>*0.5</m:t>
          </m:r>
        </m:oMath>
      </m:oMathPara>
    </w:p>
    <w:p w14:paraId="47365619" w14:textId="77777777" w:rsidR="00AE190B" w:rsidRDefault="00AE190B" w:rsidP="00AE190B">
      <w:pPr>
        <w:pStyle w:val="a1"/>
        <w:ind w:left="360"/>
        <w:rPr>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37ED0CB3"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VLIC_CenterLineC2_rat=</m:t>
          </m:r>
          <m:d>
            <m:dPr>
              <m:ctrlPr>
                <w:rPr>
                  <w:rFonts w:ascii="Cambria Math" w:hAnsi="Cambria Math"/>
                  <w:szCs w:val="24"/>
                </w:rPr>
              </m:ctrlPr>
            </m:dPr>
            <m:e>
              <m:r>
                <m:rPr>
                  <m:sty m:val="p"/>
                </m:rPr>
                <w:rPr>
                  <w:rFonts w:ascii="Cambria Math" w:hAnsi="Cambria Math"/>
                  <w:szCs w:val="24"/>
                </w:rPr>
                <m:t>VINP_LaneC2L_rat+VINP_LaneC2R_rat</m:t>
              </m:r>
            </m:e>
          </m:d>
          <m:r>
            <m:rPr>
              <m:sty m:val="p"/>
            </m:rPr>
            <w:rPr>
              <w:rFonts w:ascii="Cambria Math" w:hAnsi="Cambria Math"/>
              <w:szCs w:val="24"/>
            </w:rPr>
            <m:t>*0.5</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3BEA64E8"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VLIC_CenterLineC3_rat=</m:t>
          </m:r>
          <m:d>
            <m:dPr>
              <m:ctrlPr>
                <w:rPr>
                  <w:rFonts w:ascii="Cambria Math" w:hAnsi="Cambria Math"/>
                  <w:szCs w:val="24"/>
                </w:rPr>
              </m:ctrlPr>
            </m:dPr>
            <m:e>
              <m:r>
                <m:rPr>
                  <m:sty m:val="p"/>
                </m:rPr>
                <w:rPr>
                  <w:rFonts w:ascii="Cambria Math" w:hAnsi="Cambria Math"/>
                  <w:szCs w:val="24"/>
                </w:rPr>
                <m:t>VINP_LaneC3L_rat+VINP_LaneC3R_rat</m:t>
              </m:r>
            </m:e>
          </m:d>
          <m:r>
            <m:rPr>
              <m:sty m:val="p"/>
            </m:rPr>
            <w:rPr>
              <w:rFonts w:ascii="Cambria Math" w:hAnsi="Cambria Math"/>
              <w:szCs w:val="24"/>
            </w:rPr>
            <m:t>*0.5</m:t>
          </m:r>
        </m:oMath>
      </m:oMathPara>
    </w:p>
    <w:p w14:paraId="428922EC" w14:textId="77777777" w:rsidR="00AE190B" w:rsidRPr="005F5589" w:rsidRDefault="00AE190B" w:rsidP="00AE190B">
      <w:pPr>
        <w:pStyle w:val="a1"/>
        <w:ind w:left="360"/>
        <w:jc w:val="center"/>
        <w:rPr>
          <w:lang w:eastAsia="zh-TW"/>
        </w:rPr>
      </w:pPr>
    </w:p>
    <w:p w14:paraId="220D9BB1" w14:textId="77777777" w:rsidR="00AE190B" w:rsidRDefault="00AE190B" w:rsidP="00AE190B">
      <w:pPr>
        <w:pStyle w:val="a1"/>
        <w:ind w:left="360"/>
        <w:rPr>
          <w:lang w:eastAsia="zh-TW"/>
        </w:rPr>
      </w:pPr>
    </w:p>
    <w:p w14:paraId="7F1A949D" w14:textId="499B8511" w:rsidR="00AE190B" w:rsidRDefault="00AE190B" w:rsidP="00AE190B">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39C43788" w14:textId="77777777" w:rsidR="00AE190B" w:rsidRDefault="00AE190B" w:rsidP="00AE190B">
      <w:pPr>
        <w:pStyle w:val="a1"/>
        <w:keepNext/>
        <w:ind w:left="360"/>
        <w:jc w:val="center"/>
      </w:pPr>
      <w:r w:rsidRPr="00C905B1">
        <w:rPr>
          <w:noProof/>
        </w:rPr>
        <w:lastRenderedPageBreak/>
        <w:drawing>
          <wp:inline distT="0" distB="0" distL="0" distR="0" wp14:anchorId="370883D8" wp14:editId="5CB6B9F4">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619" cy="2860495"/>
                    </a:xfrm>
                    <a:prstGeom prst="rect">
                      <a:avLst/>
                    </a:prstGeom>
                  </pic:spPr>
                </pic:pic>
              </a:graphicData>
            </a:graphic>
          </wp:inline>
        </w:drawing>
      </w:r>
    </w:p>
    <w:p w14:paraId="379336D8" w14:textId="274AC0E6"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9</w:t>
      </w:r>
      <w:r w:rsidR="00687379">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4A79B98F"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VLIC_CenterLineC0_m=</m:t>
          </m:r>
          <m:d>
            <m:dPr>
              <m:ctrlPr>
                <w:rPr>
                  <w:rFonts w:ascii="Cambria Math" w:hAnsi="Cambria Math"/>
                  <w:szCs w:val="24"/>
                </w:rPr>
              </m:ctrlPr>
            </m:dPr>
            <m:e>
              <m:r>
                <m:rPr>
                  <m:sty m:val="p"/>
                </m:rPr>
                <w:rPr>
                  <w:rFonts w:ascii="Cambria Math" w:hAnsi="Cambria Math"/>
                  <w:szCs w:val="24"/>
                </w:rPr>
                <m:t>2*VINP_LaneC0R_m+VLIC_LaneWidth_m</m:t>
              </m:r>
            </m:e>
          </m:d>
          <m:r>
            <m:rPr>
              <m:sty m:val="p"/>
            </m:rPr>
            <w:rPr>
              <w:rFonts w:ascii="Cambria Math" w:hAnsi="Cambria Math"/>
              <w:szCs w:val="24"/>
            </w:rPr>
            <m:t>*0.5</m:t>
          </m:r>
        </m:oMath>
      </m:oMathPara>
    </w:p>
    <w:p w14:paraId="3EBDAC15" w14:textId="77777777" w:rsidR="00AE190B" w:rsidRDefault="00AE190B" w:rsidP="00AE190B">
      <w:pPr>
        <w:pStyle w:val="a1"/>
        <w:ind w:left="360"/>
        <w:rPr>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6E248276"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VLIC_CenterLineC1_rad=VINP_LaneC1R_rad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6F5A6EB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VLIC_CenterLineC2_rat=VINP_LaneC2R_rat</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3A401A54" w:rsidR="00AE190B" w:rsidRPr="009A71B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VLIC_CenterLineC3_rat=VINP_LaneC3R_rat</m:t>
          </m:r>
        </m:oMath>
      </m:oMathPara>
    </w:p>
    <w:p w14:paraId="7D38BC40" w14:textId="77777777" w:rsidR="009A71B8" w:rsidRPr="009A71B8" w:rsidRDefault="009A71B8" w:rsidP="00AE190B">
      <w:pPr>
        <w:pStyle w:val="a1"/>
        <w:ind w:left="360"/>
        <w:rPr>
          <w:rFonts w:ascii="Cambria Math" w:hAnsi="Cambria Math"/>
          <w:szCs w:val="24"/>
        </w:rPr>
      </w:pPr>
    </w:p>
    <w:p w14:paraId="124A868B" w14:textId="7AB98145" w:rsidR="009A71B8" w:rsidRDefault="009A71B8" w:rsidP="00AE190B">
      <w:pPr>
        <w:pStyle w:val="a1"/>
        <w:ind w:left="360"/>
        <w:rPr>
          <w:lang w:eastAsia="zh-TW"/>
        </w:rPr>
      </w:pPr>
      <w:r>
        <w:rPr>
          <w:rFonts w:ascii="Cambria Math" w:hAnsi="Cambria Math" w:hint="eastAsia"/>
          <w:szCs w:val="24"/>
          <w:lang w:eastAsia="zh-TW"/>
        </w:rPr>
        <w:t>其中</w:t>
      </w:r>
      <w:r>
        <w:rPr>
          <w:rFonts w:hint="eastAsia"/>
          <w:lang w:eastAsia="zh-TW"/>
        </w:rPr>
        <w:t>車道寬度算法如下:</w:t>
      </w:r>
    </w:p>
    <w:p w14:paraId="39A13338" w14:textId="68EF8B78" w:rsidR="009A71B8" w:rsidRDefault="007619E9" w:rsidP="00AE190B">
      <w:pPr>
        <w:pStyle w:val="a1"/>
        <w:ind w:left="360"/>
        <w:rPr>
          <w:lang w:eastAsia="zh-TW"/>
        </w:rPr>
      </w:pPr>
      <w:r>
        <w:rPr>
          <w:rFonts w:hint="eastAsia"/>
          <w:lang w:eastAsia="zh-TW"/>
        </w:rPr>
        <w:t xml:space="preserve">IF </w:t>
      </w:r>
      <w:proofErr w:type="spellStart"/>
      <w:r w:rsidR="009A71B8">
        <w:t>V</w:t>
      </w:r>
      <w:r w:rsidR="006B63F3">
        <w:t>LIC</w:t>
      </w:r>
      <w:r w:rsidR="009A71B8">
        <w:t>_LeftLaneAvail_flg</w:t>
      </w:r>
      <w:proofErr w:type="spellEnd"/>
      <w:r>
        <w:rPr>
          <w:rFonts w:hint="eastAsia"/>
          <w:lang w:eastAsia="zh-TW"/>
        </w:rPr>
        <w:t xml:space="preserve"> == 0 OR </w:t>
      </w:r>
      <w:proofErr w:type="spellStart"/>
      <w:r>
        <w:t>V</w:t>
      </w:r>
      <w:r w:rsidR="006B63F3">
        <w:t>LIC</w:t>
      </w:r>
      <w:r>
        <w:t>_RightLaneAvail</w:t>
      </w:r>
      <w:proofErr w:type="spellEnd"/>
      <w:r>
        <w:t xml:space="preserve"> </w:t>
      </w:r>
      <w:proofErr w:type="spellStart"/>
      <w:r>
        <w:t>flg</w:t>
      </w:r>
      <w:proofErr w:type="spellEnd"/>
      <w:r>
        <w:rPr>
          <w:rFonts w:hint="eastAsia"/>
          <w:lang w:eastAsia="zh-TW"/>
        </w:rPr>
        <w:t xml:space="preserve"> == 0</w:t>
      </w:r>
    </w:p>
    <w:p w14:paraId="08053723" w14:textId="5FC5E7A1" w:rsidR="009A71B8" w:rsidRDefault="007619E9" w:rsidP="00AE190B">
      <w:pPr>
        <w:pStyle w:val="a1"/>
        <w:ind w:left="360"/>
        <w:rPr>
          <w:szCs w:val="24"/>
          <w:lang w:eastAsia="zh-TW"/>
        </w:rPr>
      </w:pPr>
      <w:r>
        <w:rPr>
          <w:rFonts w:hint="eastAsia"/>
          <w:szCs w:val="24"/>
          <w:lang w:eastAsia="zh-TW"/>
        </w:rPr>
        <w:t xml:space="preserve">THEN  </w:t>
      </w:r>
      <m:oMath>
        <m:r>
          <m:rPr>
            <m:sty m:val="p"/>
          </m:rPr>
          <w:rPr>
            <w:rFonts w:ascii="Cambria Math" w:hAnsi="Cambria Math"/>
            <w:szCs w:val="24"/>
          </w:rPr>
          <m:t>VLIC_LaneWidth_m</m:t>
        </m:r>
        <m:r>
          <m:rPr>
            <m:sty m:val="p"/>
          </m:rPr>
          <w:rPr>
            <w:rFonts w:ascii="Cambria Math" w:hAnsi="Cambria Math" w:hint="eastAsia"/>
            <w:szCs w:val="24"/>
            <w:lang w:eastAsia="zh-TW"/>
          </w:rPr>
          <m:t xml:space="preserve"> =DELAY(</m:t>
        </m:r>
        <m:r>
          <m:rPr>
            <m:sty m:val="p"/>
          </m:rPr>
          <w:rPr>
            <w:rFonts w:ascii="Cambria Math" w:hAnsi="Cambria Math"/>
            <w:szCs w:val="24"/>
          </w:rPr>
          <m:t>VLIC_LaneWidth_m</m:t>
        </m:r>
        <m:r>
          <m:rPr>
            <m:sty m:val="p"/>
          </m:rPr>
          <w:rPr>
            <w:rFonts w:ascii="Cambria Math" w:hAnsi="Cambria Math" w:hint="eastAsia"/>
            <w:szCs w:val="24"/>
            <w:lang w:eastAsia="zh-TW"/>
          </w:rPr>
          <m:t>)</m:t>
        </m:r>
      </m:oMath>
    </w:p>
    <w:p w14:paraId="54AAB95C" w14:textId="1EDBD34C" w:rsidR="007619E9" w:rsidRPr="007619E9" w:rsidRDefault="007619E9" w:rsidP="00AE190B">
      <w:pPr>
        <w:pStyle w:val="a1"/>
        <w:ind w:left="360"/>
        <w:rPr>
          <w:rFonts w:ascii="Cambria Math" w:hAnsi="Cambria Math"/>
          <w:szCs w:val="24"/>
        </w:rPr>
      </w:pPr>
      <w:r>
        <w:rPr>
          <w:rFonts w:hint="eastAsia"/>
          <w:szCs w:val="24"/>
          <w:lang w:eastAsia="zh-TW"/>
        </w:rPr>
        <w:t xml:space="preserve">ELSE  </w:t>
      </w:r>
      <m:oMath>
        <m:r>
          <m:rPr>
            <m:sty m:val="p"/>
          </m:rPr>
          <w:rPr>
            <w:rFonts w:ascii="Cambria Math" w:hAnsi="Cambria Math"/>
            <w:szCs w:val="24"/>
          </w:rPr>
          <m:t>VLIC_LaneWidth_m</m:t>
        </m:r>
        <m:r>
          <m:rPr>
            <m:sty m:val="p"/>
          </m:rPr>
          <w:rPr>
            <w:rFonts w:ascii="Cambria Math" w:hAnsi="Cambria Math" w:hint="eastAsia"/>
            <w:szCs w:val="24"/>
            <w:lang w:eastAsia="zh-TW"/>
          </w:rPr>
          <m:t xml:space="preserve"> =</m:t>
        </m:r>
        <m:r>
          <m:rPr>
            <m:sty m:val="p"/>
          </m:rPr>
          <w:rPr>
            <w:rFonts w:ascii="Cambria Math" w:hAnsi="Cambria Math"/>
          </w:rPr>
          <m:t>VINP_LaneC0L_m</m:t>
        </m:r>
        <m:r>
          <m:rPr>
            <m:sty m:val="p"/>
          </m:rPr>
          <w:rPr>
            <w:rFonts w:ascii="MS Gothic" w:eastAsia="MS Gothic" w:hAnsi="MS Gothic" w:cs="MS Gothic" w:hint="eastAsia"/>
            <w:lang w:eastAsia="zh-TW"/>
          </w:rPr>
          <m:t>-</m:t>
        </m:r>
        <m:r>
          <m:rPr>
            <m:sty m:val="p"/>
          </m:rPr>
          <w:rPr>
            <w:rFonts w:ascii="Cambria Math" w:hAnsi="Cambria Math"/>
          </w:rPr>
          <m:t>VINP_LaneC0R_m</m:t>
        </m:r>
      </m:oMath>
    </w:p>
    <w:p w14:paraId="249836AC" w14:textId="77777777" w:rsidR="009A71B8" w:rsidRDefault="009A71B8" w:rsidP="00AE190B">
      <w:pPr>
        <w:pStyle w:val="a1"/>
        <w:rPr>
          <w:lang w:eastAsia="zh-TW"/>
        </w:rPr>
      </w:pPr>
    </w:p>
    <w:p w14:paraId="1A188557" w14:textId="77777777" w:rsidR="00AE190B" w:rsidRDefault="00AE190B" w:rsidP="00AE190B">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77777777" w:rsidR="00AE190B" w:rsidRDefault="00AE190B" w:rsidP="00AE190B">
      <w:pPr>
        <w:pStyle w:val="a1"/>
        <w:keepNext/>
        <w:ind w:left="360"/>
        <w:jc w:val="center"/>
      </w:pPr>
      <w:r w:rsidRPr="00C905B1">
        <w:rPr>
          <w:noProof/>
        </w:rPr>
        <w:lastRenderedPageBreak/>
        <w:drawing>
          <wp:inline distT="0" distB="0" distL="0" distR="0" wp14:anchorId="6908A03A" wp14:editId="0AF7C211">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838" cy="2844000"/>
                    </a:xfrm>
                    <a:prstGeom prst="rect">
                      <a:avLst/>
                    </a:prstGeom>
                  </pic:spPr>
                </pic:pic>
              </a:graphicData>
            </a:graphic>
          </wp:inline>
        </w:drawing>
      </w:r>
    </w:p>
    <w:p w14:paraId="198CBA6C" w14:textId="4E140539"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10</w:t>
      </w:r>
      <w:r w:rsidR="00687379">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2596674E"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VLIC_CenterLineC0_m=</m:t>
          </m:r>
          <m:d>
            <m:dPr>
              <m:ctrlPr>
                <w:rPr>
                  <w:rFonts w:ascii="Cambria Math" w:hAnsi="Cambria Math"/>
                  <w:szCs w:val="24"/>
                </w:rPr>
              </m:ctrlPr>
            </m:dPr>
            <m:e>
              <m:r>
                <m:rPr>
                  <m:sty m:val="p"/>
                </m:rPr>
                <w:rPr>
                  <w:rFonts w:ascii="Cambria Math" w:hAnsi="Cambria Math"/>
                  <w:szCs w:val="24"/>
                </w:rPr>
                <m:t>2*VINP_LaneC0</m:t>
              </m:r>
              <m:r>
                <m:rPr>
                  <m:sty m:val="p"/>
                </m:rPr>
                <w:rPr>
                  <w:rFonts w:ascii="Cambria Math" w:hAnsi="Cambria Math" w:hint="eastAsia"/>
                  <w:szCs w:val="24"/>
                </w:rPr>
                <m:t>L</m:t>
              </m:r>
              <m:r>
                <m:rPr>
                  <m:sty m:val="p"/>
                </m:rPr>
                <w:rPr>
                  <w:rFonts w:ascii="Cambria Math" w:hAnsi="Cambria Math"/>
                  <w:szCs w:val="24"/>
                </w:rPr>
                <m:t>_m-VLIC_LaneWidth_m</m:t>
              </m:r>
            </m:e>
          </m:d>
          <m:r>
            <m:rPr>
              <m:sty m:val="p"/>
            </m:rPr>
            <w:rPr>
              <w:rFonts w:ascii="Cambria Math" w:hAnsi="Cambria Math"/>
              <w:szCs w:val="24"/>
            </w:rPr>
            <m:t>*0.5</m:t>
          </m:r>
        </m:oMath>
      </m:oMathPara>
    </w:p>
    <w:p w14:paraId="101892DD" w14:textId="77777777" w:rsidR="00AE190B" w:rsidRPr="00677D70" w:rsidRDefault="00AE190B" w:rsidP="00AE190B">
      <w:pPr>
        <w:pStyle w:val="a1"/>
        <w:ind w:leftChars="177" w:left="425"/>
        <w:rPr>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B1A8DDB"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VLIC_CenterLineC1_rad=VINP_LaneC1L_rad</m:t>
          </m:r>
        </m:oMath>
      </m:oMathPara>
    </w:p>
    <w:p w14:paraId="2449B652" w14:textId="77777777" w:rsidR="00AE190B" w:rsidRPr="0075127F" w:rsidRDefault="00AE190B" w:rsidP="00AE190B">
      <w:pPr>
        <w:pStyle w:val="a1"/>
        <w:spacing w:beforeLines="50" w:before="120"/>
        <w:ind w:leftChars="177" w:left="425"/>
        <w:rPr>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3C73506A"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VLIC_CenterLineC2_rat=VINP_LaneC2L_rat</m:t>
          </m:r>
        </m:oMath>
      </m:oMathPara>
    </w:p>
    <w:p w14:paraId="0EFF8FA5" w14:textId="77777777" w:rsidR="00AE190B" w:rsidRPr="0075127F" w:rsidRDefault="00AE190B" w:rsidP="00AE190B">
      <w:pPr>
        <w:pStyle w:val="a1"/>
        <w:spacing w:beforeLines="50" w:before="120"/>
        <w:ind w:leftChars="177" w:left="425"/>
        <w:rPr>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7DFB874E" w:rsidR="00AE190B" w:rsidRPr="00677D70" w:rsidRDefault="00AE190B" w:rsidP="00AE190B">
      <w:pPr>
        <w:pStyle w:val="a1"/>
        <w:ind w:left="360"/>
        <w:rPr>
          <w:lang w:eastAsia="zh-TW"/>
        </w:rPr>
      </w:pPr>
      <m:oMathPara>
        <m:oMathParaPr>
          <m:jc m:val="center"/>
        </m:oMathParaPr>
        <m:oMath>
          <m:r>
            <m:rPr>
              <m:sty m:val="p"/>
            </m:rPr>
            <w:rPr>
              <w:rFonts w:ascii="Cambria Math" w:hAnsi="Cambria Math"/>
              <w:szCs w:val="24"/>
            </w:rPr>
            <m:t>VLIC</m:t>
          </m:r>
          <m:r>
            <m:rPr>
              <m:sty m:val="p"/>
            </m:rPr>
            <w:rPr>
              <w:rFonts w:ascii="Cambria Math" w:hAnsi="Cambria Math"/>
              <w:lang w:eastAsia="zh-TW"/>
            </w:rPr>
            <m:t>_CenterLineC3_rat=VINP_LaneC3L_rat</m:t>
          </m:r>
        </m:oMath>
      </m:oMathPara>
    </w:p>
    <w:p w14:paraId="15EE22CD" w14:textId="77777777" w:rsidR="00AE190B" w:rsidRDefault="00AE190B" w:rsidP="00AE190B">
      <w:pPr>
        <w:pStyle w:val="a1"/>
        <w:rPr>
          <w:lang w:eastAsia="zh-TW"/>
        </w:rPr>
      </w:pPr>
    </w:p>
    <w:p w14:paraId="6BB9DF59" w14:textId="77777777"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54BA411B" w14:textId="77777777" w:rsidR="00AE190B" w:rsidRDefault="00AE190B" w:rsidP="00AE190B">
      <w:pPr>
        <w:pStyle w:val="a1"/>
        <w:keepNext/>
        <w:ind w:left="360"/>
        <w:jc w:val="center"/>
      </w:pPr>
      <w:r w:rsidRPr="00C905B1">
        <w:rPr>
          <w:noProof/>
        </w:rPr>
        <w:lastRenderedPageBreak/>
        <w:drawing>
          <wp:inline distT="0" distB="0" distL="0" distR="0" wp14:anchorId="5DDCB65A" wp14:editId="774C9307">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87" cy="3420000"/>
                    </a:xfrm>
                    <a:prstGeom prst="rect">
                      <a:avLst/>
                    </a:prstGeom>
                  </pic:spPr>
                </pic:pic>
              </a:graphicData>
            </a:graphic>
          </wp:inline>
        </w:drawing>
      </w:r>
    </w:p>
    <w:p w14:paraId="086098AE" w14:textId="77F079A0" w:rsidR="00AE190B" w:rsidRPr="00C905B1"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11</w:t>
      </w:r>
      <w:r w:rsidR="00687379">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753039F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VLIC_CenterLineC0_m=</m:t>
          </m:r>
          <m:d>
            <m:dPr>
              <m:ctrlPr>
                <w:rPr>
                  <w:rFonts w:ascii="Cambria Math" w:hAnsi="Cambria Math"/>
                  <w:lang w:eastAsia="zh-TW"/>
                </w:rPr>
              </m:ctrlPr>
            </m:dPr>
            <m:e>
              <m:r>
                <m:rPr>
                  <m:sty m:val="p"/>
                </m:rPr>
                <w:rPr>
                  <w:rFonts w:ascii="Cambria Math" w:hAnsi="Cambria Math"/>
                  <w:lang w:eastAsia="zh-TW"/>
                </w:rPr>
                <m:t>VINP_EstLaneC0L_m+VINP_EstLaneC0R_m</m:t>
              </m:r>
            </m:e>
          </m:d>
          <m:r>
            <m:rPr>
              <m:sty m:val="p"/>
            </m:rPr>
            <w:rPr>
              <w:rFonts w:ascii="Cambria Math" w:hAnsi="Cambria Math"/>
              <w:lang w:eastAsia="zh-TW"/>
            </w:rPr>
            <m:t>*0.5</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21FB2618"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VLIC_CenterLineC1_rad=</m:t>
          </m:r>
          <m:d>
            <m:dPr>
              <m:ctrlPr>
                <w:rPr>
                  <w:rFonts w:ascii="Cambria Math" w:hAnsi="Cambria Math"/>
                  <w:lang w:eastAsia="zh-TW"/>
                </w:rPr>
              </m:ctrlPr>
            </m:dPr>
            <m:e>
              <m:r>
                <m:rPr>
                  <m:sty m:val="p"/>
                </m:rPr>
                <w:rPr>
                  <w:rFonts w:ascii="Cambria Math" w:hAnsi="Cambria Math"/>
                  <w:lang w:eastAsia="zh-TW"/>
                </w:rPr>
                <m:t>VINP_EstLaneC1L_rad+VINP_EstLaneC1R_rad</m:t>
              </m:r>
            </m:e>
          </m:d>
          <m:r>
            <m:rPr>
              <m:sty m:val="p"/>
            </m:rPr>
            <w:rPr>
              <w:rFonts w:ascii="Cambria Math" w:hAnsi="Cambria Math"/>
              <w:lang w:eastAsia="zh-TW"/>
            </w:rPr>
            <m:t>*0.5</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4FC5D37B"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VLIC_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VINP_EstLaneC2L_rat+VINP_EstLaneC2R_rat</m:t>
              </m:r>
            </m:e>
          </m:d>
          <m:r>
            <m:rPr>
              <m:sty m:val="p"/>
            </m:rPr>
            <w:rPr>
              <w:rFonts w:ascii="Cambria Math" w:hAnsi="Cambria Math"/>
              <w:lang w:eastAsia="zh-TW"/>
            </w:rPr>
            <m:t>*0.5</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36A69516" w:rsidR="00AE190B" w:rsidRPr="00ED3086" w:rsidRDefault="00AE190B" w:rsidP="00AE190B">
      <w:pPr>
        <w:pStyle w:val="a1"/>
        <w:ind w:left="360"/>
        <w:rPr>
          <w:lang w:eastAsia="zh-TW"/>
        </w:rPr>
      </w:pPr>
      <m:oMathPara>
        <m:oMathParaPr>
          <m:jc m:val="left"/>
        </m:oMathParaPr>
        <m:oMath>
          <m:r>
            <m:rPr>
              <m:sty m:val="p"/>
            </m:rPr>
            <w:rPr>
              <w:rFonts w:ascii="Cambria Math" w:hAnsi="Cambria Math"/>
              <w:lang w:eastAsia="zh-TW"/>
            </w:rPr>
            <m:t>VLIC_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VINP_EstLaneC3L_rat+VINP_EstLaneC3R_rat</m:t>
              </m:r>
            </m:e>
          </m:d>
          <m:r>
            <m:rPr>
              <m:sty m:val="p"/>
            </m:rPr>
            <w:rPr>
              <w:rFonts w:ascii="Cambria Math" w:hAnsi="Cambria Math"/>
              <w:lang w:eastAsia="zh-TW"/>
            </w:rPr>
            <m:t>*0.5</m:t>
          </m:r>
        </m:oMath>
      </m:oMathPara>
    </w:p>
    <w:p w14:paraId="4F615610" w14:textId="77777777" w:rsidR="009A71B8" w:rsidRPr="009A71B8" w:rsidRDefault="009A71B8" w:rsidP="009A71B8">
      <w:pPr>
        <w:pStyle w:val="a1"/>
        <w:rPr>
          <w:lang w:eastAsia="zh-TW"/>
        </w:rPr>
      </w:pPr>
    </w:p>
    <w:p w14:paraId="242EF130" w14:textId="37FECD95" w:rsidR="00AE190B" w:rsidRPr="00466FA6" w:rsidRDefault="00AE190B" w:rsidP="00AE190B">
      <w:pPr>
        <w:pStyle w:val="3"/>
      </w:pPr>
      <w:bookmarkStart w:id="21" w:name="_Toc114602535"/>
      <w:r w:rsidRPr="00466FA6">
        <w:rPr>
          <w:rFonts w:hint="eastAsia"/>
        </w:rPr>
        <w:t>LIC</w:t>
      </w:r>
      <w:r w:rsidRPr="00466FA6">
        <w:t>_SRDS_01_00</w:t>
      </w:r>
      <w:r w:rsidR="00B15BE7">
        <w:rPr>
          <w:rFonts w:hint="eastAsia"/>
        </w:rPr>
        <w:t>4</w:t>
      </w:r>
      <w:r w:rsidRPr="00466FA6">
        <w:tab/>
      </w:r>
      <w:r w:rsidRPr="00466FA6">
        <w:rPr>
          <w:rFonts w:hint="eastAsia"/>
        </w:rPr>
        <w:t>左車道線資訊解析</w:t>
      </w:r>
      <w:bookmarkEnd w:id="21"/>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7777777" w:rsidR="00AE190B" w:rsidRDefault="00AE190B" w:rsidP="00AE190B">
      <w:pPr>
        <w:pStyle w:val="a1"/>
        <w:keepNext/>
        <w:jc w:val="center"/>
      </w:pPr>
      <w:r w:rsidRPr="005D27BF">
        <w:rPr>
          <w:noProof/>
          <w:lang w:eastAsia="zh-TW"/>
        </w:rPr>
        <w:lastRenderedPageBreak/>
        <w:drawing>
          <wp:inline distT="0" distB="0" distL="0" distR="0" wp14:anchorId="4FB168CE" wp14:editId="640E8B03">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303" cy="3266185"/>
                    </a:xfrm>
                    <a:prstGeom prst="rect">
                      <a:avLst/>
                    </a:prstGeom>
                  </pic:spPr>
                </pic:pic>
              </a:graphicData>
            </a:graphic>
          </wp:inline>
        </w:drawing>
      </w:r>
    </w:p>
    <w:p w14:paraId="01BBDF63" w14:textId="725229D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12</w:t>
      </w:r>
      <w:r w:rsidR="00687379">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77777777" w:rsidR="00AE190B" w:rsidRDefault="00AE190B" w:rsidP="00AE190B">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w:t>
      </w:r>
      <w:proofErr w:type="gramEnd"/>
      <w:r>
        <w:rPr>
          <w:rFonts w:hint="eastAsia"/>
          <w:lang w:eastAsia="zh-TW"/>
        </w:rPr>
        <w:t>道有效資訊為FALSE時，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3778CB0D" w:rsidR="00AE190B" w:rsidRDefault="003F2EDB" w:rsidP="00AE190B">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sidR="001F1C7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5D10EB3A" w14:textId="6223CFC7" w:rsidR="003F2EDB" w:rsidRDefault="00AE190B" w:rsidP="00AE190B">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_LeftLaneAvail_flg</w:t>
      </w:r>
      <w:proofErr w:type="spellEnd"/>
      <w:r>
        <w:rPr>
          <w:rFonts w:ascii="微軟正黑體" w:eastAsia="微軟正黑體" w:hAnsi="Times New Roman" w:cs="Arial" w:hint="eastAsia"/>
          <w:bCs/>
          <w:szCs w:val="32"/>
          <w:lang w:val="en-GB"/>
        </w:rPr>
        <w:t xml:space="preserve">==TRUE </w:t>
      </w:r>
    </w:p>
    <w:p w14:paraId="5474ABB8" w14:textId="40E50C2D"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9FCCFC2" w14:textId="59BFBAC4"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4814091" w14:textId="0987E1B9"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8872122" w14:textId="22498BAA"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0CB8010" w14:textId="77777777" w:rsidR="00A170FD" w:rsidRDefault="00A170FD" w:rsidP="00A170FD">
      <w:pPr>
        <w:pStyle w:val="Web"/>
        <w:spacing w:before="0" w:beforeAutospacing="0" w:after="0" w:afterAutospacing="0"/>
        <w:ind w:left="536"/>
        <w:rPr>
          <w:rFonts w:ascii="微軟正黑體" w:eastAsia="微軟正黑體" w:hAnsi="Times New Roman" w:cs="Arial"/>
          <w:bCs/>
          <w:szCs w:val="32"/>
          <w:lang w:val="en-GB" w:eastAsia="en-US"/>
        </w:rPr>
      </w:pPr>
    </w:p>
    <w:p w14:paraId="711BAC24" w14:textId="13605909" w:rsidR="003F2EDB" w:rsidRDefault="00AE190B" w:rsidP="00AE190B">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_LeftLaneAvail_flg</w:t>
      </w:r>
      <w:proofErr w:type="spellEnd"/>
      <w:r>
        <w:rPr>
          <w:rFonts w:ascii="微軟正黑體" w:eastAsia="微軟正黑體" w:hAnsi="Times New Roman" w:cs="Arial" w:hint="eastAsia"/>
          <w:bCs/>
          <w:szCs w:val="32"/>
          <w:lang w:val="en-GB"/>
        </w:rPr>
        <w:t xml:space="preserve">==FALSE </w:t>
      </w:r>
    </w:p>
    <w:p w14:paraId="1AECA22A" w14:textId="20A225CF"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B43361E" w14:textId="6DF31531"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9342844" w14:textId="57352656"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0106056" w14:textId="73404EEF"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01AC1E9" w14:textId="77777777" w:rsidR="00AE190B" w:rsidRPr="00A170FD" w:rsidRDefault="00AE190B" w:rsidP="00A170FD">
      <w:pPr>
        <w:pStyle w:val="Web"/>
        <w:spacing w:before="0" w:beforeAutospacing="0" w:after="0" w:afterAutospacing="0"/>
        <w:ind w:left="536"/>
        <w:rPr>
          <w:rFonts w:ascii="微軟正黑體" w:eastAsia="微軟正黑體" w:hAnsi="Times New Roman" w:cs="Arial"/>
          <w:bCs/>
          <w:szCs w:val="32"/>
          <w:lang w:val="en-GB" w:eastAsia="en-US"/>
        </w:rPr>
      </w:pPr>
    </w:p>
    <w:p w14:paraId="1D8DBBB9" w14:textId="58E2F86E" w:rsidR="00AE190B" w:rsidRDefault="00872C03" w:rsidP="00872C03">
      <w:pPr>
        <w:pStyle w:val="a1"/>
        <w:rPr>
          <w:lang w:eastAsia="zh-TW"/>
        </w:rPr>
      </w:pPr>
      <w:r>
        <w:rPr>
          <w:rFonts w:hint="eastAsia"/>
          <w:lang w:eastAsia="zh-TW"/>
        </w:rPr>
        <w:t>左車道線</w:t>
      </w:r>
      <w:r w:rsidR="006D224D">
        <w:rPr>
          <w:rFonts w:hint="eastAsia"/>
          <w:lang w:eastAsia="zh-TW"/>
        </w:rPr>
        <w:t>估測</w:t>
      </w:r>
      <w:r>
        <w:rPr>
          <w:rFonts w:hint="eastAsia"/>
          <w:lang w:eastAsia="zh-TW"/>
        </w:rPr>
        <w:t>資訊計算流程如下</w:t>
      </w:r>
      <w:r w:rsidR="00903089">
        <w:rPr>
          <w:rFonts w:hint="eastAsia"/>
          <w:lang w:eastAsia="zh-TW"/>
        </w:rPr>
        <w:t>:</w:t>
      </w:r>
    </w:p>
    <w:p w14:paraId="616764E6" w14:textId="3777ADCC" w:rsidR="00AE190B" w:rsidRDefault="002B3F54" w:rsidP="00872C03">
      <w:pPr>
        <w:spacing w:before="50" w:after="50" w:line="300" w:lineRule="auto"/>
        <w:jc w:val="both"/>
        <w:rPr>
          <w:lang w:eastAsia="zh-TW"/>
        </w:rPr>
      </w:pPr>
      <w:r>
        <w:rPr>
          <w:rFonts w:hint="eastAsia"/>
          <w:lang w:eastAsia="zh-TW"/>
        </w:rPr>
        <w:t>首先</w:t>
      </w:r>
      <w:r w:rsidR="00AE190B">
        <w:rPr>
          <w:rFonts w:hint="eastAsia"/>
          <w:lang w:eastAsia="zh-TW"/>
        </w:rPr>
        <w:t>依據使用相機左車道線資訊旗標判斷目前最佳左車道線資訊</w:t>
      </w:r>
      <w:r w:rsidR="00AE190B"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77777777" w:rsidR="00AE190B" w:rsidRDefault="00AE190B" w:rsidP="00872C03">
      <w:pPr>
        <w:pStyle w:val="a1"/>
        <w:keepNext/>
        <w:jc w:val="center"/>
      </w:pPr>
      <w:r w:rsidRPr="0001120D">
        <w:rPr>
          <w:noProof/>
          <w:lang w:eastAsia="zh-TW"/>
        </w:rPr>
        <w:drawing>
          <wp:inline distT="0" distB="0" distL="0" distR="0" wp14:anchorId="1CF7ECAD" wp14:editId="6E3F629D">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039" cy="2911402"/>
                    </a:xfrm>
                    <a:prstGeom prst="rect">
                      <a:avLst/>
                    </a:prstGeom>
                  </pic:spPr>
                </pic:pic>
              </a:graphicData>
            </a:graphic>
          </wp:inline>
        </w:drawing>
      </w:r>
    </w:p>
    <w:p w14:paraId="0C89B1F8" w14:textId="57EBFFAD"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13</w:t>
      </w:r>
      <w:r w:rsidR="00687379">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05396E44" w:rsidR="00AE190B" w:rsidRDefault="00AE190B" w:rsidP="00872C03">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w:t>
      </w:r>
      <w:r w:rsidR="002B3F54">
        <w:rPr>
          <w:rFonts w:hint="eastAsia"/>
          <w:lang w:eastAsia="zh-TW"/>
        </w:rPr>
        <w:t>當</w:t>
      </w:r>
      <w:r>
        <w:rPr>
          <w:rFonts w:hint="eastAsia"/>
          <w:lang w:eastAsia="zh-TW"/>
        </w:rPr>
        <w:t>使用相機車道線資訊旗標為FALSE時，則使用上一時刻估測之左車道線資訊作為最佳左車道線資訊</w:t>
      </w:r>
      <w:r w:rsidRPr="00414D6E">
        <w:rPr>
          <w:rFonts w:hint="eastAsia"/>
          <w:lang w:eastAsia="zh-TW"/>
        </w:rPr>
        <w:t>。</w:t>
      </w:r>
    </w:p>
    <w:p w14:paraId="1D451743" w14:textId="125EF349" w:rsidR="00AE190B" w:rsidRDefault="00561651" w:rsidP="00872C03">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003E0D33">
        <w:rPr>
          <w:rFonts w:hint="eastAsia"/>
          <w:b/>
          <w:lang w:eastAsia="zh-TW"/>
        </w:rPr>
        <w:t>旗標</w:t>
      </w:r>
      <w:r w:rsidR="00AE190B" w:rsidRPr="00E03C5C">
        <w:rPr>
          <w:rFonts w:hint="eastAsia"/>
          <w:b/>
          <w:bCs w:val="0"/>
          <w:lang w:eastAsia="zh-TW"/>
        </w:rPr>
        <w:t>判斷條件如下</w:t>
      </w:r>
      <w:r w:rsidR="00AE190B">
        <w:rPr>
          <w:rFonts w:hint="eastAsia"/>
          <w:b/>
          <w:bCs w:val="0"/>
          <w:lang w:eastAsia="zh-TW"/>
        </w:rPr>
        <w:t>:</w:t>
      </w:r>
    </w:p>
    <w:p w14:paraId="7E9A373C" w14:textId="4A3D9E5D" w:rsidR="00AE190B" w:rsidRDefault="005F6B10" w:rsidP="00872C03">
      <w:pPr>
        <w:pStyle w:val="aff"/>
        <w:spacing w:before="50" w:after="50" w:line="300" w:lineRule="auto"/>
        <w:ind w:leftChars="0" w:left="0"/>
        <w:jc w:val="both"/>
        <w:rPr>
          <w:lang w:eastAsia="zh-TW"/>
        </w:rPr>
      </w:pPr>
      <w:proofErr w:type="spellStart"/>
      <w:r>
        <w:t>VLIC_HLCnfdnceL_dat</w:t>
      </w:r>
      <w:proofErr w:type="spellEnd"/>
      <w:r w:rsidR="00AE190B">
        <w:rPr>
          <w:rFonts w:hint="eastAsia"/>
          <w:lang w:eastAsia="zh-TW"/>
        </w:rPr>
        <w:t xml:space="preserve"> </w:t>
      </w:r>
      <m:oMath>
        <m:r>
          <m:rPr>
            <m:sty m:val="p"/>
          </m:rPr>
          <w:rPr>
            <w:rFonts w:ascii="Cambria Math" w:hAnsi="Cambria Math"/>
            <w:lang w:eastAsia="zh-TW"/>
          </w:rPr>
          <m:t>≥</m:t>
        </m:r>
      </m:oMath>
      <w:r w:rsidR="00AE190B">
        <w:rPr>
          <w:rFonts w:hint="eastAsia"/>
          <w:lang w:eastAsia="zh-TW"/>
        </w:rPr>
        <w:t xml:space="preserve"> </w:t>
      </w:r>
      <w:r w:rsidR="00AE190B">
        <w:t>ENUM_LANEQUALITY_MEDIUM</w:t>
      </w:r>
    </w:p>
    <w:p w14:paraId="7D45E717" w14:textId="77777777" w:rsidR="00AE190B" w:rsidRDefault="00AE190B" w:rsidP="00872C03">
      <w:pPr>
        <w:pStyle w:val="aff"/>
        <w:spacing w:line="300" w:lineRule="auto"/>
        <w:ind w:leftChars="0" w:left="0"/>
        <w:jc w:val="both"/>
        <w:rPr>
          <w:lang w:eastAsia="zh-TW"/>
        </w:rPr>
      </w:pPr>
      <w:r>
        <w:rPr>
          <w:rFonts w:hint="eastAsia"/>
          <w:lang w:eastAsia="zh-TW"/>
        </w:rPr>
        <w:t>AND</w:t>
      </w:r>
    </w:p>
    <w:p w14:paraId="7DBF4594" w14:textId="6336910C" w:rsidR="00AE190B" w:rsidRDefault="00AE190B" w:rsidP="00872C03">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F95D8B">
        <w:rPr>
          <w:rFonts w:ascii="微軟正黑體" w:eastAsia="微軟正黑體" w:hAnsi="Times New Roman" w:cs="Arial"/>
          <w:bCs/>
          <w:szCs w:val="32"/>
          <w:lang w:val="en-GB" w:eastAsia="en-US"/>
        </w:rPr>
        <w:t>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_EstViewRangeEndL_m</w:t>
      </w:r>
      <w:proofErr w:type="spellEnd"/>
    </w:p>
    <w:p w14:paraId="2DDD3215" w14:textId="6247B68C" w:rsidR="00AE190B" w:rsidRDefault="00AE190B" w:rsidP="00872C03">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19D71816" w14:textId="53243F61" w:rsidR="00AE190B" w:rsidRDefault="00240078" w:rsidP="00872C03">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446AC68B" w:rsidR="00AE190B" w:rsidRDefault="00561651" w:rsidP="00872C03">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sidR="002B3F5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77FC371D"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w:t>
      </w:r>
    </w:p>
    <w:p w14:paraId="5219BD75" w14:textId="02DA7688"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59A83C5" w14:textId="6DB8F1D4"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76C95F0" w14:textId="1C3DBCC0"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84CC450" w14:textId="25EB0D89"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3DA261B" w14:textId="6AD96F77" w:rsidR="00420EF4" w:rsidRPr="002B3F54" w:rsidRDefault="00420EF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_ViewRangeEndL_m</w:t>
      </w:r>
      <w:proofErr w:type="spellEnd"/>
    </w:p>
    <w:p w14:paraId="030944A1" w14:textId="77777777" w:rsidR="002B3F54" w:rsidRDefault="002B3F54" w:rsidP="002B3F54">
      <w:pPr>
        <w:pStyle w:val="Web"/>
        <w:spacing w:before="0" w:beforeAutospacing="0" w:after="0" w:afterAutospacing="0"/>
        <w:ind w:left="622"/>
        <w:rPr>
          <w:rFonts w:ascii="微軟正黑體" w:eastAsia="微軟正黑體" w:hAnsi="Times New Roman" w:cs="Arial"/>
          <w:bCs/>
          <w:szCs w:val="32"/>
          <w:lang w:val="en-GB" w:eastAsia="en-US"/>
        </w:rPr>
      </w:pPr>
    </w:p>
    <w:p w14:paraId="3318E44C"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w:t>
      </w:r>
    </w:p>
    <w:p w14:paraId="40861BFA" w14:textId="7D791475"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87A123E" w14:textId="52216378"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6AA3DC63" w14:textId="069BC2C1"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D47D9C4" w14:textId="10E0845F"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162CA07" w14:textId="70DDD654"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420EF4">
        <w:rPr>
          <w:rFonts w:ascii="微軟正黑體" w:eastAsia="微軟正黑體" w:hAnsi="Times New Roman" w:cs="Arial"/>
          <w:bCs/>
          <w:szCs w:val="32"/>
          <w:lang w:val="en-GB" w:eastAsia="en-US"/>
        </w:rPr>
        <w:t>_EstViewRangeEndL_m</w:t>
      </w:r>
      <w:proofErr w:type="spellEnd"/>
    </w:p>
    <w:p w14:paraId="73EC23ED" w14:textId="69B5ED23" w:rsidR="00AE190B" w:rsidRDefault="00AE190B" w:rsidP="00872C03">
      <w:pPr>
        <w:pStyle w:val="Web"/>
        <w:spacing w:before="0" w:beforeAutospacing="0" w:after="0" w:afterAutospacing="0"/>
        <w:ind w:leftChars="59" w:left="142"/>
        <w:rPr>
          <w:rFonts w:ascii="微軟正黑體" w:eastAsia="微軟正黑體" w:hAnsi="Times New Roman" w:cs="Arial"/>
          <w:bCs/>
          <w:szCs w:val="32"/>
          <w:lang w:val="en-GB" w:eastAsia="en-US"/>
        </w:rPr>
      </w:pPr>
    </w:p>
    <w:p w14:paraId="5BC0418C" w14:textId="3BB052DA" w:rsidR="00D706A0" w:rsidRPr="00E03C5C" w:rsidRDefault="00177DD4" w:rsidP="00D706A0">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依據獲得的最佳左車道資訊進行估測，</w:t>
      </w:r>
      <w:r w:rsidR="00D706A0">
        <w:rPr>
          <w:rFonts w:ascii="微軟正黑體" w:eastAsia="微軟正黑體" w:hAnsi="Times New Roman" w:cs="Arial" w:hint="eastAsia"/>
          <w:bCs/>
          <w:szCs w:val="32"/>
          <w:lang w:val="en-GB"/>
        </w:rPr>
        <w:t>左車道估測器解析如下:</w:t>
      </w:r>
    </w:p>
    <w:p w14:paraId="70C35D7C" w14:textId="31978E6D" w:rsidR="00D706A0"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638C532C"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D706A0">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7AB6751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14</w:t>
      </w:r>
      <w:r w:rsidR="00687379">
        <w:fldChar w:fldCharType="end"/>
      </w:r>
      <w:r>
        <w:t xml:space="preserve"> </w:t>
      </w:r>
      <w:r w:rsidRPr="00F361AA">
        <w:t>EstLaneC0L</w:t>
      </w:r>
    </w:p>
    <w:p w14:paraId="2A8501EA" w14:textId="77777777" w:rsidR="00AE190B" w:rsidRDefault="00AE190B" w:rsidP="00AE190B">
      <w:pPr>
        <w:pStyle w:val="a1"/>
        <w:ind w:left="360"/>
        <w:rPr>
          <w:lang w:eastAsia="zh-TW"/>
        </w:rPr>
      </w:pPr>
    </w:p>
    <w:p w14:paraId="4BA72EBF" w14:textId="0DB4805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C1</m:t>
        </m:r>
      </m:oMath>
      <w:r w:rsidR="00D706A0">
        <w:rPr>
          <w:lang w:eastAsia="zh-TW"/>
        </w:rPr>
        <w:t xml:space="preserve"> </w:t>
      </w:r>
    </w:p>
    <w:p w14:paraId="67B92CD3"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D706A0">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6571BD5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15</w:t>
      </w:r>
      <w:r w:rsidR="00687379">
        <w:fldChar w:fldCharType="end"/>
      </w:r>
      <w:r>
        <w:t xml:space="preserve"> </w:t>
      </w:r>
      <w:r w:rsidRPr="006869B6">
        <w:t>EstLaneC</w:t>
      </w:r>
      <w:r>
        <w:t>1</w:t>
      </w:r>
      <w:r w:rsidRPr="006869B6">
        <w:t>L</w:t>
      </w:r>
    </w:p>
    <w:p w14:paraId="70A9473D" w14:textId="0BE3049E" w:rsidR="00AE190B" w:rsidRDefault="00AE190B" w:rsidP="00AE190B">
      <w:pPr>
        <w:pStyle w:val="a1"/>
        <w:ind w:left="360"/>
        <w:rPr>
          <w:lang w:eastAsia="zh-TW"/>
        </w:rPr>
      </w:pPr>
    </w:p>
    <w:p w14:paraId="1F34D759" w14:textId="77777777" w:rsidR="00D706A0" w:rsidRDefault="00D706A0" w:rsidP="00AE190B">
      <w:pPr>
        <w:pStyle w:val="a1"/>
        <w:ind w:left="360"/>
        <w:rPr>
          <w:lang w:eastAsia="zh-TW"/>
        </w:rPr>
      </w:pPr>
    </w:p>
    <w:p w14:paraId="291EE8B2" w14:textId="04CDA6DA" w:rsidR="00AE190B" w:rsidRPr="00F87E6A"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D706A0" w:rsidRPr="00F87E6A">
        <w:rPr>
          <w:lang w:eastAsia="zh-TW"/>
        </w:rPr>
        <w:t xml:space="preserve"> </w:t>
      </w:r>
    </w:p>
    <w:p w14:paraId="21D1C01E" w14:textId="77777777" w:rsidR="00AE190B" w:rsidRPr="00877F6B" w:rsidRDefault="00AE190B" w:rsidP="00AE190B">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196" cy="1320399"/>
                    </a:xfrm>
                    <a:prstGeom prst="rect">
                      <a:avLst/>
                    </a:prstGeom>
                  </pic:spPr>
                </pic:pic>
              </a:graphicData>
            </a:graphic>
          </wp:inline>
        </w:drawing>
      </w:r>
    </w:p>
    <w:p w14:paraId="2FB1E531" w14:textId="5A7A488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16</w:t>
      </w:r>
      <w:r w:rsidR="00687379">
        <w:fldChar w:fldCharType="end"/>
      </w:r>
      <w:r>
        <w:t xml:space="preserve"> </w:t>
      </w:r>
      <w:r w:rsidRPr="002B0293">
        <w:t>EstLaneC</w:t>
      </w:r>
      <w:r>
        <w:t>2</w:t>
      </w:r>
      <w:r w:rsidRPr="002B0293">
        <w:t>L</w:t>
      </w:r>
    </w:p>
    <w:p w14:paraId="56B2462A" w14:textId="77777777" w:rsidR="00AE190B" w:rsidRDefault="00AE190B" w:rsidP="00AE190B">
      <w:pPr>
        <w:pStyle w:val="a1"/>
        <w:ind w:left="360"/>
        <w:rPr>
          <w:lang w:eastAsia="zh-TW"/>
        </w:rPr>
      </w:pPr>
    </w:p>
    <w:p w14:paraId="103AB066" w14:textId="42D7FCC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D706A0">
        <w:rPr>
          <w:lang w:eastAsia="zh-TW"/>
        </w:rPr>
        <w:t xml:space="preserve"> </w:t>
      </w:r>
    </w:p>
    <w:p w14:paraId="368DE530" w14:textId="77777777" w:rsidR="00AE190B" w:rsidRDefault="00AE190B" w:rsidP="00D706A0">
      <w:pPr>
        <w:pStyle w:val="a1"/>
        <w:ind w:leftChars="259" w:left="622"/>
        <w:rPr>
          <w:lang w:eastAsia="zh-TW"/>
        </w:rPr>
      </w:pPr>
      <w:r>
        <w:rPr>
          <w:rFonts w:hint="eastAsia"/>
          <w:lang w:eastAsia="zh-TW"/>
        </w:rPr>
        <w:t>當使用相機車道線資訊旗標為TRUE時:</w:t>
      </w:r>
    </w:p>
    <w:p w14:paraId="7C9E3BC0" w14:textId="77777777" w:rsidR="00AE190B" w:rsidRDefault="00AE190B" w:rsidP="00D706A0">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D706A0">
      <w:pPr>
        <w:pStyle w:val="a1"/>
        <w:ind w:leftChars="259" w:left="622"/>
        <w:rPr>
          <w:lang w:eastAsia="zh-TW"/>
        </w:rPr>
      </w:pPr>
      <w:r>
        <w:rPr>
          <w:rFonts w:hint="eastAsia"/>
          <w:lang w:eastAsia="zh-TW"/>
        </w:rPr>
        <w:t>當使用相機車道線資訊旗標為FALSE且維持1秒時:</w:t>
      </w:r>
    </w:p>
    <w:p w14:paraId="589E6676" w14:textId="77777777" w:rsidR="00AE190B" w:rsidRDefault="00AE190B" w:rsidP="00D706A0">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995680"/>
                    </a:xfrm>
                    <a:prstGeom prst="rect">
                      <a:avLst/>
                    </a:prstGeom>
                  </pic:spPr>
                </pic:pic>
              </a:graphicData>
            </a:graphic>
          </wp:inline>
        </w:drawing>
      </w:r>
    </w:p>
    <w:p w14:paraId="77E06297" w14:textId="2B6A3DC6"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17</w:t>
      </w:r>
      <w:r w:rsidR="00687379">
        <w:fldChar w:fldCharType="end"/>
      </w:r>
      <w:r>
        <w:t xml:space="preserve"> </w:t>
      </w:r>
      <w:r w:rsidRPr="004D67E6">
        <w:t>EstLaneC</w:t>
      </w:r>
      <w:r>
        <w:t>3</w:t>
      </w:r>
      <w:r w:rsidRPr="004D67E6">
        <w:t>L</w:t>
      </w:r>
    </w:p>
    <w:p w14:paraId="76333177" w14:textId="77777777" w:rsidR="00AE190B" w:rsidRPr="00F95482" w:rsidRDefault="00AE190B" w:rsidP="00AE190B">
      <w:pPr>
        <w:pStyle w:val="a1"/>
      </w:pPr>
    </w:p>
    <w:p w14:paraId="24FD90C0" w14:textId="3748C72E" w:rsidR="00AE190B" w:rsidRDefault="00852003" w:rsidP="00AE190B">
      <w:pPr>
        <w:pStyle w:val="3"/>
      </w:pPr>
      <w:bookmarkStart w:id="22" w:name="_Toc114602536"/>
      <w:r>
        <w:rPr>
          <w:rFonts w:hint="eastAsia"/>
        </w:rPr>
        <w:t>LIC</w:t>
      </w:r>
      <w:r w:rsidR="00AE190B">
        <w:t>_SRDS_01_00</w:t>
      </w:r>
      <w:r w:rsidR="00B15BE7">
        <w:rPr>
          <w:rFonts w:hint="eastAsia"/>
        </w:rPr>
        <w:t>5</w:t>
      </w:r>
      <w:r w:rsidR="00AE190B">
        <w:tab/>
      </w:r>
      <w:r w:rsidR="00AE190B">
        <w:rPr>
          <w:rFonts w:hint="eastAsia"/>
        </w:rPr>
        <w:t>右車道線資訊解析</w:t>
      </w:r>
      <w:bookmarkEnd w:id="22"/>
    </w:p>
    <w:p w14:paraId="2EA6EC98" w14:textId="77777777" w:rsidR="00AE190B" w:rsidRDefault="00AE190B" w:rsidP="00AE190B">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54CF4AB3" w14:textId="77777777" w:rsidR="00AE190B" w:rsidRDefault="00AE190B" w:rsidP="00AE190B">
      <w:pPr>
        <w:pStyle w:val="a1"/>
        <w:keepNext/>
        <w:jc w:val="center"/>
      </w:pPr>
      <w:r w:rsidRPr="005D27BF">
        <w:rPr>
          <w:noProof/>
          <w:lang w:eastAsia="zh-TW"/>
        </w:rPr>
        <w:lastRenderedPageBreak/>
        <w:drawing>
          <wp:inline distT="0" distB="0" distL="0" distR="0" wp14:anchorId="2CF4E2BA" wp14:editId="49AAC5C6">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840" cy="3537972"/>
                    </a:xfrm>
                    <a:prstGeom prst="rect">
                      <a:avLst/>
                    </a:prstGeom>
                  </pic:spPr>
                </pic:pic>
              </a:graphicData>
            </a:graphic>
          </wp:inline>
        </w:drawing>
      </w:r>
    </w:p>
    <w:p w14:paraId="2F7199CF" w14:textId="521FCB17"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18</w:t>
      </w:r>
      <w:r w:rsidR="00687379">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77777777" w:rsidR="00AE190B" w:rsidRDefault="00AE190B" w:rsidP="00AE190B">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w:t>
      </w:r>
      <w:proofErr w:type="gramEnd"/>
      <w:r>
        <w:rPr>
          <w:rFonts w:hint="eastAsia"/>
          <w:lang w:eastAsia="zh-TW"/>
        </w:rPr>
        <w:t>道有效資訊為FALSE時，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35AE339E" w14:textId="465BCDDA" w:rsidR="00FD66A7" w:rsidRDefault="00FD66A7" w:rsidP="00FD66A7">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76FF06AB" w14:textId="4F7B41A9" w:rsidR="00FD66A7" w:rsidRDefault="00FD66A7" w:rsidP="00FD66A7">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w:t>
      </w:r>
    </w:p>
    <w:p w14:paraId="30AFB8E5" w14:textId="0A173DF2"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54FCE2" w14:textId="56815D64"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776662F" w14:textId="64DEB56C"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3AEB1F" w14:textId="70A247B7"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5ADA20" w14:textId="77777777" w:rsidR="00FD66A7" w:rsidRDefault="00FD66A7" w:rsidP="00FD66A7">
      <w:pPr>
        <w:pStyle w:val="Web"/>
        <w:spacing w:before="0" w:beforeAutospacing="0" w:after="0" w:afterAutospacing="0"/>
        <w:ind w:left="536"/>
        <w:rPr>
          <w:rFonts w:ascii="微軟正黑體" w:eastAsia="微軟正黑體" w:hAnsi="Times New Roman" w:cs="Arial"/>
          <w:bCs/>
          <w:szCs w:val="32"/>
          <w:lang w:val="en-GB" w:eastAsia="en-US"/>
        </w:rPr>
      </w:pPr>
    </w:p>
    <w:p w14:paraId="7F6F03F8" w14:textId="2C184FE9" w:rsidR="00FD66A7" w:rsidRDefault="00FD66A7" w:rsidP="00FD66A7">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E03C5C">
        <w:rPr>
          <w:rFonts w:ascii="微軟正黑體" w:eastAsia="微軟正黑體" w:hAnsi="Times New Roman" w:cs="Arial"/>
          <w:bCs/>
          <w:szCs w:val="32"/>
          <w:lang w:val="en-GB" w:eastAsia="en-US"/>
        </w:rPr>
        <w:t>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w:t>
      </w:r>
    </w:p>
    <w:p w14:paraId="60F83528" w14:textId="011BCFCB"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D1C274F" w14:textId="36F41043"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C1CCB21" w14:textId="2F06928C"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7A98B20" w14:textId="40F8958A"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1AD1D87" w14:textId="6D41C01B" w:rsidR="00500BB6" w:rsidRDefault="00500BB6" w:rsidP="00AE190B">
      <w:pPr>
        <w:pStyle w:val="aff"/>
        <w:spacing w:before="50" w:after="50" w:line="300" w:lineRule="auto"/>
        <w:ind w:leftChars="0" w:left="360"/>
        <w:jc w:val="both"/>
        <w:rPr>
          <w:lang w:eastAsia="zh-TW"/>
        </w:rPr>
      </w:pPr>
    </w:p>
    <w:p w14:paraId="0E73B4DD" w14:textId="77777777" w:rsidR="000C204A" w:rsidRDefault="000C204A" w:rsidP="00AE190B">
      <w:pPr>
        <w:pStyle w:val="aff"/>
        <w:spacing w:before="50" w:after="50" w:line="300" w:lineRule="auto"/>
        <w:ind w:leftChars="0" w:left="360"/>
        <w:jc w:val="both"/>
        <w:rPr>
          <w:lang w:eastAsia="zh-TW"/>
        </w:rPr>
      </w:pPr>
    </w:p>
    <w:p w14:paraId="4952ADD7" w14:textId="12173EBE" w:rsidR="00500BB6" w:rsidRDefault="00500BB6" w:rsidP="00500BB6">
      <w:pPr>
        <w:pStyle w:val="a1"/>
        <w:rPr>
          <w:lang w:eastAsia="zh-TW"/>
        </w:rPr>
      </w:pPr>
      <w:r>
        <w:rPr>
          <w:rFonts w:hint="eastAsia"/>
          <w:lang w:eastAsia="zh-TW"/>
        </w:rPr>
        <w:lastRenderedPageBreak/>
        <w:t>右車道線</w:t>
      </w:r>
      <w:r w:rsidR="006D224D">
        <w:rPr>
          <w:rFonts w:hint="eastAsia"/>
          <w:lang w:eastAsia="zh-TW"/>
        </w:rPr>
        <w:t>估測</w:t>
      </w:r>
      <w:r>
        <w:rPr>
          <w:rFonts w:hint="eastAsia"/>
          <w:lang w:eastAsia="zh-TW"/>
        </w:rPr>
        <w:t>資訊計算流程如下:</w:t>
      </w:r>
    </w:p>
    <w:p w14:paraId="06713CB6" w14:textId="5E334A18" w:rsidR="00500BB6" w:rsidRDefault="00500BB6" w:rsidP="00500BB6">
      <w:pPr>
        <w:spacing w:before="50" w:after="50" w:line="300" w:lineRule="auto"/>
        <w:jc w:val="both"/>
        <w:rPr>
          <w:lang w:eastAsia="zh-TW"/>
        </w:rPr>
      </w:pPr>
      <w:r>
        <w:rPr>
          <w:rFonts w:hint="eastAsia"/>
          <w:lang w:eastAsia="zh-TW"/>
        </w:rPr>
        <w:t>首先依據使用相機右車道線資訊旗標判斷目前最佳右車道線資訊</w:t>
      </w:r>
      <w:r w:rsidRPr="00414D6E">
        <w:rPr>
          <w:rFonts w:hint="eastAsia"/>
          <w:lang w:eastAsia="zh-TW"/>
        </w:rPr>
        <w:t>。</w:t>
      </w:r>
    </w:p>
    <w:p w14:paraId="57494B92" w14:textId="77777777" w:rsidR="00AE190B" w:rsidRDefault="00AE190B" w:rsidP="00AE190B">
      <w:pPr>
        <w:pStyle w:val="aff"/>
        <w:keepNext/>
        <w:spacing w:before="50" w:after="50" w:line="300" w:lineRule="auto"/>
        <w:ind w:leftChars="0" w:left="360"/>
        <w:jc w:val="center"/>
      </w:pPr>
      <w:r w:rsidRPr="005E28AE">
        <w:rPr>
          <w:noProof/>
          <w:lang w:eastAsia="zh-TW"/>
        </w:rPr>
        <w:drawing>
          <wp:inline distT="0" distB="0" distL="0" distR="0" wp14:anchorId="37720C5B" wp14:editId="2D50C737">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2177" cy="2894400"/>
                    </a:xfrm>
                    <a:prstGeom prst="rect">
                      <a:avLst/>
                    </a:prstGeom>
                  </pic:spPr>
                </pic:pic>
              </a:graphicData>
            </a:graphic>
          </wp:inline>
        </w:drawing>
      </w:r>
    </w:p>
    <w:p w14:paraId="31E501AC" w14:textId="42DEB33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19</w:t>
      </w:r>
      <w:r w:rsidR="00687379">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77777777" w:rsidR="00AE190B" w:rsidRDefault="00AE190B" w:rsidP="00500BB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1931E21" w14:textId="01D8327D" w:rsidR="00500BB6" w:rsidRDefault="00500BB6" w:rsidP="00500BB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003E0D33">
        <w:rPr>
          <w:rFonts w:hint="eastAsia"/>
          <w:b/>
          <w:lang w:eastAsia="zh-TW"/>
        </w:rPr>
        <w:t>旗標</w:t>
      </w:r>
      <w:r w:rsidRPr="00E03C5C">
        <w:rPr>
          <w:rFonts w:hint="eastAsia"/>
          <w:b/>
          <w:bCs w:val="0"/>
          <w:lang w:eastAsia="zh-TW"/>
        </w:rPr>
        <w:t>判斷條件如下</w:t>
      </w:r>
      <w:r>
        <w:rPr>
          <w:rFonts w:hint="eastAsia"/>
          <w:b/>
          <w:bCs w:val="0"/>
          <w:lang w:eastAsia="zh-TW"/>
        </w:rPr>
        <w:t>:</w:t>
      </w:r>
    </w:p>
    <w:p w14:paraId="03F79582" w14:textId="5BE45729" w:rsidR="00500BB6" w:rsidRDefault="005F6B10" w:rsidP="00500BB6">
      <w:pPr>
        <w:pStyle w:val="aff"/>
        <w:spacing w:before="50" w:after="50" w:line="300" w:lineRule="auto"/>
        <w:ind w:leftChars="0" w:left="0"/>
        <w:jc w:val="both"/>
        <w:rPr>
          <w:lang w:eastAsia="zh-TW"/>
        </w:rPr>
      </w:pPr>
      <w:proofErr w:type="spellStart"/>
      <w:r>
        <w:t>VLIC_HLCnfdnceR_dat</w:t>
      </w:r>
      <w:proofErr w:type="spellEnd"/>
      <w:r w:rsidR="00500BB6">
        <w:rPr>
          <w:rFonts w:hint="eastAsia"/>
          <w:lang w:eastAsia="zh-TW"/>
        </w:rPr>
        <w:t xml:space="preserve"> </w:t>
      </w:r>
      <m:oMath>
        <m:r>
          <m:rPr>
            <m:sty m:val="p"/>
          </m:rPr>
          <w:rPr>
            <w:rFonts w:ascii="Cambria Math" w:hAnsi="Cambria Math"/>
            <w:lang w:eastAsia="zh-TW"/>
          </w:rPr>
          <m:t>≥</m:t>
        </m:r>
      </m:oMath>
      <w:r w:rsidR="00500BB6">
        <w:rPr>
          <w:rFonts w:hint="eastAsia"/>
          <w:lang w:eastAsia="zh-TW"/>
        </w:rPr>
        <w:t xml:space="preserve"> </w:t>
      </w:r>
      <w:r w:rsidR="00500BB6">
        <w:t>ENUM_LANEQUALITY_MEDIUM</w:t>
      </w:r>
    </w:p>
    <w:p w14:paraId="4C2F5493" w14:textId="77777777" w:rsidR="00500BB6" w:rsidRDefault="00500BB6" w:rsidP="00500BB6">
      <w:pPr>
        <w:pStyle w:val="aff"/>
        <w:spacing w:line="300" w:lineRule="auto"/>
        <w:ind w:leftChars="0" w:left="0"/>
        <w:jc w:val="both"/>
        <w:rPr>
          <w:lang w:eastAsia="zh-TW"/>
        </w:rPr>
      </w:pPr>
      <w:r>
        <w:rPr>
          <w:rFonts w:hint="eastAsia"/>
          <w:lang w:eastAsia="zh-TW"/>
        </w:rPr>
        <w:t>AND</w:t>
      </w:r>
    </w:p>
    <w:p w14:paraId="4ECC6127" w14:textId="235BF85B" w:rsidR="00500BB6" w:rsidRDefault="00500BB6" w:rsidP="00500BB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F95D8B">
        <w:rPr>
          <w:rFonts w:ascii="微軟正黑體" w:eastAsia="微軟正黑體" w:hAnsi="Times New Roman" w:cs="Arial"/>
          <w:bCs/>
          <w:szCs w:val="32"/>
          <w:lang w:val="en-GB" w:eastAsia="en-US"/>
        </w:rPr>
        <w:t>_ViewRangeEnd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p>
    <w:p w14:paraId="11B7F647" w14:textId="16C8733D" w:rsidR="00500BB6" w:rsidRDefault="00500BB6" w:rsidP="00500BB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96FC4DA" w14:textId="77777777" w:rsidR="00500BB6" w:rsidRDefault="00500BB6" w:rsidP="00500BB6">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2FDFCED7" w14:textId="77777777" w:rsidR="00500BB6" w:rsidRDefault="00500BB6" w:rsidP="00500BB6">
      <w:pPr>
        <w:pStyle w:val="Web"/>
        <w:spacing w:before="0" w:beforeAutospacing="0" w:after="0" w:afterAutospacing="0"/>
        <w:ind w:firstLine="360"/>
        <w:rPr>
          <w:rFonts w:ascii="微軟正黑體" w:eastAsia="微軟正黑體" w:hAnsi="Times New Roman" w:cs="Arial"/>
          <w:bCs/>
          <w:szCs w:val="32"/>
          <w:lang w:val="en-GB" w:eastAsia="en-US"/>
        </w:rPr>
      </w:pPr>
    </w:p>
    <w:p w14:paraId="380EDA4F" w14:textId="0480BBF0" w:rsidR="00500BB6" w:rsidRDefault="00500BB6" w:rsidP="00500BB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2CD9D820" w14:textId="4E823FAC"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 TRUE </w:t>
      </w:r>
    </w:p>
    <w:p w14:paraId="3C450BC8" w14:textId="543E5E1E"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FE1CE6C" w14:textId="560388E9"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4B8EC1C" w14:textId="2DA5AF65"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546D712" w14:textId="53344626"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INP</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10AF1B" w14:textId="5ADA96F8"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9B5B2C5" w14:textId="77777777" w:rsidR="00500BB6" w:rsidRPr="00500BB6" w:rsidRDefault="00500BB6" w:rsidP="00500BB6">
      <w:pPr>
        <w:pStyle w:val="Web"/>
        <w:spacing w:before="0" w:beforeAutospacing="0" w:after="0" w:afterAutospacing="0"/>
        <w:ind w:left="622"/>
        <w:rPr>
          <w:rFonts w:ascii="微軟正黑體" w:eastAsia="微軟正黑體" w:hAnsi="Times New Roman" w:cs="Arial"/>
          <w:bCs/>
          <w:szCs w:val="32"/>
          <w:lang w:val="en-GB" w:eastAsia="en-US"/>
        </w:rPr>
      </w:pPr>
    </w:p>
    <w:p w14:paraId="6A97F240" w14:textId="66E3B2D3"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w:t>
      </w:r>
    </w:p>
    <w:p w14:paraId="6235746A" w14:textId="12649A2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7BFE751" w14:textId="5DE57FD0"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819DBFA" w14:textId="7077934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18DF95" w14:textId="449ED20A"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E2F2E7" w14:textId="0B75E51E"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INP</w:t>
      </w:r>
      <w:r w:rsidRPr="00420EF4">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Est</w:t>
      </w:r>
      <w:r w:rsidRPr="00420EF4">
        <w:rPr>
          <w:rFonts w:ascii="微軟正黑體" w:eastAsia="微軟正黑體" w:hAnsi="Times New Roman" w:cs="Arial"/>
          <w:bCs/>
          <w:szCs w:val="32"/>
          <w:lang w:val="en-GB" w:eastAsia="en-US"/>
        </w:rPr>
        <w:t>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C464833" w14:textId="77777777"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eastAsia="en-US"/>
        </w:rPr>
      </w:pPr>
    </w:p>
    <w:p w14:paraId="4F4C83C0" w14:textId="2C0D76CF" w:rsidR="00500BB6" w:rsidRPr="00E03C5C" w:rsidRDefault="00177DD4" w:rsidP="00500BB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依據獲得的最佳右車道資訊進行估測，</w:t>
      </w:r>
      <w:r w:rsidR="00500BB6">
        <w:rPr>
          <w:rFonts w:ascii="微軟正黑體" w:eastAsia="微軟正黑體" w:hAnsi="Times New Roman" w:cs="Arial" w:hint="eastAsia"/>
          <w:bCs/>
          <w:szCs w:val="32"/>
          <w:lang w:val="en-GB"/>
        </w:rPr>
        <w:t>右車道估測器解析如下:</w:t>
      </w:r>
    </w:p>
    <w:p w14:paraId="7E23537C" w14:textId="350902F8" w:rsidR="00AE190B" w:rsidRDefault="00AE190B" w:rsidP="00500BB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sidR="00A12919">
        <w:rPr>
          <w:lang w:eastAsia="zh-TW"/>
        </w:rPr>
        <w:t xml:space="preserve"> </w:t>
      </w:r>
    </w:p>
    <w:p w14:paraId="2C46B535" w14:textId="77777777" w:rsidR="00AE190B" w:rsidRPr="00500BB6" w:rsidRDefault="00AE190B" w:rsidP="00500BB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 </m:t>
          </m:r>
        </m:oMath>
      </m:oMathPara>
    </w:p>
    <w:p w14:paraId="2FA28128" w14:textId="77777777" w:rsidR="00AE190B" w:rsidRDefault="00AE190B" w:rsidP="00500BB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5595"/>
                    </a:xfrm>
                    <a:prstGeom prst="rect">
                      <a:avLst/>
                    </a:prstGeom>
                  </pic:spPr>
                </pic:pic>
              </a:graphicData>
            </a:graphic>
          </wp:inline>
        </w:drawing>
      </w:r>
    </w:p>
    <w:p w14:paraId="780EFA76" w14:textId="03CE035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20</w:t>
      </w:r>
      <w:r w:rsidR="00687379">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31A22844"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sidR="00A12919">
        <w:rPr>
          <w:lang w:eastAsia="zh-TW"/>
        </w:rPr>
        <w:t xml:space="preserve"> </w:t>
      </w:r>
    </w:p>
    <w:p w14:paraId="1B2B7FFD" w14:textId="77777777" w:rsidR="00AE190B" w:rsidRPr="00ED3BC8" w:rsidRDefault="00AE190B" w:rsidP="00A12919">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12919">
      <w:pPr>
        <w:pStyle w:val="a1"/>
        <w:ind w:leftChars="250" w:left="60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lastRenderedPageBreak/>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4325"/>
                    </a:xfrm>
                    <a:prstGeom prst="rect">
                      <a:avLst/>
                    </a:prstGeom>
                  </pic:spPr>
                </pic:pic>
              </a:graphicData>
            </a:graphic>
          </wp:inline>
        </w:drawing>
      </w:r>
    </w:p>
    <w:p w14:paraId="7B4ABFED" w14:textId="066C53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21</w:t>
      </w:r>
      <w:r w:rsidR="00687379">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3DA36617" w:rsidR="00AE190B" w:rsidRPr="00F87E6A"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A12919" w:rsidRPr="00F87E6A">
        <w:rPr>
          <w:lang w:eastAsia="zh-TW"/>
        </w:rPr>
        <w:t xml:space="preserve"> </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27480"/>
                    </a:xfrm>
                    <a:prstGeom prst="rect">
                      <a:avLst/>
                    </a:prstGeom>
                  </pic:spPr>
                </pic:pic>
              </a:graphicData>
            </a:graphic>
          </wp:inline>
        </w:drawing>
      </w:r>
    </w:p>
    <w:p w14:paraId="4FC7D67D" w14:textId="28F8A89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22</w:t>
      </w:r>
      <w:r w:rsidR="00687379">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B73F242"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00A12919">
        <w:rPr>
          <w:lang w:eastAsia="zh-TW"/>
        </w:rPr>
        <w:t xml:space="preserve"> </w:t>
      </w:r>
    </w:p>
    <w:p w14:paraId="38E4348E" w14:textId="77777777" w:rsidR="00AE190B" w:rsidRDefault="00AE190B" w:rsidP="00A12919">
      <w:pPr>
        <w:pStyle w:val="a1"/>
        <w:ind w:leftChars="259" w:left="622"/>
        <w:rPr>
          <w:lang w:eastAsia="zh-TW"/>
        </w:rPr>
      </w:pPr>
      <w:r>
        <w:rPr>
          <w:rFonts w:hint="eastAsia"/>
          <w:lang w:eastAsia="zh-TW"/>
        </w:rPr>
        <w:t>當使用相機車道線資訊旗標為TRUE時</w:t>
      </w:r>
    </w:p>
    <w:p w14:paraId="25C0F026" w14:textId="77777777" w:rsidR="00AE190B" w:rsidRDefault="00AE190B" w:rsidP="00A12919">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12919">
      <w:pPr>
        <w:pStyle w:val="a1"/>
        <w:ind w:leftChars="259" w:left="622"/>
        <w:rPr>
          <w:lang w:eastAsia="zh-TW"/>
        </w:rPr>
      </w:pPr>
      <w:r>
        <w:rPr>
          <w:rFonts w:hint="eastAsia"/>
          <w:lang w:eastAsia="zh-TW"/>
        </w:rPr>
        <w:t>當使用相機車道線資訊旗標為FALSE且維持1秒時，</w:t>
      </w:r>
    </w:p>
    <w:p w14:paraId="5298CF82" w14:textId="77777777" w:rsidR="00AE190B" w:rsidRDefault="00AE190B" w:rsidP="00A12919">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332230"/>
                    </a:xfrm>
                    <a:prstGeom prst="rect">
                      <a:avLst/>
                    </a:prstGeom>
                  </pic:spPr>
                </pic:pic>
              </a:graphicData>
            </a:graphic>
          </wp:inline>
        </w:drawing>
      </w:r>
    </w:p>
    <w:p w14:paraId="0AF43761" w14:textId="4C94C590"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23</w:t>
      </w:r>
      <w:r w:rsidR="00687379">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7AA5827F" w:rsidR="00AE190B" w:rsidRPr="0056203B" w:rsidRDefault="00852003" w:rsidP="00AE190B">
      <w:pPr>
        <w:pStyle w:val="3"/>
      </w:pPr>
      <w:bookmarkStart w:id="23" w:name="_Toc114602537"/>
      <w:r>
        <w:rPr>
          <w:rFonts w:hint="eastAsia"/>
        </w:rPr>
        <w:t>LIC</w:t>
      </w:r>
      <w:r>
        <w:t xml:space="preserve"> </w:t>
      </w:r>
      <w:r w:rsidR="00AE190B">
        <w:t>_SRDS_01_00</w:t>
      </w:r>
      <w:r w:rsidR="00B15BE7">
        <w:rPr>
          <w:rFonts w:hint="eastAsia"/>
        </w:rPr>
        <w:t>6</w:t>
      </w:r>
      <w:r w:rsidR="00AE190B">
        <w:tab/>
      </w:r>
      <w:r w:rsidR="00AE190B" w:rsidRPr="0056203B">
        <w:rPr>
          <w:rFonts w:hint="eastAsia"/>
        </w:rPr>
        <w:t>左右殘餘車道時間</w:t>
      </w:r>
      <w:r w:rsidR="00AE190B">
        <w:rPr>
          <w:rFonts w:hint="eastAsia"/>
        </w:rPr>
        <w:t>解析</w:t>
      </w:r>
      <w:bookmarkEnd w:id="23"/>
    </w:p>
    <w:p w14:paraId="603F7A4C" w14:textId="77777777" w:rsidR="00AE190B" w:rsidRPr="00CC09DF" w:rsidRDefault="00AE190B" w:rsidP="00AE190B">
      <w:pPr>
        <w:rPr>
          <w:lang w:eastAsia="zh-TW"/>
        </w:rPr>
      </w:pPr>
      <w:r>
        <w:rPr>
          <w:rFonts w:hint="eastAsia"/>
          <w:lang w:eastAsia="zh-TW"/>
        </w:rPr>
        <w:lastRenderedPageBreak/>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60B32ABF" w:rsidR="00AE190B" w:rsidRDefault="00AE190B" w:rsidP="00AE190B">
      <w:pPr>
        <w:pStyle w:val="af3"/>
        <w:rPr>
          <w:rFonts w:cs="Times New Roman"/>
          <w:bCs/>
          <w:iCs/>
          <w:szCs w:val="28"/>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24</w:t>
      </w:r>
      <w:r w:rsidR="00687379">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Pr="008079A3" w:rsidRDefault="00AE190B" w:rsidP="00AE190B">
      <w:pPr>
        <w:pStyle w:val="a1"/>
        <w:rPr>
          <w:lang w:eastAsia="zh-TW"/>
        </w:rPr>
      </w:pPr>
    </w:p>
    <w:p w14:paraId="5F7442A7" w14:textId="2EB56149" w:rsidR="00AE190B" w:rsidRDefault="008079A3" w:rsidP="00AE190B">
      <w:pPr>
        <w:pStyle w:val="Web"/>
        <w:spacing w:before="0" w:beforeAutospacing="0" w:after="0" w:afterAutospacing="0"/>
        <w:rPr>
          <w:bCs/>
        </w:rPr>
      </w:pPr>
      <w:r>
        <w:rPr>
          <w:rFonts w:hint="eastAsia"/>
        </w:rPr>
        <w:t>左</w:t>
      </w:r>
      <w:r w:rsidRPr="0056203B">
        <w:rPr>
          <w:rFonts w:cs="Times New Roman" w:hint="eastAsia"/>
          <w:iCs/>
          <w:szCs w:val="28"/>
        </w:rPr>
        <w:t>殘餘車道時間</w:t>
      </w:r>
      <w:r w:rsidR="00AE190B" w:rsidRPr="00C34986">
        <w:rPr>
          <w:rFonts w:hint="eastAsia"/>
          <w:bCs/>
        </w:rPr>
        <w:t>算法如下：</w:t>
      </w:r>
    </w:p>
    <w:p w14:paraId="0A2DF170" w14:textId="344E1E3C"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VLIC_ResidualLaneL_s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VLIC_EstViewRangeEndL_m</m:t>
              </m:r>
            </m:num>
            <m:den>
              <m:r>
                <m:rPr>
                  <m:sty m:val="p"/>
                </m:rPr>
                <w:rPr>
                  <w:rFonts w:ascii="Cambria Math" w:hAnsi="Cambria Math"/>
                  <w:szCs w:val="24"/>
                </w:rPr>
                <m:t>VINP_VehSpd_mps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38C6B127" w:rsidR="00AE190B" w:rsidRDefault="008079A3" w:rsidP="00AE190B">
      <w:pPr>
        <w:pStyle w:val="a1"/>
        <w:rPr>
          <w:lang w:eastAsia="zh-TW"/>
        </w:rPr>
      </w:pPr>
      <w:r w:rsidRPr="0056203B">
        <w:rPr>
          <w:rFonts w:cs="Times New Roman" w:hint="eastAsia"/>
          <w:iCs/>
          <w:szCs w:val="28"/>
          <w:lang w:eastAsia="zh-TW"/>
        </w:rPr>
        <w:t>右殘餘車道時間</w:t>
      </w:r>
      <w:r w:rsidR="00AE190B" w:rsidRPr="00C34986">
        <w:rPr>
          <w:rFonts w:hint="eastAsia"/>
          <w:bCs w:val="0"/>
          <w:lang w:eastAsia="zh-TW"/>
        </w:rPr>
        <w:t>算法如下：</w:t>
      </w:r>
    </w:p>
    <w:p w14:paraId="7E25EE2F" w14:textId="4799E905"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VLIC_ResidualLane</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VLIC_EstViewRangeEnd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VINP_VehSpd_mps</m:t>
              </m:r>
            </m:den>
          </m:f>
        </m:oMath>
      </m:oMathPara>
    </w:p>
    <w:p w14:paraId="102F6FBF" w14:textId="77777777" w:rsidR="00AE190B" w:rsidRPr="00E77F0C" w:rsidRDefault="00AE190B" w:rsidP="00AE190B">
      <w:pPr>
        <w:pStyle w:val="a1"/>
        <w:rPr>
          <w:lang w:eastAsia="zh-TW"/>
        </w:rPr>
      </w:pPr>
    </w:p>
    <w:p w14:paraId="06DEB0CE" w14:textId="3EBFA8E9" w:rsidR="00AE190B" w:rsidRDefault="00AE190B" w:rsidP="00AE190B">
      <w:pPr>
        <w:pStyle w:val="20"/>
      </w:pPr>
      <w:bookmarkStart w:id="24" w:name="_Toc114602538"/>
      <w:r w:rsidRPr="00EA4D61">
        <w:t>LIC</w:t>
      </w:r>
      <w:r>
        <w:t>_SRDS_0</w:t>
      </w:r>
      <w:r>
        <w:rPr>
          <w:rFonts w:hint="eastAsia"/>
        </w:rPr>
        <w:t>2</w:t>
      </w:r>
      <w:r>
        <w:tab/>
      </w:r>
      <w:r>
        <w:rPr>
          <w:rFonts w:hint="eastAsia"/>
        </w:rPr>
        <w:t>跨越車道線時間解析</w:t>
      </w:r>
      <w:bookmarkEnd w:id="24"/>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7E245454" w14:textId="450BBB94"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4B476353" w:rsidR="00AE190B" w:rsidRDefault="00AE190B" w:rsidP="00AE190B">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6DD39AE5" w14:textId="60959F5B"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_TLCL_s</w:t>
      </w:r>
    </w:p>
    <w:p w14:paraId="69EA26FE" w14:textId="53E7349E"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_TLCLValid_flg</w:t>
      </w:r>
      <w:proofErr w:type="spellEnd"/>
    </w:p>
    <w:p w14:paraId="56E6DC60" w14:textId="4025E248"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INP</w:t>
      </w:r>
      <w:r w:rsidRPr="008876B3">
        <w:rPr>
          <w:rFonts w:ascii="微軟正黑體" w:eastAsia="微軟正黑體" w:hAnsi="Times New Roman" w:cs="Arial"/>
          <w:bCs/>
          <w:szCs w:val="32"/>
          <w:lang w:val="en-GB"/>
        </w:rPr>
        <w:t>_TLCR_s</w:t>
      </w:r>
    </w:p>
    <w:p w14:paraId="71A1439C" w14:textId="697F66B4" w:rsidR="00AE190B" w:rsidRDefault="00AE190B" w:rsidP="00AE190B">
      <w:pPr>
        <w:pStyle w:val="a1"/>
        <w:numPr>
          <w:ilvl w:val="0"/>
          <w:numId w:val="18"/>
        </w:numPr>
        <w:jc w:val="left"/>
        <w:rPr>
          <w:lang w:eastAsia="zh-TW"/>
        </w:rPr>
      </w:pPr>
      <w:proofErr w:type="spellStart"/>
      <w:r>
        <w:t>V</w:t>
      </w:r>
      <w:r w:rsidR="006B63F3">
        <w:t>INP</w:t>
      </w:r>
      <w:r>
        <w:t>_TLCRValid_flg</w:t>
      </w:r>
      <w:proofErr w:type="spellEnd"/>
    </w:p>
    <w:p w14:paraId="52ABB7B9" w14:textId="22AF6FF5"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20B41E62" w14:textId="656E531C"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_LaneC0R_m</w:t>
      </w:r>
    </w:p>
    <w:p w14:paraId="38FE57D7" w14:textId="7EDDE9E0"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_LaneC1L_rad</w:t>
      </w:r>
    </w:p>
    <w:p w14:paraId="107C9C77" w14:textId="2BEEA7DC" w:rsidR="00AE190B" w:rsidRDefault="00AE190B" w:rsidP="00AE190B">
      <w:pPr>
        <w:pStyle w:val="a1"/>
        <w:numPr>
          <w:ilvl w:val="0"/>
          <w:numId w:val="18"/>
        </w:numPr>
        <w:jc w:val="left"/>
        <w:rPr>
          <w:lang w:eastAsia="zh-TW"/>
        </w:rPr>
      </w:pPr>
      <w:r>
        <w:t>V</w:t>
      </w:r>
      <w:r w:rsidR="006B63F3">
        <w:t>LIC</w:t>
      </w:r>
      <w:r>
        <w:t>_LaneC1R_rad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0F25462A"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_TLCL_s</w:t>
      </w:r>
    </w:p>
    <w:p w14:paraId="1D9ABFB8" w14:textId="65A3FABE" w:rsidR="00AE190B" w:rsidRDefault="00AE190B" w:rsidP="00AE190B">
      <w:pPr>
        <w:pStyle w:val="a1"/>
        <w:numPr>
          <w:ilvl w:val="0"/>
          <w:numId w:val="19"/>
        </w:numPr>
        <w:jc w:val="left"/>
        <w:rPr>
          <w:lang w:eastAsia="zh-TW"/>
        </w:rPr>
      </w:pPr>
      <w:r>
        <w:t>V</w:t>
      </w:r>
      <w:r w:rsidR="006B63F3">
        <w:t>LIC</w:t>
      </w:r>
      <w:r>
        <w:t>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02515A0F" w:rsidR="00AE190B" w:rsidRDefault="00AE190B" w:rsidP="00AE190B">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2FEA1D9E" w:rsidR="00AE190B" w:rsidRPr="0015629E" w:rsidRDefault="00AE190B" w:rsidP="00AE190B">
      <w:pPr>
        <w:pStyle w:val="a1"/>
        <w:ind w:left="360"/>
        <w:rPr>
          <w:sz w:val="28"/>
          <w:lang w:eastAsia="zh-TW"/>
        </w:rPr>
      </w:pPr>
      <m:oMath>
        <m:r>
          <m:rPr>
            <m:sty m:val="p"/>
          </m:rPr>
          <w:rPr>
            <w:rFonts w:ascii="Cambria Math" w:hAnsi="Cambria Math"/>
            <w:szCs w:val="24"/>
          </w:rPr>
          <m:t>VLIC_TLCL_s</m:t>
        </m:r>
      </m:oMath>
      <w:r w:rsidRPr="00C34986">
        <w:rPr>
          <w:rFonts w:hint="eastAsia"/>
          <w:bCs w:val="0"/>
          <w:lang w:eastAsia="zh-TW"/>
        </w:rPr>
        <w:t>算法如下：</w:t>
      </w:r>
    </w:p>
    <w:p w14:paraId="60D4B303" w14:textId="0B2F434C" w:rsidR="00E94073" w:rsidRPr="00E94073" w:rsidRDefault="00AE190B" w:rsidP="00AE190B">
      <w:pPr>
        <w:pStyle w:val="a1"/>
        <w:spacing w:beforeLines="50" w:before="120" w:afterLines="50" w:after="120"/>
        <w:rPr>
          <w:sz w:val="22"/>
          <w:szCs w:val="24"/>
          <w:lang w:eastAsia="zh-TW"/>
        </w:rPr>
      </w:pPr>
      <m:oMathPara>
        <m:oMath>
          <m:r>
            <m:rPr>
              <m:sty m:val="p"/>
            </m:rPr>
            <w:rPr>
              <w:rFonts w:ascii="Cambria Math" w:hAnsi="Cambria Math"/>
              <w:sz w:val="22"/>
              <w:szCs w:val="24"/>
            </w:rPr>
            <m:t>VLIC_TLCL_s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KLIC_C0CrossingThr_m</m:t>
              </m:r>
            </m:num>
            <m:den>
              <m:r>
                <w:rPr>
                  <w:rFonts w:ascii="Cambria Math" w:hAnsi="Cambria Math"/>
                  <w:sz w:val="22"/>
                  <w:szCs w:val="24"/>
                  <w:lang w:eastAsia="zh-TW"/>
                </w:rPr>
                <m:t>VDINR_VehSpd_mps*VPER_LaneC1L_rad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32CF7101" w:rsidR="00E94073" w:rsidRPr="0015629E" w:rsidRDefault="00E94073" w:rsidP="00E94073">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77777777" w:rsidR="00AE190B" w:rsidRDefault="00AE190B" w:rsidP="00AE190B">
      <w:pPr>
        <w:pStyle w:val="a1"/>
        <w:keepNext/>
      </w:pPr>
      <w:r w:rsidRPr="008A0B8B">
        <w:rPr>
          <w:noProof/>
          <w:lang w:eastAsia="zh-TW"/>
        </w:rPr>
        <w:drawing>
          <wp:inline distT="0" distB="0" distL="0" distR="0" wp14:anchorId="25FFC53C" wp14:editId="603E68C9">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231900"/>
                    </a:xfrm>
                    <a:prstGeom prst="rect">
                      <a:avLst/>
                    </a:prstGeom>
                  </pic:spPr>
                </pic:pic>
              </a:graphicData>
            </a:graphic>
          </wp:inline>
        </w:drawing>
      </w:r>
    </w:p>
    <w:p w14:paraId="70D4E8C6" w14:textId="5315C9D3"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25</w:t>
      </w:r>
      <w:r w:rsidR="00687379">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383F885F" w:rsidR="00AE190B" w:rsidRDefault="00AE190B" w:rsidP="00AE190B">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KLIC_C0CrossingThr_m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02AD124D" w:rsidR="00AE190B" w:rsidRPr="0015629E" w:rsidRDefault="00AE190B" w:rsidP="00AE190B">
      <w:pPr>
        <w:pStyle w:val="a1"/>
        <w:ind w:left="360"/>
        <w:rPr>
          <w:sz w:val="28"/>
          <w:lang w:eastAsia="zh-TW"/>
        </w:rPr>
      </w:pPr>
      <m:oMath>
        <m:r>
          <m:rPr>
            <m:sty m:val="p"/>
          </m:rPr>
          <w:rPr>
            <w:rFonts w:ascii="Cambria Math" w:hAnsi="Cambria Math"/>
            <w:szCs w:val="24"/>
          </w:rPr>
          <m:t>VLIC_TLC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3A294D88"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4"/>
            </w:rPr>
            <m:t>VLIC_TLC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KLIC_C0CrossingThr_m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7F0EDF15" w:rsidR="00687379" w:rsidRPr="00687379" w:rsidRDefault="00687379" w:rsidP="00687379">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7777777" w:rsidR="00AE190B" w:rsidRDefault="00AE190B" w:rsidP="00AE190B">
      <w:pPr>
        <w:pStyle w:val="a1"/>
        <w:keepNext/>
      </w:pPr>
      <w:r w:rsidRPr="001020D4">
        <w:rPr>
          <w:noProof/>
          <w:lang w:eastAsia="zh-TW"/>
        </w:rPr>
        <w:lastRenderedPageBreak/>
        <w:drawing>
          <wp:inline distT="0" distB="0" distL="0" distR="0" wp14:anchorId="5546C6A1" wp14:editId="173EDFA3">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57300"/>
                    </a:xfrm>
                    <a:prstGeom prst="rect">
                      <a:avLst/>
                    </a:prstGeom>
                  </pic:spPr>
                </pic:pic>
              </a:graphicData>
            </a:graphic>
          </wp:inline>
        </w:drawing>
      </w:r>
    </w:p>
    <w:p w14:paraId="2346973A" w14:textId="13EEE505" w:rsidR="00AE190B" w:rsidRPr="001020D4"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26</w:t>
      </w:r>
      <w:r w:rsidR="00687379">
        <w:rPr>
          <w:lang w:eastAsia="zh-TW"/>
        </w:rPr>
        <w:fldChar w:fldCharType="end"/>
      </w:r>
      <w:r>
        <w:rPr>
          <w:rFonts w:hint="eastAsia"/>
          <w:lang w:eastAsia="zh-TW"/>
        </w:rPr>
        <w:t xml:space="preserve"> 跨越右車道線時間架構圖</w:t>
      </w:r>
    </w:p>
    <w:p w14:paraId="66245B58" w14:textId="77777777" w:rsidR="00AE190B" w:rsidRDefault="00AE190B" w:rsidP="00AE190B">
      <w:pPr>
        <w:rPr>
          <w:lang w:eastAsia="zh-TW"/>
        </w:rPr>
      </w:pPr>
    </w:p>
    <w:p w14:paraId="1BD11F8E" w14:textId="77777777" w:rsidR="00AE190B" w:rsidRDefault="00AE190B" w:rsidP="00AE190B">
      <w:pPr>
        <w:pStyle w:val="a1"/>
        <w:numPr>
          <w:ilvl w:val="0"/>
          <w:numId w:val="16"/>
        </w:numPr>
        <w:rPr>
          <w:lang w:eastAsia="zh-TW"/>
        </w:rPr>
      </w:pPr>
      <w:r>
        <w:rPr>
          <w:rFonts w:hint="eastAsia"/>
          <w:lang w:eastAsia="zh-TW"/>
        </w:rPr>
        <w:t>跨越車道線時間決策</w:t>
      </w:r>
    </w:p>
    <w:p w14:paraId="40B4433B" w14:textId="71B61DB2" w:rsidR="00AE190B" w:rsidRDefault="00AE190B" w:rsidP="00AE190B">
      <w:pPr>
        <w:pStyle w:val="a1"/>
        <w:ind w:left="360"/>
        <w:rPr>
          <w:lang w:eastAsia="zh-TW"/>
        </w:rPr>
      </w:pPr>
      <w:r>
        <w:rPr>
          <w:rFonts w:hint="eastAsia"/>
          <w:lang w:eastAsia="zh-TW"/>
        </w:rPr>
        <w:t>依據</w:t>
      </w:r>
      <w:r w:rsidR="00464465">
        <w:rPr>
          <w:rFonts w:hint="eastAsia"/>
          <w:lang w:eastAsia="zh-TW"/>
        </w:rPr>
        <w:t>相機偵測之跨越</w:t>
      </w:r>
      <w:r>
        <w:rPr>
          <w:rFonts w:hint="eastAsia"/>
          <w:lang w:eastAsia="zh-TW"/>
        </w:rPr>
        <w:t>左右車道</w:t>
      </w:r>
      <w:r w:rsidR="00464465">
        <w:rPr>
          <w:rFonts w:hint="eastAsia"/>
          <w:lang w:eastAsia="zh-TW"/>
        </w:rPr>
        <w:t>時間</w:t>
      </w:r>
      <w:r>
        <w:rPr>
          <w:rFonts w:hint="eastAsia"/>
          <w:lang w:eastAsia="zh-TW"/>
        </w:rPr>
        <w:t>有效旗標</w:t>
      </w:r>
      <w:r w:rsidR="00464465">
        <w:rPr>
          <w:rFonts w:hint="eastAsia"/>
          <w:lang w:eastAsia="zh-TW"/>
        </w:rPr>
        <w:t>來</w:t>
      </w:r>
      <w:r>
        <w:rPr>
          <w:rFonts w:hint="eastAsia"/>
          <w:lang w:eastAsia="zh-TW"/>
        </w:rPr>
        <w:t>判斷輸出相機</w:t>
      </w:r>
      <w:r w:rsidR="00464465">
        <w:rPr>
          <w:rFonts w:hint="eastAsia"/>
          <w:lang w:eastAsia="zh-TW"/>
        </w:rPr>
        <w:t>偵測之跨越車道時間</w:t>
      </w:r>
      <w:r>
        <w:rPr>
          <w:rFonts w:hint="eastAsia"/>
          <w:lang w:eastAsia="zh-TW"/>
        </w:rPr>
        <w:t>資訊或默認值，再依據</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判斷使用計算之</w:t>
      </w:r>
      <w:r w:rsidR="00464465">
        <w:rPr>
          <w:rFonts w:hint="eastAsia"/>
          <w:lang w:eastAsia="zh-TW"/>
        </w:rPr>
        <w:t>跨越車道時間</w:t>
      </w:r>
      <w:r>
        <w:rPr>
          <w:rFonts w:hint="eastAsia"/>
          <w:lang w:eastAsia="zh-TW"/>
        </w:rPr>
        <w:t>資訊或</w:t>
      </w:r>
      <w:r w:rsidR="00464465">
        <w:rPr>
          <w:rFonts w:hint="eastAsia"/>
          <w:lang w:eastAsia="zh-TW"/>
        </w:rPr>
        <w:t>機偵測之跨越車道時間</w:t>
      </w:r>
      <w:r>
        <w:rPr>
          <w:rFonts w:hint="eastAsia"/>
          <w:lang w:eastAsia="zh-TW"/>
        </w:rPr>
        <w:t>。</w:t>
      </w:r>
    </w:p>
    <w:p w14:paraId="5E84148F" w14:textId="77777777" w:rsidR="00AE190B" w:rsidRDefault="00AE190B" w:rsidP="00AE190B">
      <w:pPr>
        <w:pStyle w:val="a1"/>
        <w:ind w:left="360"/>
        <w:rPr>
          <w:lang w:eastAsia="zh-TW"/>
        </w:rPr>
      </w:pPr>
    </w:p>
    <w:p w14:paraId="0C15A1E5" w14:textId="77777777" w:rsidR="00AE190B" w:rsidRDefault="00AE190B" w:rsidP="00AE190B">
      <w:pPr>
        <w:pStyle w:val="a1"/>
        <w:keepNext/>
        <w:ind w:left="360"/>
      </w:pPr>
      <w:r w:rsidRPr="00244161">
        <w:rPr>
          <w:noProof/>
          <w:lang w:eastAsia="zh-TW"/>
        </w:rPr>
        <w:drawing>
          <wp:inline distT="0" distB="0" distL="0" distR="0" wp14:anchorId="62163F30" wp14:editId="0A82FF83">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979930"/>
                    </a:xfrm>
                    <a:prstGeom prst="rect">
                      <a:avLst/>
                    </a:prstGeom>
                  </pic:spPr>
                </pic:pic>
              </a:graphicData>
            </a:graphic>
          </wp:inline>
        </w:drawing>
      </w:r>
    </w:p>
    <w:p w14:paraId="34F08FE8" w14:textId="6AE2D6F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27</w:t>
      </w:r>
      <w:r w:rsidR="00687379">
        <w:fldChar w:fldCharType="end"/>
      </w:r>
      <w:r>
        <w:rPr>
          <w:rFonts w:hint="eastAsia"/>
          <w:lang w:eastAsia="zh-TW"/>
        </w:rPr>
        <w:t xml:space="preserve"> </w:t>
      </w:r>
      <w:r w:rsidRPr="0089107A">
        <w:rPr>
          <w:rFonts w:hint="eastAsia"/>
          <w:lang w:eastAsia="zh-TW"/>
        </w:rPr>
        <w:t>跨越車道線時間決策</w:t>
      </w:r>
    </w:p>
    <w:p w14:paraId="0BCD7639" w14:textId="77777777" w:rsidR="00AE190B" w:rsidRDefault="00AE190B" w:rsidP="00AE190B">
      <w:pPr>
        <w:pStyle w:val="a1"/>
        <w:rPr>
          <w:lang w:eastAsia="zh-TW"/>
        </w:rPr>
      </w:pPr>
    </w:p>
    <w:p w14:paraId="643D325C" w14:textId="381E3312"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AC1E278" w14:textId="14EA9023" w:rsidR="00AE190B" w:rsidRDefault="00AE190B" w:rsidP="00AE190B">
      <w:pPr>
        <w:pStyle w:val="a1"/>
        <w:rPr>
          <w:lang w:eastAsia="zh-TW"/>
        </w:rPr>
      </w:pPr>
      <w:r>
        <w:rPr>
          <w:rFonts w:hint="eastAsia"/>
          <w:lang w:eastAsia="zh-TW"/>
        </w:rPr>
        <w:t>目前預設</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為1，因此V</w:t>
      </w:r>
      <w:r w:rsidR="006B63F3">
        <w:rPr>
          <w:rFonts w:hint="eastAsia"/>
          <w:lang w:eastAsia="zh-TW"/>
        </w:rPr>
        <w:t>LIC</w:t>
      </w:r>
      <w:r>
        <w:rPr>
          <w:rFonts w:hint="eastAsia"/>
          <w:lang w:eastAsia="zh-TW"/>
        </w:rPr>
        <w:t>_TLC</w:t>
      </w:r>
      <w:r>
        <w:rPr>
          <w:lang w:eastAsia="zh-TW"/>
        </w:rPr>
        <w:t>L</w:t>
      </w:r>
      <w:r>
        <w:rPr>
          <w:rFonts w:hint="eastAsia"/>
          <w:lang w:eastAsia="zh-TW"/>
        </w:rPr>
        <w:t>_s</w:t>
      </w:r>
      <w:r>
        <w:rPr>
          <w:lang w:eastAsia="zh-TW"/>
        </w:rPr>
        <w:t>=</w:t>
      </w:r>
      <w:proofErr w:type="spellStart"/>
      <w:r>
        <w:rPr>
          <w:lang w:eastAsia="zh-TW"/>
        </w:rPr>
        <w:t>V</w:t>
      </w:r>
      <w:r w:rsidR="006B63F3">
        <w:rPr>
          <w:lang w:eastAsia="zh-TW"/>
        </w:rPr>
        <w:t>LIC</w:t>
      </w:r>
      <w:r>
        <w:rPr>
          <w:lang w:eastAsia="zh-TW"/>
        </w:rPr>
        <w:t>_CalTLC_Ls</w:t>
      </w:r>
      <w:proofErr w:type="spellEnd"/>
      <w:r>
        <w:rPr>
          <w:rFonts w:hint="eastAsia"/>
          <w:lang w:eastAsia="zh-TW"/>
        </w:rPr>
        <w:t>。</w:t>
      </w:r>
    </w:p>
    <w:p w14:paraId="1B19D06A" w14:textId="2414170F" w:rsidR="00AE190B" w:rsidRDefault="00AE190B" w:rsidP="00AE190B">
      <w:pPr>
        <w:pStyle w:val="a1"/>
        <w:rPr>
          <w:b/>
          <w:bCs w:val="0"/>
          <w:lang w:eastAsia="zh-TW"/>
        </w:rPr>
      </w:pPr>
      <w:r>
        <w:rPr>
          <w:rFonts w:hint="eastAsia"/>
          <w:lang w:eastAsia="zh-TW"/>
        </w:rPr>
        <w:t>V</w:t>
      </w:r>
      <w:r w:rsidR="006B63F3">
        <w:rPr>
          <w:rFonts w:hint="eastAsia"/>
          <w:lang w:eastAsia="zh-TW"/>
        </w:rPr>
        <w:t>LIC</w:t>
      </w:r>
      <w:r>
        <w:rPr>
          <w:rFonts w:hint="eastAsia"/>
          <w:lang w:eastAsia="zh-TW"/>
        </w:rPr>
        <w:t>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485D3C89" w14:textId="42D1FCEF" w:rsidR="00AE190B" w:rsidRPr="00244161" w:rsidRDefault="00AE190B" w:rsidP="00AE190B">
      <w:pPr>
        <w:pStyle w:val="a1"/>
        <w:rPr>
          <w:lang w:eastAsia="zh-TW"/>
        </w:rPr>
      </w:pPr>
      <w:r>
        <w:rPr>
          <w:rFonts w:hint="eastAsia"/>
          <w:lang w:eastAsia="zh-TW"/>
        </w:rPr>
        <w:t>目前預設</w:t>
      </w:r>
      <w:proofErr w:type="spellStart"/>
      <w:r>
        <w:rPr>
          <w:rFonts w:hint="eastAsia"/>
          <w:lang w:eastAsia="zh-TW"/>
        </w:rPr>
        <w:t>K</w:t>
      </w:r>
      <w:r w:rsidR="006B63F3">
        <w:rPr>
          <w:rFonts w:hint="eastAsia"/>
          <w:lang w:eastAsia="zh-TW"/>
        </w:rPr>
        <w:t>LIC</w:t>
      </w:r>
      <w:r>
        <w:rPr>
          <w:rFonts w:hint="eastAsia"/>
          <w:lang w:eastAsia="zh-TW"/>
        </w:rPr>
        <w:t>_Us</w:t>
      </w:r>
      <w:r>
        <w:rPr>
          <w:lang w:eastAsia="zh-TW"/>
        </w:rPr>
        <w:t>eCalTLC_flg</w:t>
      </w:r>
      <w:proofErr w:type="spellEnd"/>
      <w:r>
        <w:rPr>
          <w:rFonts w:hint="eastAsia"/>
          <w:lang w:eastAsia="zh-TW"/>
        </w:rPr>
        <w:t>為1，因此V</w:t>
      </w:r>
      <w:r w:rsidR="006B63F3">
        <w:rPr>
          <w:rFonts w:hint="eastAsia"/>
          <w:lang w:eastAsia="zh-TW"/>
        </w:rPr>
        <w:t>LIC</w:t>
      </w:r>
      <w:r>
        <w:rPr>
          <w:rFonts w:hint="eastAsia"/>
          <w:lang w:eastAsia="zh-TW"/>
        </w:rPr>
        <w:t>_TLC</w:t>
      </w:r>
      <w:r>
        <w:rPr>
          <w:lang w:eastAsia="zh-TW"/>
        </w:rPr>
        <w:t>R</w:t>
      </w:r>
      <w:r>
        <w:rPr>
          <w:rFonts w:hint="eastAsia"/>
          <w:lang w:eastAsia="zh-TW"/>
        </w:rPr>
        <w:t>_s</w:t>
      </w:r>
      <w:r>
        <w:rPr>
          <w:lang w:eastAsia="zh-TW"/>
        </w:rPr>
        <w:t>=</w:t>
      </w:r>
      <w:proofErr w:type="spellStart"/>
      <w:r>
        <w:rPr>
          <w:lang w:eastAsia="zh-TW"/>
        </w:rPr>
        <w:t>V</w:t>
      </w:r>
      <w:r w:rsidR="006B63F3">
        <w:rPr>
          <w:lang w:eastAsia="zh-TW"/>
        </w:rPr>
        <w:t>LIC</w:t>
      </w:r>
      <w:r>
        <w:rPr>
          <w:lang w:eastAsia="zh-TW"/>
        </w:rPr>
        <w:t>_CalTLCR_s</w:t>
      </w:r>
      <w:proofErr w:type="spellEnd"/>
      <w:r>
        <w:rPr>
          <w:rFonts w:hint="eastAsia"/>
          <w:lang w:eastAsia="zh-TW"/>
        </w:rPr>
        <w:t>。</w:t>
      </w:r>
    </w:p>
    <w:p w14:paraId="3BE83F4B" w14:textId="77777777" w:rsidR="00AE190B" w:rsidRPr="00A96945" w:rsidRDefault="00AE190B" w:rsidP="00AE190B">
      <w:pPr>
        <w:pStyle w:val="a1"/>
        <w:rPr>
          <w:lang w:eastAsia="zh-TW"/>
        </w:rPr>
      </w:pPr>
    </w:p>
    <w:p w14:paraId="57D0ECD2" w14:textId="77777777" w:rsidR="00AE190B" w:rsidRDefault="00AE190B" w:rsidP="00AE190B">
      <w:pPr>
        <w:pStyle w:val="20"/>
      </w:pPr>
      <w:bookmarkStart w:id="25" w:name="_Toc114602539"/>
      <w:r w:rsidRPr="00EA4D61">
        <w:t>LIC</w:t>
      </w:r>
      <w:r>
        <w:t>_SRDS_0</w:t>
      </w:r>
      <w:r>
        <w:rPr>
          <w:rFonts w:hint="eastAsia"/>
        </w:rPr>
        <w:t>3</w:t>
      </w:r>
      <w:r>
        <w:tab/>
      </w:r>
      <w:r>
        <w:rPr>
          <w:rFonts w:hint="eastAsia"/>
        </w:rPr>
        <w:t>左車道斜率偏差</w:t>
      </w:r>
      <w:bookmarkEnd w:id="25"/>
    </w:p>
    <w:p w14:paraId="051A268F" w14:textId="77777777" w:rsidR="00AE190B" w:rsidRPr="0049324F" w:rsidRDefault="00AE190B" w:rsidP="00AE190B">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0D8E5119" w14:textId="27C9DBAA" w:rsidR="00645386" w:rsidRDefault="00645386" w:rsidP="00EA761F">
      <w:pPr>
        <w:pStyle w:val="a1"/>
        <w:jc w:val="left"/>
        <w:rPr>
          <w:b/>
          <w:bCs w:val="0"/>
          <w:lang w:eastAsia="zh-TW"/>
        </w:rPr>
      </w:pPr>
    </w:p>
    <w:p w14:paraId="05FCC95A" w14:textId="1F2306DA"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72A601D5" w14:textId="6E27F27B"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65A13FD0" w14:textId="377C439C"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_LaneC0L_m</w:t>
      </w:r>
    </w:p>
    <w:p w14:paraId="7619FD14" w14:textId="23D0360C"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5E0EE565" w14:textId="39862B2E"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7C833AB7" w14:textId="1583B868" w:rsidR="00EA761F" w:rsidRPr="00A63279" w:rsidRDefault="005F6B10"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VLIC_HLCnfdnceL_dat</w:t>
      </w:r>
      <w:proofErr w:type="spellEnd"/>
    </w:p>
    <w:p w14:paraId="51707551" w14:textId="2B148C69" w:rsidR="00EA761F" w:rsidRDefault="00EA761F" w:rsidP="00EA761F">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6251818F"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6BE442AF" w14:textId="290984E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_C1LBias_rad</w:t>
      </w:r>
    </w:p>
    <w:p w14:paraId="47E9E293" w14:textId="77777777" w:rsidR="00EA761F" w:rsidRPr="00EA761F" w:rsidRDefault="00EA761F" w:rsidP="00EA761F">
      <w:pPr>
        <w:pStyle w:val="a1"/>
        <w:rPr>
          <w:lang w:eastAsia="zh-TW"/>
        </w:rPr>
      </w:pPr>
    </w:p>
    <w:p w14:paraId="334797C8" w14:textId="4CA27FCA" w:rsidR="00EA761F" w:rsidRDefault="0071719E" w:rsidP="00EA761F">
      <w:pPr>
        <w:pStyle w:val="a1"/>
        <w:rPr>
          <w:rFonts w:ascii="標楷體" w:hAnsi="標楷體"/>
          <w:lang w:eastAsia="zh-TW"/>
        </w:rPr>
      </w:pPr>
      <w:r>
        <w:rPr>
          <w:rFonts w:hint="eastAsia"/>
          <w:lang w:eastAsia="zh-TW"/>
        </w:rPr>
        <w:t>需要依據第一</w:t>
      </w:r>
      <w:proofErr w:type="gramStart"/>
      <w:r>
        <w:rPr>
          <w:rFonts w:hint="eastAsia"/>
          <w:lang w:eastAsia="zh-TW"/>
        </w:rPr>
        <w:t>條件式與第二</w:t>
      </w:r>
      <w:proofErr w:type="gramEnd"/>
      <w:r>
        <w:rPr>
          <w:rFonts w:hint="eastAsia"/>
          <w:lang w:eastAsia="zh-TW"/>
        </w:rPr>
        <w:t>條件式</w:t>
      </w:r>
      <w:r w:rsidR="002A7EC1">
        <w:rPr>
          <w:rFonts w:hint="eastAsia"/>
          <w:lang w:eastAsia="zh-TW"/>
        </w:rPr>
        <w:t>判斷結果進行</w:t>
      </w:r>
      <w:r w:rsidR="002A7EC1">
        <w:rPr>
          <w:rFonts w:ascii="標楷體" w:hAnsi="標楷體" w:hint="eastAsia"/>
          <w:lang w:eastAsia="zh-TW"/>
        </w:rPr>
        <w:t>左車道斜率偏差量計算，其設計如下</w:t>
      </w:r>
      <w:r w:rsidR="002A7EC1">
        <w:rPr>
          <w:rFonts w:ascii="標楷體" w:hAnsi="標楷體" w:hint="eastAsia"/>
          <w:lang w:eastAsia="zh-TW"/>
        </w:rPr>
        <w:t>:</w:t>
      </w:r>
    </w:p>
    <w:p w14:paraId="3D3D9778" w14:textId="77777777" w:rsidR="002A7EC1" w:rsidRPr="00EA761F" w:rsidRDefault="002A7EC1" w:rsidP="00EA761F">
      <w:pPr>
        <w:pStyle w:val="a1"/>
        <w:rPr>
          <w:lang w:eastAsia="zh-TW"/>
        </w:rPr>
      </w:pPr>
    </w:p>
    <w:p w14:paraId="3101DA24" w14:textId="77777777" w:rsidR="00AE190B" w:rsidRPr="00E33EF7" w:rsidRDefault="00AE190B" w:rsidP="00AE190B">
      <w:pPr>
        <w:pStyle w:val="a1"/>
        <w:numPr>
          <w:ilvl w:val="0"/>
          <w:numId w:val="12"/>
        </w:numPr>
        <w:rPr>
          <w:lang w:eastAsia="zh-TW"/>
        </w:rPr>
      </w:pPr>
      <w:r>
        <w:rPr>
          <w:rFonts w:ascii="標楷體" w:hAnsi="標楷體" w:hint="eastAsia"/>
          <w:lang w:eastAsia="zh-TW"/>
        </w:rPr>
        <w:t>第一條件式</w:t>
      </w:r>
    </w:p>
    <w:p w14:paraId="2F1A6C59" w14:textId="4CDC01B3"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w:t>
      </w:r>
      <w:r w:rsidR="003C38F4">
        <w:rPr>
          <w:rFonts w:hint="eastAsia"/>
          <w:lang w:eastAsia="zh-TW"/>
        </w:rPr>
        <w:t>的絕對值</w:t>
      </w:r>
      <w:r>
        <w:rPr>
          <w:rFonts w:hint="eastAsia"/>
          <w:lang w:eastAsia="zh-TW"/>
        </w:rPr>
        <w:t>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23BB60EF" w14:textId="77777777" w:rsidR="00AE190B" w:rsidRPr="007C7CBC" w:rsidRDefault="00AE190B" w:rsidP="00AE190B">
      <w:pPr>
        <w:pStyle w:val="a1"/>
        <w:ind w:left="360"/>
        <w:rPr>
          <w:lang w:eastAsia="zh-TW"/>
        </w:rPr>
      </w:pPr>
    </w:p>
    <w:p w14:paraId="6682790E" w14:textId="77777777" w:rsidR="00AE190B" w:rsidRDefault="00AE190B" w:rsidP="00AE190B">
      <w:pPr>
        <w:pStyle w:val="a1"/>
        <w:keepNext/>
        <w:ind w:left="360"/>
        <w:jc w:val="center"/>
      </w:pPr>
      <w:r w:rsidRPr="00633C22">
        <w:rPr>
          <w:noProof/>
          <w:lang w:eastAsia="zh-TW"/>
        </w:rPr>
        <w:drawing>
          <wp:inline distT="0" distB="0" distL="0" distR="0" wp14:anchorId="5E910DB8" wp14:editId="7DC83078">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366AEBD2" w14:textId="22576E39"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28</w:t>
      </w:r>
      <w:r w:rsidR="00687379">
        <w:fldChar w:fldCharType="end"/>
      </w:r>
      <w:r>
        <w:rPr>
          <w:rFonts w:hint="eastAsia"/>
          <w:lang w:eastAsia="zh-TW"/>
        </w:rPr>
        <w:t xml:space="preserve"> 第一條件式</w:t>
      </w:r>
    </w:p>
    <w:p w14:paraId="3EE5BA0C" w14:textId="77777777" w:rsidR="00AE190B" w:rsidRPr="00B45EFE" w:rsidRDefault="00AE190B" w:rsidP="00AE190B">
      <w:pPr>
        <w:pStyle w:val="a1"/>
        <w:rPr>
          <w:lang w:eastAsia="zh-TW"/>
        </w:rPr>
      </w:pPr>
    </w:p>
    <w:p w14:paraId="0E1F2146" w14:textId="77777777" w:rsidR="00AE190B" w:rsidRPr="007179A3" w:rsidRDefault="00AE190B" w:rsidP="00AE190B">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5B4C35C6" w14:textId="4C3AD473" w:rsidR="00AE190B" w:rsidRDefault="00AE190B" w:rsidP="00AE190B">
      <w:pPr>
        <w:pStyle w:val="a1"/>
        <w:ind w:leftChars="177" w:left="425"/>
        <w:rPr>
          <w:rFonts w:hAnsi="微軟正黑體"/>
          <w:lang w:eastAsia="zh-TW"/>
        </w:rPr>
      </w:pPr>
      <w:r>
        <w:t>((</w:t>
      </w:r>
      <w:r w:rsidR="003C38F4">
        <w:rPr>
          <w:rFonts w:hint="eastAsia"/>
          <w:lang w:eastAsia="zh-TW"/>
        </w:rPr>
        <w:t>|</w:t>
      </w:r>
      <w:r>
        <w:t>C0L_diff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sidR="003C38F4">
        <w:rPr>
          <w:rFonts w:hAnsi="微軟正黑體" w:hint="eastAsia"/>
          <w:lang w:eastAsia="zh-TW"/>
        </w:rPr>
        <w:t>|</w:t>
      </w:r>
      <w:r>
        <w:rPr>
          <w:rFonts w:hAnsi="微軟正黑體" w:hint="eastAsia"/>
          <w:lang w:eastAsia="zh-TW"/>
        </w:rPr>
        <w:t>C</w:t>
      </w:r>
      <w:r>
        <w:rPr>
          <w:rFonts w:hAnsi="微軟正黑體"/>
          <w:lang w:eastAsia="zh-TW"/>
        </w:rPr>
        <w:t>1L_diff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15B7C160"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45824E8D" w14:textId="2084D805" w:rsidR="00AE190B" w:rsidRPr="007F63D8" w:rsidRDefault="00AE190B" w:rsidP="00AE190B">
      <w:pPr>
        <w:pStyle w:val="a1"/>
        <w:ind w:leftChars="177" w:left="425"/>
        <w:rPr>
          <w:rFonts w:hAnsi="微軟正黑體"/>
          <w:lang w:eastAsia="zh-TW"/>
        </w:rPr>
      </w:pPr>
      <w:r w:rsidRPr="00272D26">
        <w:rPr>
          <w:rFonts w:hAnsi="微軟正黑體"/>
          <w:lang w:eastAsia="zh-TW"/>
        </w:rPr>
        <w:t xml:space="preserve"> </w:t>
      </w:r>
      <w:r w:rsidR="004F5117">
        <w:rPr>
          <w:rFonts w:hAnsi="微軟正黑體" w:hint="eastAsia"/>
          <w:lang w:eastAsia="zh-TW"/>
        </w:rPr>
        <w:t>d</w:t>
      </w:r>
      <w:r>
        <w:rPr>
          <w:rFonts w:hAnsi="微軟正黑體"/>
          <w:lang w:eastAsia="zh-TW"/>
        </w:rPr>
        <w:t>x</w:t>
      </w:r>
      <w:r w:rsidR="004F5117">
        <w:rPr>
          <w:rFonts w:hAnsi="微軟正黑體" w:hint="eastAsia"/>
          <w:lang w:eastAsia="zh-TW"/>
        </w:rPr>
        <w:t xml:space="preserve"> = </w:t>
      </w:r>
      <w:proofErr w:type="spellStart"/>
      <w:r w:rsidR="004F5117">
        <w:rPr>
          <w:rFonts w:hAnsi="微軟正黑體"/>
          <w:lang w:eastAsia="zh-TW"/>
        </w:rPr>
        <w:t>V</w:t>
      </w:r>
      <w:r w:rsidR="006B63F3">
        <w:rPr>
          <w:rFonts w:hAnsi="微軟正黑體"/>
          <w:lang w:eastAsia="zh-TW"/>
        </w:rPr>
        <w:t>INP</w:t>
      </w:r>
      <w:r w:rsidR="004F5117">
        <w:rPr>
          <w:rFonts w:hAnsi="微軟正黑體"/>
          <w:lang w:eastAsia="zh-TW"/>
        </w:rPr>
        <w:t>_V</w:t>
      </w:r>
      <w:r w:rsidR="004F5117">
        <w:rPr>
          <w:rFonts w:hAnsi="微軟正黑體" w:hint="eastAsia"/>
          <w:lang w:eastAsia="zh-TW"/>
        </w:rPr>
        <w:t>e</w:t>
      </w:r>
      <w:r w:rsidR="004F5117">
        <w:rPr>
          <w:rFonts w:hAnsi="微軟正黑體"/>
          <w:lang w:eastAsia="zh-TW"/>
        </w:rPr>
        <w:t>hSpd_mps</w:t>
      </w:r>
      <w:proofErr w:type="spellEnd"/>
      <m:oMath>
        <m:r>
          <m:rPr>
            <m:sty m:val="p"/>
          </m:rPr>
          <w:rPr>
            <w:rFonts w:ascii="Cambria Math" w:hAnsi="Cambria Math"/>
            <w:szCs w:val="24"/>
          </w:rPr>
          <m:t>*</m:t>
        </m:r>
      </m:oMath>
      <w:r>
        <w:rPr>
          <w:rFonts w:hAnsi="微軟正黑體"/>
          <w:lang w:eastAsia="zh-TW"/>
        </w:rPr>
        <w:t xml:space="preserve"> </w:t>
      </w:r>
      <w:r w:rsidR="004F5117">
        <w:rPr>
          <w:rFonts w:hAnsi="微軟正黑體" w:hint="eastAsia"/>
          <w:lang w:eastAsia="zh-TW"/>
        </w:rPr>
        <w:t>C</w:t>
      </w:r>
      <w:r w:rsidR="004F5117">
        <w:rPr>
          <w:rFonts w:hAnsi="微軟正黑體"/>
          <w:lang w:eastAsia="zh-TW"/>
        </w:rPr>
        <w:t>_TICK_TIME_S</w:t>
      </w:r>
      <w:r w:rsidR="004F5117">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30C466C" w14:textId="553F0688" w:rsidR="00AE190B" w:rsidRPr="004F5117" w:rsidRDefault="00AE190B" w:rsidP="002A7EC1">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24218992" w14:textId="1716B66C" w:rsidR="004F5117" w:rsidRPr="00624E7E" w:rsidRDefault="004F5117" w:rsidP="004F5117">
      <w:pPr>
        <w:pStyle w:val="a1"/>
        <w:spacing w:beforeLines="50" w:before="120"/>
        <w:ind w:leftChars="177" w:left="425"/>
      </w:pPr>
      <w:r>
        <w:rPr>
          <w:rFonts w:hint="eastAsia"/>
          <w:lang w:eastAsia="zh-TW"/>
        </w:rPr>
        <w:t>其中</w:t>
      </w:r>
      <w:r w:rsidRPr="00570E99">
        <w:rPr>
          <w:lang w:eastAsia="zh-TW"/>
        </w:rPr>
        <w:t>C_TICK_TIME_S</w:t>
      </w:r>
      <w:r>
        <w:rPr>
          <w:rFonts w:hint="eastAsia"/>
          <w:lang w:eastAsia="zh-TW"/>
        </w:rPr>
        <w:t xml:space="preserve"> = 0.005</w:t>
      </w:r>
    </w:p>
    <w:p w14:paraId="6DEA6113" w14:textId="35A771A5" w:rsidR="004F5117" w:rsidRPr="007F63D8" w:rsidRDefault="004F5117" w:rsidP="004F5117">
      <w:pPr>
        <w:pStyle w:val="a1"/>
        <w:ind w:left="426"/>
        <w:rPr>
          <w:rFonts w:hAnsi="微軟正黑體"/>
          <w:lang w:eastAsia="zh-TW"/>
        </w:rPr>
      </w:pPr>
    </w:p>
    <w:p w14:paraId="58D87D1C" w14:textId="19EA75D3" w:rsidR="004F5117" w:rsidRDefault="004F5117" w:rsidP="00AE190B">
      <w:pPr>
        <w:pStyle w:val="a1"/>
        <w:rPr>
          <w:lang w:eastAsia="zh-TW"/>
        </w:rPr>
      </w:pPr>
    </w:p>
    <w:p w14:paraId="53914B82" w14:textId="77777777" w:rsidR="004F5117" w:rsidRPr="003A5BBD" w:rsidRDefault="004F5117" w:rsidP="00AE190B">
      <w:pPr>
        <w:pStyle w:val="a1"/>
        <w:rPr>
          <w:lang w:eastAsia="zh-TW"/>
        </w:rPr>
      </w:pPr>
    </w:p>
    <w:p w14:paraId="223A45F7" w14:textId="77777777" w:rsidR="00AE190B" w:rsidRPr="00044B0B" w:rsidRDefault="00AE190B" w:rsidP="00AE190B">
      <w:pPr>
        <w:pStyle w:val="a1"/>
        <w:numPr>
          <w:ilvl w:val="0"/>
          <w:numId w:val="12"/>
        </w:numPr>
        <w:rPr>
          <w:lang w:eastAsia="zh-TW"/>
        </w:rPr>
      </w:pPr>
      <w:r>
        <w:rPr>
          <w:rFonts w:ascii="標楷體" w:hAnsi="標楷體" w:hint="eastAsia"/>
          <w:lang w:eastAsia="zh-TW"/>
        </w:rPr>
        <w:lastRenderedPageBreak/>
        <w:t>第二條件式</w:t>
      </w:r>
    </w:p>
    <w:p w14:paraId="309AD432" w14:textId="5363496C" w:rsidR="00AE190B" w:rsidRDefault="00AE190B" w:rsidP="00AE190B">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ECB563C" w14:textId="77777777" w:rsidR="00AE190B" w:rsidRPr="007C7CBC" w:rsidRDefault="00AE190B" w:rsidP="00AE190B">
      <w:pPr>
        <w:pStyle w:val="a1"/>
        <w:ind w:left="360"/>
        <w:rPr>
          <w:lang w:eastAsia="zh-TW"/>
        </w:rPr>
      </w:pPr>
    </w:p>
    <w:p w14:paraId="19B80DFF" w14:textId="77777777" w:rsidR="00AE190B" w:rsidRDefault="00AE190B" w:rsidP="00AE190B">
      <w:pPr>
        <w:pStyle w:val="a1"/>
        <w:keepNext/>
        <w:ind w:left="360"/>
        <w:jc w:val="center"/>
      </w:pPr>
      <w:r w:rsidRPr="00044B0B">
        <w:rPr>
          <w:noProof/>
          <w:lang w:eastAsia="zh-TW"/>
        </w:rPr>
        <w:drawing>
          <wp:inline distT="0" distB="0" distL="0" distR="0" wp14:anchorId="03F869A1" wp14:editId="6BF8E6AE">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44FDAD14" w14:textId="318FBBF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29</w:t>
      </w:r>
      <w:r w:rsidR="00687379">
        <w:fldChar w:fldCharType="end"/>
      </w:r>
      <w:r>
        <w:rPr>
          <w:rFonts w:hint="eastAsia"/>
          <w:lang w:eastAsia="zh-TW"/>
        </w:rPr>
        <w:t xml:space="preserve"> 第二條件式</w:t>
      </w:r>
    </w:p>
    <w:p w14:paraId="52E5B001" w14:textId="77777777" w:rsidR="00AE190B" w:rsidRDefault="00AE190B" w:rsidP="00AE190B">
      <w:pPr>
        <w:pStyle w:val="a1"/>
        <w:rPr>
          <w:lang w:eastAsia="zh-TW"/>
        </w:rPr>
      </w:pPr>
    </w:p>
    <w:p w14:paraId="509E0B1A" w14:textId="77777777" w:rsidR="00AE190B" w:rsidRPr="007179A3" w:rsidRDefault="00AE190B" w:rsidP="00AE190B">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5A1CBE22" w14:textId="35B5012C" w:rsidR="00AE190B" w:rsidRDefault="007F6EAE" w:rsidP="00AE190B">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VINP_LaneC2L_rat</m:t>
                </m:r>
              </m:den>
            </m:f>
          </m:e>
        </m:d>
        <m:r>
          <m:rPr>
            <m:sty m:val="p"/>
          </m:rPr>
          <w:rPr>
            <w:rFonts w:ascii="Cambria Math" w:hAnsi="Cambria Math"/>
            <w:lang w:eastAsia="zh-TW"/>
          </w:rPr>
          <m:t>&gt;</m:t>
        </m:r>
      </m:oMath>
      <w:r w:rsidR="00AE190B">
        <w:rPr>
          <w:rFonts w:hAnsi="微軟正黑體" w:hint="eastAsia"/>
          <w:lang w:eastAsia="zh-TW"/>
        </w:rPr>
        <w:t xml:space="preserve"> </w:t>
      </w:r>
      <w:r w:rsidR="00AE190B">
        <w:rPr>
          <w:rFonts w:hAnsi="微軟正黑體"/>
          <w:lang w:eastAsia="zh-TW"/>
        </w:rPr>
        <w:t>3000</w:t>
      </w:r>
      <w:r w:rsidR="00AE190B">
        <w:rPr>
          <w:rFonts w:hAnsi="微軟正黑體" w:hint="eastAsia"/>
          <w:lang w:eastAsia="zh-TW"/>
        </w:rPr>
        <w:t xml:space="preserve"> </w:t>
      </w:r>
    </w:p>
    <w:p w14:paraId="1BB70874" w14:textId="77777777" w:rsidR="00AE190B" w:rsidRDefault="00AE190B" w:rsidP="00AE190B">
      <w:pPr>
        <w:pStyle w:val="a1"/>
        <w:ind w:leftChars="177" w:left="425"/>
        <w:rPr>
          <w:rFonts w:hAnsi="微軟正黑體"/>
          <w:lang w:eastAsia="zh-TW"/>
        </w:rPr>
      </w:pPr>
      <w:r>
        <w:rPr>
          <w:rFonts w:hAnsi="微軟正黑體"/>
          <w:lang w:eastAsia="zh-TW"/>
        </w:rPr>
        <w:t>AND</w:t>
      </w:r>
    </w:p>
    <w:p w14:paraId="57CC0568" w14:textId="13F22195" w:rsidR="00AE190B" w:rsidRDefault="005F6B10" w:rsidP="00AE190B">
      <w:pPr>
        <w:pStyle w:val="a1"/>
        <w:ind w:leftChars="177" w:left="425"/>
        <w:rPr>
          <w:rFonts w:hAnsi="微軟正黑體"/>
          <w:lang w:eastAsia="zh-TW"/>
        </w:rPr>
      </w:pPr>
      <w:proofErr w:type="spellStart"/>
      <w:r>
        <w:t>VLIC_HLCnfdnceL_dat</w:t>
      </w:r>
      <w:proofErr w:type="spellEnd"/>
      <w:r w:rsidR="00AE190B">
        <w:rPr>
          <w:rFonts w:hint="eastAsia"/>
          <w:lang w:eastAsia="zh-TW"/>
        </w:rPr>
        <w:t xml:space="preserve"> </w:t>
      </w:r>
      <w:r w:rsidR="00CB0D9C">
        <w:rPr>
          <w:rFonts w:hint="eastAsia"/>
          <w:lang w:eastAsia="zh-TW"/>
        </w:rPr>
        <w:t>==</w:t>
      </w:r>
      <w:r w:rsidR="00AE190B">
        <w:rPr>
          <w:rFonts w:hint="eastAsia"/>
          <w:lang w:eastAsia="zh-TW"/>
        </w:rPr>
        <w:t xml:space="preserve"> </w:t>
      </w:r>
      <w:r w:rsidR="00AE190B" w:rsidRPr="001357D7">
        <w:rPr>
          <w:lang w:eastAsia="zh-TW"/>
        </w:rPr>
        <w:t>ENUM_LANEQUALITY_HIGH</w:t>
      </w:r>
      <w:r w:rsidR="00AE190B" w:rsidRPr="001357D7">
        <w:rPr>
          <w:rFonts w:hAnsi="微軟正黑體"/>
          <w:lang w:eastAsia="zh-TW"/>
        </w:rPr>
        <w:t xml:space="preserve"> </w:t>
      </w:r>
    </w:p>
    <w:p w14:paraId="48F85A9F" w14:textId="77777777" w:rsidR="00AE190B" w:rsidRDefault="00AE190B" w:rsidP="00AE190B">
      <w:pPr>
        <w:pStyle w:val="a1"/>
        <w:ind w:leftChars="177" w:left="425"/>
        <w:rPr>
          <w:rFonts w:hAnsi="微軟正黑體"/>
          <w:lang w:eastAsia="zh-TW"/>
        </w:rPr>
      </w:pPr>
      <w:r>
        <w:rPr>
          <w:rFonts w:hAnsi="微軟正黑體"/>
          <w:lang w:eastAsia="zh-TW"/>
        </w:rPr>
        <w:t>AND</w:t>
      </w:r>
    </w:p>
    <w:p w14:paraId="7AB9588E" w14:textId="77777777" w:rsidR="00AE190B" w:rsidRDefault="00AE190B" w:rsidP="00AE190B">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38734C6" w14:textId="77777777" w:rsidR="00AE190B" w:rsidRDefault="00AE190B" w:rsidP="00AE190B">
      <w:pPr>
        <w:pStyle w:val="a1"/>
        <w:ind w:leftChars="177" w:left="425"/>
        <w:rPr>
          <w:rFonts w:hAnsi="微軟正黑體"/>
          <w:lang w:eastAsia="zh-TW"/>
        </w:rPr>
      </w:pPr>
      <w:r>
        <w:rPr>
          <w:rFonts w:hAnsi="微軟正黑體"/>
          <w:lang w:eastAsia="zh-TW"/>
        </w:rPr>
        <w:t>AND</w:t>
      </w:r>
    </w:p>
    <w:p w14:paraId="65006D10" w14:textId="52C594F9" w:rsidR="00AE190B" w:rsidRPr="007F63D8" w:rsidRDefault="003C38F4" w:rsidP="00AE190B">
      <w:pPr>
        <w:pStyle w:val="a1"/>
        <w:ind w:leftChars="177" w:left="425"/>
      </w:pPr>
      <w:r>
        <w:rPr>
          <w:rFonts w:hint="eastAsia"/>
          <w:lang w:eastAsia="zh-TW"/>
        </w:rPr>
        <w:t>|</w:t>
      </w:r>
      <w:r w:rsidR="00AE190B" w:rsidRPr="001357D7">
        <w:rPr>
          <w:lang w:eastAsia="zh-TW"/>
        </w:rPr>
        <w:t>C1LBias_new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w:t>
      </w:r>
      <w:r w:rsidR="00AE190B">
        <w:rPr>
          <w:lang w:eastAsia="zh-TW"/>
        </w:rPr>
        <w:t>1</w:t>
      </w:r>
      <w:r w:rsidR="00AE190B">
        <w:rPr>
          <w:bCs w:val="0"/>
        </w:rPr>
        <w:t xml:space="preserve"> </w:t>
      </w:r>
    </w:p>
    <w:p w14:paraId="5C64F68C" w14:textId="7EE8B17A" w:rsidR="00AE190B" w:rsidRDefault="00AE190B" w:rsidP="002A7EC1">
      <w:pPr>
        <w:pStyle w:val="a1"/>
        <w:numPr>
          <w:ilvl w:val="0"/>
          <w:numId w:val="18"/>
        </w:numPr>
        <w:ind w:hanging="414"/>
        <w:rPr>
          <w:bCs w:val="0"/>
        </w:rPr>
      </w:pPr>
      <w:proofErr w:type="spellStart"/>
      <w:r>
        <w:t>Sencond</w:t>
      </w:r>
      <w:proofErr w:type="spell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A619C91" w14:textId="3A26448A" w:rsidR="00CB0D9C" w:rsidRDefault="00CB0D9C" w:rsidP="00AE190B">
      <w:pPr>
        <w:pStyle w:val="a1"/>
        <w:ind w:leftChars="177" w:left="425"/>
        <w:rPr>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692037EC" w14:textId="14A1AFA9" w:rsidR="00986B89" w:rsidRDefault="00986B89" w:rsidP="00AE190B">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19DC9C45" w14:textId="66589360" w:rsidR="00986B89" w:rsidRDefault="00986B89" w:rsidP="00AE190B">
      <w:pPr>
        <w:pStyle w:val="a1"/>
        <w:ind w:leftChars="177" w:left="425"/>
        <w:rPr>
          <w:lang w:eastAsia="zh-TW"/>
        </w:rPr>
      </w:pPr>
      <w:proofErr w:type="spellStart"/>
      <w:r>
        <w:rPr>
          <w:lang w:eastAsia="zh-TW"/>
        </w:rPr>
        <w:t>dxL</w:t>
      </w:r>
      <w:proofErr w:type="spellEnd"/>
      <w:r w:rsidR="00E85E7E">
        <w:rPr>
          <w:rFonts w:hint="eastAsia"/>
          <w:lang w:eastAsia="zh-TW"/>
        </w:rPr>
        <w:t xml:space="preserve"> = d</w:t>
      </w:r>
      <w:r w:rsidR="00E85E7E">
        <w:rPr>
          <w:lang w:eastAsia="zh-TW"/>
        </w:rPr>
        <w:t>x + delay(</w:t>
      </w:r>
      <w:proofErr w:type="spellStart"/>
      <w:r w:rsidR="00E85E7E">
        <w:rPr>
          <w:lang w:eastAsia="zh-TW"/>
        </w:rPr>
        <w:t>dx</w:t>
      </w:r>
      <w:r w:rsidR="00696AE3">
        <w:rPr>
          <w:lang w:eastAsia="zh-TW"/>
        </w:rPr>
        <w:t>L</w:t>
      </w:r>
      <w:proofErr w:type="spellEnd"/>
      <w:r w:rsidR="00E85E7E">
        <w:rPr>
          <w:lang w:eastAsia="zh-TW"/>
        </w:rPr>
        <w:t>)</w:t>
      </w:r>
    </w:p>
    <w:p w14:paraId="6F1AC98D" w14:textId="5DC13B1B" w:rsidR="00696AE3" w:rsidRDefault="00696AE3" w:rsidP="00AE190B">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E6D4BD8" w14:textId="2B70AF5B" w:rsidR="00696AE3" w:rsidRDefault="00696AE3" w:rsidP="00696AE3">
      <w:pPr>
        <w:pStyle w:val="a1"/>
        <w:ind w:leftChars="177" w:left="425"/>
        <w:rPr>
          <w:lang w:eastAsia="zh-TW"/>
        </w:rPr>
      </w:pPr>
      <w:proofErr w:type="spellStart"/>
      <w:r>
        <w:rPr>
          <w:lang w:eastAsia="zh-TW"/>
        </w:rPr>
        <w:t>dxL</w:t>
      </w:r>
      <w:proofErr w:type="spellEnd"/>
      <w:r>
        <w:rPr>
          <w:rFonts w:hint="eastAsia"/>
          <w:lang w:eastAsia="zh-TW"/>
        </w:rPr>
        <w:t xml:space="preserve"> = 0</w:t>
      </w:r>
    </w:p>
    <w:p w14:paraId="59056129" w14:textId="77777777" w:rsidR="00696AE3" w:rsidRPr="007F63D8" w:rsidRDefault="00696AE3" w:rsidP="00AE190B">
      <w:pPr>
        <w:pStyle w:val="a1"/>
        <w:ind w:leftChars="177" w:left="425"/>
        <w:rPr>
          <w:rFonts w:hAnsi="微軟正黑體"/>
          <w:lang w:eastAsia="zh-TW"/>
        </w:rPr>
      </w:pPr>
    </w:p>
    <w:p w14:paraId="28533CBE" w14:textId="310D7C25" w:rsidR="00AE190B" w:rsidRDefault="00AE190B" w:rsidP="00AE190B">
      <w:pPr>
        <w:pStyle w:val="a1"/>
        <w:rPr>
          <w:lang w:eastAsia="zh-TW"/>
        </w:rPr>
      </w:pPr>
    </w:p>
    <w:p w14:paraId="6D6076BF" w14:textId="28B87F64" w:rsidR="00696AE3" w:rsidRDefault="00696AE3" w:rsidP="00AE190B">
      <w:pPr>
        <w:pStyle w:val="a1"/>
        <w:rPr>
          <w:lang w:eastAsia="zh-TW"/>
        </w:rPr>
      </w:pPr>
    </w:p>
    <w:p w14:paraId="1C4DFD5F" w14:textId="3BFDB672" w:rsidR="00AE190B" w:rsidRPr="00D55D18" w:rsidRDefault="00222791" w:rsidP="00223A07">
      <w:pPr>
        <w:pStyle w:val="a1"/>
        <w:numPr>
          <w:ilvl w:val="0"/>
          <w:numId w:val="12"/>
        </w:numPr>
        <w:rPr>
          <w:lang w:eastAsia="zh-TW"/>
        </w:rPr>
      </w:pPr>
      <w:r w:rsidRPr="00C37926">
        <w:rPr>
          <w:rFonts w:ascii="標楷體" w:hAnsi="標楷體" w:hint="eastAsia"/>
          <w:lang w:eastAsia="zh-TW"/>
        </w:rPr>
        <w:lastRenderedPageBreak/>
        <w:t>後的</w:t>
      </w:r>
      <w:r>
        <w:rPr>
          <w:rFonts w:ascii="標楷體" w:hAnsi="標楷體" w:hint="eastAsia"/>
          <w:lang w:eastAsia="zh-TW"/>
        </w:rPr>
        <w:t>左</w:t>
      </w:r>
      <w:r w:rsidRPr="00C37926">
        <w:rPr>
          <w:rFonts w:ascii="標楷體" w:hAnsi="標楷體" w:hint="eastAsia"/>
          <w:lang w:eastAsia="zh-TW"/>
        </w:rPr>
        <w:t>車道線</w:t>
      </w:r>
      <w:r w:rsidR="00223A07">
        <w:rPr>
          <w:rFonts w:ascii="標楷體" w:hAnsi="標楷體" w:hint="eastAsia"/>
          <w:lang w:eastAsia="zh-TW"/>
        </w:rPr>
        <w:t>斜率</w:t>
      </w:r>
      <w:r>
        <w:rPr>
          <w:rFonts w:ascii="標楷體" w:hAnsi="標楷體" w:hint="eastAsia"/>
          <w:lang w:eastAsia="zh-TW"/>
        </w:rPr>
        <w:t>偏差量</w:t>
      </w:r>
    </w:p>
    <w:p w14:paraId="76FDEFC3" w14:textId="58B8B700"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累積的移動距離之數值，以獲得新的左車道斜率偏差量。</w:t>
      </w:r>
    </w:p>
    <w:p w14:paraId="06E40C45" w14:textId="77777777" w:rsidR="00AE190B" w:rsidRPr="0087590A" w:rsidRDefault="00AE190B" w:rsidP="00AE190B">
      <w:pPr>
        <w:pStyle w:val="a1"/>
        <w:ind w:left="360"/>
        <w:rPr>
          <w:lang w:eastAsia="zh-TW"/>
        </w:rPr>
      </w:pPr>
    </w:p>
    <w:p w14:paraId="75B7736D" w14:textId="77777777" w:rsidR="00AE190B" w:rsidRDefault="00AE190B" w:rsidP="00AE190B">
      <w:pPr>
        <w:pStyle w:val="a1"/>
        <w:keepNext/>
        <w:ind w:left="360"/>
      </w:pPr>
      <w:r w:rsidRPr="00F763D0">
        <w:rPr>
          <w:rFonts w:ascii="標楷體" w:hAnsi="標楷體"/>
          <w:noProof/>
          <w:lang w:eastAsia="zh-TW"/>
        </w:rPr>
        <w:drawing>
          <wp:inline distT="0" distB="0" distL="0" distR="0" wp14:anchorId="46B68CF5" wp14:editId="644A74A2">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19D41DED" w14:textId="755A75A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30</w:t>
      </w:r>
      <w:r w:rsidR="00687379">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798CD45A" w14:textId="77777777" w:rsidR="00AE190B" w:rsidRDefault="00AE190B" w:rsidP="00AE190B">
      <w:pPr>
        <w:pStyle w:val="a1"/>
        <w:rPr>
          <w:lang w:eastAsia="zh-TW"/>
        </w:rPr>
      </w:pPr>
    </w:p>
    <w:p w14:paraId="2ABB76EF" w14:textId="72BDBB03" w:rsidR="00AE190B" w:rsidRPr="00840232" w:rsidRDefault="006A5F4B" w:rsidP="00840232">
      <w:pPr>
        <w:pStyle w:val="a1"/>
        <w:ind w:left="360"/>
        <w:rPr>
          <w:lang w:eastAsia="zh-TW"/>
        </w:rPr>
      </w:pPr>
      <w:r>
        <w:rPr>
          <w:rFonts w:ascii="標楷體" w:hAnsi="標楷體" w:hint="eastAsia"/>
          <w:lang w:eastAsia="zh-TW"/>
        </w:rPr>
        <w:t>新的左車道斜率</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74CE7A93" w14:textId="602A0ACE" w:rsidR="00AE190B" w:rsidRPr="008D54D1" w:rsidRDefault="00AE190B" w:rsidP="00AE190B">
      <w:pPr>
        <w:pStyle w:val="a1"/>
        <w:ind w:leftChars="177" w:left="425"/>
        <w:rPr>
          <w:szCs w:val="24"/>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VINP_LaneC1L_rad*dx-C0_diff</m:t>
              </m:r>
            </m:num>
            <m:den>
              <m:r>
                <w:rPr>
                  <w:rFonts w:ascii="Cambria Math" w:hAnsi="Cambria Math"/>
                  <w:szCs w:val="24"/>
                </w:rPr>
                <m:t>dxL</m:t>
              </m:r>
            </m:den>
          </m:f>
        </m:oMath>
      </m:oMathPara>
    </w:p>
    <w:p w14:paraId="20F8D4EF" w14:textId="7F1DC532" w:rsidR="00890904" w:rsidRDefault="00890904" w:rsidP="00890904">
      <w:pPr>
        <w:pStyle w:val="a1"/>
        <w:ind w:firstLine="360"/>
        <w:rPr>
          <w:rFonts w:ascii="標楷體" w:hAnsi="標楷體"/>
          <w:lang w:eastAsia="zh-TW"/>
        </w:rPr>
      </w:pPr>
      <w:r>
        <w:rPr>
          <w:rFonts w:ascii="標楷體" w:hAnsi="標楷體" w:hint="eastAsia"/>
          <w:lang w:eastAsia="zh-TW"/>
        </w:rPr>
        <w:t>當第一條件式不成立時，新的左車道斜率偏差量則維持上一時刻的數值。</w:t>
      </w:r>
    </w:p>
    <w:p w14:paraId="34230BFF" w14:textId="77777777" w:rsidR="00890904" w:rsidRPr="002A6A1D" w:rsidRDefault="00890904" w:rsidP="00890904">
      <w:pPr>
        <w:pStyle w:val="a1"/>
        <w:ind w:firstLine="360"/>
        <w:rPr>
          <w:lang w:eastAsia="zh-TW"/>
        </w:rPr>
      </w:pPr>
    </w:p>
    <w:p w14:paraId="5403990E" w14:textId="1058EF55" w:rsidR="00AE190B" w:rsidRDefault="00AE190B" w:rsidP="00AE190B">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sidR="00222791">
        <w:rPr>
          <w:rFonts w:ascii="標楷體" w:hAnsi="標楷體" w:hint="eastAsia"/>
          <w:lang w:eastAsia="zh-TW"/>
        </w:rPr>
        <w:t>斜率</w:t>
      </w:r>
      <w:r>
        <w:rPr>
          <w:rFonts w:ascii="標楷體" w:hAnsi="標楷體" w:hint="eastAsia"/>
          <w:lang w:eastAsia="zh-TW"/>
        </w:rPr>
        <w:t>偏差量</w:t>
      </w:r>
    </w:p>
    <w:p w14:paraId="2913908B"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6E9CF1E5" w14:textId="77777777" w:rsidR="00AE190B" w:rsidRDefault="00AE190B" w:rsidP="00AE190B">
      <w:pPr>
        <w:pStyle w:val="a1"/>
        <w:ind w:left="360"/>
        <w:rPr>
          <w:lang w:eastAsia="zh-TW"/>
        </w:rPr>
      </w:pPr>
    </w:p>
    <w:p w14:paraId="15F8D063" w14:textId="77777777" w:rsidR="00AE190B" w:rsidRDefault="00AE190B" w:rsidP="00AE190B">
      <w:pPr>
        <w:pStyle w:val="a1"/>
        <w:keepNext/>
        <w:ind w:left="360"/>
        <w:jc w:val="center"/>
        <w:rPr>
          <w:lang w:eastAsia="zh-TW"/>
        </w:rPr>
      </w:pPr>
      <w:r w:rsidRPr="004D3AF5">
        <w:rPr>
          <w:lang w:eastAsia="zh-TW"/>
        </w:rPr>
        <w:t xml:space="preserve"> </w:t>
      </w:r>
      <w:r>
        <w:rPr>
          <w:noProof/>
        </w:rPr>
        <w:drawing>
          <wp:inline distT="0" distB="0" distL="0" distR="0" wp14:anchorId="17695EB2" wp14:editId="40627F19">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055F128D" w14:textId="1448AC4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31</w:t>
      </w:r>
      <w:r w:rsidR="00687379">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2B57619F" w14:textId="77777777" w:rsidR="00AE190B" w:rsidRPr="00B45EFE" w:rsidRDefault="00AE190B" w:rsidP="00AE190B">
      <w:pPr>
        <w:pStyle w:val="a1"/>
        <w:rPr>
          <w:lang w:eastAsia="zh-TW"/>
        </w:rPr>
      </w:pPr>
    </w:p>
    <w:p w14:paraId="5248E5A8" w14:textId="27E868DB" w:rsidR="00AE190B" w:rsidRPr="00840232" w:rsidRDefault="00840232" w:rsidP="00840232">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519F3027" w14:textId="57CD77B1" w:rsidR="00AE190B" w:rsidRPr="009D2307" w:rsidRDefault="00AE190B" w:rsidP="00AE190B">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sidR="00CB0D9C">
        <w:rPr>
          <w:rFonts w:hint="eastAsia"/>
          <w:lang w:eastAsia="zh-TW"/>
        </w:rPr>
        <w:t xml:space="preserve"> </w:t>
      </w:r>
      <w:r>
        <w:rPr>
          <w:lang w:eastAsia="zh-TW"/>
        </w:rPr>
        <w:t xml:space="preserve">AND </w:t>
      </w:r>
      <w:r w:rsidR="00CB0D9C">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w:t>
      </w:r>
      <w:r w:rsidR="00840232">
        <w:rPr>
          <w:rFonts w:ascii="標楷體" w:hAnsi="標楷體" w:hint="eastAsia"/>
          <w:lang w:eastAsia="zh-TW"/>
        </w:rPr>
        <w:t>，透過下列方程式進行迭代運算。</w:t>
      </w:r>
    </w:p>
    <w:p w14:paraId="63072501" w14:textId="77777777" w:rsidR="00AE190B" w:rsidRPr="009D2307"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w:lastRenderedPageBreak/>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2423733A" w14:textId="77777777" w:rsidR="00AE190B" w:rsidRPr="00A20574"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F084611" w14:textId="77777777" w:rsidR="00AE190B" w:rsidRDefault="007F6EAE" w:rsidP="00AE190B">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7B74FDBF" w14:textId="77777777" w:rsidR="00AE190B" w:rsidRPr="00FE7A2E" w:rsidRDefault="00AE190B" w:rsidP="00AE190B">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52378717"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37465D31" w14:textId="77777777" w:rsidR="00AE190B" w:rsidRPr="00135C05" w:rsidRDefault="00AE190B" w:rsidP="00AE190B">
      <w:pPr>
        <w:pStyle w:val="a1"/>
        <w:rPr>
          <w:lang w:eastAsia="zh-TW"/>
        </w:rPr>
      </w:pPr>
    </w:p>
    <w:p w14:paraId="2171E07E" w14:textId="77777777" w:rsidR="00AE190B" w:rsidRDefault="00AE190B" w:rsidP="00AE190B">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28BE0463"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斜率偏差量加上相機輸入之左車道斜率，作為更新後的左車道斜率。</w:t>
      </w:r>
    </w:p>
    <w:p w14:paraId="1CBB0FCD" w14:textId="77777777" w:rsidR="00AE190B" w:rsidRDefault="00AE190B" w:rsidP="00AE190B">
      <w:pPr>
        <w:pStyle w:val="a1"/>
        <w:ind w:left="360"/>
        <w:rPr>
          <w:lang w:eastAsia="zh-TW"/>
        </w:rPr>
      </w:pPr>
    </w:p>
    <w:p w14:paraId="4F59EA0A" w14:textId="77777777" w:rsidR="00AE190B" w:rsidRDefault="00AE190B" w:rsidP="00AE190B">
      <w:pPr>
        <w:pStyle w:val="a1"/>
        <w:keepNext/>
        <w:jc w:val="center"/>
      </w:pPr>
      <w:r w:rsidRPr="0025241E">
        <w:rPr>
          <w:noProof/>
          <w:lang w:eastAsia="zh-TW"/>
        </w:rPr>
        <w:drawing>
          <wp:inline distT="0" distB="0" distL="0" distR="0" wp14:anchorId="1DB2B0E9" wp14:editId="6B39916A">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47744ECF" w14:textId="57AFB056" w:rsidR="00AE190B" w:rsidRDefault="00AE190B" w:rsidP="00AE190B">
      <w:pPr>
        <w:pStyle w:val="af3"/>
        <w:rPr>
          <w:rFonts w:ascii="標楷體" w:hAnsi="標楷體"/>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32</w:t>
      </w:r>
      <w:r w:rsidR="00687379">
        <w:fldChar w:fldCharType="end"/>
      </w:r>
      <w:r>
        <w:rPr>
          <w:rFonts w:hint="eastAsia"/>
          <w:lang w:eastAsia="zh-TW"/>
        </w:rPr>
        <w:t xml:space="preserve"> </w:t>
      </w:r>
      <w:r>
        <w:rPr>
          <w:rFonts w:ascii="標楷體" w:hAnsi="標楷體" w:hint="eastAsia"/>
          <w:lang w:eastAsia="zh-TW"/>
        </w:rPr>
        <w:t>左右車道斜率</w:t>
      </w:r>
    </w:p>
    <w:p w14:paraId="5400387C" w14:textId="77777777" w:rsidR="00AE190B" w:rsidRPr="00B45EFE" w:rsidRDefault="00AE190B" w:rsidP="00AE190B">
      <w:pPr>
        <w:pStyle w:val="a1"/>
        <w:rPr>
          <w:lang w:eastAsia="zh-TW"/>
        </w:rPr>
      </w:pPr>
    </w:p>
    <w:p w14:paraId="2783CC5C" w14:textId="3A2EFA31" w:rsidR="00AE190B" w:rsidRDefault="00840232" w:rsidP="00840232">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00AE190B" w:rsidRPr="00840232">
        <w:rPr>
          <w:rFonts w:hint="eastAsia"/>
          <w:bCs w:val="0"/>
          <w:lang w:eastAsia="zh-TW"/>
        </w:rPr>
        <w:t>算法如下：</w:t>
      </w:r>
    </w:p>
    <w:p w14:paraId="06439AB3" w14:textId="30FEC6F3" w:rsidR="00AE190B" w:rsidRDefault="00AE190B" w:rsidP="00AE190B">
      <w:pPr>
        <w:pStyle w:val="a1"/>
        <w:ind w:leftChars="177" w:left="425"/>
        <w:rPr>
          <w:lang w:eastAsia="zh-TW"/>
        </w:rPr>
      </w:pPr>
      <m:oMathPara>
        <m:oMath>
          <m:r>
            <m:rPr>
              <m:sty m:val="p"/>
            </m:rPr>
            <w:rPr>
              <w:rFonts w:ascii="Cambria Math" w:hAnsi="Cambria Math"/>
            </w:rPr>
            <m:t>VINP_LaneC1L_rad</m:t>
          </m:r>
          <m:r>
            <m:rPr>
              <m:sty m:val="p"/>
            </m:rPr>
            <w:rPr>
              <w:rFonts w:ascii="Cambria Math" w:hAnsi="Cambria Math" w:hint="eastAsia"/>
              <w:lang w:eastAsia="zh-TW"/>
            </w:rPr>
            <m:t>=</m:t>
          </m:r>
          <m:r>
            <m:rPr>
              <m:sty m:val="p"/>
            </m:rPr>
            <w:rPr>
              <w:rFonts w:ascii="Cambria Math" w:hAnsi="Cambria Math"/>
            </w:rPr>
            <m:t>VINP_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A927E1F" w14:textId="77777777" w:rsidR="00AE190B" w:rsidRDefault="00AE190B" w:rsidP="00AE190B">
      <w:pPr>
        <w:pStyle w:val="20"/>
      </w:pPr>
      <w:bookmarkStart w:id="26" w:name="_Toc114602540"/>
      <w:r w:rsidRPr="00EA4D61">
        <w:t>LIC</w:t>
      </w:r>
      <w:r>
        <w:t>_SRDS_0</w:t>
      </w:r>
      <w:r>
        <w:rPr>
          <w:rFonts w:hint="eastAsia"/>
        </w:rPr>
        <w:t>4</w:t>
      </w:r>
      <w:r>
        <w:tab/>
      </w:r>
      <w:r>
        <w:rPr>
          <w:rFonts w:hint="eastAsia"/>
        </w:rPr>
        <w:t>右車道斜率偏差</w:t>
      </w:r>
      <w:bookmarkEnd w:id="26"/>
    </w:p>
    <w:p w14:paraId="5EB97F66" w14:textId="1AF377E0" w:rsidR="008A0937" w:rsidRPr="0049324F" w:rsidRDefault="008A0937" w:rsidP="008A0937">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61AC6CF5" w14:textId="2EDF1774" w:rsidR="00AE190B" w:rsidRPr="008A0937" w:rsidRDefault="00AE190B" w:rsidP="00AE190B">
      <w:pPr>
        <w:pStyle w:val="a1"/>
        <w:rPr>
          <w:rFonts w:ascii="標楷體" w:hAnsi="標楷體"/>
          <w:lang w:eastAsia="zh-TW"/>
        </w:rPr>
      </w:pPr>
    </w:p>
    <w:p w14:paraId="00D95943" w14:textId="58CD8523"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1FD64F47"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7BAC20D2" w14:textId="141E9367"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157403D0" w14:textId="30827F42"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1EC30F37" w14:textId="7D7134BD"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_LaneC</w:t>
      </w:r>
      <w:r>
        <w:rPr>
          <w:rFonts w:ascii="微軟正黑體" w:eastAsia="微軟正黑體" w:hAnsi="Times New Roman" w:cs="Arial"/>
          <w:bCs/>
          <w:szCs w:val="32"/>
          <w:lang w:val="en-GB"/>
        </w:rPr>
        <w:t>2R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3C2B83DA" w14:textId="68D5F57B" w:rsidR="00EA761F" w:rsidRPr="00A63279" w:rsidRDefault="005F6B10"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rPr>
        <w:t>VLIC_HLCnfdnceR_dat</w:t>
      </w:r>
      <w:proofErr w:type="spellEnd"/>
    </w:p>
    <w:p w14:paraId="6C6E17FC" w14:textId="2DE1B82F" w:rsidR="00EA761F" w:rsidRDefault="00EA761F" w:rsidP="00EA761F">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569B1DED"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17D7DED9" w14:textId="7788DAB4"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EA761F">
        <w:rPr>
          <w:rFonts w:ascii="微軟正黑體" w:eastAsia="微軟正黑體" w:hAnsi="Times New Roman" w:cs="Arial"/>
          <w:bCs/>
          <w:szCs w:val="32"/>
          <w:lang w:val="en-GB"/>
        </w:rPr>
        <w:t>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03E914F9" w14:textId="77777777" w:rsidR="00EA761F" w:rsidRDefault="00EA761F" w:rsidP="00AE190B">
      <w:pPr>
        <w:pStyle w:val="a1"/>
        <w:rPr>
          <w:rFonts w:ascii="標楷體" w:hAnsi="標楷體"/>
          <w:lang w:eastAsia="zh-TW"/>
        </w:rPr>
      </w:pPr>
    </w:p>
    <w:p w14:paraId="2EDCDD54" w14:textId="1698062F" w:rsidR="00AE190B" w:rsidRPr="00650E84" w:rsidRDefault="00650E84" w:rsidP="00AE190B">
      <w:pPr>
        <w:pStyle w:val="a1"/>
        <w:rPr>
          <w:rFonts w:ascii="標楷體" w:hAnsi="標楷體"/>
          <w:lang w:eastAsia="zh-TW"/>
        </w:rPr>
      </w:pPr>
      <w:r>
        <w:rPr>
          <w:rFonts w:hint="eastAsia"/>
          <w:lang w:eastAsia="zh-TW"/>
        </w:rPr>
        <w:lastRenderedPageBreak/>
        <w:t>需要依據第一</w:t>
      </w:r>
      <w:proofErr w:type="gramStart"/>
      <w:r>
        <w:rPr>
          <w:rFonts w:hint="eastAsia"/>
          <w:lang w:eastAsia="zh-TW"/>
        </w:rPr>
        <w:t>條件式與第二</w:t>
      </w:r>
      <w:proofErr w:type="gramEnd"/>
      <w:r>
        <w:rPr>
          <w:rFonts w:hint="eastAsia"/>
          <w:lang w:eastAsia="zh-TW"/>
        </w:rPr>
        <w:t>條件式判斷結果進行</w:t>
      </w:r>
      <w:r>
        <w:rPr>
          <w:rFonts w:ascii="標楷體" w:hAnsi="標楷體" w:hint="eastAsia"/>
          <w:lang w:eastAsia="zh-TW"/>
        </w:rPr>
        <w:t>右車道斜率偏差量計算，其設計如下</w:t>
      </w:r>
      <w:r>
        <w:rPr>
          <w:rFonts w:ascii="標楷體" w:hAnsi="標楷體" w:hint="eastAsia"/>
          <w:lang w:eastAsia="zh-TW"/>
        </w:rPr>
        <w:t>:</w:t>
      </w:r>
    </w:p>
    <w:p w14:paraId="29C0527E" w14:textId="77777777" w:rsidR="00650E84" w:rsidRPr="00D5483A" w:rsidRDefault="00650E84" w:rsidP="00AE190B">
      <w:pPr>
        <w:pStyle w:val="a1"/>
        <w:rPr>
          <w:rFonts w:ascii="標楷體" w:hAnsi="標楷體"/>
          <w:lang w:eastAsia="zh-TW"/>
        </w:rPr>
      </w:pPr>
    </w:p>
    <w:p w14:paraId="6A23AFB0" w14:textId="77777777" w:rsidR="00AE190B" w:rsidRPr="00E33EF7" w:rsidRDefault="00AE190B" w:rsidP="00AE190B">
      <w:pPr>
        <w:pStyle w:val="a1"/>
        <w:numPr>
          <w:ilvl w:val="0"/>
          <w:numId w:val="17"/>
        </w:numPr>
        <w:rPr>
          <w:lang w:eastAsia="zh-TW"/>
        </w:rPr>
      </w:pPr>
      <w:r>
        <w:rPr>
          <w:rFonts w:ascii="標楷體" w:hAnsi="標楷體" w:hint="eastAsia"/>
          <w:lang w:eastAsia="zh-TW"/>
        </w:rPr>
        <w:t>第一條件式</w:t>
      </w:r>
    </w:p>
    <w:p w14:paraId="7617DA69" w14:textId="77777777"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0C22E86E" w14:textId="77777777" w:rsidR="00AE190B" w:rsidRPr="007C7CBC" w:rsidRDefault="00AE190B" w:rsidP="00AE190B">
      <w:pPr>
        <w:pStyle w:val="a1"/>
        <w:ind w:left="360"/>
        <w:rPr>
          <w:lang w:eastAsia="zh-TW"/>
        </w:rPr>
      </w:pPr>
    </w:p>
    <w:p w14:paraId="323B8839" w14:textId="77777777" w:rsidR="00AE190B" w:rsidRDefault="00AE190B" w:rsidP="00AE190B">
      <w:pPr>
        <w:pStyle w:val="a1"/>
        <w:keepNext/>
        <w:ind w:left="360"/>
        <w:jc w:val="center"/>
      </w:pPr>
      <w:r w:rsidRPr="00F50710">
        <w:rPr>
          <w:noProof/>
        </w:rPr>
        <w:drawing>
          <wp:inline distT="0" distB="0" distL="0" distR="0" wp14:anchorId="1A8C873F" wp14:editId="1C2D398E">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30E5B864" w14:textId="2DBB229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33</w:t>
      </w:r>
      <w:r w:rsidR="00687379">
        <w:fldChar w:fldCharType="end"/>
      </w:r>
      <w:r>
        <w:rPr>
          <w:rFonts w:hint="eastAsia"/>
          <w:lang w:eastAsia="zh-TW"/>
        </w:rPr>
        <w:t xml:space="preserve"> 第一條件式</w:t>
      </w:r>
    </w:p>
    <w:p w14:paraId="77DFAB51" w14:textId="77777777" w:rsidR="00AE190B" w:rsidRDefault="00AE190B" w:rsidP="00AE190B">
      <w:pPr>
        <w:pStyle w:val="a1"/>
        <w:rPr>
          <w:lang w:eastAsia="zh-TW"/>
        </w:rPr>
      </w:pPr>
    </w:p>
    <w:p w14:paraId="5ABC3E35" w14:textId="77777777" w:rsidR="00AE190B" w:rsidRDefault="00AE190B" w:rsidP="00AE190B">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02AB53CB" w14:textId="36BCA1DC" w:rsidR="00AE190B" w:rsidRDefault="00AE190B" w:rsidP="00AE190B">
      <w:pPr>
        <w:pStyle w:val="a1"/>
        <w:ind w:leftChars="177" w:left="425"/>
        <w:rPr>
          <w:rFonts w:hAnsi="微軟正黑體"/>
          <w:lang w:eastAsia="zh-TW"/>
        </w:rPr>
      </w:pPr>
      <w:r>
        <w:t>(</w:t>
      </w:r>
      <w:r>
        <w:rPr>
          <w:rFonts w:hint="eastAsia"/>
        </w:rPr>
        <w:t>(</w:t>
      </w:r>
      <w:r w:rsidR="003C38F4">
        <w:rPr>
          <w:rFonts w:hint="eastAsia"/>
          <w:lang w:eastAsia="zh-TW"/>
        </w:rPr>
        <w:t>|</w:t>
      </w:r>
      <w:r>
        <w:rPr>
          <w:rFonts w:hint="eastAsia"/>
        </w:rPr>
        <w:t>C0</w:t>
      </w:r>
      <w:r>
        <w:rPr>
          <w:rFonts w:hint="eastAsia"/>
          <w:lang w:eastAsia="zh-TW"/>
        </w:rPr>
        <w:t>R</w:t>
      </w:r>
      <w:r>
        <w:rPr>
          <w:rFonts w:hint="eastAsia"/>
        </w:rPr>
        <w:t>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w:t>
      </w:r>
      <w:r w:rsidR="003C38F4">
        <w:rPr>
          <w:rFonts w:hAnsi="微軟正黑體" w:hint="eastAsia"/>
          <w:lang w:eastAsia="zh-TW"/>
        </w:rPr>
        <w:t>|</w:t>
      </w:r>
      <w:r>
        <w:rPr>
          <w:rFonts w:hAnsi="微軟正黑體" w:hint="eastAsia"/>
          <w:lang w:eastAsia="zh-TW"/>
        </w:rPr>
        <w:t>C1R_diff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1BA52BD" w14:textId="77777777" w:rsidR="00AE190B" w:rsidRDefault="00AE190B" w:rsidP="00AE190B">
      <w:pPr>
        <w:pStyle w:val="a1"/>
        <w:ind w:leftChars="177" w:left="425"/>
        <w:rPr>
          <w:rFonts w:hAnsi="微軟正黑體"/>
          <w:lang w:eastAsia="zh-TW"/>
        </w:rPr>
      </w:pPr>
      <w:r>
        <w:rPr>
          <w:rFonts w:hAnsi="微軟正黑體"/>
          <w:lang w:eastAsia="zh-TW"/>
        </w:rPr>
        <w:t>AND</w:t>
      </w:r>
    </w:p>
    <w:p w14:paraId="6404D4C8" w14:textId="54036057" w:rsidR="00AE190B" w:rsidRDefault="00AE190B" w:rsidP="00AE190B">
      <w:pPr>
        <w:pStyle w:val="a1"/>
        <w:ind w:leftChars="177" w:left="425"/>
        <w:rPr>
          <w:rFonts w:hAnsi="微軟正黑體"/>
          <w:lang w:eastAsia="zh-TW"/>
        </w:rPr>
      </w:pPr>
      <w:r>
        <w:rPr>
          <w:rFonts w:hAnsi="微軟正黑體" w:hint="eastAsia"/>
          <w:lang w:eastAsia="zh-TW"/>
        </w:rPr>
        <w:t xml:space="preserve"> dx</w:t>
      </w:r>
      <w:r w:rsidR="00B33A8E">
        <w:rPr>
          <w:rFonts w:hAnsi="微軟正黑體" w:hint="eastAsia"/>
          <w:lang w:eastAsia="zh-TW"/>
        </w:rPr>
        <w:t xml:space="preserve"> = </w:t>
      </w:r>
      <w:proofErr w:type="spellStart"/>
      <w:r w:rsidR="00B33A8E">
        <w:rPr>
          <w:rFonts w:hAnsi="微軟正黑體"/>
          <w:lang w:eastAsia="zh-TW"/>
        </w:rPr>
        <w:t>V</w:t>
      </w:r>
      <w:r w:rsidR="006B63F3">
        <w:rPr>
          <w:rFonts w:hAnsi="微軟正黑體"/>
          <w:lang w:eastAsia="zh-TW"/>
        </w:rPr>
        <w:t>INP</w:t>
      </w:r>
      <w:r w:rsidR="00B33A8E">
        <w:rPr>
          <w:rFonts w:hAnsi="微軟正黑體"/>
          <w:lang w:eastAsia="zh-TW"/>
        </w:rPr>
        <w:t>_V</w:t>
      </w:r>
      <w:r w:rsidR="00B33A8E">
        <w:rPr>
          <w:rFonts w:hAnsi="微軟正黑體" w:hint="eastAsia"/>
          <w:lang w:eastAsia="zh-TW"/>
        </w:rPr>
        <w:t>e</w:t>
      </w:r>
      <w:r w:rsidR="00B33A8E">
        <w:rPr>
          <w:rFonts w:hAnsi="微軟正黑體"/>
          <w:lang w:eastAsia="zh-TW"/>
        </w:rPr>
        <w:t>hSpd_mps</w:t>
      </w:r>
      <w:proofErr w:type="spellEnd"/>
      <m:oMath>
        <m:r>
          <m:rPr>
            <m:sty m:val="p"/>
          </m:rPr>
          <w:rPr>
            <w:rFonts w:ascii="Cambria Math" w:hAnsi="Cambria Math"/>
            <w:szCs w:val="24"/>
          </w:rPr>
          <m:t>*</m:t>
        </m:r>
      </m:oMath>
      <w:r w:rsidR="00B33A8E">
        <w:rPr>
          <w:rFonts w:hAnsi="微軟正黑體"/>
          <w:lang w:eastAsia="zh-TW"/>
        </w:rPr>
        <w:t xml:space="preserve"> </w:t>
      </w:r>
      <w:r w:rsidR="00B33A8E">
        <w:rPr>
          <w:rFonts w:hAnsi="微軟正黑體" w:hint="eastAsia"/>
          <w:lang w:eastAsia="zh-TW"/>
        </w:rPr>
        <w:t>C</w:t>
      </w:r>
      <w:r w:rsidR="00B33A8E">
        <w:rPr>
          <w:rFonts w:hAnsi="微軟正黑體"/>
          <w:lang w:eastAsia="zh-TW"/>
        </w:rPr>
        <w:t>_TICK_TIME_S</w:t>
      </w:r>
      <m:oMath>
        <m:r>
          <m:rPr>
            <m:sty m:val="p"/>
          </m:rPr>
          <w:rPr>
            <w:rFonts w:ascii="Cambria Math" w:hAnsi="Cambria Math"/>
            <w:lang w:eastAsia="zh-TW"/>
          </w:rPr>
          <m:t>&gt;</m:t>
        </m:r>
      </m:oMath>
      <w:r>
        <w:rPr>
          <w:rFonts w:hAnsi="微軟正黑體" w:hint="eastAsia"/>
          <w:lang w:eastAsia="zh-TW"/>
        </w:rPr>
        <w:t xml:space="preserve"> 0.04</w:t>
      </w:r>
    </w:p>
    <w:p w14:paraId="2863EF5E" w14:textId="459217C4" w:rsidR="00AE190B" w:rsidRPr="00B33A8E" w:rsidRDefault="00AE190B" w:rsidP="00650E84">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0A69AA4" w14:textId="715F72BC" w:rsidR="00B33A8E" w:rsidRDefault="00B33A8E" w:rsidP="00B33A8E">
      <w:pPr>
        <w:pStyle w:val="a1"/>
        <w:ind w:left="426"/>
        <w:rPr>
          <w:rFonts w:hAnsi="微軟正黑體"/>
          <w:lang w:eastAsia="zh-TW"/>
        </w:rPr>
      </w:pPr>
      <w:r>
        <w:rPr>
          <w:rFonts w:hint="eastAsia"/>
          <w:bCs w:val="0"/>
          <w:lang w:eastAsia="zh-TW"/>
        </w:rPr>
        <w:t>其中</w:t>
      </w:r>
      <w:r>
        <w:rPr>
          <w:rFonts w:hAnsi="微軟正黑體" w:hint="eastAsia"/>
          <w:lang w:eastAsia="zh-TW"/>
        </w:rPr>
        <w:t>C</w:t>
      </w:r>
      <w:r>
        <w:rPr>
          <w:rFonts w:hAnsi="微軟正黑體"/>
          <w:lang w:eastAsia="zh-TW"/>
        </w:rPr>
        <w:t>_TICK_TIME_S</w:t>
      </w:r>
      <w:r>
        <w:rPr>
          <w:rFonts w:hAnsi="微軟正黑體" w:hint="eastAsia"/>
          <w:lang w:eastAsia="zh-TW"/>
        </w:rPr>
        <w:t xml:space="preserve"> = 0.005</w:t>
      </w:r>
    </w:p>
    <w:p w14:paraId="1F63F67D" w14:textId="77777777" w:rsidR="00890904" w:rsidRDefault="00890904" w:rsidP="00890904">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58F3E8C2"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d</w:t>
      </w:r>
      <w:r>
        <w:rPr>
          <w:lang w:eastAsia="zh-TW"/>
        </w:rPr>
        <w:t>x + delay(</w:t>
      </w:r>
      <w:proofErr w:type="spellStart"/>
      <w:r>
        <w:rPr>
          <w:lang w:eastAsia="zh-TW"/>
        </w:rPr>
        <w:t>dxL</w:t>
      </w:r>
      <w:proofErr w:type="spellEnd"/>
      <w:r>
        <w:rPr>
          <w:lang w:eastAsia="zh-TW"/>
        </w:rPr>
        <w:t>)</w:t>
      </w:r>
    </w:p>
    <w:p w14:paraId="20354208" w14:textId="77777777" w:rsidR="00890904" w:rsidRDefault="00890904" w:rsidP="00890904">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632E16F"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0</w:t>
      </w:r>
    </w:p>
    <w:p w14:paraId="75C19AFE" w14:textId="77777777" w:rsidR="00890904" w:rsidRDefault="00890904" w:rsidP="00B33A8E">
      <w:pPr>
        <w:pStyle w:val="a1"/>
        <w:ind w:left="426"/>
        <w:rPr>
          <w:rFonts w:hAnsi="微軟正黑體"/>
          <w:lang w:eastAsia="zh-TW"/>
        </w:rPr>
      </w:pPr>
    </w:p>
    <w:p w14:paraId="1CE2BEDE" w14:textId="77777777" w:rsidR="00AE190B" w:rsidRPr="007C7CBC" w:rsidRDefault="00AE190B" w:rsidP="00AE190B">
      <w:pPr>
        <w:pStyle w:val="a1"/>
        <w:rPr>
          <w:lang w:eastAsia="zh-TW"/>
        </w:rPr>
      </w:pPr>
    </w:p>
    <w:p w14:paraId="41C11CB2" w14:textId="77777777" w:rsidR="00AE190B" w:rsidRPr="00044B0B" w:rsidRDefault="00AE190B" w:rsidP="00AE190B">
      <w:pPr>
        <w:pStyle w:val="a1"/>
        <w:numPr>
          <w:ilvl w:val="0"/>
          <w:numId w:val="17"/>
        </w:numPr>
        <w:rPr>
          <w:lang w:eastAsia="zh-TW"/>
        </w:rPr>
      </w:pPr>
      <w:r>
        <w:rPr>
          <w:rFonts w:ascii="標楷體" w:hAnsi="標楷體" w:hint="eastAsia"/>
          <w:lang w:eastAsia="zh-TW"/>
        </w:rPr>
        <w:t>第二條件式</w:t>
      </w:r>
    </w:p>
    <w:p w14:paraId="2876AE89" w14:textId="1FBD52B2" w:rsidR="00AE190B" w:rsidRDefault="00AE190B" w:rsidP="00AE190B">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C127763" w14:textId="77777777" w:rsidR="00AE190B" w:rsidRPr="007C7CBC" w:rsidRDefault="00AE190B" w:rsidP="00AE190B">
      <w:pPr>
        <w:pStyle w:val="a1"/>
        <w:ind w:left="360"/>
        <w:rPr>
          <w:lang w:eastAsia="zh-TW"/>
        </w:rPr>
      </w:pPr>
    </w:p>
    <w:p w14:paraId="1B7B04F5" w14:textId="77777777" w:rsidR="00AE190B" w:rsidRDefault="00AE190B" w:rsidP="00AE190B">
      <w:pPr>
        <w:pStyle w:val="a1"/>
        <w:keepNext/>
        <w:ind w:left="360"/>
        <w:jc w:val="center"/>
      </w:pPr>
      <w:r w:rsidRPr="00F50710">
        <w:rPr>
          <w:noProof/>
        </w:rPr>
        <w:lastRenderedPageBreak/>
        <w:drawing>
          <wp:inline distT="0" distB="0" distL="0" distR="0" wp14:anchorId="0E05C2DF" wp14:editId="0E11A707">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5979E55F" w14:textId="49F4BE4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34</w:t>
      </w:r>
      <w:r w:rsidR="00687379">
        <w:fldChar w:fldCharType="end"/>
      </w:r>
      <w:r>
        <w:rPr>
          <w:rFonts w:hint="eastAsia"/>
          <w:lang w:eastAsia="zh-TW"/>
        </w:rPr>
        <w:t xml:space="preserve"> 第二條件式</w:t>
      </w:r>
    </w:p>
    <w:p w14:paraId="34615A75" w14:textId="77777777" w:rsidR="00AE190B" w:rsidRDefault="00AE190B" w:rsidP="00AE190B">
      <w:pPr>
        <w:pStyle w:val="a1"/>
        <w:rPr>
          <w:lang w:eastAsia="zh-TW"/>
        </w:rPr>
      </w:pPr>
    </w:p>
    <w:p w14:paraId="15D81864" w14:textId="77777777" w:rsidR="00AE190B" w:rsidRDefault="00AE190B" w:rsidP="00AE190B">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1E2C7EA9" w14:textId="611C6E4E" w:rsidR="00AE190B" w:rsidRDefault="007F6EAE" w:rsidP="00AE190B">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VINP_LaneC2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AE190B">
        <w:rPr>
          <w:rFonts w:hAnsi="微軟正黑體" w:hint="eastAsia"/>
          <w:lang w:eastAsia="zh-TW"/>
        </w:rPr>
        <w:t xml:space="preserve"> 3000 </w:t>
      </w:r>
    </w:p>
    <w:p w14:paraId="2C03D411"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29EB4C45" w14:textId="2DE68A81" w:rsidR="00AE190B" w:rsidRDefault="005F6B10" w:rsidP="00AE190B">
      <w:pPr>
        <w:pStyle w:val="a1"/>
        <w:ind w:leftChars="177" w:left="425"/>
        <w:rPr>
          <w:rFonts w:hAnsi="微軟正黑體"/>
          <w:lang w:eastAsia="zh-TW"/>
        </w:rPr>
      </w:pPr>
      <w:proofErr w:type="spellStart"/>
      <w:r>
        <w:rPr>
          <w:rFonts w:hint="eastAsia"/>
        </w:rPr>
        <w:t>VLIC_HLCnfdnceR_dat</w:t>
      </w:r>
      <w:proofErr w:type="spellEnd"/>
      <w:r w:rsidR="00AE190B">
        <w:rPr>
          <w:rFonts w:hint="eastAsia"/>
          <w:lang w:eastAsia="zh-TW"/>
        </w:rPr>
        <w:t xml:space="preserve"> </w:t>
      </w:r>
      <w:r w:rsidR="00CB0D9C">
        <w:rPr>
          <w:rFonts w:hint="eastAsia"/>
          <w:lang w:eastAsia="zh-TW"/>
        </w:rPr>
        <w:t>==</w:t>
      </w:r>
      <w:r w:rsidR="00AE190B">
        <w:rPr>
          <w:rFonts w:hint="eastAsia"/>
          <w:lang w:eastAsia="zh-TW"/>
        </w:rPr>
        <w:t xml:space="preserve"> ENUM_LANEQUALITY_</w:t>
      </w:r>
      <w:proofErr w:type="gramStart"/>
      <w:r w:rsidR="00AE190B">
        <w:rPr>
          <w:rFonts w:hint="eastAsia"/>
          <w:lang w:eastAsia="zh-TW"/>
        </w:rPr>
        <w:t>HIGH(</w:t>
      </w:r>
      <w:proofErr w:type="gramEnd"/>
      <w:r w:rsidR="00AE190B" w:rsidRPr="00403DD2">
        <w:rPr>
          <w:lang w:eastAsia="zh-TW"/>
        </w:rPr>
        <w:t>uint8(3)</w:t>
      </w:r>
      <w:r w:rsidR="00AE190B">
        <w:rPr>
          <w:lang w:eastAsia="zh-TW"/>
        </w:rPr>
        <w:t>)</w:t>
      </w:r>
      <w:r w:rsidR="00AE190B">
        <w:rPr>
          <w:rFonts w:hAnsi="微軟正黑體" w:hint="eastAsia"/>
          <w:lang w:eastAsia="zh-TW"/>
        </w:rPr>
        <w:t xml:space="preserve"> </w:t>
      </w:r>
    </w:p>
    <w:p w14:paraId="42D9C078"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36B9876C" w14:textId="77777777" w:rsidR="00AE190B" w:rsidRDefault="00AE190B" w:rsidP="00AE190B">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8D0D2F"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6C3F7A78" w14:textId="362948D3" w:rsidR="00AE190B" w:rsidRDefault="003C38F4" w:rsidP="00AE190B">
      <w:pPr>
        <w:pStyle w:val="a1"/>
        <w:ind w:leftChars="177" w:left="425"/>
        <w:rPr>
          <w:bCs w:val="0"/>
        </w:rPr>
      </w:pPr>
      <w:r>
        <w:rPr>
          <w:rFonts w:hint="eastAsia"/>
          <w:lang w:eastAsia="zh-TW"/>
        </w:rPr>
        <w:t>|</w:t>
      </w:r>
      <w:r w:rsidR="00AE190B">
        <w:rPr>
          <w:rFonts w:hint="eastAsia"/>
          <w:lang w:eastAsia="zh-TW"/>
        </w:rPr>
        <w:t>C1RBias_new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1</w:t>
      </w:r>
      <w:r w:rsidR="00AE190B">
        <w:rPr>
          <w:rFonts w:hint="eastAsia"/>
          <w:bCs w:val="0"/>
        </w:rPr>
        <w:t xml:space="preserve"> </w:t>
      </w:r>
      <w:r w:rsidR="00AE190B">
        <w:rPr>
          <w:bCs w:val="0"/>
        </w:rPr>
        <w:t xml:space="preserve">  </w:t>
      </w:r>
    </w:p>
    <w:p w14:paraId="5A4A48D9" w14:textId="5F43A8E0" w:rsidR="00AE190B" w:rsidRDefault="00AE190B" w:rsidP="00650E84">
      <w:pPr>
        <w:pStyle w:val="a1"/>
        <w:numPr>
          <w:ilvl w:val="0"/>
          <w:numId w:val="18"/>
        </w:numPr>
        <w:ind w:hanging="414"/>
        <w:rPr>
          <w:lang w:eastAsia="zh-TW"/>
        </w:rPr>
      </w:pPr>
      <w:proofErr w:type="spellStart"/>
      <w:r w:rsidRPr="007F63D8">
        <w:rPr>
          <w:rFonts w:hint="eastAsia"/>
        </w:rPr>
        <w:t>Second_Condiction_flg</w:t>
      </w:r>
      <w:proofErr w:type="spellEnd"/>
      <w:r w:rsidR="00CB0D9C">
        <w:rPr>
          <w:rFonts w:hint="eastAsia"/>
          <w:lang w:eastAsia="zh-TW"/>
        </w:rPr>
        <w:t xml:space="preserve"> == </w:t>
      </w:r>
      <w:r>
        <w:rPr>
          <w:rFonts w:hint="eastAsia"/>
          <w:bCs w:val="0"/>
        </w:rPr>
        <w:t>TRUE</w:t>
      </w:r>
    </w:p>
    <w:p w14:paraId="6ED9A564" w14:textId="77777777" w:rsidR="00AE190B" w:rsidRPr="00B45EFE" w:rsidRDefault="00AE190B" w:rsidP="00AE190B">
      <w:pPr>
        <w:pStyle w:val="a1"/>
        <w:rPr>
          <w:lang w:eastAsia="zh-TW"/>
        </w:rPr>
      </w:pPr>
    </w:p>
    <w:p w14:paraId="2EAAD122" w14:textId="77777777" w:rsidR="00AE190B" w:rsidRPr="00D55D18" w:rsidRDefault="00AE190B" w:rsidP="00AE190B">
      <w:pPr>
        <w:pStyle w:val="a1"/>
        <w:numPr>
          <w:ilvl w:val="0"/>
          <w:numId w:val="17"/>
        </w:numPr>
        <w:rPr>
          <w:lang w:eastAsia="zh-TW"/>
        </w:rPr>
      </w:pPr>
      <w:r>
        <w:rPr>
          <w:rFonts w:ascii="標楷體" w:hAnsi="標楷體" w:hint="eastAsia"/>
          <w:lang w:eastAsia="zh-TW"/>
        </w:rPr>
        <w:t>新的右車道斜率偏差量</w:t>
      </w:r>
    </w:p>
    <w:p w14:paraId="6A25DD17" w14:textId="16F9CEE7"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當前累積的移動距離之數值，以獲得新的右車道斜率偏差量</w:t>
      </w:r>
      <w:r w:rsidR="00890904">
        <w:rPr>
          <w:rFonts w:ascii="標楷體" w:hAnsi="標楷體" w:hint="eastAsia"/>
          <w:lang w:eastAsia="zh-TW"/>
        </w:rPr>
        <w:t>。</w:t>
      </w:r>
    </w:p>
    <w:p w14:paraId="1B16F443" w14:textId="77777777" w:rsidR="00337F4E" w:rsidRPr="0087590A" w:rsidRDefault="00337F4E" w:rsidP="00AE190B">
      <w:pPr>
        <w:pStyle w:val="a1"/>
        <w:ind w:left="360"/>
        <w:rPr>
          <w:lang w:eastAsia="zh-TW"/>
        </w:rPr>
      </w:pPr>
    </w:p>
    <w:p w14:paraId="499FB018" w14:textId="77777777" w:rsidR="00AE190B" w:rsidRDefault="00AE190B" w:rsidP="00AE190B">
      <w:pPr>
        <w:pStyle w:val="a1"/>
        <w:keepNext/>
        <w:ind w:left="360"/>
      </w:pPr>
      <w:r w:rsidRPr="002A6A1D">
        <w:rPr>
          <w:noProof/>
          <w:lang w:eastAsia="zh-TW"/>
        </w:rPr>
        <w:drawing>
          <wp:inline distT="0" distB="0" distL="0" distR="0" wp14:anchorId="56416BFE" wp14:editId="26D8CECF">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0E336269" w14:textId="39A8D82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35</w:t>
      </w:r>
      <w:r w:rsidR="00687379">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1713702D" w14:textId="77777777" w:rsidR="00337F4E" w:rsidRPr="00337F4E" w:rsidRDefault="00337F4E" w:rsidP="00337F4E">
      <w:pPr>
        <w:pStyle w:val="a1"/>
        <w:rPr>
          <w:lang w:eastAsia="zh-TW"/>
        </w:rPr>
      </w:pPr>
    </w:p>
    <w:p w14:paraId="645319E1" w14:textId="6DA7F8EE" w:rsidR="00AE190B" w:rsidRDefault="00337F4E" w:rsidP="00650E84">
      <w:pPr>
        <w:pStyle w:val="a1"/>
        <w:ind w:leftChars="177" w:left="425"/>
        <w:rPr>
          <w:bCs w:val="0"/>
          <w:lang w:eastAsia="zh-TW"/>
        </w:rPr>
      </w:pPr>
      <w:r>
        <w:rPr>
          <w:rFonts w:ascii="標楷體" w:hAnsi="標楷體" w:hint="eastAsia"/>
          <w:lang w:eastAsia="zh-TW"/>
        </w:rPr>
        <w:lastRenderedPageBreak/>
        <w:t>新的右車道斜率</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6314AE5E" w14:textId="53E78034" w:rsidR="00AE190B" w:rsidRDefault="00AE190B" w:rsidP="00AE190B">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VINP_LaneC1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2B723FFD" w14:textId="55F0A993" w:rsidR="00AE190B" w:rsidRDefault="00890904" w:rsidP="00890904">
      <w:pPr>
        <w:pStyle w:val="a1"/>
        <w:ind w:firstLine="360"/>
        <w:rPr>
          <w:rFonts w:ascii="標楷體" w:hAnsi="標楷體"/>
          <w:lang w:eastAsia="zh-TW"/>
        </w:rPr>
      </w:pPr>
      <w:r>
        <w:rPr>
          <w:rFonts w:ascii="標楷體" w:hAnsi="標楷體" w:hint="eastAsia"/>
          <w:lang w:eastAsia="zh-TW"/>
        </w:rPr>
        <w:t>當第一條件式不成立時，新的右車道斜率偏差量則維持上一時刻的數值。</w:t>
      </w:r>
    </w:p>
    <w:p w14:paraId="197AB318" w14:textId="77777777" w:rsidR="00890904" w:rsidRPr="00890904" w:rsidRDefault="00890904" w:rsidP="00890904">
      <w:pPr>
        <w:pStyle w:val="a1"/>
        <w:ind w:firstLine="360"/>
        <w:rPr>
          <w:lang w:eastAsia="zh-TW"/>
        </w:rPr>
      </w:pPr>
    </w:p>
    <w:p w14:paraId="590D9FB4" w14:textId="4D6BFE6E" w:rsidR="00AE190B" w:rsidRDefault="00AE190B" w:rsidP="00AE190B">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sidR="00890904">
        <w:rPr>
          <w:rFonts w:ascii="標楷體" w:hAnsi="標楷體" w:hint="eastAsia"/>
          <w:lang w:eastAsia="zh-TW"/>
        </w:rPr>
        <w:t>斜率</w:t>
      </w:r>
      <w:r>
        <w:rPr>
          <w:rFonts w:ascii="標楷體" w:hAnsi="標楷體" w:hint="eastAsia"/>
          <w:lang w:eastAsia="zh-TW"/>
        </w:rPr>
        <w:t>偏差量</w:t>
      </w:r>
    </w:p>
    <w:p w14:paraId="7AB4B193"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010D57E8" w14:textId="77777777" w:rsidR="00AE190B" w:rsidRPr="00C96B74" w:rsidRDefault="00AE190B" w:rsidP="00AE190B">
      <w:pPr>
        <w:pStyle w:val="a1"/>
        <w:rPr>
          <w:lang w:eastAsia="zh-TW"/>
        </w:rPr>
      </w:pPr>
    </w:p>
    <w:p w14:paraId="77F20A5D" w14:textId="77777777" w:rsidR="00AE190B" w:rsidRDefault="00AE190B" w:rsidP="00AE190B">
      <w:pPr>
        <w:pStyle w:val="a1"/>
        <w:keepNext/>
        <w:jc w:val="center"/>
      </w:pPr>
      <w:r w:rsidRPr="004D3AF5">
        <w:rPr>
          <w:lang w:eastAsia="zh-TW"/>
        </w:rPr>
        <w:t xml:space="preserve"> </w:t>
      </w:r>
      <w:r>
        <w:rPr>
          <w:noProof/>
        </w:rPr>
        <w:drawing>
          <wp:inline distT="0" distB="0" distL="0" distR="0" wp14:anchorId="6682A560" wp14:editId="3D0F4D56">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B847CA3" w14:textId="3C0A0C9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36</w:t>
      </w:r>
      <w:r w:rsidR="00687379">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44AE38FB" w14:textId="77777777" w:rsidR="00AE190B" w:rsidRDefault="00AE190B" w:rsidP="00AE190B">
      <w:pPr>
        <w:pStyle w:val="a1"/>
        <w:rPr>
          <w:lang w:eastAsia="zh-TW"/>
        </w:rPr>
      </w:pPr>
    </w:p>
    <w:p w14:paraId="6ACCBEC3" w14:textId="02A6FA9B" w:rsidR="00AE190B" w:rsidRDefault="007F3FEF" w:rsidP="00AE190B">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4BBF26EA" w14:textId="551C0146" w:rsidR="00AE190B" w:rsidRDefault="00AE190B" w:rsidP="007F3FEF">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r w:rsidR="007F3FEF">
        <w:rPr>
          <w:rFonts w:ascii="標楷體" w:hAnsi="標楷體" w:hint="eastAsia"/>
          <w:lang w:eastAsia="zh-TW"/>
        </w:rPr>
        <w:t>，透過下列方程式進行迭代運算。</w:t>
      </w:r>
    </w:p>
    <w:p w14:paraId="7F44C462"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C2EDA97"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7C849769" w14:textId="77777777" w:rsidR="00AE190B" w:rsidRDefault="007F6EAE" w:rsidP="00AE190B">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5B19F11" w14:textId="77777777" w:rsidR="00AE190B" w:rsidRDefault="00AE190B" w:rsidP="00AE190B">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0A3015D6"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1C2713B" w14:textId="77777777" w:rsidR="00AE190B" w:rsidRPr="00135C05" w:rsidRDefault="00AE190B" w:rsidP="00AE190B">
      <w:pPr>
        <w:pStyle w:val="a1"/>
        <w:rPr>
          <w:lang w:eastAsia="zh-TW"/>
        </w:rPr>
      </w:pPr>
    </w:p>
    <w:p w14:paraId="4B7ED101" w14:textId="77777777" w:rsidR="00AE190B" w:rsidRDefault="00AE190B" w:rsidP="00AE190B">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5B24F4D8"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33D1E85F" w14:textId="77777777" w:rsidR="00AE190B" w:rsidRDefault="00AE190B" w:rsidP="00AE190B">
      <w:pPr>
        <w:pStyle w:val="a1"/>
        <w:ind w:left="360"/>
        <w:rPr>
          <w:lang w:eastAsia="zh-TW"/>
        </w:rPr>
      </w:pPr>
    </w:p>
    <w:p w14:paraId="16CC5F8D" w14:textId="77777777" w:rsidR="00AE190B" w:rsidRDefault="00AE190B" w:rsidP="00AE190B">
      <w:pPr>
        <w:pStyle w:val="a1"/>
        <w:keepNext/>
      </w:pPr>
      <w:r w:rsidRPr="0025241E">
        <w:rPr>
          <w:noProof/>
          <w:lang w:eastAsia="zh-TW"/>
        </w:rPr>
        <w:drawing>
          <wp:inline distT="0" distB="0" distL="0" distR="0" wp14:anchorId="0F16A095" wp14:editId="721B1A6A">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397A724C" w14:textId="0FBC8281"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37</w:t>
      </w:r>
      <w:r w:rsidR="00687379">
        <w:fldChar w:fldCharType="end"/>
      </w:r>
      <w:r>
        <w:rPr>
          <w:rFonts w:hint="eastAsia"/>
          <w:lang w:eastAsia="zh-TW"/>
        </w:rPr>
        <w:t xml:space="preserve"> </w:t>
      </w:r>
      <w:r>
        <w:rPr>
          <w:rFonts w:ascii="標楷體" w:hAnsi="標楷體" w:hint="eastAsia"/>
          <w:lang w:eastAsia="zh-TW"/>
        </w:rPr>
        <w:t>右車道斜率</w:t>
      </w:r>
    </w:p>
    <w:p w14:paraId="297FB1CA" w14:textId="4E1E3644" w:rsidR="00AE190B" w:rsidRDefault="00AE190B" w:rsidP="00AE190B">
      <w:pPr>
        <w:pStyle w:val="a1"/>
        <w:ind w:leftChars="177" w:left="425"/>
        <w:rPr>
          <w:lang w:eastAsia="zh-TW"/>
        </w:rPr>
      </w:pPr>
      <m:oMath>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22D4669B" w14:textId="6F498BE1" w:rsidR="00AE190B" w:rsidRDefault="00AE190B" w:rsidP="00AE190B">
      <w:pPr>
        <w:pStyle w:val="a1"/>
        <w:ind w:leftChars="177" w:left="425"/>
        <w:rPr>
          <w:lang w:eastAsia="zh-TW"/>
        </w:rPr>
      </w:pPr>
      <m:oMathPara>
        <m:oMath>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VINP_LaneC1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LIC</m:t>
          </m:r>
          <m:r>
            <m:rPr>
              <m:sty m:val="p"/>
            </m:rPr>
            <w:rPr>
              <w:rFonts w:ascii="Cambria Math" w:hAnsi="Cambria Math"/>
            </w:rPr>
            <m:t>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27" w:name="_Toc114602541"/>
      <w:r w:rsidRPr="00EA4D61">
        <w:t>LIC</w:t>
      </w:r>
      <w:r>
        <w:t>_SRDS_05</w:t>
      </w:r>
      <w:r>
        <w:tab/>
        <w:t>Lane Info</w:t>
      </w:r>
      <w:bookmarkEnd w:id="27"/>
    </w:p>
    <w:p w14:paraId="607F6181" w14:textId="5D759364"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0087035B">
        <w:rPr>
          <w:rFonts w:hint="eastAsia"/>
          <w:lang w:eastAsia="zh-TW"/>
        </w:rPr>
        <w:t>跨越車道線時間</w:t>
      </w:r>
      <w:r w:rsidRPr="000A2D82">
        <w:rPr>
          <w:rFonts w:hint="eastAsia"/>
          <w:lang w:eastAsia="zh-TW"/>
        </w:rPr>
        <w:t>觸發判斷、跨越車道判斷。</w:t>
      </w:r>
    </w:p>
    <w:p w14:paraId="41089E3A" w14:textId="64AE2880" w:rsidR="00AE190B" w:rsidRDefault="00466FA6" w:rsidP="00AE190B">
      <w:pPr>
        <w:pStyle w:val="3"/>
        <w:rPr>
          <w:lang w:val="en-US"/>
        </w:rPr>
      </w:pPr>
      <w:bookmarkStart w:id="28" w:name="_Toc114602542"/>
      <w:r>
        <w:rPr>
          <w:rFonts w:hint="eastAsia"/>
        </w:rPr>
        <w:t>LIC</w:t>
      </w:r>
      <w:r>
        <w:t xml:space="preserve"> </w:t>
      </w:r>
      <w:r w:rsidR="00AE190B">
        <w:t>_SRDS_0</w:t>
      </w:r>
      <w:r>
        <w:rPr>
          <w:rFonts w:hint="eastAsia"/>
        </w:rPr>
        <w:t>5</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28"/>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77777777" w:rsidR="00AE190B" w:rsidRDefault="00AE190B" w:rsidP="00AE190B">
      <w:pPr>
        <w:pStyle w:val="a1"/>
        <w:keepNext/>
        <w:ind w:left="360"/>
        <w:jc w:val="center"/>
      </w:pPr>
      <w:r w:rsidRPr="00A21225">
        <w:rPr>
          <w:rFonts w:ascii="標楷體" w:hAnsi="標楷體"/>
          <w:noProof/>
          <w:lang w:val="en-US" w:eastAsia="zh-TW"/>
        </w:rPr>
        <w:drawing>
          <wp:inline distT="0" distB="0" distL="0" distR="0" wp14:anchorId="6BF5B5AE" wp14:editId="4C47C414">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43D2241C" w14:textId="66ED8C62"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38</w:t>
      </w:r>
      <w:r w:rsidR="00687379">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19994CEE" w:rsidR="00AE190B" w:rsidRPr="0087035B" w:rsidRDefault="0087035B" w:rsidP="0087035B">
      <w:pPr>
        <w:pStyle w:val="a1"/>
        <w:ind w:left="360"/>
        <w:rPr>
          <w:rFonts w:ascii="標楷體" w:hAnsi="標楷體"/>
          <w:lang w:val="en-US" w:eastAsia="zh-TW"/>
        </w:rPr>
      </w:pPr>
      <w:r w:rsidRPr="0087035B">
        <w:rPr>
          <w:rFonts w:hint="eastAsia"/>
          <w:b/>
          <w:bCs w:val="0"/>
          <w:lang w:eastAsia="zh-TW"/>
        </w:rPr>
        <w:t>車道線無效旗標</w:t>
      </w:r>
      <w:r w:rsidR="00AE190B" w:rsidRPr="0087035B">
        <w:rPr>
          <w:rFonts w:hint="eastAsia"/>
          <w:b/>
          <w:bCs w:val="0"/>
          <w:lang w:eastAsia="zh-TW"/>
        </w:rPr>
        <w:t>判斷條件如下：</w:t>
      </w:r>
    </w:p>
    <w:p w14:paraId="2C0322A9" w14:textId="4A0A003C" w:rsidR="008F0A20"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F10CAB2" w14:textId="2BCB297B"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6C591C4B" w14:textId="3296685F" w:rsidR="004D447D"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_RightLaneAvail_fig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423CF83D" w14:textId="0B785DC7" w:rsidR="00AE190B" w:rsidRDefault="00AE190B" w:rsidP="004D447D">
      <w:pPr>
        <w:pStyle w:val="Web"/>
        <w:numPr>
          <w:ilvl w:val="0"/>
          <w:numId w:val="18"/>
        </w:numPr>
        <w:spacing w:before="0" w:beforeAutospacing="0" w:after="0" w:afterAutospacing="0"/>
        <w:ind w:hanging="414"/>
        <w:rPr>
          <w:rFonts w:ascii="微軟正黑體" w:eastAsia="微軟正黑體" w:hAnsi="Times New Roman" w:cs="Arial"/>
          <w:bCs/>
          <w:szCs w:val="32"/>
          <w:lang w:val="en-GB"/>
        </w:rPr>
      </w:pPr>
      <w:proofErr w:type="spellStart"/>
      <w:r w:rsidRPr="00341CB7">
        <w:rPr>
          <w:rFonts w:ascii="微軟正黑體" w:eastAsia="微軟正黑體" w:hAnsi="Times New Roman" w:cs="Arial"/>
          <w:bCs/>
          <w:szCs w:val="32"/>
          <w:lang w:val="en-GB" w:eastAsia="en-US"/>
        </w:rPr>
        <w:lastRenderedPageBreak/>
        <w:t>VIFO_LaneNotAvail_flg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543772D0" w:rsidR="00AE190B" w:rsidRDefault="00AE190B" w:rsidP="00AE190B">
      <w:pPr>
        <w:pStyle w:val="a1"/>
        <w:numPr>
          <w:ilvl w:val="0"/>
          <w:numId w:val="13"/>
        </w:numPr>
        <w:rPr>
          <w:lang w:val="en-US" w:eastAsia="zh-TW"/>
        </w:rPr>
      </w:pPr>
      <w:proofErr w:type="spellStart"/>
      <w:r>
        <w:t>V</w:t>
      </w:r>
      <w:r w:rsidR="006B63F3">
        <w:t>LIC</w:t>
      </w:r>
      <w:r>
        <w:t>_RightLaneAvail_flg</w:t>
      </w:r>
      <w:proofErr w:type="spellEnd"/>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77777777" w:rsidR="00AE190B" w:rsidRDefault="00AE190B" w:rsidP="00AE190B">
      <w:pPr>
        <w:pStyle w:val="a1"/>
        <w:keepNext/>
        <w:ind w:left="360"/>
      </w:pPr>
      <w:r w:rsidRPr="009A46BE">
        <w:rPr>
          <w:noProof/>
          <w:lang w:val="en-US" w:eastAsia="zh-TW"/>
        </w:rPr>
        <w:drawing>
          <wp:inline distT="0" distB="0" distL="0" distR="0" wp14:anchorId="783A1472" wp14:editId="672F49CE">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771F702F" w14:textId="62B028EA"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39</w:t>
      </w:r>
      <w:r w:rsidR="00687379">
        <w:fldChar w:fldCharType="end"/>
      </w:r>
      <w:r>
        <w:t xml:space="preserve"> </w:t>
      </w:r>
      <w:proofErr w:type="spellStart"/>
      <w:r w:rsidRPr="009E492D">
        <w:rPr>
          <w:rFonts w:hint="eastAsia"/>
        </w:rPr>
        <w:t>曲率旗標</w:t>
      </w:r>
      <w:proofErr w:type="spellEnd"/>
    </w:p>
    <w:p w14:paraId="0C1FA8FF" w14:textId="77777777" w:rsidR="00AE190B" w:rsidRPr="004648E8" w:rsidRDefault="00AE190B" w:rsidP="00AE190B">
      <w:pPr>
        <w:pStyle w:val="a1"/>
      </w:pPr>
    </w:p>
    <w:p w14:paraId="35A30419" w14:textId="77777777"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曲率半徑皆大於KIFO_C2Ma</w:t>
      </w:r>
      <w:r>
        <w:rPr>
          <w:lang w:eastAsia="zh-TW"/>
        </w:rPr>
        <w:t>x4Act_rat(1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1D0661D2" w:rsidR="00AE190B" w:rsidRDefault="008F0A20" w:rsidP="00AE190B">
      <w:pPr>
        <w:pStyle w:val="a1"/>
        <w:ind w:leftChars="177" w:left="425"/>
        <w:rPr>
          <w:b/>
          <w:bCs w:val="0"/>
          <w:lang w:eastAsia="zh-TW"/>
        </w:rPr>
      </w:pPr>
      <w:r w:rsidRPr="008F0A20">
        <w:rPr>
          <w:rFonts w:hint="eastAsia"/>
          <w:b/>
          <w:lang w:eastAsia="zh-TW"/>
        </w:rPr>
        <w:t>曲率</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sidRPr="008F0A20">
        <w:rPr>
          <w:rFonts w:hint="eastAsia"/>
          <w:b/>
          <w:bCs w:val="0"/>
          <w:lang w:eastAsia="zh-TW"/>
        </w:rPr>
        <w:t>判</w:t>
      </w:r>
      <w:r w:rsidR="00AE190B">
        <w:rPr>
          <w:rFonts w:hint="eastAsia"/>
          <w:b/>
          <w:bCs w:val="0"/>
          <w:lang w:eastAsia="zh-TW"/>
        </w:rPr>
        <w:t>斷條件如下：</w:t>
      </w:r>
    </w:p>
    <w:p w14:paraId="30F4CED5" w14:textId="238FA5CB" w:rsidR="00AE190B" w:rsidRDefault="00AE190B" w:rsidP="00AE190B">
      <w:pPr>
        <w:pStyle w:val="a1"/>
        <w:ind w:leftChars="177" w:left="425"/>
        <w:rPr>
          <w:lang w:eastAsia="zh-TW"/>
        </w:rPr>
      </w:pPr>
      <w:r w:rsidRPr="0088028C">
        <w:t>V</w:t>
      </w:r>
      <w:r w:rsidR="006B63F3">
        <w:t>LIC</w:t>
      </w:r>
      <w:r w:rsidRPr="0088028C">
        <w:t>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77010933" w:rsidR="00AE190B" w:rsidRDefault="00AE190B" w:rsidP="00AE190B">
      <w:pPr>
        <w:pStyle w:val="a1"/>
        <w:ind w:leftChars="177" w:left="425"/>
        <w:rPr>
          <w:lang w:eastAsia="zh-TW"/>
        </w:rPr>
      </w:pPr>
      <w:r w:rsidRPr="0088028C">
        <w:rPr>
          <w:lang w:val="en-US" w:eastAsia="zh-TW"/>
        </w:rPr>
        <w:t>V</w:t>
      </w:r>
      <w:r w:rsidR="006B63F3">
        <w:rPr>
          <w:lang w:val="en-US" w:eastAsia="zh-TW"/>
        </w:rPr>
        <w:t>LIC</w:t>
      </w:r>
      <w:r w:rsidRPr="0088028C">
        <w:rPr>
          <w:lang w:val="en-US" w:eastAsia="zh-TW"/>
        </w:rPr>
        <w:t>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15F96226" w14:textId="6F413502"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18E36698" w:rsidR="00AE190B" w:rsidRDefault="00AE190B" w:rsidP="008F0A20">
      <w:pPr>
        <w:pStyle w:val="a1"/>
        <w:numPr>
          <w:ilvl w:val="0"/>
          <w:numId w:val="18"/>
        </w:numPr>
        <w:ind w:hanging="414"/>
        <w:rPr>
          <w:bCs w:val="0"/>
        </w:rPr>
      </w:pP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A48A20A" w14:textId="04FA429C" w:rsidR="00554208" w:rsidRDefault="00554208" w:rsidP="00AE190B">
      <w:pPr>
        <w:pStyle w:val="a1"/>
        <w:ind w:leftChars="177" w:left="425"/>
        <w:rPr>
          <w:lang w:eastAsia="zh-TW"/>
        </w:rPr>
      </w:pPr>
      <w:r>
        <w:rPr>
          <w:rFonts w:hint="eastAsia"/>
          <w:bCs w:val="0"/>
          <w:lang w:eastAsia="zh-TW"/>
        </w:rPr>
        <w:t>其中</w:t>
      </w:r>
      <w:r w:rsidRPr="0088028C">
        <w:rPr>
          <w:lang w:eastAsia="zh-TW"/>
        </w:rPr>
        <w:t>KIFO_C2Max4Act_rat</w:t>
      </w:r>
      <w:r>
        <w:rPr>
          <w:rFonts w:hint="eastAsia"/>
          <w:lang w:eastAsia="zh-TW"/>
        </w:rPr>
        <w:t xml:space="preserve"> = </w:t>
      </w:r>
      <w:r>
        <w:rPr>
          <w:lang w:eastAsia="zh-TW"/>
        </w:rPr>
        <w:t>1</w:t>
      </w:r>
    </w:p>
    <w:p w14:paraId="0FD9FE0B" w14:textId="47E8B171" w:rsidR="00554208" w:rsidRDefault="00554208" w:rsidP="00AE190B">
      <w:pPr>
        <w:pStyle w:val="a1"/>
        <w:ind w:leftChars="177" w:left="425"/>
        <w:rPr>
          <w:bCs w:val="0"/>
        </w:rPr>
      </w:pPr>
      <w:r>
        <w:rPr>
          <w:rFonts w:hint="eastAsia"/>
          <w:bCs w:val="0"/>
          <w:lang w:eastAsia="zh-TW"/>
        </w:rPr>
        <w:t>其中</w:t>
      </w:r>
      <w:r w:rsidR="00DA60A3">
        <w:rPr>
          <w:rFonts w:hint="eastAsia"/>
          <w:lang w:eastAsia="zh-TW"/>
        </w:rPr>
        <w:t>KIFO_La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25613C0F" w14:textId="77777777" w:rsidR="00AE190B" w:rsidRDefault="00AE190B" w:rsidP="00AE190B">
      <w:pPr>
        <w:pStyle w:val="a1"/>
        <w:keepNext/>
        <w:ind w:left="360"/>
      </w:pPr>
      <w:r w:rsidRPr="00AB3234">
        <w:rPr>
          <w:noProof/>
          <w:lang w:val="en-US" w:eastAsia="zh-TW"/>
        </w:rPr>
        <w:drawing>
          <wp:inline distT="0" distB="0" distL="0" distR="0" wp14:anchorId="1C2F4F5C" wp14:editId="5E0448FF">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1E49C6CB" w14:textId="69949A3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40</w:t>
      </w:r>
      <w:r w:rsidR="00687379">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77777777" w:rsidR="00AE190B" w:rsidRDefault="00AE190B" w:rsidP="00AE190B">
      <w:pPr>
        <w:pStyle w:val="a1"/>
        <w:ind w:left="360"/>
        <w:rPr>
          <w:lang w:eastAsia="zh-TW"/>
        </w:rPr>
      </w:pPr>
      <w:r>
        <w:rPr>
          <w:rFonts w:hint="eastAsia"/>
          <w:lang w:val="en-US" w:eastAsia="zh-TW"/>
        </w:rPr>
        <w:lastRenderedPageBreak/>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2E2B299" w:rsidR="00AE190B" w:rsidRDefault="008F0A20" w:rsidP="00AE190B">
      <w:pPr>
        <w:pStyle w:val="a1"/>
        <w:ind w:leftChars="177" w:left="425"/>
        <w:rPr>
          <w:b/>
          <w:bCs w:val="0"/>
          <w:lang w:eastAsia="zh-TW"/>
        </w:rPr>
      </w:pPr>
      <w:r w:rsidRPr="008F0A20">
        <w:rPr>
          <w:rFonts w:hint="eastAsia"/>
          <w:b/>
          <w:lang w:eastAsia="zh-TW"/>
        </w:rPr>
        <w:t>車道線寬度</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052AE0EA" w14:textId="23FB362A" w:rsidR="00D242BA" w:rsidRPr="00D242BA" w:rsidRDefault="00D242BA" w:rsidP="00AE190B">
      <w:pPr>
        <w:pStyle w:val="a1"/>
        <w:ind w:leftChars="177" w:left="425"/>
        <w:rPr>
          <w:bCs w:val="0"/>
          <w:lang w:eastAsia="zh-TW"/>
        </w:rPr>
      </w:pPr>
      <w:r w:rsidRPr="00D242BA">
        <w:rPr>
          <w:rFonts w:hint="eastAsia"/>
          <w:bCs w:val="0"/>
          <w:lang w:eastAsia="zh-TW"/>
        </w:rPr>
        <w:t>M</w:t>
      </w:r>
      <w:r w:rsidRPr="00D242BA">
        <w:rPr>
          <w:bCs w:val="0"/>
          <w:lang w:eastAsia="zh-TW"/>
        </w:rPr>
        <w:t>AX</w:t>
      </w:r>
      <w:r>
        <w:rPr>
          <w:bCs w:val="0"/>
          <w:lang w:eastAsia="zh-TW"/>
        </w:rPr>
        <w:t>(MIN(</w:t>
      </w:r>
      <w:r w:rsidRPr="008424BD">
        <w:rPr>
          <w:lang w:eastAsia="zh-TW"/>
        </w:rPr>
        <w:t>V</w:t>
      </w:r>
      <w:r w:rsidR="006B63F3">
        <w:rPr>
          <w:lang w:eastAsia="zh-TW"/>
        </w:rPr>
        <w:t>LIC</w:t>
      </w:r>
      <w:r w:rsidRPr="008424BD">
        <w:rPr>
          <w:lang w:eastAsia="zh-TW"/>
        </w:rPr>
        <w:t>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w:t>
      </w:r>
      <w:r w:rsidR="006B63F3">
        <w:rPr>
          <w:lang w:eastAsia="zh-TW"/>
        </w:rPr>
        <w:t>LIC</w:t>
      </w:r>
      <w:r w:rsidRPr="008424BD">
        <w:rPr>
          <w:lang w:eastAsia="zh-TW"/>
        </w:rPr>
        <w:t>_LaneC0R_m</w:t>
      </w:r>
      <w:r>
        <w:rPr>
          <w:lang w:eastAsia="zh-TW"/>
        </w:rPr>
        <w:t xml:space="preserve">, </w:t>
      </w:r>
      <w:proofErr w:type="spellStart"/>
      <w:r w:rsidRPr="008424BD">
        <w:rPr>
          <w:lang w:eastAsia="zh-TW"/>
        </w:rPr>
        <w:t>KIFO_LaneWidthUpThr_m</w:t>
      </w:r>
      <w:proofErr w:type="spellEnd"/>
      <w:r>
        <w:rPr>
          <w:bCs w:val="0"/>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4503103F" w14:textId="58483A46"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21932452" w14:textId="4DEA3A0C" w:rsidR="00AE190B" w:rsidRDefault="00AE190B" w:rsidP="008F0A20">
      <w:pPr>
        <w:pStyle w:val="a1"/>
        <w:numPr>
          <w:ilvl w:val="0"/>
          <w:numId w:val="18"/>
        </w:numPr>
        <w:ind w:hanging="414"/>
        <w:rPr>
          <w:bCs w:val="0"/>
        </w:rPr>
      </w:pP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2B900C9B" w:rsidR="00D242BA" w:rsidRDefault="00D242BA" w:rsidP="00AE190B">
      <w:pPr>
        <w:pStyle w:val="a1"/>
        <w:ind w:leftChars="177" w:left="425"/>
        <w:rPr>
          <w:lang w:eastAsia="zh-TW"/>
        </w:rPr>
      </w:pPr>
      <w:r>
        <w:rPr>
          <w:rFonts w:hint="eastAsia"/>
          <w:bCs w:val="0"/>
          <w:lang w:eastAsia="zh-TW"/>
        </w:rPr>
        <w:t>其中</w:t>
      </w:r>
      <w:proofErr w:type="spellStart"/>
      <w:r w:rsidRPr="008424BD">
        <w:rPr>
          <w:lang w:eastAsia="zh-TW"/>
        </w:rPr>
        <w:t>KIFO_LaneWidthUpThr_m</w:t>
      </w:r>
      <w:proofErr w:type="spellEnd"/>
      <w:r>
        <w:rPr>
          <w:rFonts w:hint="eastAsia"/>
          <w:lang w:eastAsia="zh-TW"/>
        </w:rPr>
        <w:t xml:space="preserve"> = </w:t>
      </w:r>
      <w:r>
        <w:rPr>
          <w:lang w:eastAsia="zh-TW"/>
        </w:rPr>
        <w:t>5</w:t>
      </w:r>
    </w:p>
    <w:p w14:paraId="24EF23FB" w14:textId="520CFFA2" w:rsidR="00D242BA" w:rsidRDefault="00D242BA" w:rsidP="00D242BA">
      <w:pPr>
        <w:pStyle w:val="a1"/>
        <w:ind w:leftChars="177" w:left="425"/>
        <w:rPr>
          <w:bCs w:val="0"/>
        </w:rPr>
      </w:pPr>
      <w:r>
        <w:rPr>
          <w:rFonts w:hint="eastAsia"/>
          <w:bCs w:val="0"/>
          <w:lang w:eastAsia="zh-TW"/>
        </w:rPr>
        <w:t>其中</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60C2856" w14:textId="77777777" w:rsidR="00D242BA" w:rsidRDefault="00D242BA" w:rsidP="00D242BA">
      <w:pPr>
        <w:pStyle w:val="a1"/>
        <w:ind w:leftChars="177" w:left="425"/>
        <w:rPr>
          <w:bCs w:val="0"/>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77777777" w:rsidR="00AE190B" w:rsidRDefault="00AE190B" w:rsidP="00AE190B">
      <w:pPr>
        <w:pStyle w:val="a1"/>
        <w:keepNext/>
        <w:ind w:left="360"/>
      </w:pPr>
      <w:r w:rsidRPr="00AB3234">
        <w:rPr>
          <w:noProof/>
          <w:lang w:val="en-US" w:eastAsia="zh-TW"/>
        </w:rPr>
        <w:drawing>
          <wp:inline distT="0" distB="0" distL="0" distR="0" wp14:anchorId="657150E7" wp14:editId="473987D5">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215C507B" w14:textId="08C2643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41</w:t>
      </w:r>
      <w:r w:rsidR="00687379">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69E0F279" w:rsidR="00AE190B" w:rsidRDefault="008F0A20" w:rsidP="00AE190B">
      <w:pPr>
        <w:pStyle w:val="a1"/>
        <w:ind w:leftChars="177" w:left="425"/>
        <w:rPr>
          <w:b/>
          <w:bCs w:val="0"/>
          <w:lang w:eastAsia="zh-TW"/>
        </w:rPr>
      </w:pPr>
      <w:r w:rsidRPr="008F0A20">
        <w:rPr>
          <w:rFonts w:hint="eastAsia"/>
          <w:b/>
          <w:lang w:val="en-US" w:eastAsia="zh-TW"/>
        </w:rPr>
        <w:t>航向</w:t>
      </w:r>
      <w:proofErr w:type="gramStart"/>
      <w:r w:rsidRPr="008F0A20">
        <w:rPr>
          <w:rFonts w:hint="eastAsia"/>
          <w:b/>
          <w:lang w:val="en-US" w:eastAsia="zh-TW"/>
        </w:rPr>
        <w:t>角作動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2999CA0C" w14:textId="470665A1"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4B1B141F"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V</w:t>
      </w:r>
      <w:r w:rsidR="006B63F3">
        <w:rPr>
          <w:lang w:eastAsia="zh-TW"/>
        </w:rPr>
        <w:t>LIC</w:t>
      </w:r>
      <w:r w:rsidRPr="00686323">
        <w:rPr>
          <w:lang w:eastAsia="zh-TW"/>
        </w:rPr>
        <w:t>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40D665B" w14:textId="5E9AD007"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11C72C6" w14:textId="75C2F886" w:rsidR="00AE190B" w:rsidRDefault="00AE190B" w:rsidP="008F0A20">
      <w:pPr>
        <w:pStyle w:val="a1"/>
        <w:numPr>
          <w:ilvl w:val="0"/>
          <w:numId w:val="18"/>
        </w:numPr>
        <w:ind w:hanging="414"/>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5EFBE5D2" w:rsidR="00B234B9" w:rsidRDefault="00B234B9" w:rsidP="00AE190B">
      <w:pPr>
        <w:pStyle w:val="a1"/>
        <w:ind w:leftChars="177" w:left="425"/>
        <w:rPr>
          <w:lang w:eastAsia="zh-TW"/>
        </w:rPr>
      </w:pPr>
      <w:r>
        <w:rPr>
          <w:rFonts w:hint="eastAsia"/>
          <w:bCs w:val="0"/>
          <w:lang w:eastAsia="zh-TW"/>
        </w:rPr>
        <w:t>其中</w:t>
      </w:r>
      <w:r>
        <w:rPr>
          <w:rFonts w:hint="eastAsia"/>
          <w:lang w:eastAsia="zh-TW"/>
        </w:rPr>
        <w:t>KIFO_C1M</w:t>
      </w:r>
      <w:r>
        <w:rPr>
          <w:lang w:eastAsia="zh-TW"/>
        </w:rPr>
        <w:t>ax4Act_rad</w:t>
      </w:r>
      <w:r>
        <w:rPr>
          <w:rFonts w:hint="eastAsia"/>
          <w:lang w:eastAsia="zh-TW"/>
        </w:rPr>
        <w:t xml:space="preserve"> = 1</w:t>
      </w:r>
    </w:p>
    <w:p w14:paraId="00AC8C93" w14:textId="490E548C" w:rsidR="00B234B9" w:rsidRDefault="00B234B9" w:rsidP="00AE190B">
      <w:pPr>
        <w:pStyle w:val="a1"/>
        <w:ind w:leftChars="177" w:left="425"/>
        <w:rPr>
          <w:bCs w:val="0"/>
          <w:lang w:eastAsia="zh-TW"/>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lastRenderedPageBreak/>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77777777" w:rsidR="00AE190B" w:rsidRDefault="00AE190B" w:rsidP="00AE190B">
      <w:pPr>
        <w:pStyle w:val="a1"/>
        <w:keepNext/>
        <w:ind w:left="360"/>
      </w:pPr>
      <w:r w:rsidRPr="00AB3234">
        <w:rPr>
          <w:noProof/>
          <w:lang w:val="en-US" w:eastAsia="zh-TW"/>
        </w:rPr>
        <w:drawing>
          <wp:inline distT="0" distB="0" distL="0" distR="0" wp14:anchorId="051CCF06" wp14:editId="3D3EC81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AA228DD" w14:textId="7442DA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42</w:t>
      </w:r>
      <w:r w:rsidR="00687379">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小於KIFO_C2M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w:t>
      </w:r>
      <w:proofErr w:type="gramEnd"/>
      <w:r>
        <w:rPr>
          <w:rFonts w:hint="eastAsia"/>
          <w:lang w:val="en-US" w:eastAsia="zh-TW"/>
        </w:rPr>
        <w:t>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11F20843"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proofErr w:type="gramStart"/>
      <w:r w:rsidRPr="005E0F21">
        <w:rPr>
          <w:rFonts w:hint="eastAsia"/>
          <w:b/>
          <w:lang w:val="en-US" w:eastAsia="zh-TW"/>
        </w:rPr>
        <w:t>警示旗標</w:t>
      </w:r>
      <w:proofErr w:type="gramEnd"/>
      <w:r w:rsidR="00AE190B">
        <w:rPr>
          <w:rFonts w:hint="eastAsia"/>
          <w:b/>
          <w:bCs w:val="0"/>
          <w:lang w:eastAsia="zh-TW"/>
        </w:rPr>
        <w:t>判斷條件如下：</w:t>
      </w:r>
    </w:p>
    <w:p w14:paraId="134F2153" w14:textId="69BFDFF6" w:rsidR="00AE190B" w:rsidRDefault="00AE190B" w:rsidP="00AE190B">
      <w:pPr>
        <w:pStyle w:val="a1"/>
        <w:ind w:left="360"/>
        <w:rPr>
          <w:lang w:val="en-US" w:eastAsia="zh-TW"/>
        </w:rPr>
      </w:pPr>
      <w:r w:rsidRPr="00635AF1">
        <w:rPr>
          <w:lang w:val="en-US" w:eastAsia="zh-TW"/>
        </w:rPr>
        <w:t>V</w:t>
      </w:r>
      <w:r w:rsidR="006B63F3">
        <w:rPr>
          <w:lang w:val="en-US" w:eastAsia="zh-TW"/>
        </w:rPr>
        <w:t>LIC</w:t>
      </w:r>
      <w:r w:rsidRPr="00635AF1">
        <w:rPr>
          <w:lang w:val="en-US" w:eastAsia="zh-TW"/>
        </w:rPr>
        <w:t>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72431F20" w:rsidR="00AE190B" w:rsidRDefault="00AE190B" w:rsidP="00AE190B">
      <w:pPr>
        <w:pStyle w:val="a1"/>
        <w:ind w:firstLine="360"/>
        <w:rPr>
          <w:lang w:val="en-US" w:eastAsia="zh-TW"/>
        </w:rPr>
      </w:pPr>
      <w:r w:rsidRPr="00635AF1">
        <w:rPr>
          <w:lang w:val="en-US" w:eastAsia="zh-TW"/>
        </w:rPr>
        <w:t>V</w:t>
      </w:r>
      <w:r w:rsidR="006B63F3">
        <w:rPr>
          <w:lang w:val="en-US" w:eastAsia="zh-TW"/>
        </w:rPr>
        <w:t>LIC</w:t>
      </w:r>
      <w:r w:rsidRPr="00635AF1">
        <w:rPr>
          <w:lang w:val="en-US" w:eastAsia="zh-TW"/>
        </w:rPr>
        <w:t>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194DB6B9" w:rsidR="00AE190B" w:rsidRDefault="00AE190B" w:rsidP="000D0BC1">
      <w:pPr>
        <w:pStyle w:val="a1"/>
        <w:numPr>
          <w:ilvl w:val="0"/>
          <w:numId w:val="18"/>
        </w:numPr>
        <w:rPr>
          <w:bCs w:val="0"/>
        </w:rPr>
      </w:pP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65F200CA" w14:textId="63EF9B71" w:rsidR="006132CA" w:rsidRPr="00284240" w:rsidRDefault="006132CA" w:rsidP="00284240">
      <w:pPr>
        <w:pStyle w:val="a1"/>
        <w:ind w:firstLine="360"/>
        <w:rPr>
          <w:lang w:val="en-US" w:eastAsia="zh-TW"/>
        </w:rPr>
      </w:pPr>
      <w:r>
        <w:rPr>
          <w:rFonts w:hint="eastAsia"/>
          <w:bCs w:val="0"/>
          <w:lang w:eastAsia="zh-TW"/>
        </w:rPr>
        <w:t>其中</w:t>
      </w:r>
      <w:r w:rsidRPr="00635AF1">
        <w:rPr>
          <w:lang w:val="en-US" w:eastAsia="zh-TW"/>
        </w:rPr>
        <w:t>KIFO_C2Max4Disable_rat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05F1A53F"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sidR="00AE190B">
        <w:rPr>
          <w:rFonts w:hint="eastAsia"/>
          <w:b/>
          <w:bCs w:val="0"/>
          <w:lang w:eastAsia="zh-TW"/>
        </w:rPr>
        <w:t>判斷條件如下：</w:t>
      </w:r>
    </w:p>
    <w:p w14:paraId="49F8BA52" w14:textId="77777777" w:rsidR="00AE190B" w:rsidRPr="00613244" w:rsidRDefault="00AE190B" w:rsidP="00AE190B">
      <w:pPr>
        <w:pStyle w:val="a1"/>
        <w:ind w:firstLine="360"/>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09458FAE" w:rsidR="00AE190B" w:rsidRDefault="00AE190B" w:rsidP="00AE190B">
      <w:pPr>
        <w:pStyle w:val="a1"/>
        <w:ind w:firstLine="360"/>
        <w:rPr>
          <w:lang w:eastAsia="zh-TW"/>
        </w:rPr>
      </w:pPr>
      <w:r>
        <w:rPr>
          <w:rFonts w:hint="eastAsia"/>
          <w:lang w:val="en-US" w:eastAsia="zh-TW"/>
        </w:rPr>
        <w:t>成立</w:t>
      </w:r>
      <w:r w:rsidRPr="00613244">
        <w:rPr>
          <w:lang w:eastAsia="zh-TW"/>
        </w:rPr>
        <w:t>KIFO_C2Max4DisableThr_s</w:t>
      </w:r>
      <w:r w:rsidR="00284240">
        <w:rPr>
          <w:rFonts w:hint="eastAsia"/>
          <w:lang w:eastAsia="zh-TW"/>
        </w:rPr>
        <w:t>秒</w:t>
      </w:r>
    </w:p>
    <w:p w14:paraId="2B6AC3C6" w14:textId="225D20C1" w:rsidR="00AE190B" w:rsidRDefault="00AE190B" w:rsidP="005E0F21">
      <w:pPr>
        <w:pStyle w:val="a1"/>
        <w:numPr>
          <w:ilvl w:val="0"/>
          <w:numId w:val="18"/>
        </w:numPr>
        <w:rPr>
          <w:bCs w:val="0"/>
        </w:rPr>
      </w:pP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01694A3C" w:rsidR="00AE190B" w:rsidRDefault="00284240" w:rsidP="00AE190B">
      <w:pPr>
        <w:pStyle w:val="a1"/>
        <w:ind w:firstLine="360"/>
        <w:rPr>
          <w:bCs w:val="0"/>
        </w:rPr>
      </w:pPr>
      <w:r>
        <w:rPr>
          <w:rFonts w:hint="eastAsia"/>
          <w:bCs w:val="0"/>
          <w:lang w:eastAsia="zh-TW"/>
        </w:rPr>
        <w:t>其中</w:t>
      </w:r>
      <w:r w:rsidRPr="00613244">
        <w:rPr>
          <w:lang w:eastAsia="zh-TW"/>
        </w:rPr>
        <w:t>KIFO_C2Max4DisableThr_s</w:t>
      </w:r>
      <w:r>
        <w:rPr>
          <w:rFonts w:hint="eastAsia"/>
          <w:lang w:eastAsia="zh-TW"/>
        </w:rPr>
        <w:t xml:space="preserve"> = 1</w:t>
      </w:r>
    </w:p>
    <w:p w14:paraId="2A92D7E0" w14:textId="0A5AD1D8" w:rsidR="00AE190B" w:rsidRDefault="00466FA6" w:rsidP="00AE190B">
      <w:pPr>
        <w:pStyle w:val="3"/>
        <w:rPr>
          <w:lang w:val="en-US"/>
        </w:rPr>
      </w:pPr>
      <w:bookmarkStart w:id="29" w:name="_Toc114602543"/>
      <w:bookmarkStart w:id="30" w:name="_Hlk113359721"/>
      <w:r>
        <w:rPr>
          <w:rFonts w:hint="eastAsia"/>
        </w:rPr>
        <w:t>LIC</w:t>
      </w:r>
      <w:r>
        <w:t xml:space="preserve"> </w:t>
      </w:r>
      <w:r w:rsidR="00AE190B">
        <w:t>_SRDS_0</w:t>
      </w:r>
      <w:r>
        <w:rPr>
          <w:rFonts w:hint="eastAsia"/>
        </w:rPr>
        <w:t>5</w:t>
      </w:r>
      <w:r w:rsidR="00AE190B">
        <w:t>_00</w:t>
      </w:r>
      <w:r w:rsidR="00AE190B">
        <w:rPr>
          <w:rFonts w:hint="eastAsia"/>
        </w:rPr>
        <w:t>2</w:t>
      </w:r>
      <w:r w:rsidR="00AE190B">
        <w:tab/>
      </w:r>
      <w:r w:rsidR="006D739D">
        <w:rPr>
          <w:rFonts w:hint="eastAsia"/>
          <w:lang w:val="en-US"/>
        </w:rPr>
        <w:t>跨越車道線時間</w:t>
      </w:r>
      <w:r w:rsidR="00AE190B" w:rsidRPr="009205D9">
        <w:rPr>
          <w:rFonts w:hint="eastAsia"/>
          <w:lang w:val="en-US"/>
        </w:rPr>
        <w:t>判斷</w:t>
      </w:r>
      <w:bookmarkEnd w:id="29"/>
    </w:p>
    <w:bookmarkEnd w:id="30"/>
    <w:p w14:paraId="5E707B0C" w14:textId="04524C09"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00845726">
        <w:rPr>
          <w:rFonts w:hint="eastAsia"/>
          <w:lang w:eastAsia="zh-TW"/>
        </w:rPr>
        <w:t>跨越車道線時間</w:t>
      </w:r>
      <w:r w:rsidRPr="000A2D82">
        <w:rPr>
          <w:rFonts w:hint="eastAsia"/>
          <w:lang w:eastAsia="zh-TW"/>
        </w:rPr>
        <w:t>觸發判斷。</w:t>
      </w:r>
    </w:p>
    <w:p w14:paraId="1C2D70ED" w14:textId="468AB37B" w:rsidR="00AE190B" w:rsidRPr="00652CA3" w:rsidRDefault="00845726" w:rsidP="00AE190B">
      <w:pPr>
        <w:pStyle w:val="a1"/>
        <w:numPr>
          <w:ilvl w:val="0"/>
          <w:numId w:val="14"/>
        </w:numPr>
        <w:rPr>
          <w:lang w:val="en-US" w:eastAsia="zh-TW"/>
        </w:rPr>
      </w:pPr>
      <w:r>
        <w:rPr>
          <w:rFonts w:hint="eastAsia"/>
          <w:lang w:eastAsia="zh-TW"/>
        </w:rPr>
        <w:t>跨越左車道線時間</w:t>
      </w:r>
      <w:r w:rsidR="00AE190B">
        <w:rPr>
          <w:rFonts w:hint="eastAsia"/>
          <w:lang w:val="en-US" w:eastAsia="zh-TW"/>
        </w:rPr>
        <w:t>觸發</w:t>
      </w:r>
      <w:r w:rsidR="00AE190B"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77777777" w:rsidR="00AE190B" w:rsidRDefault="00AE190B" w:rsidP="00AE190B">
      <w:pPr>
        <w:pStyle w:val="a1"/>
        <w:keepNext/>
        <w:ind w:left="360"/>
      </w:pPr>
      <w:r w:rsidRPr="00A04BC2">
        <w:rPr>
          <w:noProof/>
          <w:lang w:val="en-US" w:eastAsia="zh-TW"/>
        </w:rPr>
        <w:lastRenderedPageBreak/>
        <w:drawing>
          <wp:inline distT="0" distB="0" distL="0" distR="0" wp14:anchorId="2C8EC298" wp14:editId="7BCC0972">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2EF4A89F" w14:textId="571AE69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43</w:t>
      </w:r>
      <w:r w:rsidR="00687379">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7AF5A8DC" w14:textId="77777777" w:rsidR="00AE190B" w:rsidRPr="00652CA3" w:rsidRDefault="00AE190B" w:rsidP="00AE190B">
      <w:pPr>
        <w:pStyle w:val="a1"/>
        <w:rPr>
          <w:lang w:eastAsia="zh-TW"/>
        </w:rPr>
      </w:pPr>
    </w:p>
    <w:p w14:paraId="3D5BFC9A" w14:textId="41F5A6E8" w:rsidR="00AE190B" w:rsidRDefault="00AE190B" w:rsidP="00AE190B">
      <w:pPr>
        <w:pStyle w:val="a1"/>
        <w:ind w:left="360"/>
        <w:rPr>
          <w:lang w:eastAsia="zh-TW"/>
        </w:rPr>
      </w:pPr>
      <w:r>
        <w:rPr>
          <w:rFonts w:hint="eastAsia"/>
          <w:lang w:val="en-US" w:eastAsia="zh-TW"/>
        </w:rPr>
        <w:t>依據目前車速以及左車道斜率進行查表，當</w:t>
      </w:r>
      <w:r w:rsidR="00845726">
        <w:rPr>
          <w:rFonts w:hint="eastAsia"/>
          <w:lang w:eastAsia="zh-TW"/>
        </w:rPr>
        <w:t>跨越左車道線時間</w:t>
      </w:r>
      <w:r w:rsidR="00155D98">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w:t>
      </w:r>
      <w:r w:rsidR="00845726">
        <w:rPr>
          <w:rFonts w:hint="eastAsia"/>
          <w:lang w:val="en-US" w:eastAsia="zh-TW"/>
        </w:rPr>
        <w:t>跨越</w:t>
      </w:r>
      <w:r>
        <w:rPr>
          <w:rFonts w:hint="eastAsia"/>
          <w:lang w:val="en-US" w:eastAsia="zh-TW"/>
        </w:rPr>
        <w:t>左</w:t>
      </w:r>
      <w:r w:rsidRPr="004A67FA">
        <w:rPr>
          <w:rFonts w:hint="eastAsia"/>
          <w:lang w:val="en-US" w:eastAsia="zh-TW"/>
        </w:rPr>
        <w:t>車道線</w:t>
      </w:r>
      <w:r w:rsidR="00845726">
        <w:rPr>
          <w:rFonts w:hint="eastAsia"/>
          <w:lang w:val="en-US" w:eastAsia="zh-TW"/>
        </w:rPr>
        <w:t>時間</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00845726">
        <w:rPr>
          <w:rFonts w:hint="eastAsia"/>
          <w:lang w:eastAsia="zh-TW"/>
        </w:rPr>
        <w:t>跨越左車道線時間</w:t>
      </w:r>
      <w:r w:rsidR="00155D98">
        <w:rPr>
          <w:rFonts w:hint="eastAsia"/>
          <w:lang w:val="en-US" w:eastAsia="zh-TW"/>
        </w:rPr>
        <w:t>大</w:t>
      </w:r>
      <w:r>
        <w:rPr>
          <w:rFonts w:hint="eastAsia"/>
          <w:lang w:val="en-US" w:eastAsia="zh-TW"/>
        </w:rPr>
        <w:t>於一查表值</w:t>
      </w:r>
      <w:r w:rsidR="00155D98">
        <w:rPr>
          <w:rFonts w:hint="eastAsia"/>
          <w:lang w:val="en-US" w:eastAsia="zh-TW"/>
        </w:rPr>
        <w:t>加上</w:t>
      </w:r>
      <w:proofErr w:type="spellStart"/>
      <w:r w:rsidR="00155D98" w:rsidRPr="0082264F">
        <w:rPr>
          <w:bCs w:val="0"/>
          <w:lang w:eastAsia="zh-TW"/>
        </w:rPr>
        <w:t>KIFO_TLCTriggerThrHysis_s</w:t>
      </w:r>
      <w:proofErr w:type="spellEnd"/>
      <w:r>
        <w:rPr>
          <w:rFonts w:hint="eastAsia"/>
          <w:lang w:val="en-US" w:eastAsia="zh-TW"/>
        </w:rPr>
        <w:t>時，</w:t>
      </w:r>
      <w:r w:rsidR="00D00B95">
        <w:rPr>
          <w:rFonts w:hint="eastAsia"/>
          <w:lang w:val="en-US" w:eastAsia="zh-TW"/>
        </w:rPr>
        <w:t>跨越左</w:t>
      </w:r>
      <w:r w:rsidR="00D00B95" w:rsidRPr="004A67FA">
        <w:rPr>
          <w:rFonts w:hint="eastAsia"/>
          <w:lang w:val="en-US" w:eastAsia="zh-TW"/>
        </w:rPr>
        <w:t>車道線</w:t>
      </w:r>
      <w:r w:rsidR="00D00B95">
        <w:rPr>
          <w:rFonts w:hint="eastAsia"/>
          <w:lang w:val="en-US" w:eastAsia="zh-TW"/>
        </w:rPr>
        <w:t>時間觸發</w:t>
      </w:r>
      <w:r w:rsidR="00D00B95" w:rsidRPr="004A67FA">
        <w:rPr>
          <w:rFonts w:hint="eastAsia"/>
          <w:lang w:val="en-US" w:eastAsia="zh-TW"/>
        </w:rPr>
        <w:t>旗標</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5839EE29" w:rsidR="006263F3" w:rsidRDefault="00845726" w:rsidP="006263F3">
      <w:pPr>
        <w:pStyle w:val="a1"/>
        <w:ind w:left="360"/>
        <w:rPr>
          <w:b/>
          <w:bCs w:val="0"/>
          <w:lang w:eastAsia="zh-TW"/>
        </w:rPr>
      </w:pPr>
      <w:r w:rsidRPr="00845726">
        <w:rPr>
          <w:rFonts w:hint="eastAsia"/>
          <w:b/>
          <w:lang w:val="en-US" w:eastAsia="zh-TW"/>
        </w:rPr>
        <w:t>跨越左車道線時間觸發旗標</w:t>
      </w:r>
      <w:r w:rsidR="006263F3">
        <w:rPr>
          <w:rFonts w:hint="eastAsia"/>
          <w:b/>
          <w:bCs w:val="0"/>
          <w:lang w:eastAsia="zh-TW"/>
        </w:rPr>
        <w:t>判斷條件如下：</w:t>
      </w:r>
    </w:p>
    <w:p w14:paraId="281FA902" w14:textId="7656A699" w:rsidR="006263F3" w:rsidRDefault="006263F3" w:rsidP="006263F3">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proofErr w:type="spellStart"/>
      <w:r w:rsidRPr="00613244">
        <w:t>VIFO_</w:t>
      </w:r>
      <w:r w:rsidRPr="006263F3">
        <w:rPr>
          <w:bCs w:val="0"/>
          <w:lang w:eastAsia="zh-TW"/>
        </w:rPr>
        <w:t>TLCLtrigger</w:t>
      </w:r>
      <w:r w:rsidRPr="00613244">
        <w:t>_flg</w:t>
      </w:r>
      <w:proofErr w:type="spellEnd"/>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06AF1A5B"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59AA0AC0" w14:textId="44EE651A" w:rsidR="006263F3" w:rsidRDefault="006263F3" w:rsidP="00AC0956">
      <w:pPr>
        <w:pStyle w:val="a1"/>
        <w:numPr>
          <w:ilvl w:val="0"/>
          <w:numId w:val="25"/>
        </w:numPr>
        <w:rPr>
          <w:bCs w:val="0"/>
        </w:rPr>
      </w:pP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101E68BC"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9A49EC7" w14:textId="7777777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1572A738" w14:textId="77777777" w:rsidR="006263F3" w:rsidRPr="00A01FD7" w:rsidRDefault="006263F3" w:rsidP="00AE190B">
      <w:pPr>
        <w:pStyle w:val="a1"/>
        <w:ind w:left="360"/>
        <w:rPr>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77777777" w:rsidR="00AE190B" w:rsidRDefault="00AE190B" w:rsidP="00AE190B">
      <w:pPr>
        <w:pStyle w:val="a1"/>
        <w:keepNext/>
      </w:pPr>
      <w:r w:rsidRPr="00A04BC2">
        <w:rPr>
          <w:noProof/>
          <w:lang w:val="en-US" w:eastAsia="zh-TW"/>
        </w:rPr>
        <w:drawing>
          <wp:inline distT="0" distB="0" distL="0" distR="0" wp14:anchorId="5D935E83" wp14:editId="799DAA6B">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6994A07" w14:textId="1586EBCB"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44</w:t>
      </w:r>
      <w:r w:rsidR="00687379">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5F859D90" w14:textId="34C30B11" w:rsidR="00845726" w:rsidRDefault="00845726" w:rsidP="00845726">
      <w:pPr>
        <w:pStyle w:val="a1"/>
        <w:ind w:left="360"/>
        <w:rPr>
          <w:lang w:eastAsia="zh-TW"/>
        </w:rPr>
      </w:pPr>
      <w:r>
        <w:rPr>
          <w:rFonts w:hint="eastAsia"/>
          <w:lang w:val="en-US" w:eastAsia="zh-TW"/>
        </w:rPr>
        <w:t>依據目前車速以及右車道斜率進行查表，當</w:t>
      </w:r>
      <w:r>
        <w:rPr>
          <w:rFonts w:hint="eastAsia"/>
          <w:lang w:eastAsia="zh-TW"/>
        </w:rPr>
        <w:t>跨越右車道線時間</w:t>
      </w:r>
      <w:r w:rsidR="00FB6F6F">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sidR="00FB6F6F">
        <w:rPr>
          <w:rFonts w:hint="eastAsia"/>
          <w:lang w:val="en-US" w:eastAsia="zh-TW"/>
        </w:rPr>
        <w:t>大於一查表值加上</w:t>
      </w:r>
      <w:proofErr w:type="spellStart"/>
      <w:r w:rsidR="00FB6F6F" w:rsidRPr="0082264F">
        <w:rPr>
          <w:bCs w:val="0"/>
          <w:lang w:eastAsia="zh-TW"/>
        </w:rPr>
        <w:t>KIFO_TLCTriggerThrHysis_s</w:t>
      </w:r>
      <w:proofErr w:type="spellEnd"/>
      <w:r w:rsidR="00FB6F6F">
        <w:rPr>
          <w:rFonts w:hint="eastAsia"/>
          <w:lang w:val="en-US" w:eastAsia="zh-TW"/>
        </w:rPr>
        <w:t>時</w:t>
      </w:r>
      <w:r>
        <w:rPr>
          <w:rFonts w:hint="eastAsia"/>
          <w:lang w:val="en-US" w:eastAsia="zh-TW"/>
        </w:rPr>
        <w:t>，跨越右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Pr>
          <w:rFonts w:hint="eastAsia"/>
          <w:lang w:eastAsia="zh-TW"/>
        </w:rPr>
        <w:t>FALSE。</w:t>
      </w:r>
    </w:p>
    <w:p w14:paraId="41B1D29B" w14:textId="5DE959E0" w:rsidR="006263F3" w:rsidRPr="00845726" w:rsidRDefault="006263F3" w:rsidP="00AE190B">
      <w:pPr>
        <w:pStyle w:val="a1"/>
        <w:ind w:left="360"/>
        <w:rPr>
          <w:lang w:eastAsia="zh-TW"/>
        </w:rPr>
      </w:pPr>
    </w:p>
    <w:p w14:paraId="111B96CA" w14:textId="6730ABA2" w:rsidR="00B031D0" w:rsidRDefault="00B031D0" w:rsidP="00B031D0">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229DE6C9" w14:textId="4A4BE89C" w:rsidR="006263F3" w:rsidRDefault="00B031D0" w:rsidP="00B031D0">
      <w:pPr>
        <w:pStyle w:val="a1"/>
        <w:ind w:left="360"/>
        <w:jc w:val="left"/>
        <w:rPr>
          <w:bCs w:val="0"/>
          <w:lang w:eastAsia="zh-TW"/>
        </w:rPr>
      </w:pPr>
      <w:r>
        <w:rPr>
          <w:rFonts w:hint="eastAsia"/>
          <w:bCs w:val="0"/>
          <w:lang w:eastAsia="zh-TW"/>
        </w:rPr>
        <w:t xml:space="preserve"> </w:t>
      </w:r>
      <w:proofErr w:type="gramStart"/>
      <w:r w:rsidR="006263F3">
        <w:rPr>
          <w:rFonts w:hint="eastAsia"/>
          <w:bCs w:val="0"/>
          <w:lang w:eastAsia="zh-TW"/>
        </w:rPr>
        <w:t xml:space="preserve">( </w:t>
      </w:r>
      <w:r w:rsidR="006263F3" w:rsidRPr="00146DB2">
        <w:rPr>
          <w:rFonts w:hint="eastAsia"/>
          <w:bCs w:val="0"/>
          <w:lang w:eastAsia="zh-TW"/>
        </w:rPr>
        <w:t>|</w:t>
      </w:r>
      <w:proofErr w:type="gramEnd"/>
      <w:r w:rsidR="006263F3" w:rsidRPr="00146DB2">
        <w:rPr>
          <w:bCs w:val="0"/>
          <w:lang w:eastAsia="zh-TW"/>
        </w:rPr>
        <w:t>V</w:t>
      </w:r>
      <w:r w:rsidR="006B63F3">
        <w:rPr>
          <w:bCs w:val="0"/>
          <w:lang w:eastAsia="zh-TW"/>
        </w:rPr>
        <w:t>LIC</w:t>
      </w:r>
      <w:r w:rsidR="006263F3" w:rsidRPr="00146DB2">
        <w:rPr>
          <w:bCs w:val="0"/>
          <w:lang w:eastAsia="zh-TW"/>
        </w:rPr>
        <w:t>_TLC</w:t>
      </w:r>
      <w:r w:rsidR="006263F3">
        <w:rPr>
          <w:rFonts w:hint="eastAsia"/>
          <w:bCs w:val="0"/>
          <w:lang w:eastAsia="zh-TW"/>
        </w:rPr>
        <w:t>R</w:t>
      </w:r>
      <w:r w:rsidR="006263F3" w:rsidRPr="00146DB2">
        <w:rPr>
          <w:bCs w:val="0"/>
          <w:lang w:eastAsia="zh-TW"/>
        </w:rPr>
        <w:t>_S|</w:t>
      </w:r>
      <w:r w:rsidR="006263F3">
        <w:rPr>
          <w:bCs w:val="0"/>
          <w:lang w:eastAsia="zh-TW"/>
        </w:rPr>
        <w:t xml:space="preserve"> </w:t>
      </w:r>
      <m:oMath>
        <m:r>
          <m:rPr>
            <m:sty m:val="p"/>
          </m:rPr>
          <w:rPr>
            <w:rFonts w:ascii="Cambria Math" w:hAnsi="Cambria Math"/>
            <w:lang w:eastAsia="zh-TW"/>
          </w:rPr>
          <m:t>≤</m:t>
        </m:r>
      </m:oMath>
      <w:r w:rsidR="006263F3">
        <w:rPr>
          <w:rFonts w:hint="eastAsia"/>
          <w:bCs w:val="0"/>
          <w:lang w:eastAsia="zh-TW"/>
        </w:rPr>
        <w:t xml:space="preserve"> </w:t>
      </w:r>
      <w:r w:rsidR="006263F3">
        <w:rPr>
          <w:bCs w:val="0"/>
          <w:lang w:eastAsia="zh-TW"/>
        </w:rPr>
        <w:t>2-D table(</w:t>
      </w:r>
      <w:proofErr w:type="spellStart"/>
      <w:r w:rsidR="006263F3" w:rsidRPr="0082264F">
        <w:rPr>
          <w:bCs w:val="0"/>
          <w:lang w:eastAsia="zh-TW"/>
        </w:rPr>
        <w:t>AIFO_TLCThrVehSpd_X_kph</w:t>
      </w:r>
      <w:proofErr w:type="spellEnd"/>
      <w:r w:rsidR="006263F3">
        <w:rPr>
          <w:bCs w:val="0"/>
          <w:lang w:eastAsia="zh-TW"/>
        </w:rPr>
        <w:t>,</w:t>
      </w:r>
      <w:r w:rsidR="006263F3" w:rsidRPr="0082264F">
        <w:t xml:space="preserve"> </w:t>
      </w:r>
      <w:proofErr w:type="spellStart"/>
      <w:r w:rsidR="006263F3" w:rsidRPr="0082264F">
        <w:rPr>
          <w:bCs w:val="0"/>
          <w:lang w:eastAsia="zh-TW"/>
        </w:rPr>
        <w:t>AIFO_TLCThrHeading_Y_deg</w:t>
      </w:r>
      <w:proofErr w:type="spellEnd"/>
      <w:r w:rsidR="006263F3">
        <w:rPr>
          <w:bCs w:val="0"/>
          <w:lang w:eastAsia="zh-TW"/>
        </w:rPr>
        <w:t xml:space="preserve">, </w:t>
      </w:r>
      <w:r w:rsidR="006263F3" w:rsidRPr="0082264F">
        <w:rPr>
          <w:bCs w:val="0"/>
          <w:lang w:eastAsia="zh-TW"/>
        </w:rPr>
        <w:t>MIFO_TLCThr4LKA_s</w:t>
      </w:r>
      <w:r w:rsidR="006263F3">
        <w:rPr>
          <w:bCs w:val="0"/>
          <w:lang w:eastAsia="zh-TW"/>
        </w:rPr>
        <w:t>)</w:t>
      </w:r>
      <w:r w:rsidR="006263F3">
        <w:rPr>
          <w:rFonts w:hint="eastAsia"/>
          <w:bCs w:val="0"/>
          <w:lang w:eastAsia="zh-TW"/>
        </w:rPr>
        <w:t xml:space="preserve"> ) OR (DELAY(</w:t>
      </w:r>
      <w:proofErr w:type="spellStart"/>
      <w:r w:rsidR="006263F3" w:rsidRPr="00613244">
        <w:t>VIFO_</w:t>
      </w:r>
      <w:r w:rsidR="006263F3" w:rsidRPr="006263F3">
        <w:rPr>
          <w:bCs w:val="0"/>
          <w:lang w:eastAsia="zh-TW"/>
        </w:rPr>
        <w:t>TLC</w:t>
      </w:r>
      <w:r w:rsidR="006263F3">
        <w:rPr>
          <w:rFonts w:hint="eastAsia"/>
          <w:bCs w:val="0"/>
          <w:lang w:eastAsia="zh-TW"/>
        </w:rPr>
        <w:t>R</w:t>
      </w:r>
      <w:r w:rsidR="006263F3" w:rsidRPr="006263F3">
        <w:rPr>
          <w:bCs w:val="0"/>
          <w:lang w:eastAsia="zh-TW"/>
        </w:rPr>
        <w:t>trigger</w:t>
      </w:r>
      <w:r w:rsidR="006263F3" w:rsidRPr="00613244">
        <w:t>_flg</w:t>
      </w:r>
      <w:proofErr w:type="spellEnd"/>
      <w:r w:rsidR="006263F3">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51DD5535"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w:t>
      </w:r>
      <w:r w:rsidR="006B63F3">
        <w:rPr>
          <w:bCs w:val="0"/>
          <w:lang w:eastAsia="zh-TW"/>
        </w:rPr>
        <w:t>LIC</w:t>
      </w:r>
      <w:r w:rsidRPr="00146DB2">
        <w:rPr>
          <w:bCs w:val="0"/>
          <w:lang w:eastAsia="zh-TW"/>
        </w:rPr>
        <w:t>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3E3B5127" w14:textId="320E2CE1" w:rsidR="006263F3" w:rsidRDefault="006263F3" w:rsidP="006A32F0">
      <w:pPr>
        <w:pStyle w:val="a1"/>
        <w:numPr>
          <w:ilvl w:val="0"/>
          <w:numId w:val="25"/>
        </w:numPr>
        <w:rPr>
          <w:bCs w:val="0"/>
        </w:rPr>
      </w:pP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4DC5DFD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3B295622" w14:textId="7777777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5C29D0D9" w14:textId="77777777" w:rsidR="006263F3" w:rsidRDefault="006263F3" w:rsidP="00AE190B">
      <w:pPr>
        <w:pStyle w:val="a1"/>
        <w:ind w:left="360"/>
        <w:rPr>
          <w:lang w:eastAsia="zh-TW"/>
        </w:rPr>
      </w:pPr>
    </w:p>
    <w:p w14:paraId="1713A80E" w14:textId="77777777" w:rsidR="00AE190B" w:rsidRPr="002733BC" w:rsidRDefault="00AE190B" w:rsidP="00AE190B">
      <w:pPr>
        <w:pStyle w:val="a1"/>
        <w:rPr>
          <w:lang w:val="en-US" w:eastAsia="zh-TW"/>
        </w:rPr>
      </w:pPr>
    </w:p>
    <w:p w14:paraId="6822D9F4" w14:textId="259C08F7" w:rsidR="00AE190B" w:rsidRDefault="00466FA6" w:rsidP="00AE190B">
      <w:pPr>
        <w:pStyle w:val="3"/>
        <w:rPr>
          <w:lang w:val="en-US"/>
        </w:rPr>
      </w:pPr>
      <w:bookmarkStart w:id="31" w:name="_Toc114602544"/>
      <w:r>
        <w:rPr>
          <w:rFonts w:hint="eastAsia"/>
        </w:rPr>
        <w:t>LIC</w:t>
      </w:r>
      <w:r>
        <w:t xml:space="preserve"> </w:t>
      </w:r>
      <w:r w:rsidR="00AE190B">
        <w:t>_SRDS_0</w:t>
      </w:r>
      <w:r>
        <w:rPr>
          <w:rFonts w:hint="eastAsia"/>
        </w:rPr>
        <w:t>5</w:t>
      </w:r>
      <w:r w:rsidR="00AE190B">
        <w:t>_00</w:t>
      </w:r>
      <w:r w:rsidR="00AE190B">
        <w:rPr>
          <w:rFonts w:hint="eastAsia"/>
        </w:rPr>
        <w:t>3</w:t>
      </w:r>
      <w:r w:rsidR="00AE190B">
        <w:tab/>
      </w:r>
      <w:r w:rsidR="00AE190B" w:rsidRPr="005A5A82">
        <w:rPr>
          <w:rFonts w:hint="eastAsia"/>
          <w:lang w:val="en-US"/>
        </w:rPr>
        <w:t>跨越車道判斷</w:t>
      </w:r>
      <w:bookmarkEnd w:id="31"/>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5F865AD4" w14:textId="77777777"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proofErr w:type="gramStart"/>
      <w:r w:rsidRPr="00D44B9E">
        <w:rPr>
          <w:rFonts w:hint="eastAsia"/>
          <w:color w:val="FF0000"/>
          <w:lang w:val="en-US" w:eastAsia="zh-TW"/>
        </w:rPr>
        <w:t>大於零</w:t>
      </w:r>
      <w:r w:rsidRPr="00DB2566">
        <w:rPr>
          <w:rFonts w:hint="eastAsia"/>
          <w:color w:val="FF0000"/>
          <w:lang w:val="en-US" w:eastAsia="zh-TW"/>
        </w:rPr>
        <w:t>且小於</w:t>
      </w:r>
      <w:proofErr w:type="gramEnd"/>
      <w:r w:rsidRPr="00DB2566">
        <w:rPr>
          <w:color w:val="FF0000"/>
          <w:lang w:val="en-US" w:eastAsia="zh-TW"/>
        </w:rPr>
        <w:t>-0.3</w:t>
      </w:r>
      <w:r>
        <w:rPr>
          <w:rFonts w:hint="eastAsia"/>
          <w:lang w:val="en-US" w:eastAsia="zh-TW"/>
        </w:rPr>
        <w:t>，同時前三個時刻的數值皆小於零時，</w:t>
      </w:r>
      <w:proofErr w:type="gramStart"/>
      <w:r w:rsidRPr="004A67FA">
        <w:rPr>
          <w:rFonts w:hint="eastAsia"/>
          <w:lang w:val="en-US" w:eastAsia="zh-TW"/>
        </w:rPr>
        <w:t>跨左車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77777777" w:rsidR="00AE190B" w:rsidRDefault="00AE190B" w:rsidP="00AE190B">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309FBB1D" wp14:editId="7ADA2544">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03CF9E0"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1DD4AAD3" wp14:editId="02AA23B8">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58F8666"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5428ECC2" wp14:editId="410FC10B">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07131994" w14:textId="284C7794" w:rsidR="00AE190B" w:rsidRDefault="00AE190B" w:rsidP="00AE190B">
      <w:pPr>
        <w:pStyle w:val="af3"/>
        <w:rPr>
          <w:lang w:val="en-US"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45</w:t>
      </w:r>
      <w:r w:rsidR="00687379">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C8E4B6" w14:textId="77777777" w:rsidR="00AE190B" w:rsidRPr="004A67FA" w:rsidRDefault="00AE190B" w:rsidP="00AE190B">
      <w:pPr>
        <w:pStyle w:val="a1"/>
        <w:ind w:left="360"/>
        <w:rPr>
          <w:lang w:val="en-US" w:eastAsia="zh-TW"/>
        </w:rPr>
      </w:pPr>
    </w:p>
    <w:p w14:paraId="6FFAD874"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054EDF25" w14:textId="77777777" w:rsidR="00AE190B" w:rsidRDefault="00AE190B" w:rsidP="00AE190B">
      <w:pPr>
        <w:pStyle w:val="a1"/>
        <w:ind w:left="360"/>
        <w:rPr>
          <w:lang w:val="en-US" w:eastAsia="zh-TW"/>
        </w:rPr>
      </w:pPr>
      <w:r>
        <w:rPr>
          <w:rFonts w:hint="eastAsia"/>
          <w:lang w:val="en-US" w:eastAsia="zh-TW"/>
        </w:rPr>
        <w:lastRenderedPageBreak/>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proofErr w:type="gramStart"/>
      <w:r w:rsidRPr="00D44B9E">
        <w:rPr>
          <w:rFonts w:hint="eastAsia"/>
          <w:color w:val="FF0000"/>
          <w:lang w:val="en-US" w:eastAsia="zh-TW"/>
        </w:rPr>
        <w:t>小於零且</w:t>
      </w:r>
      <w:r>
        <w:rPr>
          <w:rFonts w:hint="eastAsia"/>
          <w:color w:val="FF0000"/>
          <w:lang w:val="en-US" w:eastAsia="zh-TW"/>
        </w:rPr>
        <w:t>其</w:t>
      </w:r>
      <w:proofErr w:type="gramEnd"/>
      <w:r>
        <w:rPr>
          <w:rFonts w:hint="eastAsia"/>
          <w:color w:val="FF0000"/>
          <w:lang w:val="en-US" w:eastAsia="zh-TW"/>
        </w:rPr>
        <w:t>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時刻的數值皆大於零時，</w:t>
      </w: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，其餘則為FALSE。</w:t>
      </w:r>
    </w:p>
    <w:p w14:paraId="3DD3425E" w14:textId="77777777" w:rsidR="00AE190B" w:rsidRPr="006D2D25" w:rsidRDefault="00AE190B" w:rsidP="00AE190B">
      <w:pPr>
        <w:pStyle w:val="a1"/>
        <w:ind w:left="360"/>
        <w:rPr>
          <w:lang w:val="en-US" w:eastAsia="zh-TW"/>
        </w:rPr>
      </w:pPr>
    </w:p>
    <w:p w14:paraId="6CA5E544" w14:textId="77777777" w:rsidR="00AE190B" w:rsidRPr="004A67FA" w:rsidRDefault="00AE190B" w:rsidP="00AE190B">
      <w:pPr>
        <w:pStyle w:val="a1"/>
        <w:ind w:left="360"/>
        <w:rPr>
          <w:lang w:val="en-US" w:eastAsia="zh-TW"/>
        </w:rPr>
      </w:pPr>
    </w:p>
    <w:p w14:paraId="335948BB" w14:textId="77777777" w:rsidR="00AE190B" w:rsidRDefault="00AE190B" w:rsidP="00AE190B">
      <w:pPr>
        <w:keepNext/>
      </w:pPr>
      <w:r>
        <w:rPr>
          <w:noProof/>
          <w:lang w:eastAsia="zh-TW"/>
        </w:rPr>
        <mc:AlternateContent>
          <mc:Choice Requires="wpg">
            <w:drawing>
              <wp:anchor distT="0" distB="0" distL="114300" distR="114300" simplePos="0" relativeHeight="251661312" behindDoc="0" locked="0" layoutInCell="1" allowOverlap="1" wp14:anchorId="146DA96D" wp14:editId="4E0979B0">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F226DF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5C8E2C87" wp14:editId="554F1DD8">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347FE7C" w14:textId="73508AEA"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46</w:t>
      </w:r>
      <w:r w:rsidR="00687379">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7BFA98A2" w14:textId="77777777" w:rsidR="00AE190B" w:rsidRPr="00E509C0" w:rsidRDefault="00AE190B" w:rsidP="00AE190B">
      <w:pPr>
        <w:pStyle w:val="a1"/>
        <w:rPr>
          <w:lang w:eastAsia="zh-TW"/>
        </w:rPr>
      </w:pPr>
    </w:p>
    <w:p w14:paraId="57BE8AE5" w14:textId="77777777" w:rsidR="00AE190B" w:rsidRDefault="00AE190B" w:rsidP="00AE190B">
      <w:pPr>
        <w:pStyle w:val="Appendix"/>
        <w:rPr>
          <w:lang w:eastAsia="zh-TW"/>
        </w:rPr>
      </w:pPr>
      <w:bookmarkStart w:id="32" w:name="_Toc114602545"/>
      <w:r>
        <w:rPr>
          <w:rFonts w:hint="eastAsia"/>
          <w:lang w:eastAsia="zh-TW"/>
        </w:rPr>
        <w:t>A</w:t>
      </w:r>
      <w:r>
        <w:rPr>
          <w:lang w:eastAsia="zh-TW"/>
        </w:rPr>
        <w:t>ppendix A</w:t>
      </w:r>
      <w:bookmarkEnd w:id="32"/>
    </w:p>
    <w:p w14:paraId="43E35054" w14:textId="215465E0" w:rsidR="00AE190B" w:rsidRDefault="00AE190B" w:rsidP="00AE190B">
      <w:pPr>
        <w:pStyle w:val="af3"/>
        <w:keepNext/>
      </w:pPr>
      <w:r>
        <w:t>Table A</w:t>
      </w:r>
      <w:r>
        <w:noBreakHyphen/>
      </w:r>
      <w:r>
        <w:fldChar w:fldCharType="begin"/>
      </w:r>
      <w:r>
        <w:instrText xml:space="preserve"> STYLEREF 1 \s </w:instrText>
      </w:r>
      <w:r>
        <w:fldChar w:fldCharType="separate"/>
      </w:r>
      <w:r w:rsidR="0045262B">
        <w:rPr>
          <w:noProof/>
        </w:rPr>
        <w:t>3</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noProof/>
        </w:rPr>
        <w:t xml:space="preserve"> </w:t>
      </w:r>
      <w:r w:rsidR="006B63F3">
        <w:rPr>
          <w:noProof/>
        </w:rPr>
        <w:t>LIC</w:t>
      </w:r>
      <w:r w:rsidRPr="003A14C5">
        <w:rPr>
          <w:noProof/>
        </w:rPr>
        <w:t>-Lane Process</w:t>
      </w:r>
      <w:r>
        <w:rPr>
          <w:noProof/>
        </w:rPr>
        <w:t xml:space="preserve"> Signal</w:t>
      </w:r>
    </w:p>
    <w:tbl>
      <w:tblPr>
        <w:tblStyle w:val="af9"/>
        <w:tblW w:w="0" w:type="auto"/>
        <w:tblLook w:val="04A0" w:firstRow="1" w:lastRow="0" w:firstColumn="1" w:lastColumn="0" w:noHBand="0" w:noVBand="1"/>
      </w:tblPr>
      <w:tblGrid>
        <w:gridCol w:w="1555"/>
        <w:gridCol w:w="4110"/>
        <w:gridCol w:w="3964"/>
      </w:tblGrid>
      <w:tr w:rsidR="00AE190B" w14:paraId="09898576" w14:textId="77777777" w:rsidTr="00466FA6">
        <w:tc>
          <w:tcPr>
            <w:tcW w:w="1555" w:type="dxa"/>
          </w:tcPr>
          <w:p w14:paraId="028D77E4" w14:textId="77777777" w:rsidR="00AE190B" w:rsidRDefault="00AE190B" w:rsidP="00466FA6">
            <w:pPr>
              <w:pStyle w:val="a1"/>
              <w:jc w:val="center"/>
              <w:rPr>
                <w:lang w:eastAsia="zh-TW"/>
              </w:rPr>
            </w:pPr>
            <w:r>
              <w:rPr>
                <w:rFonts w:hint="eastAsia"/>
                <w:lang w:eastAsia="zh-TW"/>
              </w:rPr>
              <w:t>訊號來源</w:t>
            </w:r>
          </w:p>
        </w:tc>
        <w:tc>
          <w:tcPr>
            <w:tcW w:w="4110" w:type="dxa"/>
          </w:tcPr>
          <w:p w14:paraId="083D2359" w14:textId="77777777" w:rsidR="00AE190B" w:rsidRDefault="00AE190B" w:rsidP="00466FA6">
            <w:pPr>
              <w:pStyle w:val="a1"/>
              <w:jc w:val="center"/>
              <w:rPr>
                <w:lang w:eastAsia="zh-TW"/>
              </w:rPr>
            </w:pPr>
            <w:r>
              <w:rPr>
                <w:rFonts w:hint="eastAsia"/>
                <w:lang w:eastAsia="zh-TW"/>
              </w:rPr>
              <w:t>訊號名稱</w:t>
            </w:r>
          </w:p>
        </w:tc>
        <w:tc>
          <w:tcPr>
            <w:tcW w:w="3964"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466FA6">
        <w:tc>
          <w:tcPr>
            <w:tcW w:w="1555"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110" w:type="dxa"/>
          </w:tcPr>
          <w:p w14:paraId="38FDA001" w14:textId="77777777" w:rsidR="00AE190B" w:rsidRDefault="00AE190B" w:rsidP="00466FA6">
            <w:pPr>
              <w:pStyle w:val="a1"/>
              <w:jc w:val="center"/>
              <w:rPr>
                <w:lang w:eastAsia="zh-TW"/>
              </w:rPr>
            </w:pPr>
          </w:p>
        </w:tc>
        <w:tc>
          <w:tcPr>
            <w:tcW w:w="3964" w:type="dxa"/>
          </w:tcPr>
          <w:p w14:paraId="74F02140" w14:textId="77777777" w:rsidR="00AE190B" w:rsidRDefault="00AE190B" w:rsidP="00466FA6">
            <w:pPr>
              <w:pStyle w:val="a1"/>
              <w:jc w:val="center"/>
              <w:rPr>
                <w:lang w:eastAsia="zh-TW"/>
              </w:rPr>
            </w:pPr>
          </w:p>
        </w:tc>
      </w:tr>
      <w:tr w:rsidR="00AE190B" w14:paraId="043FA94E" w14:textId="77777777" w:rsidTr="00466FA6">
        <w:tc>
          <w:tcPr>
            <w:tcW w:w="1555" w:type="dxa"/>
          </w:tcPr>
          <w:p w14:paraId="00CA042D" w14:textId="77777777" w:rsidR="00AE190B" w:rsidRDefault="00AE190B" w:rsidP="00466FA6">
            <w:pPr>
              <w:pStyle w:val="a1"/>
              <w:jc w:val="center"/>
              <w:rPr>
                <w:lang w:eastAsia="zh-TW"/>
              </w:rPr>
            </w:pPr>
          </w:p>
        </w:tc>
        <w:tc>
          <w:tcPr>
            <w:tcW w:w="4110" w:type="dxa"/>
          </w:tcPr>
          <w:p w14:paraId="610EDF74" w14:textId="0AA83D60"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_LaneQualityL_enum</w:t>
            </w:r>
            <w:proofErr w:type="spellEnd"/>
          </w:p>
        </w:tc>
        <w:tc>
          <w:tcPr>
            <w:tcW w:w="3964" w:type="dxa"/>
          </w:tcPr>
          <w:p w14:paraId="129F4C52" w14:textId="242E5611" w:rsidR="00AE190B" w:rsidRDefault="00571D18" w:rsidP="00466FA6">
            <w:pPr>
              <w:pStyle w:val="a1"/>
              <w:rPr>
                <w:lang w:eastAsia="zh-TW"/>
              </w:rPr>
            </w:pPr>
            <w:r w:rsidRPr="00867024">
              <w:rPr>
                <w:rFonts w:hint="eastAsia"/>
                <w:lang w:eastAsia="zh-TW"/>
              </w:rPr>
              <w:t>相機偵測</w:t>
            </w:r>
            <w:r w:rsidR="00AE190B">
              <w:rPr>
                <w:rFonts w:hint="eastAsia"/>
                <w:lang w:eastAsia="zh-TW"/>
              </w:rPr>
              <w:t>左車道線品質</w:t>
            </w:r>
          </w:p>
        </w:tc>
      </w:tr>
      <w:tr w:rsidR="00AE190B" w:rsidRPr="00867024" w14:paraId="63DED454" w14:textId="77777777" w:rsidTr="00466FA6">
        <w:tc>
          <w:tcPr>
            <w:tcW w:w="1555" w:type="dxa"/>
          </w:tcPr>
          <w:p w14:paraId="194EBBB4" w14:textId="77777777" w:rsidR="00AE190B" w:rsidRDefault="00AE190B" w:rsidP="00466FA6">
            <w:pPr>
              <w:pStyle w:val="a1"/>
              <w:jc w:val="center"/>
              <w:rPr>
                <w:lang w:eastAsia="zh-TW"/>
              </w:rPr>
            </w:pPr>
          </w:p>
        </w:tc>
        <w:tc>
          <w:tcPr>
            <w:tcW w:w="4110" w:type="dxa"/>
          </w:tcPr>
          <w:p w14:paraId="7C839BDD" w14:textId="0EFD1561"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_LaneQualityR_enum</w:t>
            </w:r>
            <w:proofErr w:type="spellEnd"/>
          </w:p>
        </w:tc>
        <w:tc>
          <w:tcPr>
            <w:tcW w:w="3964" w:type="dxa"/>
          </w:tcPr>
          <w:p w14:paraId="5FFF6552" w14:textId="7BB2F8F6" w:rsidR="00AE190B" w:rsidRDefault="00867024" w:rsidP="00466FA6">
            <w:pPr>
              <w:pStyle w:val="a1"/>
              <w:rPr>
                <w:lang w:eastAsia="zh-TW"/>
              </w:rPr>
            </w:pPr>
            <w:r w:rsidRPr="00867024">
              <w:rPr>
                <w:rFonts w:hint="eastAsia"/>
                <w:lang w:eastAsia="zh-TW"/>
              </w:rPr>
              <w:t>相機偵測</w:t>
            </w:r>
            <w:r w:rsidR="00AE190B">
              <w:rPr>
                <w:rFonts w:hint="eastAsia"/>
                <w:lang w:eastAsia="zh-TW"/>
              </w:rPr>
              <w:t>右車道線品質</w:t>
            </w:r>
          </w:p>
        </w:tc>
      </w:tr>
      <w:tr w:rsidR="00AE190B" w14:paraId="32EC2F89" w14:textId="77777777" w:rsidTr="00466FA6">
        <w:tc>
          <w:tcPr>
            <w:tcW w:w="1555" w:type="dxa"/>
          </w:tcPr>
          <w:p w14:paraId="768476AD" w14:textId="77777777" w:rsidR="00AE190B" w:rsidRDefault="00AE190B" w:rsidP="00466FA6">
            <w:pPr>
              <w:pStyle w:val="a1"/>
              <w:jc w:val="center"/>
              <w:rPr>
                <w:lang w:eastAsia="zh-TW"/>
              </w:rPr>
            </w:pPr>
          </w:p>
        </w:tc>
        <w:tc>
          <w:tcPr>
            <w:tcW w:w="4110" w:type="dxa"/>
          </w:tcPr>
          <w:p w14:paraId="52C9B4B8" w14:textId="4902F1F1"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_LaneC0L_m</w:t>
            </w:r>
          </w:p>
        </w:tc>
        <w:tc>
          <w:tcPr>
            <w:tcW w:w="3964" w:type="dxa"/>
          </w:tcPr>
          <w:p w14:paraId="1F26EA03" w14:textId="5EB52E22"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左車道線距離</w:t>
            </w:r>
          </w:p>
        </w:tc>
      </w:tr>
      <w:tr w:rsidR="00AE190B" w14:paraId="12820165" w14:textId="77777777" w:rsidTr="00466FA6">
        <w:tc>
          <w:tcPr>
            <w:tcW w:w="1555" w:type="dxa"/>
          </w:tcPr>
          <w:p w14:paraId="29E86852" w14:textId="77777777" w:rsidR="00AE190B" w:rsidRDefault="00AE190B" w:rsidP="00466FA6">
            <w:pPr>
              <w:pStyle w:val="a1"/>
              <w:jc w:val="center"/>
              <w:rPr>
                <w:lang w:eastAsia="zh-TW"/>
              </w:rPr>
            </w:pPr>
          </w:p>
        </w:tc>
        <w:tc>
          <w:tcPr>
            <w:tcW w:w="4110" w:type="dxa"/>
          </w:tcPr>
          <w:p w14:paraId="53F6EB8D" w14:textId="10EDE96E"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_LaneC0R_m</w:t>
            </w:r>
          </w:p>
        </w:tc>
        <w:tc>
          <w:tcPr>
            <w:tcW w:w="3964" w:type="dxa"/>
          </w:tcPr>
          <w:p w14:paraId="42B7714A" w14:textId="288057CD"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右車道線距離</w:t>
            </w:r>
          </w:p>
        </w:tc>
      </w:tr>
      <w:tr w:rsidR="00AE190B" w14:paraId="39F31AD1" w14:textId="77777777" w:rsidTr="00466FA6">
        <w:tc>
          <w:tcPr>
            <w:tcW w:w="1555" w:type="dxa"/>
          </w:tcPr>
          <w:p w14:paraId="207C4D8B" w14:textId="77777777" w:rsidR="00AE190B" w:rsidRDefault="00AE190B" w:rsidP="00466FA6">
            <w:pPr>
              <w:pStyle w:val="a1"/>
              <w:jc w:val="center"/>
              <w:rPr>
                <w:lang w:eastAsia="zh-TW"/>
              </w:rPr>
            </w:pPr>
          </w:p>
        </w:tc>
        <w:tc>
          <w:tcPr>
            <w:tcW w:w="4110" w:type="dxa"/>
          </w:tcPr>
          <w:p w14:paraId="5BB79CC5" w14:textId="13D57815"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_LaneC1L_rad</w:t>
            </w:r>
          </w:p>
        </w:tc>
        <w:tc>
          <w:tcPr>
            <w:tcW w:w="3964" w:type="dxa"/>
          </w:tcPr>
          <w:p w14:paraId="2E061227" w14:textId="0623DA74"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左車道線斜率</w:t>
            </w:r>
          </w:p>
        </w:tc>
      </w:tr>
      <w:tr w:rsidR="00AE190B" w14:paraId="05F869DF" w14:textId="77777777" w:rsidTr="00466FA6">
        <w:tc>
          <w:tcPr>
            <w:tcW w:w="1555" w:type="dxa"/>
          </w:tcPr>
          <w:p w14:paraId="3E5883B1" w14:textId="77777777" w:rsidR="00AE190B" w:rsidRDefault="00AE190B" w:rsidP="00466FA6">
            <w:pPr>
              <w:pStyle w:val="a1"/>
              <w:jc w:val="center"/>
              <w:rPr>
                <w:lang w:eastAsia="zh-TW"/>
              </w:rPr>
            </w:pPr>
          </w:p>
        </w:tc>
        <w:tc>
          <w:tcPr>
            <w:tcW w:w="4110" w:type="dxa"/>
          </w:tcPr>
          <w:p w14:paraId="64C0E6E1" w14:textId="7F559DCE"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_LaneC1R_rad</w:t>
            </w:r>
          </w:p>
        </w:tc>
        <w:tc>
          <w:tcPr>
            <w:tcW w:w="3964" w:type="dxa"/>
          </w:tcPr>
          <w:p w14:paraId="57662DD0" w14:textId="76BB2FC0"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右車道線斜率</w:t>
            </w:r>
          </w:p>
        </w:tc>
      </w:tr>
      <w:tr w:rsidR="00AE190B" w14:paraId="0C95893F" w14:textId="77777777" w:rsidTr="00466FA6">
        <w:tc>
          <w:tcPr>
            <w:tcW w:w="1555" w:type="dxa"/>
          </w:tcPr>
          <w:p w14:paraId="2602334E" w14:textId="77777777" w:rsidR="00AE190B" w:rsidRDefault="00AE190B" w:rsidP="00466FA6">
            <w:pPr>
              <w:pStyle w:val="a1"/>
              <w:jc w:val="center"/>
              <w:rPr>
                <w:lang w:eastAsia="zh-TW"/>
              </w:rPr>
            </w:pPr>
          </w:p>
        </w:tc>
        <w:tc>
          <w:tcPr>
            <w:tcW w:w="4110" w:type="dxa"/>
          </w:tcPr>
          <w:p w14:paraId="3D770004" w14:textId="4C203D13"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_LaneC2L_rat</w:t>
            </w:r>
          </w:p>
        </w:tc>
        <w:tc>
          <w:tcPr>
            <w:tcW w:w="3964" w:type="dxa"/>
          </w:tcPr>
          <w:p w14:paraId="19487AA3" w14:textId="56CFA35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w:t>
            </w:r>
          </w:p>
        </w:tc>
      </w:tr>
      <w:tr w:rsidR="00AE190B" w14:paraId="19396246" w14:textId="77777777" w:rsidTr="00466FA6">
        <w:tc>
          <w:tcPr>
            <w:tcW w:w="1555" w:type="dxa"/>
          </w:tcPr>
          <w:p w14:paraId="5FBEFB0B" w14:textId="77777777" w:rsidR="00AE190B" w:rsidRPr="00F15BDF" w:rsidRDefault="00AE190B" w:rsidP="00466FA6">
            <w:pPr>
              <w:pStyle w:val="a1"/>
              <w:jc w:val="center"/>
              <w:rPr>
                <w:lang w:eastAsia="zh-TW"/>
              </w:rPr>
            </w:pPr>
          </w:p>
        </w:tc>
        <w:tc>
          <w:tcPr>
            <w:tcW w:w="4110" w:type="dxa"/>
          </w:tcPr>
          <w:p w14:paraId="3CB1C7F0" w14:textId="589685B9"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_LaneC2R_rat</w:t>
            </w:r>
          </w:p>
        </w:tc>
        <w:tc>
          <w:tcPr>
            <w:tcW w:w="3964" w:type="dxa"/>
          </w:tcPr>
          <w:p w14:paraId="0B500E18" w14:textId="49121C2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w:t>
            </w:r>
          </w:p>
        </w:tc>
      </w:tr>
      <w:tr w:rsidR="00AE190B" w14:paraId="64906EE3" w14:textId="77777777" w:rsidTr="00466FA6">
        <w:tc>
          <w:tcPr>
            <w:tcW w:w="1555" w:type="dxa"/>
          </w:tcPr>
          <w:p w14:paraId="497BC9B5" w14:textId="77777777" w:rsidR="00AE190B" w:rsidRPr="00F15BDF" w:rsidRDefault="00AE190B" w:rsidP="00466FA6">
            <w:pPr>
              <w:pStyle w:val="a1"/>
              <w:jc w:val="center"/>
              <w:rPr>
                <w:lang w:eastAsia="zh-TW"/>
              </w:rPr>
            </w:pPr>
          </w:p>
        </w:tc>
        <w:tc>
          <w:tcPr>
            <w:tcW w:w="4110" w:type="dxa"/>
          </w:tcPr>
          <w:p w14:paraId="2CF5FA06" w14:textId="67DDD374"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_LaneC3L_rat</w:t>
            </w:r>
          </w:p>
        </w:tc>
        <w:tc>
          <w:tcPr>
            <w:tcW w:w="3964" w:type="dxa"/>
          </w:tcPr>
          <w:p w14:paraId="738586C7" w14:textId="70D2263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左車道線曲率變化率</w:t>
            </w:r>
          </w:p>
        </w:tc>
      </w:tr>
      <w:tr w:rsidR="00AE190B" w14:paraId="7FBA9BAA" w14:textId="77777777" w:rsidTr="00466FA6">
        <w:tc>
          <w:tcPr>
            <w:tcW w:w="1555" w:type="dxa"/>
          </w:tcPr>
          <w:p w14:paraId="13FAD834" w14:textId="77777777" w:rsidR="00AE190B" w:rsidRPr="00F15BDF" w:rsidRDefault="00AE190B" w:rsidP="00466FA6">
            <w:pPr>
              <w:pStyle w:val="a1"/>
              <w:jc w:val="center"/>
              <w:rPr>
                <w:lang w:eastAsia="zh-TW"/>
              </w:rPr>
            </w:pPr>
          </w:p>
        </w:tc>
        <w:tc>
          <w:tcPr>
            <w:tcW w:w="4110" w:type="dxa"/>
          </w:tcPr>
          <w:p w14:paraId="1944FF49" w14:textId="31DB9D9B"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_LaneC3R_rat</w:t>
            </w:r>
          </w:p>
        </w:tc>
        <w:tc>
          <w:tcPr>
            <w:tcW w:w="3964" w:type="dxa"/>
          </w:tcPr>
          <w:p w14:paraId="0702566F" w14:textId="47620B45"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右車道線曲率變化率</w:t>
            </w:r>
          </w:p>
        </w:tc>
      </w:tr>
      <w:tr w:rsidR="00AE190B" w14:paraId="377D33B2" w14:textId="77777777" w:rsidTr="00466FA6">
        <w:tc>
          <w:tcPr>
            <w:tcW w:w="1555" w:type="dxa"/>
          </w:tcPr>
          <w:p w14:paraId="34F2C391" w14:textId="77777777" w:rsidR="00AE190B" w:rsidRPr="00F15BDF" w:rsidRDefault="00AE190B" w:rsidP="00466FA6">
            <w:pPr>
              <w:pStyle w:val="a1"/>
              <w:jc w:val="center"/>
              <w:rPr>
                <w:lang w:eastAsia="zh-TW"/>
              </w:rPr>
            </w:pPr>
          </w:p>
        </w:tc>
        <w:tc>
          <w:tcPr>
            <w:tcW w:w="4110" w:type="dxa"/>
          </w:tcPr>
          <w:p w14:paraId="6045606C" w14:textId="3B6F0425"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_TLCL_s</w:t>
            </w:r>
          </w:p>
        </w:tc>
        <w:tc>
          <w:tcPr>
            <w:tcW w:w="3964" w:type="dxa"/>
          </w:tcPr>
          <w:p w14:paraId="60910BC3" w14:textId="088A774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跨越左車道時間</w:t>
            </w:r>
          </w:p>
        </w:tc>
      </w:tr>
      <w:tr w:rsidR="00AE190B" w14:paraId="5D8AB146" w14:textId="77777777" w:rsidTr="00466FA6">
        <w:tc>
          <w:tcPr>
            <w:tcW w:w="1555" w:type="dxa"/>
          </w:tcPr>
          <w:p w14:paraId="5935172B" w14:textId="77777777" w:rsidR="00AE190B" w:rsidRPr="00F15BDF" w:rsidRDefault="00AE190B" w:rsidP="00466FA6">
            <w:pPr>
              <w:pStyle w:val="a1"/>
              <w:jc w:val="center"/>
              <w:rPr>
                <w:lang w:eastAsia="zh-TW"/>
              </w:rPr>
            </w:pPr>
          </w:p>
        </w:tc>
        <w:tc>
          <w:tcPr>
            <w:tcW w:w="4110" w:type="dxa"/>
          </w:tcPr>
          <w:p w14:paraId="64C6AEDA" w14:textId="45DA283C"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_TLCLValid_fig</w:t>
            </w:r>
            <w:proofErr w:type="spellEnd"/>
          </w:p>
        </w:tc>
        <w:tc>
          <w:tcPr>
            <w:tcW w:w="3964" w:type="dxa"/>
          </w:tcPr>
          <w:p w14:paraId="352EC00E" w14:textId="430FA99A"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跨越左車道有效旗標</w:t>
            </w:r>
          </w:p>
        </w:tc>
      </w:tr>
      <w:tr w:rsidR="00AE190B" w14:paraId="46DB3B11" w14:textId="77777777" w:rsidTr="00466FA6">
        <w:tc>
          <w:tcPr>
            <w:tcW w:w="1555" w:type="dxa"/>
          </w:tcPr>
          <w:p w14:paraId="2CBFC29E" w14:textId="77777777" w:rsidR="00AE190B" w:rsidRPr="00F15BDF" w:rsidRDefault="00AE190B" w:rsidP="00466FA6">
            <w:pPr>
              <w:pStyle w:val="a1"/>
              <w:jc w:val="center"/>
              <w:rPr>
                <w:lang w:eastAsia="zh-TW"/>
              </w:rPr>
            </w:pPr>
          </w:p>
        </w:tc>
        <w:tc>
          <w:tcPr>
            <w:tcW w:w="4110" w:type="dxa"/>
          </w:tcPr>
          <w:p w14:paraId="5399E85C" w14:textId="724B054E" w:rsidR="00AE190B" w:rsidRDefault="00AE190B" w:rsidP="00466FA6">
            <w:pPr>
              <w:pStyle w:val="a1"/>
              <w:jc w:val="center"/>
              <w:rPr>
                <w:lang w:eastAsia="zh-TW"/>
              </w:rPr>
            </w:pPr>
            <w:r w:rsidRPr="00360FA0">
              <w:rPr>
                <w:lang w:eastAsia="zh-TW"/>
              </w:rPr>
              <w:t>V</w:t>
            </w:r>
            <w:r w:rsidR="006B63F3">
              <w:rPr>
                <w:lang w:eastAsia="zh-TW"/>
              </w:rPr>
              <w:t>INP</w:t>
            </w:r>
            <w:r w:rsidRPr="00360FA0">
              <w:rPr>
                <w:lang w:eastAsia="zh-TW"/>
              </w:rPr>
              <w:t>_TLCR_s</w:t>
            </w:r>
          </w:p>
        </w:tc>
        <w:tc>
          <w:tcPr>
            <w:tcW w:w="3964" w:type="dxa"/>
          </w:tcPr>
          <w:p w14:paraId="5273FDC4" w14:textId="2DAA9F7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跨越右車道時間</w:t>
            </w:r>
          </w:p>
        </w:tc>
      </w:tr>
      <w:tr w:rsidR="00AE190B" w14:paraId="18A683ED" w14:textId="77777777" w:rsidTr="00466FA6">
        <w:tc>
          <w:tcPr>
            <w:tcW w:w="1555" w:type="dxa"/>
          </w:tcPr>
          <w:p w14:paraId="6375E679" w14:textId="77777777" w:rsidR="00AE190B" w:rsidRPr="00F15BDF" w:rsidRDefault="00AE190B" w:rsidP="00466FA6">
            <w:pPr>
              <w:pStyle w:val="a1"/>
              <w:jc w:val="center"/>
              <w:rPr>
                <w:lang w:eastAsia="zh-TW"/>
              </w:rPr>
            </w:pPr>
          </w:p>
        </w:tc>
        <w:tc>
          <w:tcPr>
            <w:tcW w:w="4110" w:type="dxa"/>
          </w:tcPr>
          <w:p w14:paraId="3D178DFE" w14:textId="737EAEBE"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_TLCRValid_fig</w:t>
            </w:r>
            <w:proofErr w:type="spellEnd"/>
          </w:p>
        </w:tc>
        <w:tc>
          <w:tcPr>
            <w:tcW w:w="3964" w:type="dxa"/>
          </w:tcPr>
          <w:p w14:paraId="4BAF218A" w14:textId="4AEA509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跨越右車道有效旗標</w:t>
            </w:r>
          </w:p>
        </w:tc>
      </w:tr>
      <w:tr w:rsidR="00AE190B" w14:paraId="569B45D1" w14:textId="77777777" w:rsidTr="00466FA6">
        <w:tc>
          <w:tcPr>
            <w:tcW w:w="1555" w:type="dxa"/>
          </w:tcPr>
          <w:p w14:paraId="471FD7F0" w14:textId="77777777" w:rsidR="00AE190B" w:rsidRPr="00F15BDF" w:rsidRDefault="00AE190B" w:rsidP="00466FA6">
            <w:pPr>
              <w:pStyle w:val="a1"/>
              <w:jc w:val="center"/>
              <w:rPr>
                <w:lang w:eastAsia="zh-TW"/>
              </w:rPr>
            </w:pPr>
          </w:p>
        </w:tc>
        <w:tc>
          <w:tcPr>
            <w:tcW w:w="4110" w:type="dxa"/>
          </w:tcPr>
          <w:p w14:paraId="2BABFEE9" w14:textId="265CC92A"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_VehSpd_mps</w:t>
            </w:r>
            <w:proofErr w:type="spellEnd"/>
          </w:p>
        </w:tc>
        <w:tc>
          <w:tcPr>
            <w:tcW w:w="3964" w:type="dxa"/>
          </w:tcPr>
          <w:p w14:paraId="005EF9A1" w14:textId="77777777" w:rsidR="00AE190B" w:rsidRDefault="00AE190B" w:rsidP="00466FA6">
            <w:pPr>
              <w:pStyle w:val="a1"/>
              <w:rPr>
                <w:lang w:eastAsia="zh-TW"/>
              </w:rPr>
            </w:pPr>
            <w:r>
              <w:rPr>
                <w:rFonts w:hint="eastAsia"/>
                <w:lang w:eastAsia="zh-TW"/>
              </w:rPr>
              <w:t>車速(每秒公尺)</w:t>
            </w:r>
          </w:p>
        </w:tc>
      </w:tr>
      <w:tr w:rsidR="00AE190B" w14:paraId="304256DC" w14:textId="77777777" w:rsidTr="00466FA6">
        <w:tc>
          <w:tcPr>
            <w:tcW w:w="1555" w:type="dxa"/>
          </w:tcPr>
          <w:p w14:paraId="1DD242D6" w14:textId="77777777" w:rsidR="00AE190B" w:rsidRPr="00F15BDF" w:rsidRDefault="00AE190B" w:rsidP="00466FA6">
            <w:pPr>
              <w:pStyle w:val="a1"/>
              <w:jc w:val="center"/>
              <w:rPr>
                <w:lang w:eastAsia="zh-TW"/>
              </w:rPr>
            </w:pPr>
          </w:p>
        </w:tc>
        <w:tc>
          <w:tcPr>
            <w:tcW w:w="4110" w:type="dxa"/>
          </w:tcPr>
          <w:p w14:paraId="265AE0CA" w14:textId="5B101D4D"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_YawRate_radps</w:t>
            </w:r>
            <w:proofErr w:type="spellEnd"/>
          </w:p>
        </w:tc>
        <w:tc>
          <w:tcPr>
            <w:tcW w:w="3964" w:type="dxa"/>
          </w:tcPr>
          <w:p w14:paraId="076E5F15" w14:textId="77777777" w:rsidR="00AE190B" w:rsidRDefault="00AE190B" w:rsidP="00466FA6">
            <w:pPr>
              <w:pStyle w:val="a1"/>
              <w:rPr>
                <w:lang w:eastAsia="zh-TW"/>
              </w:rPr>
            </w:pPr>
            <w:r>
              <w:rPr>
                <w:rFonts w:hint="eastAsia"/>
                <w:lang w:eastAsia="zh-TW"/>
              </w:rPr>
              <w:t>偏航角速度</w:t>
            </w:r>
          </w:p>
        </w:tc>
      </w:tr>
      <w:tr w:rsidR="00AE190B" w14:paraId="027859C9" w14:textId="77777777" w:rsidTr="00466FA6">
        <w:tc>
          <w:tcPr>
            <w:tcW w:w="1555" w:type="dxa"/>
          </w:tcPr>
          <w:p w14:paraId="7C0B1288" w14:textId="77777777" w:rsidR="00AE190B" w:rsidRPr="00F15BDF" w:rsidRDefault="00AE190B" w:rsidP="00466FA6">
            <w:pPr>
              <w:pStyle w:val="a1"/>
              <w:jc w:val="center"/>
              <w:rPr>
                <w:lang w:eastAsia="zh-TW"/>
              </w:rPr>
            </w:pPr>
          </w:p>
        </w:tc>
        <w:tc>
          <w:tcPr>
            <w:tcW w:w="4110" w:type="dxa"/>
          </w:tcPr>
          <w:p w14:paraId="4FD2D8BA" w14:textId="1BAF8361"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_ViewRangeEndL_m</w:t>
            </w:r>
            <w:proofErr w:type="spellEnd"/>
          </w:p>
        </w:tc>
        <w:tc>
          <w:tcPr>
            <w:tcW w:w="3964" w:type="dxa"/>
          </w:tcPr>
          <w:p w14:paraId="66D13202" w14:textId="1B95520D"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左車道線可視距離</w:t>
            </w:r>
          </w:p>
        </w:tc>
      </w:tr>
      <w:tr w:rsidR="00AE190B" w:rsidRPr="007958F7" w14:paraId="32525EC3" w14:textId="77777777" w:rsidTr="00466FA6">
        <w:tc>
          <w:tcPr>
            <w:tcW w:w="1555" w:type="dxa"/>
          </w:tcPr>
          <w:p w14:paraId="5E192C70" w14:textId="77777777" w:rsidR="00AE190B" w:rsidRPr="00F15BDF" w:rsidRDefault="00AE190B" w:rsidP="00466FA6">
            <w:pPr>
              <w:pStyle w:val="a1"/>
              <w:jc w:val="center"/>
              <w:rPr>
                <w:lang w:eastAsia="zh-TW"/>
              </w:rPr>
            </w:pPr>
          </w:p>
        </w:tc>
        <w:tc>
          <w:tcPr>
            <w:tcW w:w="4110" w:type="dxa"/>
          </w:tcPr>
          <w:p w14:paraId="06CABC47" w14:textId="11454DEF" w:rsidR="00AE190B" w:rsidRDefault="00AE190B" w:rsidP="00466FA6">
            <w:pPr>
              <w:pStyle w:val="a1"/>
              <w:jc w:val="center"/>
              <w:rPr>
                <w:lang w:eastAsia="zh-TW"/>
              </w:rPr>
            </w:pPr>
            <w:proofErr w:type="spellStart"/>
            <w:r w:rsidRPr="00360FA0">
              <w:rPr>
                <w:lang w:eastAsia="zh-TW"/>
              </w:rPr>
              <w:t>V</w:t>
            </w:r>
            <w:r w:rsidR="006B63F3">
              <w:rPr>
                <w:lang w:eastAsia="zh-TW"/>
              </w:rPr>
              <w:t>INP</w:t>
            </w:r>
            <w:r w:rsidRPr="00360FA0">
              <w:rPr>
                <w:lang w:eastAsia="zh-TW"/>
              </w:rPr>
              <w:t>_ViewRangeEndR_m</w:t>
            </w:r>
            <w:proofErr w:type="spellEnd"/>
          </w:p>
        </w:tc>
        <w:tc>
          <w:tcPr>
            <w:tcW w:w="3964" w:type="dxa"/>
          </w:tcPr>
          <w:p w14:paraId="2AA5B661" w14:textId="4A798A20"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右車道線可視距離</w:t>
            </w:r>
          </w:p>
        </w:tc>
      </w:tr>
      <w:tr w:rsidR="00AE190B" w14:paraId="185D6D07" w14:textId="77777777" w:rsidTr="00466FA6">
        <w:tc>
          <w:tcPr>
            <w:tcW w:w="1555" w:type="dxa"/>
          </w:tcPr>
          <w:p w14:paraId="1D0A292C" w14:textId="77777777" w:rsidR="00AE190B" w:rsidRPr="00F15BDF" w:rsidRDefault="00AE190B" w:rsidP="00466FA6">
            <w:pPr>
              <w:pStyle w:val="a1"/>
              <w:jc w:val="center"/>
            </w:pPr>
            <w:r w:rsidRPr="00377D6F">
              <w:rPr>
                <w:rFonts w:hint="eastAsia"/>
              </w:rPr>
              <w:t>O</w:t>
            </w:r>
            <w:r w:rsidRPr="00377D6F">
              <w:t>utput</w:t>
            </w:r>
          </w:p>
        </w:tc>
        <w:tc>
          <w:tcPr>
            <w:tcW w:w="4110" w:type="dxa"/>
          </w:tcPr>
          <w:p w14:paraId="29DA37A8" w14:textId="77777777" w:rsidR="00AE190B" w:rsidRPr="00360FA0" w:rsidRDefault="00AE190B" w:rsidP="00466FA6">
            <w:pPr>
              <w:pStyle w:val="a1"/>
              <w:jc w:val="center"/>
              <w:rPr>
                <w:lang w:eastAsia="zh-TW"/>
              </w:rPr>
            </w:pPr>
          </w:p>
        </w:tc>
        <w:tc>
          <w:tcPr>
            <w:tcW w:w="3964" w:type="dxa"/>
          </w:tcPr>
          <w:p w14:paraId="3395E420" w14:textId="77777777" w:rsidR="00AE190B" w:rsidRDefault="00AE190B" w:rsidP="00466FA6">
            <w:pPr>
              <w:pStyle w:val="a1"/>
              <w:rPr>
                <w:lang w:eastAsia="zh-TW"/>
              </w:rPr>
            </w:pPr>
          </w:p>
        </w:tc>
      </w:tr>
      <w:tr w:rsidR="00AE190B" w14:paraId="6697B2BF" w14:textId="77777777" w:rsidTr="00466FA6">
        <w:tc>
          <w:tcPr>
            <w:tcW w:w="1555" w:type="dxa"/>
          </w:tcPr>
          <w:p w14:paraId="532C715F"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6B061C74" w14:textId="311E98E2" w:rsidR="00AE190B" w:rsidRPr="00377D6F" w:rsidRDefault="00AE190B" w:rsidP="00466FA6">
            <w:pPr>
              <w:pStyle w:val="a1"/>
              <w:jc w:val="center"/>
            </w:pPr>
            <w:proofErr w:type="spellStart"/>
            <w:r w:rsidRPr="00335060">
              <w:t>V</w:t>
            </w:r>
            <w:r w:rsidR="006B63F3">
              <w:t>LIC</w:t>
            </w:r>
            <w:r w:rsidRPr="00335060">
              <w:t>_LeftLaneAvail_fig</w:t>
            </w:r>
            <w:proofErr w:type="spellEnd"/>
          </w:p>
        </w:tc>
        <w:tc>
          <w:tcPr>
            <w:tcW w:w="3964" w:type="dxa"/>
          </w:tcPr>
          <w:p w14:paraId="647E9143" w14:textId="7A11EBEF" w:rsidR="00AE190B" w:rsidRPr="00377D6F" w:rsidRDefault="00AE190B" w:rsidP="00466FA6">
            <w:pPr>
              <w:pStyle w:val="a1"/>
            </w:pPr>
            <w:r>
              <w:rPr>
                <w:rFonts w:hint="eastAsia"/>
                <w:lang w:eastAsia="zh-TW"/>
              </w:rPr>
              <w:t>左車道線</w:t>
            </w:r>
            <w:r w:rsidR="00463541">
              <w:rPr>
                <w:rFonts w:hint="eastAsia"/>
                <w:lang w:eastAsia="zh-TW"/>
              </w:rPr>
              <w:t>有效</w:t>
            </w:r>
            <w:r>
              <w:rPr>
                <w:rFonts w:hint="eastAsia"/>
                <w:lang w:eastAsia="zh-TW"/>
              </w:rPr>
              <w:t>旗標</w:t>
            </w:r>
          </w:p>
        </w:tc>
      </w:tr>
      <w:tr w:rsidR="00AE190B" w14:paraId="03B43C91" w14:textId="77777777" w:rsidTr="00466FA6">
        <w:tc>
          <w:tcPr>
            <w:tcW w:w="1555" w:type="dxa"/>
          </w:tcPr>
          <w:p w14:paraId="64B12971"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7B8FCF01" w14:textId="7557F2D9" w:rsidR="00AE190B" w:rsidRPr="00377D6F" w:rsidRDefault="00AE190B" w:rsidP="00466FA6">
            <w:pPr>
              <w:pStyle w:val="a1"/>
              <w:jc w:val="center"/>
            </w:pPr>
            <w:proofErr w:type="spellStart"/>
            <w:r w:rsidRPr="00335060">
              <w:t>V</w:t>
            </w:r>
            <w:r w:rsidR="006B63F3">
              <w:t>LIC</w:t>
            </w:r>
            <w:r w:rsidRPr="00335060">
              <w:t>_RightLaneAvail_flg</w:t>
            </w:r>
            <w:proofErr w:type="spellEnd"/>
          </w:p>
        </w:tc>
        <w:tc>
          <w:tcPr>
            <w:tcW w:w="3964" w:type="dxa"/>
          </w:tcPr>
          <w:p w14:paraId="57055C56" w14:textId="245D8510" w:rsidR="00AE190B" w:rsidRPr="00377D6F" w:rsidRDefault="00AE190B" w:rsidP="00466FA6">
            <w:pPr>
              <w:pStyle w:val="a1"/>
            </w:pPr>
            <w:r>
              <w:rPr>
                <w:rFonts w:hint="eastAsia"/>
                <w:lang w:eastAsia="zh-TW"/>
              </w:rPr>
              <w:t>右車道線</w:t>
            </w:r>
            <w:r w:rsidR="00463541">
              <w:rPr>
                <w:rFonts w:hint="eastAsia"/>
                <w:lang w:eastAsia="zh-TW"/>
              </w:rPr>
              <w:t>有效</w:t>
            </w:r>
            <w:r>
              <w:rPr>
                <w:rFonts w:hint="eastAsia"/>
                <w:lang w:eastAsia="zh-TW"/>
              </w:rPr>
              <w:t>旗標</w:t>
            </w:r>
          </w:p>
        </w:tc>
      </w:tr>
      <w:tr w:rsidR="00AE190B" w14:paraId="036C07C9" w14:textId="77777777" w:rsidTr="00466FA6">
        <w:tc>
          <w:tcPr>
            <w:tcW w:w="1555" w:type="dxa"/>
          </w:tcPr>
          <w:p w14:paraId="34843AAD"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4FCBDAEF" w14:textId="568026E2" w:rsidR="00AE190B" w:rsidRPr="00377D6F" w:rsidRDefault="00AE190B" w:rsidP="00466FA6">
            <w:pPr>
              <w:pStyle w:val="a1"/>
              <w:jc w:val="center"/>
            </w:pPr>
            <w:r w:rsidRPr="00335060">
              <w:t>V</w:t>
            </w:r>
            <w:r w:rsidR="006B63F3">
              <w:t>LIC</w:t>
            </w:r>
            <w:r w:rsidRPr="00335060">
              <w:t>_CenterLineC0_m</w:t>
            </w:r>
          </w:p>
        </w:tc>
        <w:tc>
          <w:tcPr>
            <w:tcW w:w="3964" w:type="dxa"/>
          </w:tcPr>
          <w:p w14:paraId="5A9AE5BA" w14:textId="77777777" w:rsidR="00AE190B" w:rsidRPr="00377D6F" w:rsidRDefault="00AE190B" w:rsidP="00466FA6">
            <w:pPr>
              <w:pStyle w:val="a1"/>
            </w:pPr>
            <w:r>
              <w:rPr>
                <w:rFonts w:hint="eastAsia"/>
                <w:lang w:eastAsia="zh-TW"/>
              </w:rPr>
              <w:t>車道中心線距離</w:t>
            </w:r>
          </w:p>
        </w:tc>
      </w:tr>
      <w:tr w:rsidR="00AE190B" w14:paraId="56A8B611" w14:textId="77777777" w:rsidTr="00466FA6">
        <w:tc>
          <w:tcPr>
            <w:tcW w:w="1555" w:type="dxa"/>
          </w:tcPr>
          <w:p w14:paraId="62735D1E" w14:textId="77777777" w:rsidR="00AE190B" w:rsidRPr="00377D6F" w:rsidRDefault="00AE190B" w:rsidP="00466FA6">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110" w:type="dxa"/>
          </w:tcPr>
          <w:p w14:paraId="7EC84374" w14:textId="4BA8D898" w:rsidR="00AE190B" w:rsidRPr="00377D6F" w:rsidRDefault="00AE190B" w:rsidP="00466FA6">
            <w:pPr>
              <w:pStyle w:val="a1"/>
              <w:jc w:val="center"/>
            </w:pPr>
            <w:r w:rsidRPr="00335060">
              <w:t>V</w:t>
            </w:r>
            <w:r w:rsidR="006B63F3">
              <w:t>LIC</w:t>
            </w:r>
            <w:r w:rsidRPr="00335060">
              <w:t>_CenterLineC1_rad</w:t>
            </w:r>
          </w:p>
        </w:tc>
        <w:tc>
          <w:tcPr>
            <w:tcW w:w="3964" w:type="dxa"/>
          </w:tcPr>
          <w:p w14:paraId="63D0A722" w14:textId="77777777" w:rsidR="00AE190B" w:rsidRPr="00377D6F" w:rsidRDefault="00AE190B" w:rsidP="00466FA6">
            <w:pPr>
              <w:pStyle w:val="a1"/>
            </w:pPr>
            <w:r>
              <w:rPr>
                <w:rFonts w:hint="eastAsia"/>
                <w:lang w:eastAsia="zh-TW"/>
              </w:rPr>
              <w:t>車道中心線斜率</w:t>
            </w:r>
          </w:p>
        </w:tc>
      </w:tr>
      <w:tr w:rsidR="00AE190B" w14:paraId="2672A936" w14:textId="77777777" w:rsidTr="00466FA6">
        <w:tc>
          <w:tcPr>
            <w:tcW w:w="1555" w:type="dxa"/>
          </w:tcPr>
          <w:p w14:paraId="215D878A"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1C25790D" w14:textId="75ED9D44" w:rsidR="00AE190B" w:rsidRPr="00377D6F" w:rsidRDefault="00AE190B" w:rsidP="00466FA6">
            <w:pPr>
              <w:pStyle w:val="a1"/>
              <w:jc w:val="center"/>
            </w:pPr>
            <w:r w:rsidRPr="00335060">
              <w:t>V</w:t>
            </w:r>
            <w:r w:rsidR="006B63F3">
              <w:t>LIC</w:t>
            </w:r>
            <w:r w:rsidRPr="00335060">
              <w:t>_CenterLineC2_rat</w:t>
            </w:r>
          </w:p>
        </w:tc>
        <w:tc>
          <w:tcPr>
            <w:tcW w:w="3964" w:type="dxa"/>
          </w:tcPr>
          <w:p w14:paraId="64A198E0" w14:textId="77777777" w:rsidR="00AE190B" w:rsidRPr="00377D6F" w:rsidRDefault="00AE190B" w:rsidP="00466FA6">
            <w:pPr>
              <w:pStyle w:val="a1"/>
            </w:pPr>
            <w:r>
              <w:rPr>
                <w:rFonts w:hint="eastAsia"/>
                <w:lang w:eastAsia="zh-TW"/>
              </w:rPr>
              <w:t>車道中心線曲率</w:t>
            </w:r>
          </w:p>
        </w:tc>
      </w:tr>
      <w:tr w:rsidR="00AE190B" w14:paraId="6039FD1E" w14:textId="77777777" w:rsidTr="00466FA6">
        <w:tc>
          <w:tcPr>
            <w:tcW w:w="1555" w:type="dxa"/>
          </w:tcPr>
          <w:p w14:paraId="17D23C4F"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7760654F" w14:textId="0C745CC0" w:rsidR="00AE190B" w:rsidRPr="00377D6F" w:rsidRDefault="00AE190B" w:rsidP="00466FA6">
            <w:pPr>
              <w:pStyle w:val="a1"/>
              <w:jc w:val="center"/>
            </w:pPr>
            <w:r w:rsidRPr="00335060">
              <w:t>V</w:t>
            </w:r>
            <w:r w:rsidR="006B63F3">
              <w:t>LIC</w:t>
            </w:r>
            <w:r w:rsidRPr="00335060">
              <w:t>_CenterLineC3_rat</w:t>
            </w:r>
          </w:p>
        </w:tc>
        <w:tc>
          <w:tcPr>
            <w:tcW w:w="3964" w:type="dxa"/>
          </w:tcPr>
          <w:p w14:paraId="481B73E5" w14:textId="77777777" w:rsidR="00AE190B" w:rsidRPr="00377D6F" w:rsidRDefault="00AE190B" w:rsidP="00466FA6">
            <w:pPr>
              <w:pStyle w:val="a1"/>
              <w:rPr>
                <w:lang w:eastAsia="zh-TW"/>
              </w:rPr>
            </w:pPr>
            <w:r>
              <w:rPr>
                <w:rFonts w:hint="eastAsia"/>
                <w:lang w:eastAsia="zh-TW"/>
              </w:rPr>
              <w:t>車道中心線曲率變化率</w:t>
            </w:r>
          </w:p>
        </w:tc>
      </w:tr>
      <w:tr w:rsidR="00AE190B" w14:paraId="5A00A1D7" w14:textId="77777777" w:rsidTr="00466FA6">
        <w:tc>
          <w:tcPr>
            <w:tcW w:w="1555" w:type="dxa"/>
          </w:tcPr>
          <w:p w14:paraId="2BB05B7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27B0B4FA" w14:textId="76DA376B"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_LaneC0L_m</w:t>
            </w:r>
          </w:p>
        </w:tc>
        <w:tc>
          <w:tcPr>
            <w:tcW w:w="3964" w:type="dxa"/>
          </w:tcPr>
          <w:p w14:paraId="411B93C4" w14:textId="16DE4046" w:rsidR="00AE190B" w:rsidRDefault="00AE190B" w:rsidP="00466FA6">
            <w:pPr>
              <w:pStyle w:val="a1"/>
              <w:rPr>
                <w:lang w:eastAsia="zh-TW"/>
              </w:rPr>
            </w:pPr>
            <w:r>
              <w:rPr>
                <w:rFonts w:hint="eastAsia"/>
                <w:lang w:eastAsia="zh-TW"/>
              </w:rPr>
              <w:t>左車道線</w:t>
            </w:r>
            <w:r w:rsidR="004F0620">
              <w:rPr>
                <w:rFonts w:hint="eastAsia"/>
                <w:lang w:eastAsia="zh-TW"/>
              </w:rPr>
              <w:t>距</w:t>
            </w:r>
            <w:r>
              <w:rPr>
                <w:rFonts w:hint="eastAsia"/>
                <w:lang w:eastAsia="zh-TW"/>
              </w:rPr>
              <w:t>離</w:t>
            </w:r>
          </w:p>
        </w:tc>
      </w:tr>
      <w:tr w:rsidR="00AE190B" w14:paraId="092F958A" w14:textId="77777777" w:rsidTr="00466FA6">
        <w:tc>
          <w:tcPr>
            <w:tcW w:w="1555" w:type="dxa"/>
          </w:tcPr>
          <w:p w14:paraId="654D949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6C4941E2" w14:textId="35CBA224"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_LaneC1L_rad</w:t>
            </w:r>
          </w:p>
        </w:tc>
        <w:tc>
          <w:tcPr>
            <w:tcW w:w="3964" w:type="dxa"/>
          </w:tcPr>
          <w:p w14:paraId="517178AE" w14:textId="77777777" w:rsidR="00AE190B" w:rsidRDefault="00AE190B" w:rsidP="00466FA6">
            <w:pPr>
              <w:pStyle w:val="a1"/>
              <w:rPr>
                <w:lang w:eastAsia="zh-TW"/>
              </w:rPr>
            </w:pPr>
            <w:r>
              <w:rPr>
                <w:rFonts w:hint="eastAsia"/>
                <w:lang w:eastAsia="zh-TW"/>
              </w:rPr>
              <w:t>左車道線斜率</w:t>
            </w:r>
          </w:p>
        </w:tc>
      </w:tr>
      <w:tr w:rsidR="00AE190B" w14:paraId="51014A07" w14:textId="77777777" w:rsidTr="00466FA6">
        <w:tc>
          <w:tcPr>
            <w:tcW w:w="1555" w:type="dxa"/>
          </w:tcPr>
          <w:p w14:paraId="018878F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6B949D06" w14:textId="14CC0037"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_LaneC2L_rat</w:t>
            </w:r>
          </w:p>
        </w:tc>
        <w:tc>
          <w:tcPr>
            <w:tcW w:w="3964" w:type="dxa"/>
          </w:tcPr>
          <w:p w14:paraId="3F58E977" w14:textId="77777777" w:rsidR="00AE190B" w:rsidRDefault="00AE190B" w:rsidP="00466FA6">
            <w:pPr>
              <w:pStyle w:val="a1"/>
              <w:rPr>
                <w:lang w:eastAsia="zh-TW"/>
              </w:rPr>
            </w:pPr>
            <w:r>
              <w:rPr>
                <w:rFonts w:hint="eastAsia"/>
                <w:lang w:eastAsia="zh-TW"/>
              </w:rPr>
              <w:t>左車道線曲率</w:t>
            </w:r>
          </w:p>
        </w:tc>
      </w:tr>
      <w:tr w:rsidR="00AE190B" w14:paraId="0E4C73F3" w14:textId="77777777" w:rsidTr="00466FA6">
        <w:tc>
          <w:tcPr>
            <w:tcW w:w="1555" w:type="dxa"/>
          </w:tcPr>
          <w:p w14:paraId="3981D98B"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45836BA8" w14:textId="7CF6CF52"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_LaneC3L_rat</w:t>
            </w:r>
          </w:p>
        </w:tc>
        <w:tc>
          <w:tcPr>
            <w:tcW w:w="3964" w:type="dxa"/>
          </w:tcPr>
          <w:p w14:paraId="5DC5F4C8" w14:textId="77777777" w:rsidR="00AE190B" w:rsidRDefault="00AE190B" w:rsidP="00466FA6">
            <w:pPr>
              <w:pStyle w:val="a1"/>
              <w:rPr>
                <w:lang w:eastAsia="zh-TW"/>
              </w:rPr>
            </w:pPr>
            <w:r>
              <w:rPr>
                <w:rFonts w:hint="eastAsia"/>
                <w:lang w:eastAsia="zh-TW"/>
              </w:rPr>
              <w:t>左車道線曲率變化率</w:t>
            </w:r>
          </w:p>
        </w:tc>
      </w:tr>
      <w:tr w:rsidR="00AE190B" w14:paraId="26718AD6" w14:textId="77777777" w:rsidTr="00466FA6">
        <w:tc>
          <w:tcPr>
            <w:tcW w:w="1555" w:type="dxa"/>
          </w:tcPr>
          <w:p w14:paraId="2608FC35"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41C0494E" w14:textId="786F7E0E"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_LaneC0R_m</w:t>
            </w:r>
          </w:p>
        </w:tc>
        <w:tc>
          <w:tcPr>
            <w:tcW w:w="3964" w:type="dxa"/>
          </w:tcPr>
          <w:p w14:paraId="08C91D31" w14:textId="77777777" w:rsidR="00AE190B" w:rsidRDefault="00AE190B" w:rsidP="00466FA6">
            <w:pPr>
              <w:pStyle w:val="a1"/>
              <w:rPr>
                <w:lang w:eastAsia="zh-TW"/>
              </w:rPr>
            </w:pPr>
            <w:r>
              <w:rPr>
                <w:rFonts w:hint="eastAsia"/>
                <w:lang w:eastAsia="zh-TW"/>
              </w:rPr>
              <w:t>右車道線距離</w:t>
            </w:r>
          </w:p>
        </w:tc>
      </w:tr>
      <w:tr w:rsidR="00AE190B" w14:paraId="46EFCD0A" w14:textId="77777777" w:rsidTr="00466FA6">
        <w:tc>
          <w:tcPr>
            <w:tcW w:w="1555" w:type="dxa"/>
          </w:tcPr>
          <w:p w14:paraId="6CE809C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1CCB4566" w14:textId="0BEBAD76"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_LaneC1R_rad</w:t>
            </w:r>
          </w:p>
        </w:tc>
        <w:tc>
          <w:tcPr>
            <w:tcW w:w="3964" w:type="dxa"/>
          </w:tcPr>
          <w:p w14:paraId="3D321F84" w14:textId="77777777" w:rsidR="00AE190B" w:rsidRDefault="00AE190B" w:rsidP="00466FA6">
            <w:pPr>
              <w:pStyle w:val="a1"/>
              <w:rPr>
                <w:lang w:eastAsia="zh-TW"/>
              </w:rPr>
            </w:pPr>
            <w:r>
              <w:rPr>
                <w:rFonts w:hint="eastAsia"/>
                <w:lang w:eastAsia="zh-TW"/>
              </w:rPr>
              <w:t>右車道線斜率</w:t>
            </w:r>
          </w:p>
        </w:tc>
      </w:tr>
      <w:tr w:rsidR="00AE190B" w14:paraId="60F11574" w14:textId="77777777" w:rsidTr="00466FA6">
        <w:tc>
          <w:tcPr>
            <w:tcW w:w="1555" w:type="dxa"/>
          </w:tcPr>
          <w:p w14:paraId="7899DA6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415CEFEC" w14:textId="67AF76E7"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_LaneC2R_rat</w:t>
            </w:r>
          </w:p>
        </w:tc>
        <w:tc>
          <w:tcPr>
            <w:tcW w:w="3964" w:type="dxa"/>
          </w:tcPr>
          <w:p w14:paraId="256CFB4A" w14:textId="77777777" w:rsidR="00AE190B" w:rsidRDefault="00AE190B" w:rsidP="00466FA6">
            <w:pPr>
              <w:pStyle w:val="a1"/>
              <w:rPr>
                <w:lang w:eastAsia="zh-TW"/>
              </w:rPr>
            </w:pPr>
            <w:r>
              <w:rPr>
                <w:rFonts w:hint="eastAsia"/>
                <w:lang w:eastAsia="zh-TW"/>
              </w:rPr>
              <w:t>右車道線曲率</w:t>
            </w:r>
          </w:p>
        </w:tc>
      </w:tr>
      <w:tr w:rsidR="00AE190B" w14:paraId="687F622E" w14:textId="77777777" w:rsidTr="00466FA6">
        <w:tc>
          <w:tcPr>
            <w:tcW w:w="1555" w:type="dxa"/>
          </w:tcPr>
          <w:p w14:paraId="1BD0FF9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3BEA5F1C" w14:textId="077A5C8B"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_LaneC3R_rat</w:t>
            </w:r>
          </w:p>
        </w:tc>
        <w:tc>
          <w:tcPr>
            <w:tcW w:w="3964" w:type="dxa"/>
          </w:tcPr>
          <w:p w14:paraId="294F7670" w14:textId="77777777" w:rsidR="00AE190B" w:rsidRDefault="00AE190B" w:rsidP="00466FA6">
            <w:pPr>
              <w:pStyle w:val="a1"/>
              <w:rPr>
                <w:lang w:eastAsia="zh-TW"/>
              </w:rPr>
            </w:pPr>
            <w:r>
              <w:rPr>
                <w:rFonts w:hint="eastAsia"/>
                <w:lang w:eastAsia="zh-TW"/>
              </w:rPr>
              <w:t>右車道線曲率變化率</w:t>
            </w:r>
          </w:p>
        </w:tc>
      </w:tr>
      <w:tr w:rsidR="00AE190B" w14:paraId="3D0DD578" w14:textId="77777777" w:rsidTr="00466FA6">
        <w:tc>
          <w:tcPr>
            <w:tcW w:w="1555" w:type="dxa"/>
          </w:tcPr>
          <w:p w14:paraId="79E66117"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6279C27" w14:textId="4AE3D80F"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_TLCL_s</w:t>
            </w:r>
          </w:p>
        </w:tc>
        <w:tc>
          <w:tcPr>
            <w:tcW w:w="3964" w:type="dxa"/>
          </w:tcPr>
          <w:p w14:paraId="089E541F" w14:textId="77777777" w:rsidR="00AE190B" w:rsidRDefault="00AE190B" w:rsidP="00466FA6">
            <w:pPr>
              <w:pStyle w:val="a1"/>
              <w:rPr>
                <w:lang w:eastAsia="zh-TW"/>
              </w:rPr>
            </w:pPr>
            <w:r>
              <w:rPr>
                <w:rFonts w:hint="eastAsia"/>
                <w:lang w:eastAsia="zh-TW"/>
              </w:rPr>
              <w:t>跨越左車道時間</w:t>
            </w:r>
          </w:p>
        </w:tc>
      </w:tr>
      <w:tr w:rsidR="00AE190B" w14:paraId="37A3F535" w14:textId="77777777" w:rsidTr="00466FA6">
        <w:tc>
          <w:tcPr>
            <w:tcW w:w="1555" w:type="dxa"/>
          </w:tcPr>
          <w:p w14:paraId="56C33CE0"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B0346E0" w14:textId="5792A1F8"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_TLCR_s</w:t>
            </w:r>
          </w:p>
        </w:tc>
        <w:tc>
          <w:tcPr>
            <w:tcW w:w="3964" w:type="dxa"/>
          </w:tcPr>
          <w:p w14:paraId="67C2CF9F" w14:textId="77777777" w:rsidR="00AE190B" w:rsidRDefault="00AE190B" w:rsidP="00466FA6">
            <w:pPr>
              <w:pStyle w:val="a1"/>
              <w:rPr>
                <w:lang w:eastAsia="zh-TW"/>
              </w:rPr>
            </w:pPr>
            <w:r>
              <w:rPr>
                <w:rFonts w:hint="eastAsia"/>
                <w:lang w:eastAsia="zh-TW"/>
              </w:rPr>
              <w:t>跨越右車道時間</w:t>
            </w:r>
          </w:p>
        </w:tc>
      </w:tr>
      <w:tr w:rsidR="00AE190B" w14:paraId="6B83FCE5" w14:textId="77777777" w:rsidTr="00466FA6">
        <w:tc>
          <w:tcPr>
            <w:tcW w:w="1555" w:type="dxa"/>
          </w:tcPr>
          <w:p w14:paraId="2802C20E" w14:textId="0C85CE95" w:rsidR="00AE190B" w:rsidRPr="00C2641B" w:rsidRDefault="006B63F3" w:rsidP="00466FA6">
            <w:pPr>
              <w:pStyle w:val="a1"/>
              <w:jc w:val="center"/>
              <w:rPr>
                <w:lang w:eastAsia="zh-TW"/>
              </w:rPr>
            </w:pPr>
            <w:r>
              <w:t>LIC</w:t>
            </w:r>
          </w:p>
        </w:tc>
        <w:tc>
          <w:tcPr>
            <w:tcW w:w="4110" w:type="dxa"/>
          </w:tcPr>
          <w:p w14:paraId="0CDB57B9" w14:textId="7C9BB77E"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_C1LBias_rad</w:t>
            </w:r>
          </w:p>
        </w:tc>
        <w:tc>
          <w:tcPr>
            <w:tcW w:w="3964" w:type="dxa"/>
          </w:tcPr>
          <w:p w14:paraId="55C1165E" w14:textId="77777777" w:rsidR="00AE190B" w:rsidRDefault="00AE190B" w:rsidP="00466FA6">
            <w:pPr>
              <w:pStyle w:val="a1"/>
              <w:rPr>
                <w:lang w:eastAsia="zh-TW"/>
              </w:rPr>
            </w:pPr>
            <w:r>
              <w:rPr>
                <w:rFonts w:hint="eastAsia"/>
                <w:lang w:eastAsia="zh-TW"/>
              </w:rPr>
              <w:t>左車道斜率偏差量</w:t>
            </w:r>
          </w:p>
        </w:tc>
      </w:tr>
      <w:tr w:rsidR="00AE190B" w14:paraId="07383993" w14:textId="77777777" w:rsidTr="00466FA6">
        <w:tc>
          <w:tcPr>
            <w:tcW w:w="1555" w:type="dxa"/>
          </w:tcPr>
          <w:p w14:paraId="4189DAD9" w14:textId="03A515F0" w:rsidR="00AE190B" w:rsidRPr="00C2641B" w:rsidRDefault="006B63F3" w:rsidP="00466FA6">
            <w:pPr>
              <w:pStyle w:val="a1"/>
              <w:jc w:val="center"/>
              <w:rPr>
                <w:lang w:eastAsia="zh-TW"/>
              </w:rPr>
            </w:pPr>
            <w:r>
              <w:t>LIC</w:t>
            </w:r>
          </w:p>
        </w:tc>
        <w:tc>
          <w:tcPr>
            <w:tcW w:w="4110" w:type="dxa"/>
          </w:tcPr>
          <w:p w14:paraId="609D81D5" w14:textId="1C87D1EF" w:rsidR="00AE190B" w:rsidRPr="00360FA0" w:rsidRDefault="00AE190B" w:rsidP="00466FA6">
            <w:pPr>
              <w:pStyle w:val="a1"/>
              <w:jc w:val="center"/>
              <w:rPr>
                <w:lang w:eastAsia="zh-TW"/>
              </w:rPr>
            </w:pPr>
            <w:r w:rsidRPr="00335060">
              <w:rPr>
                <w:lang w:eastAsia="zh-TW"/>
              </w:rPr>
              <w:t>V</w:t>
            </w:r>
            <w:r w:rsidR="006B63F3">
              <w:rPr>
                <w:lang w:eastAsia="zh-TW"/>
              </w:rPr>
              <w:t>LIC</w:t>
            </w:r>
            <w:r w:rsidRPr="00335060">
              <w:rPr>
                <w:lang w:eastAsia="zh-TW"/>
              </w:rPr>
              <w:t>_C1RBias_rad</w:t>
            </w:r>
          </w:p>
        </w:tc>
        <w:tc>
          <w:tcPr>
            <w:tcW w:w="3964" w:type="dxa"/>
          </w:tcPr>
          <w:p w14:paraId="158AC1C4" w14:textId="77777777" w:rsidR="00AE190B" w:rsidRDefault="00AE190B" w:rsidP="00466FA6">
            <w:pPr>
              <w:pStyle w:val="a1"/>
              <w:rPr>
                <w:lang w:eastAsia="zh-TW"/>
              </w:rPr>
            </w:pPr>
            <w:r>
              <w:rPr>
                <w:rFonts w:hint="eastAsia"/>
                <w:lang w:eastAsia="zh-TW"/>
              </w:rPr>
              <w:t>右車道斜率偏差量</w:t>
            </w:r>
          </w:p>
        </w:tc>
      </w:tr>
      <w:tr w:rsidR="00AE190B" w14:paraId="28114A76" w14:textId="77777777" w:rsidTr="00466FA6">
        <w:tc>
          <w:tcPr>
            <w:tcW w:w="1555" w:type="dxa"/>
          </w:tcPr>
          <w:p w14:paraId="130566D1"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51460C0F" w14:textId="4B825A29" w:rsidR="00AE190B" w:rsidRPr="00360FA0" w:rsidRDefault="00AE190B" w:rsidP="00466FA6">
            <w:pPr>
              <w:pStyle w:val="a1"/>
              <w:jc w:val="center"/>
              <w:rPr>
                <w:lang w:eastAsia="zh-TW"/>
              </w:rPr>
            </w:pPr>
            <w:proofErr w:type="spellStart"/>
            <w:r w:rsidRPr="00335060">
              <w:rPr>
                <w:lang w:eastAsia="zh-TW"/>
              </w:rPr>
              <w:t>V</w:t>
            </w:r>
            <w:r w:rsidR="006B63F3">
              <w:rPr>
                <w:lang w:eastAsia="zh-TW"/>
              </w:rPr>
              <w:t>LIC</w:t>
            </w:r>
            <w:r w:rsidRPr="00335060">
              <w:rPr>
                <w:lang w:eastAsia="zh-TW"/>
              </w:rPr>
              <w:t>_ResidualLaneL_s</w:t>
            </w:r>
            <w:proofErr w:type="spellEnd"/>
          </w:p>
        </w:tc>
        <w:tc>
          <w:tcPr>
            <w:tcW w:w="3964" w:type="dxa"/>
          </w:tcPr>
          <w:p w14:paraId="074974C4" w14:textId="77777777" w:rsidR="00AE190B" w:rsidRDefault="00AE190B" w:rsidP="00466FA6">
            <w:pPr>
              <w:pStyle w:val="a1"/>
              <w:rPr>
                <w:lang w:eastAsia="zh-TW"/>
              </w:rPr>
            </w:pPr>
            <w:r>
              <w:rPr>
                <w:rFonts w:hint="eastAsia"/>
                <w:lang w:eastAsia="zh-TW"/>
              </w:rPr>
              <w:t>左車道殘餘時間</w:t>
            </w:r>
          </w:p>
        </w:tc>
      </w:tr>
      <w:tr w:rsidR="00AE190B" w14:paraId="16000E2C" w14:textId="77777777" w:rsidTr="00466FA6">
        <w:tc>
          <w:tcPr>
            <w:tcW w:w="1555" w:type="dxa"/>
          </w:tcPr>
          <w:p w14:paraId="3A6260BE"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6B2624A0" w14:textId="6E4EB0D0" w:rsidR="00AE190B" w:rsidRPr="00360FA0" w:rsidRDefault="00AE190B" w:rsidP="00466FA6">
            <w:pPr>
              <w:pStyle w:val="a1"/>
              <w:jc w:val="center"/>
              <w:rPr>
                <w:lang w:eastAsia="zh-TW"/>
              </w:rPr>
            </w:pPr>
            <w:proofErr w:type="spellStart"/>
            <w:r w:rsidRPr="00335060">
              <w:rPr>
                <w:lang w:eastAsia="zh-TW"/>
              </w:rPr>
              <w:t>V</w:t>
            </w:r>
            <w:r w:rsidR="006B63F3">
              <w:rPr>
                <w:lang w:eastAsia="zh-TW"/>
              </w:rPr>
              <w:t>LIC</w:t>
            </w:r>
            <w:r w:rsidRPr="00335060">
              <w:rPr>
                <w:lang w:eastAsia="zh-TW"/>
              </w:rPr>
              <w:t>_ResidualLaneR_s</w:t>
            </w:r>
            <w:proofErr w:type="spellEnd"/>
          </w:p>
        </w:tc>
        <w:tc>
          <w:tcPr>
            <w:tcW w:w="3964" w:type="dxa"/>
          </w:tcPr>
          <w:p w14:paraId="3157F288" w14:textId="77777777" w:rsidR="00AE190B" w:rsidRDefault="00AE190B" w:rsidP="00466FA6">
            <w:pPr>
              <w:pStyle w:val="a1"/>
              <w:rPr>
                <w:lang w:eastAsia="zh-TW"/>
              </w:rPr>
            </w:pPr>
            <w:r>
              <w:rPr>
                <w:rFonts w:hint="eastAsia"/>
                <w:lang w:eastAsia="zh-TW"/>
              </w:rPr>
              <w:t>右車道殘餘時間</w:t>
            </w:r>
          </w:p>
        </w:tc>
      </w:tr>
      <w:tr w:rsidR="00AE190B" w14:paraId="5B4BF27B" w14:textId="77777777" w:rsidTr="00466FA6">
        <w:tc>
          <w:tcPr>
            <w:tcW w:w="1555" w:type="dxa"/>
          </w:tcPr>
          <w:p w14:paraId="1B2C5B65" w14:textId="77777777" w:rsidR="00AE190B" w:rsidRPr="00C2641B" w:rsidRDefault="00AE190B" w:rsidP="00466FA6">
            <w:pPr>
              <w:pStyle w:val="a1"/>
              <w:jc w:val="center"/>
              <w:rPr>
                <w:lang w:eastAsia="zh-TW"/>
              </w:rPr>
            </w:pPr>
          </w:p>
        </w:tc>
        <w:tc>
          <w:tcPr>
            <w:tcW w:w="4110" w:type="dxa"/>
          </w:tcPr>
          <w:p w14:paraId="0FBAE805" w14:textId="77777777" w:rsidR="00AE190B" w:rsidRPr="00360FA0" w:rsidRDefault="00AE190B" w:rsidP="00466FA6">
            <w:pPr>
              <w:pStyle w:val="a1"/>
              <w:jc w:val="center"/>
              <w:rPr>
                <w:lang w:eastAsia="zh-TW"/>
              </w:rPr>
            </w:pPr>
            <w:proofErr w:type="spellStart"/>
            <w:r>
              <w:t>UsingRawLaneL_flg</w:t>
            </w:r>
            <w:proofErr w:type="spellEnd"/>
          </w:p>
        </w:tc>
        <w:tc>
          <w:tcPr>
            <w:tcW w:w="3964" w:type="dxa"/>
          </w:tcPr>
          <w:p w14:paraId="1063AF62" w14:textId="77777777" w:rsidR="00AE190B" w:rsidRDefault="00AE190B" w:rsidP="00466FA6">
            <w:pPr>
              <w:pStyle w:val="a1"/>
              <w:rPr>
                <w:lang w:eastAsia="zh-TW"/>
              </w:rPr>
            </w:pPr>
            <w:r>
              <w:rPr>
                <w:rFonts w:hint="eastAsia"/>
                <w:lang w:eastAsia="zh-TW"/>
              </w:rPr>
              <w:t>使用相機左車道線資訊旗標</w:t>
            </w:r>
          </w:p>
        </w:tc>
      </w:tr>
      <w:tr w:rsidR="00AE190B" w14:paraId="27B1DF51" w14:textId="77777777" w:rsidTr="00466FA6">
        <w:tc>
          <w:tcPr>
            <w:tcW w:w="1555" w:type="dxa"/>
          </w:tcPr>
          <w:p w14:paraId="0BA23526" w14:textId="77777777" w:rsidR="00AE190B" w:rsidRPr="00C2641B" w:rsidRDefault="00AE190B" w:rsidP="00466FA6">
            <w:pPr>
              <w:pStyle w:val="a1"/>
              <w:jc w:val="center"/>
              <w:rPr>
                <w:lang w:eastAsia="zh-TW"/>
              </w:rPr>
            </w:pPr>
          </w:p>
        </w:tc>
        <w:tc>
          <w:tcPr>
            <w:tcW w:w="4110" w:type="dxa"/>
          </w:tcPr>
          <w:p w14:paraId="68DDABD3" w14:textId="77777777" w:rsidR="00AE190B" w:rsidRPr="00360FA0" w:rsidRDefault="00AE190B" w:rsidP="00466FA6">
            <w:pPr>
              <w:pStyle w:val="a1"/>
              <w:jc w:val="center"/>
              <w:rPr>
                <w:lang w:eastAsia="zh-TW"/>
              </w:rPr>
            </w:pPr>
            <w:proofErr w:type="spellStart"/>
            <w:r>
              <w:t>UsingRawLane</w:t>
            </w:r>
            <w:r>
              <w:rPr>
                <w:rFonts w:hint="eastAsia"/>
                <w:lang w:eastAsia="zh-TW"/>
              </w:rPr>
              <w:t>R</w:t>
            </w:r>
            <w:r>
              <w:t>_flg</w:t>
            </w:r>
            <w:proofErr w:type="spellEnd"/>
          </w:p>
        </w:tc>
        <w:tc>
          <w:tcPr>
            <w:tcW w:w="3964" w:type="dxa"/>
          </w:tcPr>
          <w:p w14:paraId="1B15A043" w14:textId="77777777" w:rsidR="00AE190B" w:rsidRDefault="00AE190B" w:rsidP="00466FA6">
            <w:pPr>
              <w:pStyle w:val="a1"/>
              <w:rPr>
                <w:lang w:eastAsia="zh-TW"/>
              </w:rPr>
            </w:pPr>
            <w:r>
              <w:rPr>
                <w:rFonts w:hint="eastAsia"/>
                <w:lang w:eastAsia="zh-TW"/>
              </w:rPr>
              <w:t>使用相機右車道線資訊旗標</w:t>
            </w:r>
          </w:p>
        </w:tc>
      </w:tr>
      <w:tr w:rsidR="00AE190B" w14:paraId="57FD3094" w14:textId="77777777" w:rsidTr="00466FA6">
        <w:tc>
          <w:tcPr>
            <w:tcW w:w="1555" w:type="dxa"/>
          </w:tcPr>
          <w:p w14:paraId="6DD0EA02" w14:textId="77777777" w:rsidR="00AE190B" w:rsidRPr="00C2641B" w:rsidRDefault="00AE190B" w:rsidP="00466FA6">
            <w:pPr>
              <w:pStyle w:val="a1"/>
              <w:jc w:val="center"/>
              <w:rPr>
                <w:lang w:eastAsia="zh-TW"/>
              </w:rPr>
            </w:pPr>
          </w:p>
        </w:tc>
        <w:tc>
          <w:tcPr>
            <w:tcW w:w="4110" w:type="dxa"/>
          </w:tcPr>
          <w:p w14:paraId="02AE48CA" w14:textId="0895AAE4" w:rsidR="00AE190B" w:rsidRPr="00360FA0" w:rsidRDefault="00AE190B" w:rsidP="00466FA6">
            <w:pPr>
              <w:pStyle w:val="a1"/>
              <w:jc w:val="center"/>
              <w:rPr>
                <w:lang w:eastAsia="zh-TW"/>
              </w:rPr>
            </w:pPr>
            <w:r w:rsidRPr="00BA2EBC">
              <w:t>V</w:t>
            </w:r>
            <w:r w:rsidR="006B63F3">
              <w:t>LIC</w:t>
            </w:r>
            <w:r w:rsidRPr="00BA2EBC">
              <w:t>_EstLaneC0L_m</w:t>
            </w:r>
          </w:p>
        </w:tc>
        <w:tc>
          <w:tcPr>
            <w:tcW w:w="3964" w:type="dxa"/>
          </w:tcPr>
          <w:p w14:paraId="732B1CCF" w14:textId="77777777" w:rsidR="00AE190B" w:rsidRDefault="00AE190B" w:rsidP="00466FA6">
            <w:pPr>
              <w:pStyle w:val="a1"/>
              <w:rPr>
                <w:lang w:eastAsia="zh-TW"/>
              </w:rPr>
            </w:pPr>
            <w:r>
              <w:rPr>
                <w:rFonts w:hint="eastAsia"/>
                <w:lang w:eastAsia="zh-TW"/>
              </w:rPr>
              <w:t>估測左車道線距離</w:t>
            </w:r>
          </w:p>
        </w:tc>
      </w:tr>
      <w:tr w:rsidR="00AE190B" w14:paraId="0C315242" w14:textId="77777777" w:rsidTr="00466FA6">
        <w:tc>
          <w:tcPr>
            <w:tcW w:w="1555" w:type="dxa"/>
          </w:tcPr>
          <w:p w14:paraId="273D8698" w14:textId="77777777" w:rsidR="00AE190B" w:rsidRPr="00C2641B" w:rsidRDefault="00AE190B" w:rsidP="00466FA6">
            <w:pPr>
              <w:pStyle w:val="a1"/>
              <w:jc w:val="center"/>
              <w:rPr>
                <w:lang w:eastAsia="zh-TW"/>
              </w:rPr>
            </w:pPr>
          </w:p>
        </w:tc>
        <w:tc>
          <w:tcPr>
            <w:tcW w:w="4110" w:type="dxa"/>
          </w:tcPr>
          <w:p w14:paraId="7E612D1D" w14:textId="01234D01" w:rsidR="00AE190B" w:rsidRPr="00360FA0" w:rsidRDefault="00AE190B" w:rsidP="00466FA6">
            <w:pPr>
              <w:pStyle w:val="a1"/>
              <w:jc w:val="center"/>
              <w:rPr>
                <w:lang w:eastAsia="zh-TW"/>
              </w:rPr>
            </w:pPr>
            <w:r w:rsidRPr="00BA2EBC">
              <w:t>V</w:t>
            </w:r>
            <w:r w:rsidR="006B63F3">
              <w:t>LIC</w:t>
            </w:r>
            <w:r w:rsidRPr="00BA2EBC">
              <w:t>_EstLaneC1L_rad</w:t>
            </w:r>
          </w:p>
        </w:tc>
        <w:tc>
          <w:tcPr>
            <w:tcW w:w="3964" w:type="dxa"/>
          </w:tcPr>
          <w:p w14:paraId="710C9EB4" w14:textId="77777777" w:rsidR="00AE190B" w:rsidRDefault="00AE190B" w:rsidP="00466FA6">
            <w:pPr>
              <w:pStyle w:val="a1"/>
              <w:rPr>
                <w:lang w:eastAsia="zh-TW"/>
              </w:rPr>
            </w:pPr>
            <w:r>
              <w:rPr>
                <w:rFonts w:hint="eastAsia"/>
                <w:lang w:eastAsia="zh-TW"/>
              </w:rPr>
              <w:t>估測左車道線斜率</w:t>
            </w:r>
          </w:p>
        </w:tc>
      </w:tr>
      <w:tr w:rsidR="00AE190B" w14:paraId="58901263" w14:textId="77777777" w:rsidTr="00466FA6">
        <w:tc>
          <w:tcPr>
            <w:tcW w:w="1555" w:type="dxa"/>
          </w:tcPr>
          <w:p w14:paraId="5B2D72FC" w14:textId="77777777" w:rsidR="00AE190B" w:rsidRPr="00C2641B" w:rsidRDefault="00AE190B" w:rsidP="00466FA6">
            <w:pPr>
              <w:pStyle w:val="a1"/>
              <w:jc w:val="center"/>
              <w:rPr>
                <w:lang w:eastAsia="zh-TW"/>
              </w:rPr>
            </w:pPr>
          </w:p>
        </w:tc>
        <w:tc>
          <w:tcPr>
            <w:tcW w:w="4110" w:type="dxa"/>
          </w:tcPr>
          <w:p w14:paraId="79A1128C" w14:textId="3F508BC3" w:rsidR="00AE190B" w:rsidRPr="00360FA0" w:rsidRDefault="00AE190B" w:rsidP="00466FA6">
            <w:pPr>
              <w:pStyle w:val="a1"/>
              <w:jc w:val="center"/>
              <w:rPr>
                <w:lang w:eastAsia="zh-TW"/>
              </w:rPr>
            </w:pPr>
            <w:r w:rsidRPr="00BA2EBC">
              <w:t>V</w:t>
            </w:r>
            <w:r w:rsidR="006B63F3">
              <w:t>LIC</w:t>
            </w:r>
            <w:r w:rsidRPr="00BA2EBC">
              <w:t>_EstLaneC2L_rat</w:t>
            </w:r>
          </w:p>
        </w:tc>
        <w:tc>
          <w:tcPr>
            <w:tcW w:w="3964" w:type="dxa"/>
          </w:tcPr>
          <w:p w14:paraId="33517F5E" w14:textId="77777777" w:rsidR="00AE190B" w:rsidRDefault="00AE190B" w:rsidP="00466FA6">
            <w:pPr>
              <w:pStyle w:val="a1"/>
              <w:rPr>
                <w:lang w:eastAsia="zh-TW"/>
              </w:rPr>
            </w:pPr>
            <w:r>
              <w:rPr>
                <w:rFonts w:hint="eastAsia"/>
                <w:lang w:eastAsia="zh-TW"/>
              </w:rPr>
              <w:t>估測左車道線曲率</w:t>
            </w:r>
          </w:p>
        </w:tc>
      </w:tr>
      <w:tr w:rsidR="00AE190B" w14:paraId="46B0DF4C" w14:textId="77777777" w:rsidTr="00466FA6">
        <w:tc>
          <w:tcPr>
            <w:tcW w:w="1555" w:type="dxa"/>
          </w:tcPr>
          <w:p w14:paraId="2A1E469E" w14:textId="77777777" w:rsidR="00AE190B" w:rsidRPr="00C2641B" w:rsidRDefault="00AE190B" w:rsidP="00466FA6">
            <w:pPr>
              <w:pStyle w:val="a1"/>
              <w:jc w:val="center"/>
              <w:rPr>
                <w:lang w:eastAsia="zh-TW"/>
              </w:rPr>
            </w:pPr>
          </w:p>
        </w:tc>
        <w:tc>
          <w:tcPr>
            <w:tcW w:w="4110" w:type="dxa"/>
          </w:tcPr>
          <w:p w14:paraId="6687EF64" w14:textId="17D28A96" w:rsidR="00AE190B" w:rsidRPr="00360FA0" w:rsidRDefault="00AE190B" w:rsidP="00466FA6">
            <w:pPr>
              <w:pStyle w:val="a1"/>
              <w:jc w:val="center"/>
              <w:rPr>
                <w:lang w:eastAsia="zh-TW"/>
              </w:rPr>
            </w:pPr>
            <w:r w:rsidRPr="00BA2EBC">
              <w:t>V</w:t>
            </w:r>
            <w:r w:rsidR="006B63F3">
              <w:t>LIC</w:t>
            </w:r>
            <w:r w:rsidRPr="00BA2EBC">
              <w:t>_EstLaneC3L_rat</w:t>
            </w:r>
          </w:p>
        </w:tc>
        <w:tc>
          <w:tcPr>
            <w:tcW w:w="3964" w:type="dxa"/>
          </w:tcPr>
          <w:p w14:paraId="07F7C0EC" w14:textId="77777777" w:rsidR="00AE190B" w:rsidRDefault="00AE190B" w:rsidP="00466FA6">
            <w:pPr>
              <w:pStyle w:val="a1"/>
              <w:rPr>
                <w:lang w:eastAsia="zh-TW"/>
              </w:rPr>
            </w:pPr>
            <w:r>
              <w:rPr>
                <w:rFonts w:hint="eastAsia"/>
                <w:lang w:eastAsia="zh-TW"/>
              </w:rPr>
              <w:t>估測左車道線曲率變化率</w:t>
            </w:r>
          </w:p>
        </w:tc>
      </w:tr>
      <w:tr w:rsidR="00AE190B" w14:paraId="2AB9FF29" w14:textId="77777777" w:rsidTr="00466FA6">
        <w:tc>
          <w:tcPr>
            <w:tcW w:w="1555" w:type="dxa"/>
          </w:tcPr>
          <w:p w14:paraId="0A733DFB" w14:textId="77777777" w:rsidR="00AE190B" w:rsidRPr="00C2641B" w:rsidRDefault="00AE190B" w:rsidP="00466FA6">
            <w:pPr>
              <w:pStyle w:val="a1"/>
              <w:jc w:val="center"/>
              <w:rPr>
                <w:lang w:eastAsia="zh-TW"/>
              </w:rPr>
            </w:pPr>
          </w:p>
        </w:tc>
        <w:tc>
          <w:tcPr>
            <w:tcW w:w="4110" w:type="dxa"/>
          </w:tcPr>
          <w:p w14:paraId="021D71B9" w14:textId="4CC02D45" w:rsidR="00AE190B" w:rsidRPr="00360FA0" w:rsidRDefault="00AE190B" w:rsidP="00466FA6">
            <w:pPr>
              <w:pStyle w:val="a1"/>
              <w:jc w:val="center"/>
              <w:rPr>
                <w:lang w:eastAsia="zh-TW"/>
              </w:rPr>
            </w:pPr>
            <w:proofErr w:type="spellStart"/>
            <w:r w:rsidRPr="00BA2EBC">
              <w:t>V</w:t>
            </w:r>
            <w:r w:rsidR="006B63F3">
              <w:t>LIC</w:t>
            </w:r>
            <w:r w:rsidRPr="00BA2EBC">
              <w:t>_EstViewRangeEndL_m</w:t>
            </w:r>
            <w:proofErr w:type="spellEnd"/>
          </w:p>
        </w:tc>
        <w:tc>
          <w:tcPr>
            <w:tcW w:w="3964" w:type="dxa"/>
          </w:tcPr>
          <w:p w14:paraId="3EA067C6" w14:textId="77777777" w:rsidR="00AE190B" w:rsidRDefault="00AE190B" w:rsidP="00466FA6">
            <w:pPr>
              <w:pStyle w:val="a1"/>
              <w:rPr>
                <w:lang w:eastAsia="zh-TW"/>
              </w:rPr>
            </w:pPr>
            <w:r>
              <w:rPr>
                <w:rFonts w:hint="eastAsia"/>
                <w:lang w:eastAsia="zh-TW"/>
              </w:rPr>
              <w:t>估測左車道線可視距離</w:t>
            </w:r>
          </w:p>
        </w:tc>
      </w:tr>
      <w:tr w:rsidR="00AE190B" w14:paraId="3246D7A1" w14:textId="77777777" w:rsidTr="00466FA6">
        <w:tc>
          <w:tcPr>
            <w:tcW w:w="1555" w:type="dxa"/>
          </w:tcPr>
          <w:p w14:paraId="3C7E8569" w14:textId="77777777" w:rsidR="00AE190B" w:rsidRPr="00C2641B" w:rsidRDefault="00AE190B" w:rsidP="00466FA6">
            <w:pPr>
              <w:pStyle w:val="a1"/>
              <w:jc w:val="center"/>
              <w:rPr>
                <w:lang w:eastAsia="zh-TW"/>
              </w:rPr>
            </w:pPr>
          </w:p>
        </w:tc>
        <w:tc>
          <w:tcPr>
            <w:tcW w:w="4110" w:type="dxa"/>
          </w:tcPr>
          <w:p w14:paraId="5CD0EBDA" w14:textId="1BCCC6F7" w:rsidR="00AE190B" w:rsidRPr="00BA2EBC" w:rsidRDefault="00AE190B" w:rsidP="00466FA6">
            <w:pPr>
              <w:pStyle w:val="a1"/>
              <w:jc w:val="center"/>
              <w:rPr>
                <w:lang w:eastAsia="zh-TW"/>
              </w:rPr>
            </w:pPr>
            <w:r w:rsidRPr="00BA2EBC">
              <w:t>V</w:t>
            </w:r>
            <w:r w:rsidR="006B63F3">
              <w:t>LIC</w:t>
            </w:r>
            <w:r w:rsidRPr="00BA2EBC">
              <w:t>_EstLaneC0</w:t>
            </w:r>
            <w:r>
              <w:rPr>
                <w:rFonts w:hint="eastAsia"/>
                <w:lang w:eastAsia="zh-TW"/>
              </w:rPr>
              <w:t>R</w:t>
            </w:r>
            <w:r w:rsidRPr="00BA2EBC">
              <w:t>_m</w:t>
            </w:r>
          </w:p>
        </w:tc>
        <w:tc>
          <w:tcPr>
            <w:tcW w:w="3964" w:type="dxa"/>
          </w:tcPr>
          <w:p w14:paraId="55F4FAD0" w14:textId="77777777" w:rsidR="00AE190B" w:rsidRDefault="00AE190B" w:rsidP="00466FA6">
            <w:pPr>
              <w:pStyle w:val="a1"/>
              <w:rPr>
                <w:lang w:eastAsia="zh-TW"/>
              </w:rPr>
            </w:pPr>
            <w:r>
              <w:rPr>
                <w:rFonts w:hint="eastAsia"/>
                <w:lang w:eastAsia="zh-TW"/>
              </w:rPr>
              <w:t>估測右車道線距離</w:t>
            </w:r>
          </w:p>
        </w:tc>
      </w:tr>
      <w:tr w:rsidR="00AE190B" w14:paraId="091720E6" w14:textId="77777777" w:rsidTr="00466FA6">
        <w:tc>
          <w:tcPr>
            <w:tcW w:w="1555" w:type="dxa"/>
          </w:tcPr>
          <w:p w14:paraId="62CAFBB3" w14:textId="77777777" w:rsidR="00AE190B" w:rsidRPr="00C2641B" w:rsidRDefault="00AE190B" w:rsidP="00466FA6">
            <w:pPr>
              <w:pStyle w:val="a1"/>
              <w:jc w:val="center"/>
              <w:rPr>
                <w:lang w:eastAsia="zh-TW"/>
              </w:rPr>
            </w:pPr>
          </w:p>
        </w:tc>
        <w:tc>
          <w:tcPr>
            <w:tcW w:w="4110" w:type="dxa"/>
          </w:tcPr>
          <w:p w14:paraId="2026F56B" w14:textId="1CD5CACD" w:rsidR="00AE190B" w:rsidRPr="00BA2EBC" w:rsidRDefault="00AE190B" w:rsidP="00466FA6">
            <w:pPr>
              <w:pStyle w:val="a1"/>
              <w:jc w:val="center"/>
              <w:rPr>
                <w:lang w:eastAsia="zh-TW"/>
              </w:rPr>
            </w:pPr>
            <w:r w:rsidRPr="00BA2EBC">
              <w:t>V</w:t>
            </w:r>
            <w:r w:rsidR="006B63F3">
              <w:t>LIC</w:t>
            </w:r>
            <w:r w:rsidRPr="00BA2EBC">
              <w:t>_EstLaneC1</w:t>
            </w:r>
            <w:r>
              <w:rPr>
                <w:rFonts w:hint="eastAsia"/>
                <w:lang w:eastAsia="zh-TW"/>
              </w:rPr>
              <w:t xml:space="preserve"> R</w:t>
            </w:r>
            <w:r w:rsidRPr="00BA2EBC">
              <w:t xml:space="preserve"> _rad</w:t>
            </w:r>
          </w:p>
        </w:tc>
        <w:tc>
          <w:tcPr>
            <w:tcW w:w="3964" w:type="dxa"/>
          </w:tcPr>
          <w:p w14:paraId="11A1D939" w14:textId="77777777" w:rsidR="00AE190B" w:rsidRDefault="00AE190B" w:rsidP="00466FA6">
            <w:pPr>
              <w:pStyle w:val="a1"/>
              <w:rPr>
                <w:lang w:eastAsia="zh-TW"/>
              </w:rPr>
            </w:pPr>
            <w:r>
              <w:rPr>
                <w:rFonts w:hint="eastAsia"/>
                <w:lang w:eastAsia="zh-TW"/>
              </w:rPr>
              <w:t>估測右車道線斜率</w:t>
            </w:r>
          </w:p>
        </w:tc>
      </w:tr>
      <w:tr w:rsidR="00AE190B" w14:paraId="773CD598" w14:textId="77777777" w:rsidTr="00466FA6">
        <w:tc>
          <w:tcPr>
            <w:tcW w:w="1555" w:type="dxa"/>
          </w:tcPr>
          <w:p w14:paraId="5755CC14" w14:textId="77777777" w:rsidR="00AE190B" w:rsidRPr="00C2641B" w:rsidRDefault="00AE190B" w:rsidP="00466FA6">
            <w:pPr>
              <w:pStyle w:val="a1"/>
              <w:jc w:val="center"/>
              <w:rPr>
                <w:lang w:eastAsia="zh-TW"/>
              </w:rPr>
            </w:pPr>
          </w:p>
        </w:tc>
        <w:tc>
          <w:tcPr>
            <w:tcW w:w="4110" w:type="dxa"/>
          </w:tcPr>
          <w:p w14:paraId="118301C5" w14:textId="20997E1E" w:rsidR="00AE190B" w:rsidRPr="00BA2EBC" w:rsidRDefault="00AE190B" w:rsidP="00466FA6">
            <w:pPr>
              <w:pStyle w:val="a1"/>
              <w:jc w:val="center"/>
              <w:rPr>
                <w:lang w:eastAsia="zh-TW"/>
              </w:rPr>
            </w:pPr>
            <w:r w:rsidRPr="00BA2EBC">
              <w:t>V</w:t>
            </w:r>
            <w:r w:rsidR="006B63F3">
              <w:t>LIC</w:t>
            </w:r>
            <w:r w:rsidRPr="00BA2EBC">
              <w:t>_EstLaneC2</w:t>
            </w:r>
            <w:r>
              <w:rPr>
                <w:rFonts w:hint="eastAsia"/>
                <w:lang w:eastAsia="zh-TW"/>
              </w:rPr>
              <w:t xml:space="preserve"> R</w:t>
            </w:r>
            <w:r w:rsidRPr="00BA2EBC">
              <w:t xml:space="preserve"> _rat</w:t>
            </w:r>
          </w:p>
        </w:tc>
        <w:tc>
          <w:tcPr>
            <w:tcW w:w="3964" w:type="dxa"/>
          </w:tcPr>
          <w:p w14:paraId="69E7A89F" w14:textId="77777777" w:rsidR="00AE190B" w:rsidRDefault="00AE190B" w:rsidP="00466FA6">
            <w:pPr>
              <w:pStyle w:val="a1"/>
              <w:rPr>
                <w:lang w:eastAsia="zh-TW"/>
              </w:rPr>
            </w:pPr>
            <w:r>
              <w:rPr>
                <w:rFonts w:hint="eastAsia"/>
                <w:lang w:eastAsia="zh-TW"/>
              </w:rPr>
              <w:t>估測右車道線曲率</w:t>
            </w:r>
          </w:p>
        </w:tc>
      </w:tr>
      <w:tr w:rsidR="00AE190B" w14:paraId="52C60BBF" w14:textId="77777777" w:rsidTr="00466FA6">
        <w:tc>
          <w:tcPr>
            <w:tcW w:w="1555" w:type="dxa"/>
          </w:tcPr>
          <w:p w14:paraId="73DB0F64" w14:textId="77777777" w:rsidR="00AE190B" w:rsidRPr="00C2641B" w:rsidRDefault="00AE190B" w:rsidP="00466FA6">
            <w:pPr>
              <w:pStyle w:val="a1"/>
              <w:jc w:val="center"/>
              <w:rPr>
                <w:lang w:eastAsia="zh-TW"/>
              </w:rPr>
            </w:pPr>
          </w:p>
        </w:tc>
        <w:tc>
          <w:tcPr>
            <w:tcW w:w="4110" w:type="dxa"/>
          </w:tcPr>
          <w:p w14:paraId="35EA742D" w14:textId="6CD9EF51" w:rsidR="00AE190B" w:rsidRPr="00BA2EBC" w:rsidRDefault="00AE190B" w:rsidP="00466FA6">
            <w:pPr>
              <w:pStyle w:val="a1"/>
              <w:jc w:val="center"/>
              <w:rPr>
                <w:lang w:eastAsia="zh-TW"/>
              </w:rPr>
            </w:pPr>
            <w:r w:rsidRPr="00BA2EBC">
              <w:t>V</w:t>
            </w:r>
            <w:r w:rsidR="006B63F3">
              <w:t>LIC</w:t>
            </w:r>
            <w:r w:rsidRPr="00BA2EBC">
              <w:t>_EstLaneC3</w:t>
            </w:r>
            <w:r>
              <w:rPr>
                <w:rFonts w:hint="eastAsia"/>
                <w:lang w:eastAsia="zh-TW"/>
              </w:rPr>
              <w:t xml:space="preserve"> R</w:t>
            </w:r>
            <w:r w:rsidRPr="00BA2EBC">
              <w:t xml:space="preserve"> _rat</w:t>
            </w:r>
          </w:p>
        </w:tc>
        <w:tc>
          <w:tcPr>
            <w:tcW w:w="3964" w:type="dxa"/>
          </w:tcPr>
          <w:p w14:paraId="7E77BE22" w14:textId="77777777" w:rsidR="00AE190B" w:rsidRDefault="00AE190B" w:rsidP="00466FA6">
            <w:pPr>
              <w:pStyle w:val="a1"/>
              <w:rPr>
                <w:lang w:eastAsia="zh-TW"/>
              </w:rPr>
            </w:pPr>
            <w:r>
              <w:rPr>
                <w:rFonts w:hint="eastAsia"/>
                <w:lang w:eastAsia="zh-TW"/>
              </w:rPr>
              <w:t>估測右車道線曲率變化率</w:t>
            </w:r>
          </w:p>
        </w:tc>
      </w:tr>
      <w:tr w:rsidR="00AE190B" w14:paraId="536B3902" w14:textId="77777777" w:rsidTr="00466FA6">
        <w:tc>
          <w:tcPr>
            <w:tcW w:w="1555" w:type="dxa"/>
          </w:tcPr>
          <w:p w14:paraId="12BD7FB9" w14:textId="77777777" w:rsidR="00AE190B" w:rsidRPr="00C2641B" w:rsidRDefault="00AE190B" w:rsidP="00466FA6">
            <w:pPr>
              <w:pStyle w:val="a1"/>
              <w:jc w:val="center"/>
              <w:rPr>
                <w:lang w:eastAsia="zh-TW"/>
              </w:rPr>
            </w:pPr>
          </w:p>
        </w:tc>
        <w:tc>
          <w:tcPr>
            <w:tcW w:w="4110" w:type="dxa"/>
          </w:tcPr>
          <w:p w14:paraId="0AD98DD0" w14:textId="5A5EE360" w:rsidR="00AE190B" w:rsidRPr="00BA2EBC" w:rsidRDefault="00AE190B" w:rsidP="00466FA6">
            <w:pPr>
              <w:pStyle w:val="a1"/>
              <w:jc w:val="center"/>
              <w:rPr>
                <w:lang w:eastAsia="zh-TW"/>
              </w:rPr>
            </w:pPr>
            <w:proofErr w:type="spellStart"/>
            <w:r w:rsidRPr="00BA2EBC">
              <w:t>V</w:t>
            </w:r>
            <w:r w:rsidR="006B63F3">
              <w:t>LIC</w:t>
            </w:r>
            <w:r w:rsidRPr="00BA2EBC">
              <w:t>_EstViewRangeEnd</w:t>
            </w:r>
            <w:proofErr w:type="spellEnd"/>
            <w:r>
              <w:rPr>
                <w:rFonts w:hint="eastAsia"/>
                <w:lang w:eastAsia="zh-TW"/>
              </w:rPr>
              <w:t xml:space="preserve"> R</w:t>
            </w:r>
            <w:r w:rsidRPr="00BA2EBC">
              <w:t xml:space="preserve"> _m</w:t>
            </w:r>
          </w:p>
        </w:tc>
        <w:tc>
          <w:tcPr>
            <w:tcW w:w="3964" w:type="dxa"/>
          </w:tcPr>
          <w:p w14:paraId="5722217A" w14:textId="77777777" w:rsidR="00AE190B" w:rsidRDefault="00AE190B" w:rsidP="00466FA6">
            <w:pPr>
              <w:pStyle w:val="a1"/>
              <w:rPr>
                <w:lang w:eastAsia="zh-TW"/>
              </w:rPr>
            </w:pPr>
            <w:r>
              <w:rPr>
                <w:rFonts w:hint="eastAsia"/>
                <w:lang w:eastAsia="zh-TW"/>
              </w:rPr>
              <w:t>估測右車道線可視距離</w:t>
            </w:r>
          </w:p>
        </w:tc>
      </w:tr>
      <w:tr w:rsidR="00AE190B" w14:paraId="14B47C7A" w14:textId="77777777" w:rsidTr="00466FA6">
        <w:tc>
          <w:tcPr>
            <w:tcW w:w="1555" w:type="dxa"/>
          </w:tcPr>
          <w:p w14:paraId="5376ECF3" w14:textId="77777777" w:rsidR="00AE190B" w:rsidRPr="00C2641B" w:rsidRDefault="00AE190B" w:rsidP="00466FA6">
            <w:pPr>
              <w:pStyle w:val="a1"/>
              <w:jc w:val="center"/>
              <w:rPr>
                <w:lang w:eastAsia="zh-TW"/>
              </w:rPr>
            </w:pPr>
          </w:p>
        </w:tc>
        <w:tc>
          <w:tcPr>
            <w:tcW w:w="4110" w:type="dxa"/>
          </w:tcPr>
          <w:p w14:paraId="146CFD59" w14:textId="77777777" w:rsidR="00AE190B" w:rsidRPr="00360FA0" w:rsidRDefault="00AE190B" w:rsidP="00466FA6">
            <w:pPr>
              <w:pStyle w:val="a1"/>
              <w:jc w:val="center"/>
              <w:rPr>
                <w:lang w:eastAsia="zh-TW"/>
              </w:rPr>
            </w:pPr>
            <w:r w:rsidRPr="00CB683F">
              <w:t>OptLaneC0</w:t>
            </w:r>
            <w:r>
              <w:rPr>
                <w:rFonts w:hint="eastAsia"/>
                <w:lang w:eastAsia="zh-TW"/>
              </w:rPr>
              <w:t>L</w:t>
            </w:r>
          </w:p>
        </w:tc>
        <w:tc>
          <w:tcPr>
            <w:tcW w:w="3964" w:type="dxa"/>
          </w:tcPr>
          <w:p w14:paraId="343FF55B" w14:textId="77777777" w:rsidR="00AE190B" w:rsidRDefault="00AE190B" w:rsidP="00466FA6">
            <w:pPr>
              <w:pStyle w:val="a1"/>
              <w:rPr>
                <w:lang w:eastAsia="zh-TW"/>
              </w:rPr>
            </w:pPr>
            <w:r>
              <w:rPr>
                <w:rFonts w:hint="eastAsia"/>
                <w:lang w:eastAsia="zh-TW"/>
              </w:rPr>
              <w:t>最佳左車道線距離</w:t>
            </w:r>
          </w:p>
        </w:tc>
      </w:tr>
      <w:tr w:rsidR="00AE190B" w14:paraId="682C6533" w14:textId="77777777" w:rsidTr="00466FA6">
        <w:tc>
          <w:tcPr>
            <w:tcW w:w="1555" w:type="dxa"/>
          </w:tcPr>
          <w:p w14:paraId="6B1814AE" w14:textId="77777777" w:rsidR="00AE190B" w:rsidRPr="00C2641B" w:rsidRDefault="00AE190B" w:rsidP="00466FA6">
            <w:pPr>
              <w:pStyle w:val="a1"/>
              <w:jc w:val="center"/>
              <w:rPr>
                <w:lang w:eastAsia="zh-TW"/>
              </w:rPr>
            </w:pPr>
          </w:p>
        </w:tc>
        <w:tc>
          <w:tcPr>
            <w:tcW w:w="4110" w:type="dxa"/>
          </w:tcPr>
          <w:p w14:paraId="15DE588A" w14:textId="77777777" w:rsidR="00AE190B" w:rsidRPr="00360FA0" w:rsidRDefault="00AE190B" w:rsidP="00466FA6">
            <w:pPr>
              <w:pStyle w:val="a1"/>
              <w:jc w:val="center"/>
              <w:rPr>
                <w:lang w:eastAsia="zh-TW"/>
              </w:rPr>
            </w:pPr>
            <w:r w:rsidRPr="00CB683F">
              <w:t>OptLaneC1</w:t>
            </w:r>
            <w:r>
              <w:rPr>
                <w:rFonts w:hint="eastAsia"/>
                <w:lang w:eastAsia="zh-TW"/>
              </w:rPr>
              <w:t xml:space="preserve"> L</w:t>
            </w:r>
          </w:p>
        </w:tc>
        <w:tc>
          <w:tcPr>
            <w:tcW w:w="3964" w:type="dxa"/>
          </w:tcPr>
          <w:p w14:paraId="0DF76D65" w14:textId="77777777" w:rsidR="00AE190B" w:rsidRDefault="00AE190B" w:rsidP="00466FA6">
            <w:pPr>
              <w:pStyle w:val="a1"/>
              <w:rPr>
                <w:lang w:eastAsia="zh-TW"/>
              </w:rPr>
            </w:pPr>
            <w:r>
              <w:rPr>
                <w:rFonts w:hint="eastAsia"/>
                <w:lang w:eastAsia="zh-TW"/>
              </w:rPr>
              <w:t>最佳左車道線斜率</w:t>
            </w:r>
          </w:p>
        </w:tc>
      </w:tr>
      <w:tr w:rsidR="00AE190B" w14:paraId="1EA579CE" w14:textId="77777777" w:rsidTr="00466FA6">
        <w:tc>
          <w:tcPr>
            <w:tcW w:w="1555" w:type="dxa"/>
          </w:tcPr>
          <w:p w14:paraId="0A33477F" w14:textId="77777777" w:rsidR="00AE190B" w:rsidRPr="00C2641B" w:rsidRDefault="00AE190B" w:rsidP="00466FA6">
            <w:pPr>
              <w:pStyle w:val="a1"/>
              <w:jc w:val="center"/>
              <w:rPr>
                <w:lang w:eastAsia="zh-TW"/>
              </w:rPr>
            </w:pPr>
          </w:p>
        </w:tc>
        <w:tc>
          <w:tcPr>
            <w:tcW w:w="4110" w:type="dxa"/>
          </w:tcPr>
          <w:p w14:paraId="6C4A912D" w14:textId="77777777" w:rsidR="00AE190B" w:rsidRPr="00360FA0" w:rsidRDefault="00AE190B" w:rsidP="00466FA6">
            <w:pPr>
              <w:pStyle w:val="a1"/>
              <w:jc w:val="center"/>
              <w:rPr>
                <w:lang w:eastAsia="zh-TW"/>
              </w:rPr>
            </w:pPr>
            <w:r w:rsidRPr="00CB683F">
              <w:t>OptLaneC2</w:t>
            </w:r>
            <w:r>
              <w:rPr>
                <w:rFonts w:hint="eastAsia"/>
                <w:lang w:eastAsia="zh-TW"/>
              </w:rPr>
              <w:t xml:space="preserve"> L</w:t>
            </w:r>
          </w:p>
        </w:tc>
        <w:tc>
          <w:tcPr>
            <w:tcW w:w="3964" w:type="dxa"/>
          </w:tcPr>
          <w:p w14:paraId="03B0547A" w14:textId="77777777" w:rsidR="00AE190B" w:rsidRDefault="00AE190B" w:rsidP="00466FA6">
            <w:pPr>
              <w:pStyle w:val="a1"/>
              <w:rPr>
                <w:lang w:eastAsia="zh-TW"/>
              </w:rPr>
            </w:pPr>
            <w:r>
              <w:rPr>
                <w:rFonts w:hint="eastAsia"/>
                <w:lang w:eastAsia="zh-TW"/>
              </w:rPr>
              <w:t>最佳左車道線曲率</w:t>
            </w:r>
          </w:p>
        </w:tc>
      </w:tr>
      <w:tr w:rsidR="00AE190B" w14:paraId="29196ABA" w14:textId="77777777" w:rsidTr="00466FA6">
        <w:tc>
          <w:tcPr>
            <w:tcW w:w="1555" w:type="dxa"/>
          </w:tcPr>
          <w:p w14:paraId="4D3E9120" w14:textId="77777777" w:rsidR="00AE190B" w:rsidRPr="00C2641B" w:rsidRDefault="00AE190B" w:rsidP="00466FA6">
            <w:pPr>
              <w:pStyle w:val="a1"/>
              <w:jc w:val="center"/>
              <w:rPr>
                <w:lang w:eastAsia="zh-TW"/>
              </w:rPr>
            </w:pPr>
          </w:p>
        </w:tc>
        <w:tc>
          <w:tcPr>
            <w:tcW w:w="4110" w:type="dxa"/>
          </w:tcPr>
          <w:p w14:paraId="745268CA" w14:textId="77777777" w:rsidR="00AE190B" w:rsidRPr="00360FA0" w:rsidRDefault="00AE190B" w:rsidP="00466FA6">
            <w:pPr>
              <w:pStyle w:val="a1"/>
              <w:jc w:val="center"/>
              <w:rPr>
                <w:lang w:eastAsia="zh-TW"/>
              </w:rPr>
            </w:pPr>
            <w:r w:rsidRPr="00CB683F">
              <w:t>OptLaneC3</w:t>
            </w:r>
            <w:r>
              <w:rPr>
                <w:rFonts w:hint="eastAsia"/>
                <w:lang w:eastAsia="zh-TW"/>
              </w:rPr>
              <w:t xml:space="preserve"> L</w:t>
            </w:r>
          </w:p>
        </w:tc>
        <w:tc>
          <w:tcPr>
            <w:tcW w:w="3964" w:type="dxa"/>
          </w:tcPr>
          <w:p w14:paraId="188B0A5E" w14:textId="77777777" w:rsidR="00AE190B" w:rsidRDefault="00AE190B" w:rsidP="00466FA6">
            <w:pPr>
              <w:pStyle w:val="a1"/>
              <w:rPr>
                <w:lang w:eastAsia="zh-TW"/>
              </w:rPr>
            </w:pPr>
            <w:r>
              <w:rPr>
                <w:rFonts w:hint="eastAsia"/>
                <w:lang w:eastAsia="zh-TW"/>
              </w:rPr>
              <w:t>最佳左車道線曲率變化率</w:t>
            </w:r>
          </w:p>
        </w:tc>
      </w:tr>
      <w:tr w:rsidR="00AE190B" w14:paraId="5CD873E5" w14:textId="77777777" w:rsidTr="00466FA6">
        <w:tc>
          <w:tcPr>
            <w:tcW w:w="1555" w:type="dxa"/>
          </w:tcPr>
          <w:p w14:paraId="4F202C59" w14:textId="77777777" w:rsidR="00AE190B" w:rsidRPr="00C2641B" w:rsidRDefault="00AE190B" w:rsidP="00466FA6">
            <w:pPr>
              <w:pStyle w:val="a1"/>
              <w:jc w:val="center"/>
              <w:rPr>
                <w:lang w:eastAsia="zh-TW"/>
              </w:rPr>
            </w:pPr>
          </w:p>
        </w:tc>
        <w:tc>
          <w:tcPr>
            <w:tcW w:w="4110" w:type="dxa"/>
          </w:tcPr>
          <w:p w14:paraId="205236D0" w14:textId="77777777" w:rsidR="00AE190B" w:rsidRPr="00360FA0" w:rsidRDefault="00AE190B" w:rsidP="00466FA6">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964" w:type="dxa"/>
          </w:tcPr>
          <w:p w14:paraId="0D0D934C" w14:textId="77777777" w:rsidR="00AE190B" w:rsidRDefault="00AE190B" w:rsidP="00466FA6">
            <w:pPr>
              <w:pStyle w:val="a1"/>
              <w:rPr>
                <w:lang w:eastAsia="zh-TW"/>
              </w:rPr>
            </w:pPr>
            <w:r>
              <w:rPr>
                <w:rFonts w:hint="eastAsia"/>
                <w:lang w:eastAsia="zh-TW"/>
              </w:rPr>
              <w:t>最佳左車道線可視距離</w:t>
            </w:r>
          </w:p>
        </w:tc>
      </w:tr>
      <w:tr w:rsidR="00AE190B" w14:paraId="601E8E6B" w14:textId="77777777" w:rsidTr="00466FA6">
        <w:tc>
          <w:tcPr>
            <w:tcW w:w="1555" w:type="dxa"/>
          </w:tcPr>
          <w:p w14:paraId="76E2F540" w14:textId="77777777" w:rsidR="00AE190B" w:rsidRPr="00C2641B" w:rsidRDefault="00AE190B" w:rsidP="00466FA6">
            <w:pPr>
              <w:pStyle w:val="a1"/>
              <w:jc w:val="center"/>
              <w:rPr>
                <w:lang w:eastAsia="zh-TW"/>
              </w:rPr>
            </w:pPr>
          </w:p>
        </w:tc>
        <w:tc>
          <w:tcPr>
            <w:tcW w:w="4110" w:type="dxa"/>
          </w:tcPr>
          <w:p w14:paraId="7BE78904" w14:textId="77777777" w:rsidR="00AE190B" w:rsidRPr="00360FA0" w:rsidRDefault="00AE190B" w:rsidP="00466FA6">
            <w:pPr>
              <w:pStyle w:val="a1"/>
              <w:jc w:val="center"/>
              <w:rPr>
                <w:lang w:eastAsia="zh-TW"/>
              </w:rPr>
            </w:pPr>
            <w:r w:rsidRPr="00CB683F">
              <w:t>OptLaneC0R</w:t>
            </w:r>
          </w:p>
        </w:tc>
        <w:tc>
          <w:tcPr>
            <w:tcW w:w="3964" w:type="dxa"/>
          </w:tcPr>
          <w:p w14:paraId="7C804686" w14:textId="77777777" w:rsidR="00AE190B" w:rsidRDefault="00AE190B" w:rsidP="00466FA6">
            <w:pPr>
              <w:pStyle w:val="a1"/>
              <w:rPr>
                <w:lang w:eastAsia="zh-TW"/>
              </w:rPr>
            </w:pPr>
            <w:r>
              <w:rPr>
                <w:rFonts w:hint="eastAsia"/>
                <w:lang w:eastAsia="zh-TW"/>
              </w:rPr>
              <w:t>最佳右車道線距離</w:t>
            </w:r>
          </w:p>
        </w:tc>
      </w:tr>
      <w:tr w:rsidR="00AE190B" w14:paraId="5D33F63B" w14:textId="77777777" w:rsidTr="00466FA6">
        <w:tc>
          <w:tcPr>
            <w:tcW w:w="1555" w:type="dxa"/>
          </w:tcPr>
          <w:p w14:paraId="0F4A95EF" w14:textId="77777777" w:rsidR="00AE190B" w:rsidRPr="00C2641B" w:rsidRDefault="00AE190B" w:rsidP="00466FA6">
            <w:pPr>
              <w:pStyle w:val="a1"/>
              <w:jc w:val="center"/>
              <w:rPr>
                <w:lang w:eastAsia="zh-TW"/>
              </w:rPr>
            </w:pPr>
          </w:p>
        </w:tc>
        <w:tc>
          <w:tcPr>
            <w:tcW w:w="4110" w:type="dxa"/>
          </w:tcPr>
          <w:p w14:paraId="3B66BD5A" w14:textId="77777777" w:rsidR="00AE190B" w:rsidRPr="00360FA0" w:rsidRDefault="00AE190B" w:rsidP="00466FA6">
            <w:pPr>
              <w:pStyle w:val="a1"/>
              <w:jc w:val="center"/>
              <w:rPr>
                <w:lang w:eastAsia="zh-TW"/>
              </w:rPr>
            </w:pPr>
            <w:r w:rsidRPr="00CB683F">
              <w:t>OptLaneC1R</w:t>
            </w:r>
          </w:p>
        </w:tc>
        <w:tc>
          <w:tcPr>
            <w:tcW w:w="3964" w:type="dxa"/>
          </w:tcPr>
          <w:p w14:paraId="6F7B0321" w14:textId="77777777" w:rsidR="00AE190B" w:rsidRDefault="00AE190B" w:rsidP="00466FA6">
            <w:pPr>
              <w:pStyle w:val="a1"/>
              <w:rPr>
                <w:lang w:eastAsia="zh-TW"/>
              </w:rPr>
            </w:pPr>
            <w:r>
              <w:rPr>
                <w:rFonts w:hint="eastAsia"/>
                <w:lang w:eastAsia="zh-TW"/>
              </w:rPr>
              <w:t>最佳右車道線斜率</w:t>
            </w:r>
          </w:p>
        </w:tc>
      </w:tr>
      <w:tr w:rsidR="00AE190B" w14:paraId="77C64EC0" w14:textId="77777777" w:rsidTr="00466FA6">
        <w:tc>
          <w:tcPr>
            <w:tcW w:w="1555" w:type="dxa"/>
          </w:tcPr>
          <w:p w14:paraId="2D7A2F58" w14:textId="77777777" w:rsidR="00AE190B" w:rsidRPr="00C2641B" w:rsidRDefault="00AE190B" w:rsidP="00466FA6">
            <w:pPr>
              <w:pStyle w:val="a1"/>
              <w:jc w:val="center"/>
              <w:rPr>
                <w:lang w:eastAsia="zh-TW"/>
              </w:rPr>
            </w:pPr>
          </w:p>
        </w:tc>
        <w:tc>
          <w:tcPr>
            <w:tcW w:w="4110" w:type="dxa"/>
          </w:tcPr>
          <w:p w14:paraId="43770AC0" w14:textId="77777777" w:rsidR="00AE190B" w:rsidRPr="00360FA0" w:rsidRDefault="00AE190B" w:rsidP="00466FA6">
            <w:pPr>
              <w:pStyle w:val="a1"/>
              <w:jc w:val="center"/>
              <w:rPr>
                <w:lang w:eastAsia="zh-TW"/>
              </w:rPr>
            </w:pPr>
            <w:r w:rsidRPr="00CB683F">
              <w:t>OptLaneC2R</w:t>
            </w:r>
          </w:p>
        </w:tc>
        <w:tc>
          <w:tcPr>
            <w:tcW w:w="3964" w:type="dxa"/>
          </w:tcPr>
          <w:p w14:paraId="48E4420A" w14:textId="77777777" w:rsidR="00AE190B" w:rsidRDefault="00AE190B" w:rsidP="00466FA6">
            <w:pPr>
              <w:pStyle w:val="a1"/>
              <w:rPr>
                <w:lang w:eastAsia="zh-TW"/>
              </w:rPr>
            </w:pPr>
            <w:r>
              <w:rPr>
                <w:rFonts w:hint="eastAsia"/>
                <w:lang w:eastAsia="zh-TW"/>
              </w:rPr>
              <w:t>最佳右車道線曲率</w:t>
            </w:r>
          </w:p>
        </w:tc>
      </w:tr>
      <w:tr w:rsidR="00AE190B" w14:paraId="05258D21" w14:textId="77777777" w:rsidTr="00466FA6">
        <w:tc>
          <w:tcPr>
            <w:tcW w:w="1555" w:type="dxa"/>
          </w:tcPr>
          <w:p w14:paraId="0DC802C8" w14:textId="77777777" w:rsidR="00AE190B" w:rsidRPr="00C2641B" w:rsidRDefault="00AE190B" w:rsidP="00466FA6">
            <w:pPr>
              <w:pStyle w:val="a1"/>
              <w:jc w:val="center"/>
              <w:rPr>
                <w:lang w:eastAsia="zh-TW"/>
              </w:rPr>
            </w:pPr>
          </w:p>
        </w:tc>
        <w:tc>
          <w:tcPr>
            <w:tcW w:w="4110" w:type="dxa"/>
          </w:tcPr>
          <w:p w14:paraId="4D1F5CD7" w14:textId="77777777" w:rsidR="00AE190B" w:rsidRPr="00360FA0" w:rsidRDefault="00AE190B" w:rsidP="00466FA6">
            <w:pPr>
              <w:pStyle w:val="a1"/>
              <w:jc w:val="center"/>
              <w:rPr>
                <w:lang w:eastAsia="zh-TW"/>
              </w:rPr>
            </w:pPr>
            <w:r w:rsidRPr="00CB683F">
              <w:t>OptLaneC3R</w:t>
            </w:r>
          </w:p>
        </w:tc>
        <w:tc>
          <w:tcPr>
            <w:tcW w:w="3964" w:type="dxa"/>
          </w:tcPr>
          <w:p w14:paraId="4739880F" w14:textId="77777777" w:rsidR="00AE190B" w:rsidRDefault="00AE190B" w:rsidP="00466FA6">
            <w:pPr>
              <w:pStyle w:val="a1"/>
              <w:rPr>
                <w:lang w:eastAsia="zh-TW"/>
              </w:rPr>
            </w:pPr>
            <w:r>
              <w:rPr>
                <w:rFonts w:hint="eastAsia"/>
                <w:lang w:eastAsia="zh-TW"/>
              </w:rPr>
              <w:t>最佳右車道線曲率變化率</w:t>
            </w:r>
          </w:p>
        </w:tc>
      </w:tr>
      <w:tr w:rsidR="00AE190B" w14:paraId="407C8E6A" w14:textId="77777777" w:rsidTr="00466FA6">
        <w:tc>
          <w:tcPr>
            <w:tcW w:w="1555" w:type="dxa"/>
          </w:tcPr>
          <w:p w14:paraId="0CA3F120" w14:textId="77777777" w:rsidR="00AE190B" w:rsidRPr="00C2641B" w:rsidRDefault="00AE190B" w:rsidP="00466FA6">
            <w:pPr>
              <w:pStyle w:val="a1"/>
              <w:jc w:val="center"/>
              <w:rPr>
                <w:lang w:eastAsia="zh-TW"/>
              </w:rPr>
            </w:pPr>
          </w:p>
        </w:tc>
        <w:tc>
          <w:tcPr>
            <w:tcW w:w="4110" w:type="dxa"/>
          </w:tcPr>
          <w:p w14:paraId="08660CB4" w14:textId="77777777" w:rsidR="00AE190B" w:rsidRPr="00360FA0" w:rsidRDefault="00AE190B" w:rsidP="00466FA6">
            <w:pPr>
              <w:pStyle w:val="a1"/>
              <w:jc w:val="center"/>
              <w:rPr>
                <w:lang w:eastAsia="zh-TW"/>
              </w:rPr>
            </w:pPr>
            <w:proofErr w:type="spellStart"/>
            <w:r w:rsidRPr="00CB683F">
              <w:t>OptViewRange_R</w:t>
            </w:r>
            <w:proofErr w:type="spellEnd"/>
          </w:p>
        </w:tc>
        <w:tc>
          <w:tcPr>
            <w:tcW w:w="3964" w:type="dxa"/>
          </w:tcPr>
          <w:p w14:paraId="4E021215" w14:textId="77777777" w:rsidR="00AE190B" w:rsidRDefault="00AE190B" w:rsidP="00466FA6">
            <w:pPr>
              <w:pStyle w:val="a1"/>
              <w:rPr>
                <w:lang w:eastAsia="zh-TW"/>
              </w:rPr>
            </w:pPr>
            <w:r>
              <w:rPr>
                <w:rFonts w:hint="eastAsia"/>
                <w:lang w:eastAsia="zh-TW"/>
              </w:rPr>
              <w:t>最佳右車道線可視距離</w:t>
            </w:r>
          </w:p>
        </w:tc>
      </w:tr>
      <w:tr w:rsidR="00AE190B" w14:paraId="41C75805" w14:textId="77777777" w:rsidTr="00466FA6">
        <w:tc>
          <w:tcPr>
            <w:tcW w:w="1555" w:type="dxa"/>
          </w:tcPr>
          <w:p w14:paraId="057049BC" w14:textId="77777777" w:rsidR="00AE190B" w:rsidRPr="00C2641B" w:rsidRDefault="00AE190B" w:rsidP="00466FA6">
            <w:pPr>
              <w:pStyle w:val="a1"/>
              <w:jc w:val="center"/>
              <w:rPr>
                <w:lang w:eastAsia="zh-TW"/>
              </w:rPr>
            </w:pPr>
          </w:p>
        </w:tc>
        <w:tc>
          <w:tcPr>
            <w:tcW w:w="4110" w:type="dxa"/>
          </w:tcPr>
          <w:p w14:paraId="3FC960E0" w14:textId="5E73C07F" w:rsidR="00AE190B" w:rsidRPr="00CB683F" w:rsidRDefault="00AE190B" w:rsidP="00466FA6">
            <w:pPr>
              <w:pStyle w:val="a1"/>
              <w:jc w:val="center"/>
            </w:pPr>
            <w:r w:rsidRPr="00554704">
              <w:t>V</w:t>
            </w:r>
            <w:r w:rsidR="006B63F3">
              <w:t>LIC</w:t>
            </w:r>
            <w:r w:rsidRPr="00554704">
              <w:t>_RLCenterLineC0_m</w:t>
            </w:r>
          </w:p>
        </w:tc>
        <w:tc>
          <w:tcPr>
            <w:tcW w:w="3964" w:type="dxa"/>
          </w:tcPr>
          <w:p w14:paraId="2B965854" w14:textId="77777777" w:rsidR="00AE190B" w:rsidRDefault="00AE190B" w:rsidP="00466FA6">
            <w:pPr>
              <w:pStyle w:val="a1"/>
              <w:rPr>
                <w:lang w:eastAsia="zh-TW"/>
              </w:rPr>
            </w:pPr>
            <w:r>
              <w:rPr>
                <w:rFonts w:hint="eastAsia"/>
                <w:lang w:eastAsia="zh-TW"/>
              </w:rPr>
              <w:t>左右車道線有效之車道中心線距離</w:t>
            </w:r>
          </w:p>
        </w:tc>
      </w:tr>
      <w:tr w:rsidR="00AE190B" w14:paraId="2B05B7B4" w14:textId="77777777" w:rsidTr="00466FA6">
        <w:tc>
          <w:tcPr>
            <w:tcW w:w="1555" w:type="dxa"/>
          </w:tcPr>
          <w:p w14:paraId="178898ED" w14:textId="77777777" w:rsidR="00AE190B" w:rsidRPr="00C2641B" w:rsidRDefault="00AE190B" w:rsidP="00466FA6">
            <w:pPr>
              <w:pStyle w:val="a1"/>
              <w:jc w:val="center"/>
              <w:rPr>
                <w:lang w:eastAsia="zh-TW"/>
              </w:rPr>
            </w:pPr>
          </w:p>
        </w:tc>
        <w:tc>
          <w:tcPr>
            <w:tcW w:w="4110" w:type="dxa"/>
          </w:tcPr>
          <w:p w14:paraId="6E5F7F28" w14:textId="0F80FD7A" w:rsidR="00AE190B" w:rsidRPr="00CB683F" w:rsidRDefault="00AE190B" w:rsidP="00466FA6">
            <w:pPr>
              <w:pStyle w:val="a1"/>
              <w:jc w:val="center"/>
            </w:pPr>
            <w:r w:rsidRPr="00554704">
              <w:t>V</w:t>
            </w:r>
            <w:r w:rsidR="006B63F3">
              <w:t>LIC</w:t>
            </w:r>
            <w:r w:rsidRPr="00554704">
              <w:t>_RCenterLineC0_m</w:t>
            </w:r>
          </w:p>
        </w:tc>
        <w:tc>
          <w:tcPr>
            <w:tcW w:w="3964" w:type="dxa"/>
          </w:tcPr>
          <w:p w14:paraId="609E112C" w14:textId="77777777" w:rsidR="00AE190B" w:rsidRDefault="00AE190B" w:rsidP="00466FA6">
            <w:pPr>
              <w:pStyle w:val="a1"/>
              <w:rPr>
                <w:lang w:eastAsia="zh-TW"/>
              </w:rPr>
            </w:pPr>
            <w:r>
              <w:rPr>
                <w:rFonts w:hint="eastAsia"/>
                <w:lang w:eastAsia="zh-TW"/>
              </w:rPr>
              <w:t>右車道線有效之車道中心線距離</w:t>
            </w:r>
          </w:p>
        </w:tc>
      </w:tr>
      <w:tr w:rsidR="00AE190B" w14:paraId="27492C78" w14:textId="77777777" w:rsidTr="00466FA6">
        <w:tc>
          <w:tcPr>
            <w:tcW w:w="1555" w:type="dxa"/>
          </w:tcPr>
          <w:p w14:paraId="15652B64" w14:textId="77777777" w:rsidR="00AE190B" w:rsidRPr="00C2641B" w:rsidRDefault="00AE190B" w:rsidP="00466FA6">
            <w:pPr>
              <w:pStyle w:val="a1"/>
              <w:jc w:val="center"/>
              <w:rPr>
                <w:lang w:eastAsia="zh-TW"/>
              </w:rPr>
            </w:pPr>
          </w:p>
        </w:tc>
        <w:tc>
          <w:tcPr>
            <w:tcW w:w="4110" w:type="dxa"/>
          </w:tcPr>
          <w:p w14:paraId="653E5B3D" w14:textId="3AA1220E" w:rsidR="00AE190B" w:rsidRPr="00CB683F" w:rsidRDefault="00AE190B" w:rsidP="00466FA6">
            <w:pPr>
              <w:pStyle w:val="a1"/>
              <w:jc w:val="center"/>
            </w:pPr>
            <w:r w:rsidRPr="00554704">
              <w:t>V</w:t>
            </w:r>
            <w:r w:rsidR="006B63F3">
              <w:t>LIC</w:t>
            </w:r>
            <w:r w:rsidRPr="00554704">
              <w:t>_LCenterLineC0_m</w:t>
            </w:r>
          </w:p>
        </w:tc>
        <w:tc>
          <w:tcPr>
            <w:tcW w:w="3964" w:type="dxa"/>
          </w:tcPr>
          <w:p w14:paraId="243F310B" w14:textId="77777777" w:rsidR="00AE190B" w:rsidRDefault="00AE190B" w:rsidP="00466FA6">
            <w:pPr>
              <w:pStyle w:val="a1"/>
              <w:rPr>
                <w:lang w:eastAsia="zh-TW"/>
              </w:rPr>
            </w:pPr>
            <w:r>
              <w:rPr>
                <w:rFonts w:hint="eastAsia"/>
                <w:lang w:eastAsia="zh-TW"/>
              </w:rPr>
              <w:t>左車道線有效之車道中心線距離</w:t>
            </w:r>
          </w:p>
        </w:tc>
      </w:tr>
      <w:tr w:rsidR="00AE190B" w14:paraId="176AB401" w14:textId="77777777" w:rsidTr="00466FA6">
        <w:tc>
          <w:tcPr>
            <w:tcW w:w="1555" w:type="dxa"/>
          </w:tcPr>
          <w:p w14:paraId="3D3BB749" w14:textId="77777777" w:rsidR="00AE190B" w:rsidRPr="00C2641B" w:rsidRDefault="00AE190B" w:rsidP="00466FA6">
            <w:pPr>
              <w:pStyle w:val="a1"/>
              <w:jc w:val="center"/>
              <w:rPr>
                <w:lang w:eastAsia="zh-TW"/>
              </w:rPr>
            </w:pPr>
          </w:p>
        </w:tc>
        <w:tc>
          <w:tcPr>
            <w:tcW w:w="4110" w:type="dxa"/>
          </w:tcPr>
          <w:p w14:paraId="36F32E22" w14:textId="03D1B5A7" w:rsidR="00AE190B" w:rsidRPr="00CB683F" w:rsidRDefault="00AE190B" w:rsidP="00466FA6">
            <w:pPr>
              <w:pStyle w:val="a1"/>
              <w:jc w:val="center"/>
            </w:pPr>
            <w:r w:rsidRPr="00554704">
              <w:t>V</w:t>
            </w:r>
            <w:r w:rsidR="006B63F3">
              <w:t>LIC</w:t>
            </w:r>
            <w:r w:rsidRPr="00554704">
              <w:t>_EstCenterLineC0_m</w:t>
            </w:r>
          </w:p>
        </w:tc>
        <w:tc>
          <w:tcPr>
            <w:tcW w:w="3964" w:type="dxa"/>
          </w:tcPr>
          <w:p w14:paraId="2A3D9430" w14:textId="77777777" w:rsidR="00AE190B" w:rsidRDefault="00AE190B" w:rsidP="00466FA6">
            <w:pPr>
              <w:pStyle w:val="a1"/>
              <w:rPr>
                <w:lang w:eastAsia="zh-TW"/>
              </w:rPr>
            </w:pPr>
            <w:r>
              <w:rPr>
                <w:rFonts w:hint="eastAsia"/>
                <w:lang w:eastAsia="zh-TW"/>
              </w:rPr>
              <w:t>左右車道線有效之車道中心線距離</w:t>
            </w:r>
          </w:p>
        </w:tc>
      </w:tr>
      <w:tr w:rsidR="00AE190B" w14:paraId="7F9DBE37" w14:textId="77777777" w:rsidTr="00466FA6">
        <w:tc>
          <w:tcPr>
            <w:tcW w:w="1555" w:type="dxa"/>
          </w:tcPr>
          <w:p w14:paraId="73885789" w14:textId="77777777" w:rsidR="00AE190B" w:rsidRPr="00C2641B" w:rsidRDefault="00AE190B" w:rsidP="00466FA6">
            <w:pPr>
              <w:pStyle w:val="a1"/>
              <w:jc w:val="center"/>
              <w:rPr>
                <w:lang w:eastAsia="zh-TW"/>
              </w:rPr>
            </w:pPr>
          </w:p>
        </w:tc>
        <w:tc>
          <w:tcPr>
            <w:tcW w:w="4110" w:type="dxa"/>
          </w:tcPr>
          <w:p w14:paraId="5093266B" w14:textId="6FE17E25" w:rsidR="00AE190B" w:rsidRPr="00CB683F" w:rsidRDefault="00AE190B" w:rsidP="00466FA6">
            <w:pPr>
              <w:pStyle w:val="a1"/>
              <w:jc w:val="center"/>
              <w:rPr>
                <w:lang w:eastAsia="zh-TW"/>
              </w:rPr>
            </w:pPr>
            <w:r w:rsidRPr="00554704">
              <w:t>V</w:t>
            </w:r>
            <w:r w:rsidR="006B63F3">
              <w:t>LIC</w:t>
            </w:r>
            <w:r w:rsidRPr="00554704">
              <w:t>_RLCenterLineC</w:t>
            </w:r>
            <w:r>
              <w:rPr>
                <w:rFonts w:hint="eastAsia"/>
                <w:lang w:eastAsia="zh-TW"/>
              </w:rPr>
              <w:t>1</w:t>
            </w:r>
            <w:r w:rsidRPr="00554704">
              <w:t>_</w:t>
            </w:r>
            <w:r>
              <w:rPr>
                <w:rFonts w:hint="eastAsia"/>
                <w:lang w:eastAsia="zh-TW"/>
              </w:rPr>
              <w:t>r</w:t>
            </w:r>
            <w:r>
              <w:rPr>
                <w:lang w:eastAsia="zh-TW"/>
              </w:rPr>
              <w:t>ad</w:t>
            </w:r>
          </w:p>
        </w:tc>
        <w:tc>
          <w:tcPr>
            <w:tcW w:w="3964" w:type="dxa"/>
          </w:tcPr>
          <w:p w14:paraId="3835B641" w14:textId="77777777" w:rsidR="00AE190B" w:rsidRDefault="00AE190B" w:rsidP="00466FA6">
            <w:pPr>
              <w:pStyle w:val="a1"/>
              <w:rPr>
                <w:lang w:eastAsia="zh-TW"/>
              </w:rPr>
            </w:pPr>
            <w:r>
              <w:rPr>
                <w:rFonts w:hint="eastAsia"/>
                <w:lang w:eastAsia="zh-TW"/>
              </w:rPr>
              <w:t>左右車道線有效之車道中心線斜率</w:t>
            </w:r>
          </w:p>
        </w:tc>
      </w:tr>
      <w:tr w:rsidR="00AE190B" w14:paraId="025FF678" w14:textId="77777777" w:rsidTr="00466FA6">
        <w:tc>
          <w:tcPr>
            <w:tcW w:w="1555" w:type="dxa"/>
          </w:tcPr>
          <w:p w14:paraId="619745AE" w14:textId="77777777" w:rsidR="00AE190B" w:rsidRPr="00C2641B" w:rsidRDefault="00AE190B" w:rsidP="00466FA6">
            <w:pPr>
              <w:pStyle w:val="a1"/>
              <w:jc w:val="center"/>
              <w:rPr>
                <w:lang w:eastAsia="zh-TW"/>
              </w:rPr>
            </w:pPr>
          </w:p>
        </w:tc>
        <w:tc>
          <w:tcPr>
            <w:tcW w:w="4110" w:type="dxa"/>
          </w:tcPr>
          <w:p w14:paraId="03590E3D" w14:textId="020F614D" w:rsidR="00AE190B" w:rsidRPr="00CB683F" w:rsidRDefault="00AE190B" w:rsidP="00466FA6">
            <w:pPr>
              <w:pStyle w:val="a1"/>
              <w:jc w:val="center"/>
              <w:rPr>
                <w:lang w:eastAsia="zh-TW"/>
              </w:rPr>
            </w:pPr>
            <w:r w:rsidRPr="00554704">
              <w:t>V</w:t>
            </w:r>
            <w:r w:rsidR="006B63F3">
              <w:t>LIC</w:t>
            </w:r>
            <w:r w:rsidRPr="00554704">
              <w:t>_RCenterLineC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0A83EE77" w14:textId="77777777" w:rsidR="00AE190B" w:rsidRDefault="00AE190B" w:rsidP="00466FA6">
            <w:pPr>
              <w:pStyle w:val="a1"/>
              <w:rPr>
                <w:lang w:eastAsia="zh-TW"/>
              </w:rPr>
            </w:pPr>
            <w:r>
              <w:rPr>
                <w:rFonts w:hint="eastAsia"/>
                <w:lang w:eastAsia="zh-TW"/>
              </w:rPr>
              <w:t>右車道線有效之</w:t>
            </w:r>
            <w:r w:rsidRPr="00CA0E02">
              <w:rPr>
                <w:rFonts w:hint="eastAsia"/>
                <w:lang w:eastAsia="zh-TW"/>
              </w:rPr>
              <w:t>車道中心線斜率</w:t>
            </w:r>
          </w:p>
        </w:tc>
      </w:tr>
      <w:tr w:rsidR="00AE190B" w14:paraId="03A4012E" w14:textId="77777777" w:rsidTr="00466FA6">
        <w:tc>
          <w:tcPr>
            <w:tcW w:w="1555" w:type="dxa"/>
          </w:tcPr>
          <w:p w14:paraId="367F05A7" w14:textId="77777777" w:rsidR="00AE190B" w:rsidRPr="00C2641B" w:rsidRDefault="00AE190B" w:rsidP="00466FA6">
            <w:pPr>
              <w:pStyle w:val="a1"/>
              <w:jc w:val="center"/>
              <w:rPr>
                <w:lang w:eastAsia="zh-TW"/>
              </w:rPr>
            </w:pPr>
          </w:p>
        </w:tc>
        <w:tc>
          <w:tcPr>
            <w:tcW w:w="4110" w:type="dxa"/>
          </w:tcPr>
          <w:p w14:paraId="4208AA04" w14:textId="6317C60C" w:rsidR="00AE190B" w:rsidRPr="00CB683F" w:rsidRDefault="00AE190B" w:rsidP="00466FA6">
            <w:pPr>
              <w:pStyle w:val="a1"/>
              <w:jc w:val="center"/>
              <w:rPr>
                <w:lang w:eastAsia="zh-TW"/>
              </w:rPr>
            </w:pPr>
            <w:r w:rsidRPr="00554704">
              <w:t>V</w:t>
            </w:r>
            <w:r w:rsidR="006B63F3">
              <w:t>LIC</w:t>
            </w:r>
            <w:r w:rsidRPr="00554704">
              <w:t>_LCenterLineC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616F3DD5" w14:textId="77777777" w:rsidR="00AE190B" w:rsidRDefault="00AE190B" w:rsidP="00466FA6">
            <w:pPr>
              <w:pStyle w:val="a1"/>
              <w:rPr>
                <w:lang w:eastAsia="zh-TW"/>
              </w:rPr>
            </w:pPr>
            <w:r>
              <w:rPr>
                <w:rFonts w:hint="eastAsia"/>
                <w:lang w:eastAsia="zh-TW"/>
              </w:rPr>
              <w:t>左車道線有效之</w:t>
            </w:r>
            <w:r w:rsidRPr="00CA0E02">
              <w:rPr>
                <w:rFonts w:hint="eastAsia"/>
                <w:lang w:eastAsia="zh-TW"/>
              </w:rPr>
              <w:t>車道中心線斜率</w:t>
            </w:r>
          </w:p>
        </w:tc>
      </w:tr>
      <w:tr w:rsidR="00AE190B" w14:paraId="3DF72AC6" w14:textId="77777777" w:rsidTr="00466FA6">
        <w:tc>
          <w:tcPr>
            <w:tcW w:w="1555" w:type="dxa"/>
          </w:tcPr>
          <w:p w14:paraId="45CDEB4C" w14:textId="77777777" w:rsidR="00AE190B" w:rsidRPr="00C2641B" w:rsidRDefault="00AE190B" w:rsidP="00466FA6">
            <w:pPr>
              <w:pStyle w:val="a1"/>
              <w:jc w:val="center"/>
              <w:rPr>
                <w:lang w:eastAsia="zh-TW"/>
              </w:rPr>
            </w:pPr>
          </w:p>
        </w:tc>
        <w:tc>
          <w:tcPr>
            <w:tcW w:w="4110" w:type="dxa"/>
          </w:tcPr>
          <w:p w14:paraId="07C8952F" w14:textId="3144F5CE" w:rsidR="00AE190B" w:rsidRPr="00CB683F" w:rsidRDefault="00AE190B" w:rsidP="00466FA6">
            <w:pPr>
              <w:pStyle w:val="a1"/>
              <w:jc w:val="center"/>
              <w:rPr>
                <w:lang w:eastAsia="zh-TW"/>
              </w:rPr>
            </w:pPr>
            <w:r w:rsidRPr="00554704">
              <w:t>V</w:t>
            </w:r>
            <w:r w:rsidR="006B63F3">
              <w:t>LIC</w:t>
            </w:r>
            <w:r w:rsidRPr="00554704">
              <w:t>_EstCenterLineC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350FE5FF" w14:textId="77777777" w:rsidR="00AE190B" w:rsidRDefault="00AE190B" w:rsidP="00466FA6">
            <w:pPr>
              <w:pStyle w:val="a1"/>
              <w:rPr>
                <w:lang w:eastAsia="zh-TW"/>
              </w:rPr>
            </w:pPr>
            <w:r>
              <w:rPr>
                <w:rFonts w:hint="eastAsia"/>
                <w:lang w:eastAsia="zh-TW"/>
              </w:rPr>
              <w:t>左右車道線有效之</w:t>
            </w:r>
            <w:r w:rsidRPr="00CA0E02">
              <w:rPr>
                <w:rFonts w:hint="eastAsia"/>
                <w:lang w:eastAsia="zh-TW"/>
              </w:rPr>
              <w:t>車道中心線斜率</w:t>
            </w:r>
          </w:p>
        </w:tc>
      </w:tr>
      <w:tr w:rsidR="00AE190B" w14:paraId="3669F07F" w14:textId="77777777" w:rsidTr="00466FA6">
        <w:tc>
          <w:tcPr>
            <w:tcW w:w="1555" w:type="dxa"/>
          </w:tcPr>
          <w:p w14:paraId="4E30BE2D" w14:textId="77777777" w:rsidR="00AE190B" w:rsidRPr="00C2641B" w:rsidRDefault="00AE190B" w:rsidP="00466FA6">
            <w:pPr>
              <w:pStyle w:val="a1"/>
              <w:jc w:val="center"/>
              <w:rPr>
                <w:lang w:eastAsia="zh-TW"/>
              </w:rPr>
            </w:pPr>
          </w:p>
        </w:tc>
        <w:tc>
          <w:tcPr>
            <w:tcW w:w="4110" w:type="dxa"/>
          </w:tcPr>
          <w:p w14:paraId="3EFCB2CB" w14:textId="568C9F7D" w:rsidR="00AE190B" w:rsidRPr="00CB683F" w:rsidRDefault="00AE190B" w:rsidP="00466FA6">
            <w:pPr>
              <w:pStyle w:val="a1"/>
              <w:jc w:val="center"/>
              <w:rPr>
                <w:lang w:eastAsia="zh-TW"/>
              </w:rPr>
            </w:pPr>
            <w:r w:rsidRPr="00554704">
              <w:t>V</w:t>
            </w:r>
            <w:r w:rsidR="006B63F3">
              <w:t>LIC</w:t>
            </w:r>
            <w:r w:rsidRPr="00554704">
              <w:t>_RLCenterLineC</w:t>
            </w:r>
            <w:r>
              <w:t>2</w:t>
            </w:r>
            <w:r w:rsidRPr="00554704">
              <w:t>_</w:t>
            </w:r>
            <w:r>
              <w:rPr>
                <w:rFonts w:hint="eastAsia"/>
                <w:lang w:eastAsia="zh-TW"/>
              </w:rPr>
              <w:t>r</w:t>
            </w:r>
            <w:r>
              <w:rPr>
                <w:lang w:eastAsia="zh-TW"/>
              </w:rPr>
              <w:t>at</w:t>
            </w:r>
          </w:p>
        </w:tc>
        <w:tc>
          <w:tcPr>
            <w:tcW w:w="3964" w:type="dxa"/>
          </w:tcPr>
          <w:p w14:paraId="7F63E58B" w14:textId="77777777" w:rsidR="00AE190B" w:rsidRDefault="00AE190B" w:rsidP="00466FA6">
            <w:pPr>
              <w:pStyle w:val="a1"/>
              <w:rPr>
                <w:lang w:eastAsia="zh-TW"/>
              </w:rPr>
            </w:pPr>
            <w:r>
              <w:rPr>
                <w:rFonts w:hint="eastAsia"/>
                <w:lang w:eastAsia="zh-TW"/>
              </w:rPr>
              <w:t>左右車道線有效之車道中心線曲率</w:t>
            </w:r>
          </w:p>
        </w:tc>
      </w:tr>
      <w:tr w:rsidR="00AE190B" w14:paraId="393FE569" w14:textId="77777777" w:rsidTr="00466FA6">
        <w:tc>
          <w:tcPr>
            <w:tcW w:w="1555" w:type="dxa"/>
          </w:tcPr>
          <w:p w14:paraId="193BFA4D" w14:textId="77777777" w:rsidR="00AE190B" w:rsidRPr="00C2641B" w:rsidRDefault="00AE190B" w:rsidP="00466FA6">
            <w:pPr>
              <w:pStyle w:val="a1"/>
              <w:jc w:val="center"/>
              <w:rPr>
                <w:lang w:eastAsia="zh-TW"/>
              </w:rPr>
            </w:pPr>
          </w:p>
        </w:tc>
        <w:tc>
          <w:tcPr>
            <w:tcW w:w="4110" w:type="dxa"/>
          </w:tcPr>
          <w:p w14:paraId="2CFE1E5C" w14:textId="0F6A7F0B" w:rsidR="00AE190B" w:rsidRPr="00CB683F" w:rsidRDefault="00AE190B" w:rsidP="00466FA6">
            <w:pPr>
              <w:pStyle w:val="a1"/>
              <w:jc w:val="center"/>
              <w:rPr>
                <w:lang w:eastAsia="zh-TW"/>
              </w:rPr>
            </w:pPr>
            <w:r w:rsidRPr="00554704">
              <w:t>V</w:t>
            </w:r>
            <w:r w:rsidR="006B63F3">
              <w:t>LIC</w:t>
            </w:r>
            <w:r w:rsidRPr="00554704">
              <w:t>_RCenterLineC</w:t>
            </w:r>
            <w:r>
              <w:t>2</w:t>
            </w:r>
            <w:r w:rsidRPr="00554704">
              <w:t>_</w:t>
            </w:r>
            <w:r>
              <w:rPr>
                <w:rFonts w:hint="eastAsia"/>
                <w:lang w:eastAsia="zh-TW"/>
              </w:rPr>
              <w:t xml:space="preserve"> r</w:t>
            </w:r>
            <w:r>
              <w:rPr>
                <w:lang w:eastAsia="zh-TW"/>
              </w:rPr>
              <w:t>at</w:t>
            </w:r>
          </w:p>
        </w:tc>
        <w:tc>
          <w:tcPr>
            <w:tcW w:w="3964" w:type="dxa"/>
          </w:tcPr>
          <w:p w14:paraId="2BDF86B7" w14:textId="77777777" w:rsidR="00AE190B" w:rsidRDefault="00AE190B" w:rsidP="00466FA6">
            <w:pPr>
              <w:pStyle w:val="a1"/>
              <w:rPr>
                <w:lang w:eastAsia="zh-TW"/>
              </w:rPr>
            </w:pPr>
            <w:r>
              <w:rPr>
                <w:rFonts w:hint="eastAsia"/>
                <w:lang w:eastAsia="zh-TW"/>
              </w:rPr>
              <w:t>右車道線有效之車道中心線曲率</w:t>
            </w:r>
          </w:p>
        </w:tc>
      </w:tr>
      <w:tr w:rsidR="00AE190B" w14:paraId="55105936" w14:textId="77777777" w:rsidTr="00466FA6">
        <w:tc>
          <w:tcPr>
            <w:tcW w:w="1555" w:type="dxa"/>
          </w:tcPr>
          <w:p w14:paraId="6350B932" w14:textId="77777777" w:rsidR="00AE190B" w:rsidRPr="00C2641B" w:rsidRDefault="00AE190B" w:rsidP="00466FA6">
            <w:pPr>
              <w:pStyle w:val="a1"/>
              <w:jc w:val="center"/>
              <w:rPr>
                <w:lang w:eastAsia="zh-TW"/>
              </w:rPr>
            </w:pPr>
          </w:p>
        </w:tc>
        <w:tc>
          <w:tcPr>
            <w:tcW w:w="4110" w:type="dxa"/>
          </w:tcPr>
          <w:p w14:paraId="2ADD9B04" w14:textId="0B0609FA" w:rsidR="00AE190B" w:rsidRPr="00CB683F" w:rsidRDefault="00AE190B" w:rsidP="00466FA6">
            <w:pPr>
              <w:pStyle w:val="a1"/>
              <w:jc w:val="center"/>
              <w:rPr>
                <w:lang w:eastAsia="zh-TW"/>
              </w:rPr>
            </w:pPr>
            <w:r w:rsidRPr="00554704">
              <w:t>V</w:t>
            </w:r>
            <w:r w:rsidR="006B63F3">
              <w:t>LIC</w:t>
            </w:r>
            <w:r w:rsidRPr="00554704">
              <w:t>_LCenterLineC</w:t>
            </w:r>
            <w:r>
              <w:t>2</w:t>
            </w:r>
            <w:r w:rsidRPr="00554704">
              <w:t>_</w:t>
            </w:r>
            <w:r>
              <w:rPr>
                <w:rFonts w:hint="eastAsia"/>
                <w:lang w:eastAsia="zh-TW"/>
              </w:rPr>
              <w:t xml:space="preserve"> r</w:t>
            </w:r>
            <w:r>
              <w:rPr>
                <w:lang w:eastAsia="zh-TW"/>
              </w:rPr>
              <w:t>at</w:t>
            </w:r>
          </w:p>
        </w:tc>
        <w:tc>
          <w:tcPr>
            <w:tcW w:w="3964" w:type="dxa"/>
          </w:tcPr>
          <w:p w14:paraId="1290B8DB" w14:textId="77777777" w:rsidR="00AE190B" w:rsidRDefault="00AE190B" w:rsidP="00466FA6">
            <w:pPr>
              <w:pStyle w:val="a1"/>
              <w:rPr>
                <w:lang w:eastAsia="zh-TW"/>
              </w:rPr>
            </w:pPr>
            <w:r>
              <w:rPr>
                <w:rFonts w:hint="eastAsia"/>
                <w:lang w:eastAsia="zh-TW"/>
              </w:rPr>
              <w:t>左車道線有效之</w:t>
            </w:r>
            <w:r w:rsidRPr="005341B2">
              <w:rPr>
                <w:rFonts w:hint="eastAsia"/>
                <w:lang w:eastAsia="zh-TW"/>
              </w:rPr>
              <w:t>車道中心線曲率</w:t>
            </w:r>
          </w:p>
        </w:tc>
      </w:tr>
      <w:tr w:rsidR="00AE190B" w14:paraId="53B9B9F8" w14:textId="77777777" w:rsidTr="00466FA6">
        <w:tc>
          <w:tcPr>
            <w:tcW w:w="1555" w:type="dxa"/>
          </w:tcPr>
          <w:p w14:paraId="6F3B5A89" w14:textId="77777777" w:rsidR="00AE190B" w:rsidRPr="00C2641B" w:rsidRDefault="00AE190B" w:rsidP="00466FA6">
            <w:pPr>
              <w:pStyle w:val="a1"/>
              <w:jc w:val="center"/>
              <w:rPr>
                <w:lang w:eastAsia="zh-TW"/>
              </w:rPr>
            </w:pPr>
          </w:p>
        </w:tc>
        <w:tc>
          <w:tcPr>
            <w:tcW w:w="4110" w:type="dxa"/>
          </w:tcPr>
          <w:p w14:paraId="530D2584" w14:textId="454821BE" w:rsidR="00AE190B" w:rsidRPr="00CB683F" w:rsidRDefault="00AE190B" w:rsidP="00466FA6">
            <w:pPr>
              <w:pStyle w:val="a1"/>
              <w:jc w:val="center"/>
              <w:rPr>
                <w:lang w:eastAsia="zh-TW"/>
              </w:rPr>
            </w:pPr>
            <w:r w:rsidRPr="00554704">
              <w:t>V</w:t>
            </w:r>
            <w:r w:rsidR="006B63F3">
              <w:t>LIC</w:t>
            </w:r>
            <w:r w:rsidRPr="00554704">
              <w:t>_EstCenterLineC</w:t>
            </w:r>
            <w:r>
              <w:t>2</w:t>
            </w:r>
            <w:r w:rsidRPr="00554704">
              <w:t>_</w:t>
            </w:r>
            <w:r>
              <w:rPr>
                <w:rFonts w:hint="eastAsia"/>
                <w:lang w:eastAsia="zh-TW"/>
              </w:rPr>
              <w:t xml:space="preserve"> r</w:t>
            </w:r>
            <w:r>
              <w:rPr>
                <w:lang w:eastAsia="zh-TW"/>
              </w:rPr>
              <w:t>at</w:t>
            </w:r>
          </w:p>
        </w:tc>
        <w:tc>
          <w:tcPr>
            <w:tcW w:w="3964" w:type="dxa"/>
          </w:tcPr>
          <w:p w14:paraId="3A651A96" w14:textId="77777777" w:rsidR="00AE190B" w:rsidRDefault="00AE190B" w:rsidP="00466FA6">
            <w:pPr>
              <w:pStyle w:val="a1"/>
              <w:rPr>
                <w:lang w:eastAsia="zh-TW"/>
              </w:rPr>
            </w:pPr>
            <w:r>
              <w:rPr>
                <w:rFonts w:hint="eastAsia"/>
                <w:lang w:eastAsia="zh-TW"/>
              </w:rPr>
              <w:t>左右車道線有效之</w:t>
            </w:r>
            <w:r w:rsidRPr="005341B2">
              <w:rPr>
                <w:rFonts w:hint="eastAsia"/>
                <w:lang w:eastAsia="zh-TW"/>
              </w:rPr>
              <w:t>車道中心線曲率</w:t>
            </w:r>
          </w:p>
        </w:tc>
      </w:tr>
      <w:tr w:rsidR="00AE190B" w14:paraId="61409D35" w14:textId="77777777" w:rsidTr="00466FA6">
        <w:tc>
          <w:tcPr>
            <w:tcW w:w="1555" w:type="dxa"/>
          </w:tcPr>
          <w:p w14:paraId="172031E4" w14:textId="77777777" w:rsidR="00AE190B" w:rsidRPr="00C2641B" w:rsidRDefault="00AE190B" w:rsidP="00466FA6">
            <w:pPr>
              <w:pStyle w:val="a1"/>
              <w:jc w:val="center"/>
              <w:rPr>
                <w:lang w:eastAsia="zh-TW"/>
              </w:rPr>
            </w:pPr>
          </w:p>
        </w:tc>
        <w:tc>
          <w:tcPr>
            <w:tcW w:w="4110" w:type="dxa"/>
          </w:tcPr>
          <w:p w14:paraId="4926C6A7" w14:textId="60393B83" w:rsidR="00AE190B" w:rsidRPr="00CB683F" w:rsidRDefault="00AE190B" w:rsidP="00466FA6">
            <w:pPr>
              <w:pStyle w:val="a1"/>
              <w:jc w:val="center"/>
              <w:rPr>
                <w:lang w:eastAsia="zh-TW"/>
              </w:rPr>
            </w:pPr>
            <w:r w:rsidRPr="00554704">
              <w:t>V</w:t>
            </w:r>
            <w:r w:rsidR="006B63F3">
              <w:t>LIC</w:t>
            </w:r>
            <w:r w:rsidRPr="00554704">
              <w:t>_RLCenterLineC</w:t>
            </w:r>
            <w:r>
              <w:t>3</w:t>
            </w:r>
            <w:r w:rsidRPr="00554704">
              <w:t>_</w:t>
            </w:r>
            <w:r>
              <w:rPr>
                <w:rFonts w:hint="eastAsia"/>
                <w:lang w:eastAsia="zh-TW"/>
              </w:rPr>
              <w:t>r</w:t>
            </w:r>
            <w:r>
              <w:rPr>
                <w:lang w:eastAsia="zh-TW"/>
              </w:rPr>
              <w:t>at</w:t>
            </w:r>
          </w:p>
        </w:tc>
        <w:tc>
          <w:tcPr>
            <w:tcW w:w="3964" w:type="dxa"/>
          </w:tcPr>
          <w:p w14:paraId="6F9FD1CD" w14:textId="77777777" w:rsidR="00AE190B" w:rsidRDefault="00AE190B" w:rsidP="00466FA6">
            <w:pPr>
              <w:pStyle w:val="a1"/>
              <w:rPr>
                <w:lang w:eastAsia="zh-TW"/>
              </w:rPr>
            </w:pPr>
            <w:r>
              <w:rPr>
                <w:rFonts w:hint="eastAsia"/>
                <w:lang w:eastAsia="zh-TW"/>
              </w:rPr>
              <w:t>左右車道線有效之車道中心線曲率變化率</w:t>
            </w:r>
          </w:p>
        </w:tc>
      </w:tr>
      <w:tr w:rsidR="00AE190B" w14:paraId="667DBBA5" w14:textId="77777777" w:rsidTr="00466FA6">
        <w:tc>
          <w:tcPr>
            <w:tcW w:w="1555" w:type="dxa"/>
          </w:tcPr>
          <w:p w14:paraId="06DBDE49" w14:textId="77777777" w:rsidR="00AE190B" w:rsidRPr="00C2641B" w:rsidRDefault="00AE190B" w:rsidP="00466FA6">
            <w:pPr>
              <w:pStyle w:val="a1"/>
              <w:jc w:val="center"/>
              <w:rPr>
                <w:lang w:eastAsia="zh-TW"/>
              </w:rPr>
            </w:pPr>
          </w:p>
        </w:tc>
        <w:tc>
          <w:tcPr>
            <w:tcW w:w="4110" w:type="dxa"/>
          </w:tcPr>
          <w:p w14:paraId="3BEB5CCE" w14:textId="1AE98CCA" w:rsidR="00AE190B" w:rsidRPr="00CB683F" w:rsidRDefault="00AE190B" w:rsidP="00466FA6">
            <w:pPr>
              <w:pStyle w:val="a1"/>
              <w:jc w:val="center"/>
              <w:rPr>
                <w:lang w:eastAsia="zh-TW"/>
              </w:rPr>
            </w:pPr>
            <w:r w:rsidRPr="00554704">
              <w:t>V</w:t>
            </w:r>
            <w:r w:rsidR="006B63F3">
              <w:t>LIC</w:t>
            </w:r>
            <w:r w:rsidRPr="00554704">
              <w:t>_RCenterLineC</w:t>
            </w:r>
            <w:r>
              <w:t>3</w:t>
            </w:r>
            <w:r w:rsidRPr="00554704">
              <w:t>_</w:t>
            </w:r>
            <w:r>
              <w:rPr>
                <w:rFonts w:hint="eastAsia"/>
                <w:lang w:eastAsia="zh-TW"/>
              </w:rPr>
              <w:t xml:space="preserve"> r</w:t>
            </w:r>
            <w:r>
              <w:rPr>
                <w:lang w:eastAsia="zh-TW"/>
              </w:rPr>
              <w:t>at</w:t>
            </w:r>
          </w:p>
        </w:tc>
        <w:tc>
          <w:tcPr>
            <w:tcW w:w="3964" w:type="dxa"/>
          </w:tcPr>
          <w:p w14:paraId="4F540CD9" w14:textId="77777777" w:rsidR="00AE190B" w:rsidRDefault="00AE190B" w:rsidP="00466FA6">
            <w:pPr>
              <w:pStyle w:val="a1"/>
              <w:rPr>
                <w:lang w:eastAsia="zh-TW"/>
              </w:rPr>
            </w:pPr>
            <w:r>
              <w:rPr>
                <w:rFonts w:hint="eastAsia"/>
                <w:lang w:eastAsia="zh-TW"/>
              </w:rPr>
              <w:t>右車道線有效之</w:t>
            </w:r>
            <w:r w:rsidRPr="000910F8">
              <w:rPr>
                <w:rFonts w:hint="eastAsia"/>
                <w:lang w:eastAsia="zh-TW"/>
              </w:rPr>
              <w:t>車道中心線曲率變化率</w:t>
            </w:r>
          </w:p>
        </w:tc>
      </w:tr>
      <w:tr w:rsidR="00AE190B" w14:paraId="04BFE462" w14:textId="77777777" w:rsidTr="00466FA6">
        <w:tc>
          <w:tcPr>
            <w:tcW w:w="1555" w:type="dxa"/>
          </w:tcPr>
          <w:p w14:paraId="0094887B" w14:textId="77777777" w:rsidR="00AE190B" w:rsidRPr="00C2641B" w:rsidRDefault="00AE190B" w:rsidP="00466FA6">
            <w:pPr>
              <w:pStyle w:val="a1"/>
              <w:jc w:val="center"/>
              <w:rPr>
                <w:lang w:eastAsia="zh-TW"/>
              </w:rPr>
            </w:pPr>
          </w:p>
        </w:tc>
        <w:tc>
          <w:tcPr>
            <w:tcW w:w="4110" w:type="dxa"/>
          </w:tcPr>
          <w:p w14:paraId="5D447A7F" w14:textId="5FECA435" w:rsidR="00AE190B" w:rsidRPr="00CB683F" w:rsidRDefault="00AE190B" w:rsidP="00466FA6">
            <w:pPr>
              <w:pStyle w:val="a1"/>
              <w:jc w:val="center"/>
              <w:rPr>
                <w:lang w:eastAsia="zh-TW"/>
              </w:rPr>
            </w:pPr>
            <w:r w:rsidRPr="00554704">
              <w:t>V</w:t>
            </w:r>
            <w:r w:rsidR="006B63F3">
              <w:t>LIC</w:t>
            </w:r>
            <w:r w:rsidRPr="00554704">
              <w:t>_LCenterLineC</w:t>
            </w:r>
            <w:r>
              <w:t>3</w:t>
            </w:r>
            <w:r w:rsidRPr="00554704">
              <w:t>_</w:t>
            </w:r>
            <w:r>
              <w:rPr>
                <w:rFonts w:hint="eastAsia"/>
                <w:lang w:eastAsia="zh-TW"/>
              </w:rPr>
              <w:t xml:space="preserve"> r</w:t>
            </w:r>
            <w:r>
              <w:rPr>
                <w:lang w:eastAsia="zh-TW"/>
              </w:rPr>
              <w:t>at</w:t>
            </w:r>
          </w:p>
        </w:tc>
        <w:tc>
          <w:tcPr>
            <w:tcW w:w="3964" w:type="dxa"/>
          </w:tcPr>
          <w:p w14:paraId="271C5399" w14:textId="77777777" w:rsidR="00AE190B" w:rsidRDefault="00AE190B" w:rsidP="00466FA6">
            <w:pPr>
              <w:pStyle w:val="a1"/>
              <w:rPr>
                <w:lang w:eastAsia="zh-TW"/>
              </w:rPr>
            </w:pPr>
            <w:r>
              <w:rPr>
                <w:rFonts w:hint="eastAsia"/>
                <w:lang w:eastAsia="zh-TW"/>
              </w:rPr>
              <w:t>左車道線有效之</w:t>
            </w:r>
            <w:r w:rsidRPr="000910F8">
              <w:rPr>
                <w:rFonts w:hint="eastAsia"/>
                <w:lang w:eastAsia="zh-TW"/>
              </w:rPr>
              <w:t>車道中心線曲率變化率</w:t>
            </w:r>
          </w:p>
        </w:tc>
      </w:tr>
      <w:tr w:rsidR="00AE190B" w14:paraId="6542AD6C" w14:textId="77777777" w:rsidTr="00466FA6">
        <w:tc>
          <w:tcPr>
            <w:tcW w:w="1555" w:type="dxa"/>
          </w:tcPr>
          <w:p w14:paraId="50A9483C" w14:textId="77777777" w:rsidR="00AE190B" w:rsidRPr="00C2641B" w:rsidRDefault="00AE190B" w:rsidP="00466FA6">
            <w:pPr>
              <w:pStyle w:val="a1"/>
              <w:jc w:val="center"/>
              <w:rPr>
                <w:lang w:eastAsia="zh-TW"/>
              </w:rPr>
            </w:pPr>
          </w:p>
        </w:tc>
        <w:tc>
          <w:tcPr>
            <w:tcW w:w="4110" w:type="dxa"/>
          </w:tcPr>
          <w:p w14:paraId="09450E53" w14:textId="6D2784C8" w:rsidR="00AE190B" w:rsidRPr="00CB683F" w:rsidRDefault="00AE190B" w:rsidP="00466FA6">
            <w:pPr>
              <w:pStyle w:val="a1"/>
              <w:jc w:val="center"/>
              <w:rPr>
                <w:lang w:eastAsia="zh-TW"/>
              </w:rPr>
            </w:pPr>
            <w:r w:rsidRPr="00554704">
              <w:t>V</w:t>
            </w:r>
            <w:r w:rsidR="006B63F3">
              <w:t>LIC</w:t>
            </w:r>
            <w:r w:rsidRPr="00554704">
              <w:t>_EstCenterLineC</w:t>
            </w:r>
            <w:r>
              <w:t>3</w:t>
            </w:r>
            <w:r w:rsidRPr="00554704">
              <w:t>_</w:t>
            </w:r>
            <w:r>
              <w:rPr>
                <w:rFonts w:hint="eastAsia"/>
                <w:lang w:eastAsia="zh-TW"/>
              </w:rPr>
              <w:t xml:space="preserve"> r</w:t>
            </w:r>
            <w:r>
              <w:rPr>
                <w:lang w:eastAsia="zh-TW"/>
              </w:rPr>
              <w:t>at</w:t>
            </w:r>
          </w:p>
        </w:tc>
        <w:tc>
          <w:tcPr>
            <w:tcW w:w="3964" w:type="dxa"/>
          </w:tcPr>
          <w:p w14:paraId="3943488A" w14:textId="77777777" w:rsidR="00AE190B" w:rsidRDefault="00AE190B" w:rsidP="00466FA6">
            <w:pPr>
              <w:pStyle w:val="a1"/>
              <w:rPr>
                <w:lang w:eastAsia="zh-TW"/>
              </w:rPr>
            </w:pPr>
            <w:r>
              <w:rPr>
                <w:rFonts w:hint="eastAsia"/>
                <w:lang w:eastAsia="zh-TW"/>
              </w:rPr>
              <w:t>左右車道線有效之</w:t>
            </w:r>
            <w:r w:rsidRPr="000910F8">
              <w:rPr>
                <w:rFonts w:hint="eastAsia"/>
                <w:lang w:eastAsia="zh-TW"/>
              </w:rPr>
              <w:t>車道中心線曲率變化率</w:t>
            </w:r>
          </w:p>
        </w:tc>
      </w:tr>
      <w:tr w:rsidR="00AE190B" w14:paraId="12D68D71" w14:textId="77777777" w:rsidTr="00466FA6">
        <w:tc>
          <w:tcPr>
            <w:tcW w:w="1555" w:type="dxa"/>
          </w:tcPr>
          <w:p w14:paraId="4A03F987" w14:textId="77777777" w:rsidR="00AE190B" w:rsidRPr="00C2641B" w:rsidRDefault="00AE190B" w:rsidP="00466FA6">
            <w:pPr>
              <w:pStyle w:val="a1"/>
              <w:jc w:val="center"/>
              <w:rPr>
                <w:lang w:eastAsia="zh-TW"/>
              </w:rPr>
            </w:pPr>
          </w:p>
        </w:tc>
        <w:tc>
          <w:tcPr>
            <w:tcW w:w="4110" w:type="dxa"/>
          </w:tcPr>
          <w:p w14:paraId="15887C19" w14:textId="32D036D0" w:rsidR="00AE190B" w:rsidRPr="00554704" w:rsidRDefault="00AE190B" w:rsidP="00466FA6">
            <w:pPr>
              <w:pStyle w:val="a1"/>
              <w:jc w:val="center"/>
            </w:pPr>
            <w:proofErr w:type="spellStart"/>
            <w:r w:rsidRPr="00716BC9">
              <w:t>V</w:t>
            </w:r>
            <w:r w:rsidR="006B63F3">
              <w:t>LIC</w:t>
            </w:r>
            <w:r w:rsidRPr="00716BC9">
              <w:t>_CalTLCL_s</w:t>
            </w:r>
            <w:proofErr w:type="spellEnd"/>
          </w:p>
        </w:tc>
        <w:tc>
          <w:tcPr>
            <w:tcW w:w="3964" w:type="dxa"/>
          </w:tcPr>
          <w:p w14:paraId="300D8C92" w14:textId="77777777" w:rsidR="00AE190B" w:rsidRDefault="00AE190B" w:rsidP="00466FA6">
            <w:pPr>
              <w:pStyle w:val="a1"/>
              <w:rPr>
                <w:lang w:eastAsia="zh-TW"/>
              </w:rPr>
            </w:pPr>
            <w:r>
              <w:rPr>
                <w:rFonts w:hint="eastAsia"/>
                <w:lang w:eastAsia="zh-TW"/>
              </w:rPr>
              <w:t>計算跨越左車道時間</w:t>
            </w:r>
          </w:p>
        </w:tc>
      </w:tr>
      <w:tr w:rsidR="00AE190B" w14:paraId="79B002E4" w14:textId="77777777" w:rsidTr="00466FA6">
        <w:tc>
          <w:tcPr>
            <w:tcW w:w="1555" w:type="dxa"/>
          </w:tcPr>
          <w:p w14:paraId="4BFCD7B4" w14:textId="77777777" w:rsidR="00AE190B" w:rsidRPr="00C2641B" w:rsidRDefault="00AE190B" w:rsidP="00466FA6">
            <w:pPr>
              <w:pStyle w:val="a1"/>
              <w:jc w:val="center"/>
              <w:rPr>
                <w:lang w:eastAsia="zh-TW"/>
              </w:rPr>
            </w:pPr>
          </w:p>
        </w:tc>
        <w:tc>
          <w:tcPr>
            <w:tcW w:w="4110" w:type="dxa"/>
          </w:tcPr>
          <w:p w14:paraId="3DEC0250" w14:textId="6A2218BC" w:rsidR="00AE190B" w:rsidRPr="00554704" w:rsidRDefault="00AE190B" w:rsidP="00466FA6">
            <w:pPr>
              <w:pStyle w:val="a1"/>
              <w:jc w:val="center"/>
            </w:pPr>
            <w:proofErr w:type="spellStart"/>
            <w:r w:rsidRPr="00716BC9">
              <w:t>V</w:t>
            </w:r>
            <w:r w:rsidR="006B63F3">
              <w:t>LIC</w:t>
            </w:r>
            <w:r w:rsidRPr="00716BC9">
              <w:t>_CalTLC</w:t>
            </w:r>
            <w:r>
              <w:rPr>
                <w:rFonts w:hint="eastAsia"/>
                <w:lang w:eastAsia="zh-TW"/>
              </w:rPr>
              <w:t>R</w:t>
            </w:r>
            <w:r w:rsidRPr="00716BC9">
              <w:t>_s</w:t>
            </w:r>
            <w:proofErr w:type="spellEnd"/>
          </w:p>
        </w:tc>
        <w:tc>
          <w:tcPr>
            <w:tcW w:w="3964" w:type="dxa"/>
          </w:tcPr>
          <w:p w14:paraId="22217C73" w14:textId="77777777" w:rsidR="00AE190B" w:rsidRDefault="00AE190B" w:rsidP="00466FA6">
            <w:pPr>
              <w:pStyle w:val="a1"/>
              <w:rPr>
                <w:lang w:eastAsia="zh-TW"/>
              </w:rPr>
            </w:pPr>
            <w:r>
              <w:rPr>
                <w:rFonts w:hint="eastAsia"/>
                <w:lang w:eastAsia="zh-TW"/>
              </w:rPr>
              <w:t>計算跨越右車道時間</w:t>
            </w:r>
          </w:p>
        </w:tc>
      </w:tr>
    </w:tbl>
    <w:p w14:paraId="706BF117" w14:textId="77777777" w:rsidR="00AE190B" w:rsidRDefault="00AE190B" w:rsidP="00AE190B">
      <w:pPr>
        <w:pStyle w:val="a1"/>
        <w:rPr>
          <w:lang w:eastAsia="zh-TW"/>
        </w:rPr>
      </w:pPr>
    </w:p>
    <w:p w14:paraId="780D00C1" w14:textId="77777777" w:rsidR="00AE190B" w:rsidRPr="00486FC1" w:rsidRDefault="00AE190B" w:rsidP="00AE190B">
      <w:pPr>
        <w:pStyle w:val="a1"/>
        <w:rPr>
          <w:lang w:eastAsia="zh-TW"/>
        </w:rPr>
      </w:pPr>
    </w:p>
    <w:p w14:paraId="25E2E0A1" w14:textId="667FD1F0" w:rsidR="00AE190B" w:rsidRDefault="00AE190B" w:rsidP="00AE190B">
      <w:pPr>
        <w:pStyle w:val="af3"/>
        <w:keepNext/>
      </w:pPr>
      <w:r>
        <w:t>Table A</w:t>
      </w:r>
      <w:r>
        <w:noBreakHyphen/>
      </w:r>
      <w:r>
        <w:fldChar w:fldCharType="begin"/>
      </w:r>
      <w:r>
        <w:instrText xml:space="preserve"> SEQ Table \* ARABIC \s 1 </w:instrText>
      </w:r>
      <w:r>
        <w:fldChar w:fldCharType="separate"/>
      </w:r>
      <w:r w:rsidR="0045262B">
        <w:rPr>
          <w:noProof/>
        </w:rPr>
        <w:t>2</w:t>
      </w:r>
      <w:r>
        <w:fldChar w:fldCharType="end"/>
      </w:r>
      <w:r>
        <w:t xml:space="preserve"> </w:t>
      </w:r>
      <w:r w:rsidRPr="00A34B31">
        <w:t>IFO-</w:t>
      </w:r>
      <w:proofErr w:type="spellStart"/>
      <w:r w:rsidRPr="00A34B31">
        <w:t>LaneInfo</w:t>
      </w:r>
      <w:proofErr w:type="spellEnd"/>
      <w:r>
        <w:rPr>
          <w:noProof/>
        </w:rPr>
        <w:t xml:space="preserve"> Signal</w:t>
      </w:r>
    </w:p>
    <w:tbl>
      <w:tblPr>
        <w:tblStyle w:val="af9"/>
        <w:tblW w:w="0" w:type="auto"/>
        <w:tblLook w:val="04A0" w:firstRow="1" w:lastRow="0" w:firstColumn="1" w:lastColumn="0" w:noHBand="0" w:noVBand="1"/>
      </w:tblPr>
      <w:tblGrid>
        <w:gridCol w:w="1380"/>
        <w:gridCol w:w="4324"/>
        <w:gridCol w:w="3925"/>
      </w:tblGrid>
      <w:tr w:rsidR="00AE190B" w14:paraId="1F94E678" w14:textId="77777777" w:rsidTr="00466FA6">
        <w:tc>
          <w:tcPr>
            <w:tcW w:w="1505" w:type="dxa"/>
          </w:tcPr>
          <w:p w14:paraId="0BD0455A" w14:textId="77777777" w:rsidR="00AE190B" w:rsidRPr="00435738" w:rsidRDefault="00AE190B" w:rsidP="00466FA6">
            <w:pPr>
              <w:pStyle w:val="a1"/>
              <w:jc w:val="center"/>
              <w:rPr>
                <w:lang w:eastAsia="zh-TW"/>
              </w:rPr>
            </w:pPr>
            <w:r>
              <w:rPr>
                <w:rFonts w:hint="eastAsia"/>
                <w:lang w:eastAsia="zh-TW"/>
              </w:rPr>
              <w:t>訊號來源</w:t>
            </w:r>
          </w:p>
        </w:tc>
        <w:tc>
          <w:tcPr>
            <w:tcW w:w="3168" w:type="dxa"/>
          </w:tcPr>
          <w:p w14:paraId="50013E66" w14:textId="77777777" w:rsidR="00AE190B" w:rsidRPr="000A6652" w:rsidRDefault="00AE190B" w:rsidP="00466FA6">
            <w:pPr>
              <w:pStyle w:val="a1"/>
              <w:jc w:val="center"/>
            </w:pPr>
            <w:r>
              <w:rPr>
                <w:rFonts w:hint="eastAsia"/>
                <w:lang w:eastAsia="zh-TW"/>
              </w:rPr>
              <w:t>訊號名稱</w:t>
            </w:r>
          </w:p>
        </w:tc>
        <w:tc>
          <w:tcPr>
            <w:tcW w:w="4956" w:type="dxa"/>
          </w:tcPr>
          <w:p w14:paraId="5AC3AB71" w14:textId="77777777" w:rsidR="00AE190B" w:rsidRDefault="00AE190B" w:rsidP="00466FA6">
            <w:pPr>
              <w:pStyle w:val="a1"/>
              <w:jc w:val="center"/>
              <w:rPr>
                <w:lang w:eastAsia="zh-TW"/>
              </w:rPr>
            </w:pPr>
            <w:r>
              <w:rPr>
                <w:rFonts w:hint="eastAsia"/>
                <w:lang w:eastAsia="zh-TW"/>
              </w:rPr>
              <w:t>備註</w:t>
            </w:r>
          </w:p>
        </w:tc>
      </w:tr>
      <w:tr w:rsidR="00AE190B" w14:paraId="22C25FD4" w14:textId="77777777" w:rsidTr="00466FA6">
        <w:tc>
          <w:tcPr>
            <w:tcW w:w="1505" w:type="dxa"/>
          </w:tcPr>
          <w:p w14:paraId="2E5A49F5" w14:textId="77777777" w:rsidR="00AE190B" w:rsidRPr="00435738" w:rsidRDefault="00AE190B" w:rsidP="00466FA6">
            <w:pPr>
              <w:pStyle w:val="a1"/>
              <w:jc w:val="center"/>
              <w:rPr>
                <w:lang w:eastAsia="zh-TW"/>
              </w:rPr>
            </w:pPr>
            <w:r w:rsidRPr="00435738">
              <w:rPr>
                <w:rFonts w:hint="eastAsia"/>
                <w:lang w:eastAsia="zh-TW"/>
              </w:rPr>
              <w:t>I</w:t>
            </w:r>
            <w:r w:rsidRPr="00435738">
              <w:rPr>
                <w:lang w:eastAsia="zh-TW"/>
              </w:rPr>
              <w:t>nput</w:t>
            </w:r>
          </w:p>
        </w:tc>
        <w:tc>
          <w:tcPr>
            <w:tcW w:w="3168" w:type="dxa"/>
          </w:tcPr>
          <w:p w14:paraId="58D416F7" w14:textId="77777777" w:rsidR="00AE190B" w:rsidRPr="000A6652" w:rsidRDefault="00AE190B" w:rsidP="00466FA6">
            <w:pPr>
              <w:pStyle w:val="a1"/>
              <w:jc w:val="center"/>
            </w:pPr>
          </w:p>
        </w:tc>
        <w:tc>
          <w:tcPr>
            <w:tcW w:w="4956" w:type="dxa"/>
          </w:tcPr>
          <w:p w14:paraId="5B81EF33" w14:textId="77777777" w:rsidR="00AE190B" w:rsidRDefault="00AE190B" w:rsidP="00466FA6">
            <w:pPr>
              <w:pStyle w:val="a1"/>
              <w:rPr>
                <w:lang w:eastAsia="zh-TW"/>
              </w:rPr>
            </w:pPr>
          </w:p>
        </w:tc>
      </w:tr>
      <w:tr w:rsidR="00AE190B" w14:paraId="59B7ECA8" w14:textId="77777777" w:rsidTr="00466FA6">
        <w:tc>
          <w:tcPr>
            <w:tcW w:w="1505" w:type="dxa"/>
          </w:tcPr>
          <w:p w14:paraId="15E31BDD" w14:textId="77777777" w:rsidR="00AE190B" w:rsidRDefault="00AE190B" w:rsidP="00466FA6">
            <w:pPr>
              <w:pStyle w:val="a1"/>
              <w:jc w:val="center"/>
              <w:rPr>
                <w:lang w:eastAsia="zh-TW"/>
              </w:rPr>
            </w:pPr>
          </w:p>
        </w:tc>
        <w:tc>
          <w:tcPr>
            <w:tcW w:w="3168" w:type="dxa"/>
          </w:tcPr>
          <w:p w14:paraId="44B0AA94" w14:textId="7B623377" w:rsidR="00AE190B" w:rsidRDefault="00AE190B" w:rsidP="00466FA6">
            <w:pPr>
              <w:pStyle w:val="a1"/>
              <w:jc w:val="center"/>
              <w:rPr>
                <w:lang w:eastAsia="zh-TW"/>
              </w:rPr>
            </w:pPr>
            <w:proofErr w:type="spellStart"/>
            <w:r w:rsidRPr="000A6652">
              <w:t>V</w:t>
            </w:r>
            <w:r w:rsidR="006B63F3">
              <w:t>LIC</w:t>
            </w:r>
            <w:r w:rsidRPr="000A6652">
              <w:t>_LeftLaneAvail_fig</w:t>
            </w:r>
            <w:proofErr w:type="spellEnd"/>
          </w:p>
        </w:tc>
        <w:tc>
          <w:tcPr>
            <w:tcW w:w="4956" w:type="dxa"/>
          </w:tcPr>
          <w:p w14:paraId="488CB992" w14:textId="77777777" w:rsidR="00AE190B" w:rsidRDefault="00AE190B" w:rsidP="00466FA6">
            <w:pPr>
              <w:pStyle w:val="a1"/>
              <w:rPr>
                <w:lang w:eastAsia="zh-TW"/>
              </w:rPr>
            </w:pPr>
            <w:r>
              <w:rPr>
                <w:rFonts w:hint="eastAsia"/>
                <w:lang w:eastAsia="zh-TW"/>
              </w:rPr>
              <w:t>左車道線可用旗標</w:t>
            </w:r>
          </w:p>
        </w:tc>
      </w:tr>
      <w:tr w:rsidR="00AE190B" w14:paraId="48A43F57" w14:textId="77777777" w:rsidTr="00466FA6">
        <w:tc>
          <w:tcPr>
            <w:tcW w:w="1505" w:type="dxa"/>
          </w:tcPr>
          <w:p w14:paraId="7FFEC1F8" w14:textId="77777777" w:rsidR="00AE190B" w:rsidRDefault="00AE190B" w:rsidP="00466FA6">
            <w:pPr>
              <w:pStyle w:val="a1"/>
              <w:jc w:val="center"/>
              <w:rPr>
                <w:lang w:eastAsia="zh-TW"/>
              </w:rPr>
            </w:pPr>
          </w:p>
        </w:tc>
        <w:tc>
          <w:tcPr>
            <w:tcW w:w="3168" w:type="dxa"/>
          </w:tcPr>
          <w:p w14:paraId="6B64383C" w14:textId="7598E11A" w:rsidR="00AE190B" w:rsidRDefault="00AE190B" w:rsidP="00466FA6">
            <w:pPr>
              <w:pStyle w:val="a1"/>
              <w:jc w:val="center"/>
              <w:rPr>
                <w:lang w:eastAsia="zh-TW"/>
              </w:rPr>
            </w:pPr>
            <w:proofErr w:type="spellStart"/>
            <w:r w:rsidRPr="000A6652">
              <w:t>V</w:t>
            </w:r>
            <w:r w:rsidR="006B63F3">
              <w:t>LIC</w:t>
            </w:r>
            <w:r w:rsidRPr="000A6652">
              <w:t>_RightLaneAvail_fig</w:t>
            </w:r>
            <w:proofErr w:type="spellEnd"/>
          </w:p>
        </w:tc>
        <w:tc>
          <w:tcPr>
            <w:tcW w:w="4956" w:type="dxa"/>
          </w:tcPr>
          <w:p w14:paraId="7ECE3A6C" w14:textId="77777777" w:rsidR="00AE190B" w:rsidRDefault="00AE190B" w:rsidP="00466FA6">
            <w:pPr>
              <w:pStyle w:val="a1"/>
              <w:rPr>
                <w:lang w:eastAsia="zh-TW"/>
              </w:rPr>
            </w:pPr>
            <w:r>
              <w:rPr>
                <w:rFonts w:hint="eastAsia"/>
                <w:lang w:eastAsia="zh-TW"/>
              </w:rPr>
              <w:t>右車道線可用旗標</w:t>
            </w:r>
          </w:p>
        </w:tc>
      </w:tr>
      <w:tr w:rsidR="00AE190B" w14:paraId="34768D02" w14:textId="77777777" w:rsidTr="00466FA6">
        <w:tc>
          <w:tcPr>
            <w:tcW w:w="1505" w:type="dxa"/>
          </w:tcPr>
          <w:p w14:paraId="601EBB0E" w14:textId="77777777" w:rsidR="00AE190B" w:rsidRDefault="00AE190B" w:rsidP="00466FA6">
            <w:pPr>
              <w:pStyle w:val="a1"/>
              <w:jc w:val="center"/>
              <w:rPr>
                <w:lang w:eastAsia="zh-TW"/>
              </w:rPr>
            </w:pPr>
          </w:p>
        </w:tc>
        <w:tc>
          <w:tcPr>
            <w:tcW w:w="3168" w:type="dxa"/>
          </w:tcPr>
          <w:p w14:paraId="15FAE8BF" w14:textId="0497B594" w:rsidR="00AE190B" w:rsidRDefault="00AE190B" w:rsidP="00466FA6">
            <w:pPr>
              <w:pStyle w:val="a1"/>
              <w:jc w:val="center"/>
              <w:rPr>
                <w:lang w:eastAsia="zh-TW"/>
              </w:rPr>
            </w:pPr>
            <w:r w:rsidRPr="000A6652">
              <w:t>V</w:t>
            </w:r>
            <w:r w:rsidR="006B63F3">
              <w:t>LIC</w:t>
            </w:r>
            <w:r w:rsidRPr="000A6652">
              <w:t>_LaneC2L_rat</w:t>
            </w:r>
          </w:p>
        </w:tc>
        <w:tc>
          <w:tcPr>
            <w:tcW w:w="4956" w:type="dxa"/>
          </w:tcPr>
          <w:p w14:paraId="55BFA700" w14:textId="77777777" w:rsidR="00AE190B" w:rsidRDefault="00AE190B" w:rsidP="00466FA6">
            <w:pPr>
              <w:pStyle w:val="a1"/>
              <w:rPr>
                <w:lang w:eastAsia="zh-TW"/>
              </w:rPr>
            </w:pPr>
            <w:r>
              <w:rPr>
                <w:rFonts w:hint="eastAsia"/>
                <w:lang w:eastAsia="zh-TW"/>
              </w:rPr>
              <w:t>左車道線曲率</w:t>
            </w:r>
          </w:p>
        </w:tc>
      </w:tr>
      <w:tr w:rsidR="00AE190B" w14:paraId="2564F673" w14:textId="77777777" w:rsidTr="00466FA6">
        <w:tc>
          <w:tcPr>
            <w:tcW w:w="1505" w:type="dxa"/>
          </w:tcPr>
          <w:p w14:paraId="430C4FAE" w14:textId="77777777" w:rsidR="00AE190B" w:rsidRDefault="00AE190B" w:rsidP="00466FA6">
            <w:pPr>
              <w:pStyle w:val="a1"/>
              <w:jc w:val="center"/>
              <w:rPr>
                <w:lang w:eastAsia="zh-TW"/>
              </w:rPr>
            </w:pPr>
          </w:p>
        </w:tc>
        <w:tc>
          <w:tcPr>
            <w:tcW w:w="3168" w:type="dxa"/>
          </w:tcPr>
          <w:p w14:paraId="4A59AAC4" w14:textId="4CE87F0C" w:rsidR="00AE190B" w:rsidRDefault="00AE190B" w:rsidP="00466FA6">
            <w:pPr>
              <w:pStyle w:val="a1"/>
              <w:jc w:val="center"/>
              <w:rPr>
                <w:lang w:eastAsia="zh-TW"/>
              </w:rPr>
            </w:pPr>
            <w:r w:rsidRPr="000A6652">
              <w:t>V</w:t>
            </w:r>
            <w:r w:rsidR="006B63F3">
              <w:t>LIC</w:t>
            </w:r>
            <w:r w:rsidRPr="000A6652">
              <w:t>_LaneC2R_rat</w:t>
            </w:r>
          </w:p>
        </w:tc>
        <w:tc>
          <w:tcPr>
            <w:tcW w:w="4956" w:type="dxa"/>
          </w:tcPr>
          <w:p w14:paraId="6CF8F1E6" w14:textId="77777777" w:rsidR="00AE190B" w:rsidRDefault="00AE190B" w:rsidP="00466FA6">
            <w:pPr>
              <w:pStyle w:val="a1"/>
              <w:rPr>
                <w:lang w:eastAsia="zh-TW"/>
              </w:rPr>
            </w:pPr>
            <w:r>
              <w:rPr>
                <w:rFonts w:hint="eastAsia"/>
                <w:lang w:eastAsia="zh-TW"/>
              </w:rPr>
              <w:t>右車道線曲率</w:t>
            </w:r>
          </w:p>
        </w:tc>
      </w:tr>
      <w:tr w:rsidR="00AE190B" w14:paraId="03F68F9B" w14:textId="77777777" w:rsidTr="00466FA6">
        <w:tc>
          <w:tcPr>
            <w:tcW w:w="1505" w:type="dxa"/>
          </w:tcPr>
          <w:p w14:paraId="2D4F50DA" w14:textId="77777777" w:rsidR="00AE190B" w:rsidRDefault="00AE190B" w:rsidP="00466FA6">
            <w:pPr>
              <w:pStyle w:val="a1"/>
              <w:jc w:val="center"/>
              <w:rPr>
                <w:lang w:eastAsia="zh-TW"/>
              </w:rPr>
            </w:pPr>
          </w:p>
        </w:tc>
        <w:tc>
          <w:tcPr>
            <w:tcW w:w="3168" w:type="dxa"/>
          </w:tcPr>
          <w:p w14:paraId="56DD8214" w14:textId="63F7EB1B" w:rsidR="00AE190B" w:rsidRDefault="00AE190B" w:rsidP="00466FA6">
            <w:pPr>
              <w:pStyle w:val="a1"/>
              <w:jc w:val="center"/>
              <w:rPr>
                <w:lang w:eastAsia="zh-TW"/>
              </w:rPr>
            </w:pPr>
            <w:r w:rsidRPr="000A6652">
              <w:t>V</w:t>
            </w:r>
            <w:r w:rsidR="006B63F3">
              <w:t>LIC</w:t>
            </w:r>
            <w:r w:rsidRPr="000A6652">
              <w:t>_LaneC0L_m</w:t>
            </w:r>
          </w:p>
        </w:tc>
        <w:tc>
          <w:tcPr>
            <w:tcW w:w="4956" w:type="dxa"/>
          </w:tcPr>
          <w:p w14:paraId="0AD40CAA" w14:textId="77777777" w:rsidR="00AE190B" w:rsidRDefault="00AE190B" w:rsidP="00466FA6">
            <w:pPr>
              <w:pStyle w:val="a1"/>
              <w:rPr>
                <w:lang w:eastAsia="zh-TW"/>
              </w:rPr>
            </w:pPr>
            <w:r>
              <w:rPr>
                <w:rFonts w:hint="eastAsia"/>
                <w:lang w:eastAsia="zh-TW"/>
              </w:rPr>
              <w:t>左車道線距離</w:t>
            </w:r>
          </w:p>
        </w:tc>
      </w:tr>
      <w:tr w:rsidR="00AE190B" w14:paraId="26B8FF0C" w14:textId="77777777" w:rsidTr="00466FA6">
        <w:tc>
          <w:tcPr>
            <w:tcW w:w="1505" w:type="dxa"/>
          </w:tcPr>
          <w:p w14:paraId="24EFE97A" w14:textId="77777777" w:rsidR="00AE190B" w:rsidRDefault="00AE190B" w:rsidP="00466FA6">
            <w:pPr>
              <w:pStyle w:val="a1"/>
              <w:jc w:val="center"/>
              <w:rPr>
                <w:lang w:eastAsia="zh-TW"/>
              </w:rPr>
            </w:pPr>
          </w:p>
        </w:tc>
        <w:tc>
          <w:tcPr>
            <w:tcW w:w="3168" w:type="dxa"/>
          </w:tcPr>
          <w:p w14:paraId="22DCC1B1" w14:textId="4E9578A8" w:rsidR="00AE190B" w:rsidRDefault="00AE190B" w:rsidP="00466FA6">
            <w:pPr>
              <w:pStyle w:val="a1"/>
              <w:jc w:val="center"/>
              <w:rPr>
                <w:lang w:eastAsia="zh-TW"/>
              </w:rPr>
            </w:pPr>
            <w:r w:rsidRPr="000A6652">
              <w:t>V</w:t>
            </w:r>
            <w:r w:rsidR="006B63F3">
              <w:t>LIC</w:t>
            </w:r>
            <w:r w:rsidRPr="000A6652">
              <w:t>_LaneC0R_m</w:t>
            </w:r>
          </w:p>
        </w:tc>
        <w:tc>
          <w:tcPr>
            <w:tcW w:w="4956" w:type="dxa"/>
          </w:tcPr>
          <w:p w14:paraId="09FF6B03" w14:textId="77777777" w:rsidR="00AE190B" w:rsidRDefault="00AE190B" w:rsidP="00466FA6">
            <w:pPr>
              <w:pStyle w:val="a1"/>
              <w:rPr>
                <w:lang w:eastAsia="zh-TW"/>
              </w:rPr>
            </w:pPr>
            <w:r>
              <w:rPr>
                <w:rFonts w:hint="eastAsia"/>
                <w:lang w:eastAsia="zh-TW"/>
              </w:rPr>
              <w:t>右車道線距離</w:t>
            </w:r>
          </w:p>
        </w:tc>
      </w:tr>
      <w:tr w:rsidR="00AE190B" w14:paraId="0095FFFA" w14:textId="77777777" w:rsidTr="00466FA6">
        <w:tc>
          <w:tcPr>
            <w:tcW w:w="1505" w:type="dxa"/>
          </w:tcPr>
          <w:p w14:paraId="221D489A" w14:textId="77777777" w:rsidR="00AE190B" w:rsidRDefault="00AE190B" w:rsidP="00466FA6">
            <w:pPr>
              <w:pStyle w:val="a1"/>
              <w:jc w:val="center"/>
              <w:rPr>
                <w:lang w:eastAsia="zh-TW"/>
              </w:rPr>
            </w:pPr>
          </w:p>
        </w:tc>
        <w:tc>
          <w:tcPr>
            <w:tcW w:w="3168" w:type="dxa"/>
          </w:tcPr>
          <w:p w14:paraId="5876FC3C" w14:textId="316587BA" w:rsidR="00AE190B" w:rsidRDefault="00AE190B" w:rsidP="00466FA6">
            <w:pPr>
              <w:pStyle w:val="a1"/>
              <w:jc w:val="center"/>
              <w:rPr>
                <w:lang w:eastAsia="zh-TW"/>
              </w:rPr>
            </w:pPr>
            <w:r w:rsidRPr="000A6652">
              <w:t>V</w:t>
            </w:r>
            <w:r w:rsidR="006B63F3">
              <w:t>LIC</w:t>
            </w:r>
            <w:r w:rsidRPr="000A6652">
              <w:t xml:space="preserve"> _LaneC1L _rad</w:t>
            </w:r>
          </w:p>
        </w:tc>
        <w:tc>
          <w:tcPr>
            <w:tcW w:w="4956" w:type="dxa"/>
          </w:tcPr>
          <w:p w14:paraId="67B75DCA" w14:textId="77777777" w:rsidR="00AE190B" w:rsidRDefault="00AE190B" w:rsidP="00466FA6">
            <w:pPr>
              <w:pStyle w:val="a1"/>
              <w:rPr>
                <w:lang w:eastAsia="zh-TW"/>
              </w:rPr>
            </w:pPr>
            <w:r>
              <w:rPr>
                <w:rFonts w:hint="eastAsia"/>
                <w:lang w:eastAsia="zh-TW"/>
              </w:rPr>
              <w:t>左車道線斜率</w:t>
            </w:r>
          </w:p>
        </w:tc>
      </w:tr>
      <w:tr w:rsidR="00AE190B" w14:paraId="1DA9C065" w14:textId="77777777" w:rsidTr="00466FA6">
        <w:tc>
          <w:tcPr>
            <w:tcW w:w="1505" w:type="dxa"/>
          </w:tcPr>
          <w:p w14:paraId="1589DB63" w14:textId="77777777" w:rsidR="00AE190B" w:rsidRDefault="00AE190B" w:rsidP="00466FA6">
            <w:pPr>
              <w:pStyle w:val="a1"/>
              <w:jc w:val="center"/>
              <w:rPr>
                <w:lang w:eastAsia="zh-TW"/>
              </w:rPr>
            </w:pPr>
          </w:p>
        </w:tc>
        <w:tc>
          <w:tcPr>
            <w:tcW w:w="3168" w:type="dxa"/>
          </w:tcPr>
          <w:p w14:paraId="64B215F8" w14:textId="7BC5560B" w:rsidR="00AE190B" w:rsidRDefault="00AE190B" w:rsidP="00466FA6">
            <w:pPr>
              <w:pStyle w:val="a1"/>
              <w:jc w:val="center"/>
              <w:rPr>
                <w:lang w:eastAsia="zh-TW"/>
              </w:rPr>
            </w:pPr>
            <w:r w:rsidRPr="006E6FDF">
              <w:t>V</w:t>
            </w:r>
            <w:r w:rsidR="006B63F3">
              <w:t>LIC</w:t>
            </w:r>
            <w:r w:rsidRPr="006E6FDF">
              <w:t>_LaneC1R_rad</w:t>
            </w:r>
          </w:p>
        </w:tc>
        <w:tc>
          <w:tcPr>
            <w:tcW w:w="4956" w:type="dxa"/>
          </w:tcPr>
          <w:p w14:paraId="1F01A87F" w14:textId="77777777" w:rsidR="00AE190B" w:rsidRDefault="00AE190B" w:rsidP="00466FA6">
            <w:pPr>
              <w:pStyle w:val="a1"/>
              <w:rPr>
                <w:lang w:eastAsia="zh-TW"/>
              </w:rPr>
            </w:pPr>
            <w:r>
              <w:rPr>
                <w:rFonts w:hint="eastAsia"/>
                <w:lang w:eastAsia="zh-TW"/>
              </w:rPr>
              <w:t>右車道線斜率</w:t>
            </w:r>
          </w:p>
        </w:tc>
      </w:tr>
      <w:tr w:rsidR="00AE190B" w14:paraId="02BD0016" w14:textId="77777777" w:rsidTr="00466FA6">
        <w:tc>
          <w:tcPr>
            <w:tcW w:w="1505" w:type="dxa"/>
          </w:tcPr>
          <w:p w14:paraId="14469545" w14:textId="77777777" w:rsidR="00AE190B" w:rsidRPr="00435738" w:rsidRDefault="00AE190B" w:rsidP="00466FA6">
            <w:pPr>
              <w:pStyle w:val="a1"/>
              <w:jc w:val="center"/>
              <w:rPr>
                <w:lang w:eastAsia="zh-TW"/>
              </w:rPr>
            </w:pPr>
          </w:p>
        </w:tc>
        <w:tc>
          <w:tcPr>
            <w:tcW w:w="3168" w:type="dxa"/>
          </w:tcPr>
          <w:p w14:paraId="72D942D8" w14:textId="25B29C1B" w:rsidR="00AE190B" w:rsidRDefault="00AE190B" w:rsidP="00466FA6">
            <w:pPr>
              <w:pStyle w:val="a1"/>
              <w:jc w:val="center"/>
              <w:rPr>
                <w:lang w:eastAsia="zh-TW"/>
              </w:rPr>
            </w:pPr>
            <w:r w:rsidRPr="006E6FDF">
              <w:t>V</w:t>
            </w:r>
            <w:r w:rsidR="006B63F3">
              <w:t>LIC</w:t>
            </w:r>
            <w:r w:rsidRPr="006E6FDF">
              <w:t>_TLCL_s</w:t>
            </w:r>
          </w:p>
        </w:tc>
        <w:tc>
          <w:tcPr>
            <w:tcW w:w="4956" w:type="dxa"/>
          </w:tcPr>
          <w:p w14:paraId="13E63CF3" w14:textId="77777777" w:rsidR="00AE190B" w:rsidRDefault="00AE190B" w:rsidP="00466FA6">
            <w:pPr>
              <w:pStyle w:val="a1"/>
              <w:rPr>
                <w:lang w:eastAsia="zh-TW"/>
              </w:rPr>
            </w:pPr>
            <w:r>
              <w:rPr>
                <w:rFonts w:hint="eastAsia"/>
                <w:lang w:eastAsia="zh-TW"/>
              </w:rPr>
              <w:t>跨越左車道時間</w:t>
            </w:r>
          </w:p>
        </w:tc>
      </w:tr>
      <w:tr w:rsidR="00AE190B" w14:paraId="49E8F899" w14:textId="77777777" w:rsidTr="00466FA6">
        <w:tc>
          <w:tcPr>
            <w:tcW w:w="1505" w:type="dxa"/>
          </w:tcPr>
          <w:p w14:paraId="27B8FC3F" w14:textId="77777777" w:rsidR="00AE190B" w:rsidRPr="00435738" w:rsidRDefault="00AE190B" w:rsidP="00466FA6">
            <w:pPr>
              <w:pStyle w:val="a1"/>
              <w:jc w:val="center"/>
              <w:rPr>
                <w:lang w:eastAsia="zh-TW"/>
              </w:rPr>
            </w:pPr>
          </w:p>
        </w:tc>
        <w:tc>
          <w:tcPr>
            <w:tcW w:w="3168" w:type="dxa"/>
          </w:tcPr>
          <w:p w14:paraId="7EB1D5D3" w14:textId="488AAEB3" w:rsidR="00AE190B" w:rsidRDefault="00AE190B" w:rsidP="00466FA6">
            <w:pPr>
              <w:pStyle w:val="a1"/>
              <w:jc w:val="center"/>
              <w:rPr>
                <w:lang w:eastAsia="zh-TW"/>
              </w:rPr>
            </w:pPr>
            <w:r w:rsidRPr="006E6FDF">
              <w:t>V</w:t>
            </w:r>
            <w:r w:rsidR="006B63F3">
              <w:t>LIC</w:t>
            </w:r>
            <w:r w:rsidRPr="006E6FDF">
              <w:t>_TLCR_s</w:t>
            </w:r>
          </w:p>
        </w:tc>
        <w:tc>
          <w:tcPr>
            <w:tcW w:w="4956" w:type="dxa"/>
          </w:tcPr>
          <w:p w14:paraId="076507CD" w14:textId="77777777" w:rsidR="00AE190B" w:rsidRDefault="00AE190B" w:rsidP="00466FA6">
            <w:pPr>
              <w:pStyle w:val="a1"/>
              <w:rPr>
                <w:lang w:eastAsia="zh-TW"/>
              </w:rPr>
            </w:pPr>
            <w:r>
              <w:rPr>
                <w:rFonts w:hint="eastAsia"/>
                <w:lang w:eastAsia="zh-TW"/>
              </w:rPr>
              <w:t>跨越右車道時間</w:t>
            </w:r>
          </w:p>
        </w:tc>
      </w:tr>
      <w:tr w:rsidR="00AE190B" w14:paraId="64943233" w14:textId="77777777" w:rsidTr="00466FA6">
        <w:tc>
          <w:tcPr>
            <w:tcW w:w="1505" w:type="dxa"/>
          </w:tcPr>
          <w:p w14:paraId="0995D71C" w14:textId="77777777" w:rsidR="00AE190B" w:rsidRPr="00435738" w:rsidRDefault="00AE190B" w:rsidP="00466FA6">
            <w:pPr>
              <w:pStyle w:val="a1"/>
              <w:jc w:val="center"/>
              <w:rPr>
                <w:lang w:eastAsia="zh-TW"/>
              </w:rPr>
            </w:pPr>
          </w:p>
        </w:tc>
        <w:tc>
          <w:tcPr>
            <w:tcW w:w="3168" w:type="dxa"/>
          </w:tcPr>
          <w:p w14:paraId="5469F243" w14:textId="5C421CC1" w:rsidR="00AE190B" w:rsidRDefault="00AE190B" w:rsidP="00466FA6">
            <w:pPr>
              <w:pStyle w:val="a1"/>
              <w:jc w:val="center"/>
              <w:rPr>
                <w:lang w:eastAsia="zh-TW"/>
              </w:rPr>
            </w:pPr>
            <w:proofErr w:type="spellStart"/>
            <w:r w:rsidRPr="006E6FDF">
              <w:t>V</w:t>
            </w:r>
            <w:r w:rsidR="006B63F3">
              <w:t>INP</w:t>
            </w:r>
            <w:r w:rsidRPr="006E6FDF">
              <w:t>_VehSpd_kph</w:t>
            </w:r>
            <w:proofErr w:type="spellEnd"/>
          </w:p>
        </w:tc>
        <w:tc>
          <w:tcPr>
            <w:tcW w:w="4956" w:type="dxa"/>
          </w:tcPr>
          <w:p w14:paraId="7F7FCACE" w14:textId="77777777" w:rsidR="00AE190B" w:rsidRDefault="00AE190B" w:rsidP="00466FA6">
            <w:pPr>
              <w:pStyle w:val="a1"/>
              <w:rPr>
                <w:lang w:eastAsia="zh-TW"/>
              </w:rPr>
            </w:pPr>
            <w:r>
              <w:rPr>
                <w:rFonts w:hint="eastAsia"/>
                <w:lang w:eastAsia="zh-TW"/>
              </w:rPr>
              <w:t>車速(每小時公里)</w:t>
            </w:r>
          </w:p>
        </w:tc>
      </w:tr>
      <w:tr w:rsidR="00AE190B" w14:paraId="5CAE2B01" w14:textId="77777777" w:rsidTr="00466FA6">
        <w:tc>
          <w:tcPr>
            <w:tcW w:w="1505" w:type="dxa"/>
          </w:tcPr>
          <w:p w14:paraId="2456C7FD" w14:textId="77777777" w:rsidR="00AE190B" w:rsidRDefault="00AE190B" w:rsidP="00466FA6">
            <w:pPr>
              <w:pStyle w:val="a1"/>
              <w:jc w:val="center"/>
            </w:pPr>
            <w:r w:rsidRPr="005964EF">
              <w:t>Output</w:t>
            </w:r>
          </w:p>
        </w:tc>
        <w:tc>
          <w:tcPr>
            <w:tcW w:w="3168" w:type="dxa"/>
          </w:tcPr>
          <w:p w14:paraId="3042F93F" w14:textId="77777777" w:rsidR="00AE190B" w:rsidRPr="00971BA5" w:rsidRDefault="00AE190B" w:rsidP="00466FA6">
            <w:pPr>
              <w:pStyle w:val="a1"/>
              <w:jc w:val="center"/>
            </w:pPr>
          </w:p>
        </w:tc>
        <w:tc>
          <w:tcPr>
            <w:tcW w:w="4956" w:type="dxa"/>
          </w:tcPr>
          <w:p w14:paraId="1460B28B" w14:textId="77777777" w:rsidR="00AE190B" w:rsidRPr="000B019F" w:rsidRDefault="00AE190B" w:rsidP="00466FA6">
            <w:pPr>
              <w:pStyle w:val="a1"/>
              <w:rPr>
                <w:lang w:val="en-US" w:eastAsia="zh-TW"/>
              </w:rPr>
            </w:pPr>
          </w:p>
        </w:tc>
      </w:tr>
      <w:tr w:rsidR="00AE190B" w14:paraId="0BD80CAB" w14:textId="77777777" w:rsidTr="00466FA6">
        <w:tc>
          <w:tcPr>
            <w:tcW w:w="1505" w:type="dxa"/>
          </w:tcPr>
          <w:p w14:paraId="20B49B2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4BB1268C" w14:textId="77777777" w:rsidR="00AE190B" w:rsidRPr="006E6FDF" w:rsidRDefault="00AE190B" w:rsidP="00466FA6">
            <w:pPr>
              <w:pStyle w:val="a1"/>
              <w:jc w:val="center"/>
            </w:pPr>
            <w:proofErr w:type="spellStart"/>
            <w:r w:rsidRPr="00971BA5">
              <w:t>VIFO_LaneNotAvail_flg</w:t>
            </w:r>
            <w:proofErr w:type="spellEnd"/>
          </w:p>
        </w:tc>
        <w:tc>
          <w:tcPr>
            <w:tcW w:w="4956" w:type="dxa"/>
          </w:tcPr>
          <w:p w14:paraId="66209A9B" w14:textId="77777777" w:rsidR="00AE190B" w:rsidRPr="000B019F" w:rsidRDefault="00AE190B" w:rsidP="00466FA6">
            <w:pPr>
              <w:pStyle w:val="a1"/>
              <w:rPr>
                <w:lang w:val="en-US" w:eastAsia="zh-TW"/>
              </w:rPr>
            </w:pPr>
            <w:r w:rsidRPr="000B019F">
              <w:rPr>
                <w:rFonts w:hint="eastAsia"/>
                <w:lang w:val="en-US" w:eastAsia="zh-TW"/>
              </w:rPr>
              <w:t>車道線無效旗標</w:t>
            </w:r>
          </w:p>
        </w:tc>
      </w:tr>
      <w:tr w:rsidR="00AE190B" w14:paraId="5E93CEE6" w14:textId="77777777" w:rsidTr="00466FA6">
        <w:tc>
          <w:tcPr>
            <w:tcW w:w="1505" w:type="dxa"/>
          </w:tcPr>
          <w:p w14:paraId="7A6AC63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D436B32" w14:textId="77777777" w:rsidR="00AE190B" w:rsidRPr="006E6FDF" w:rsidRDefault="00AE190B" w:rsidP="00466FA6">
            <w:pPr>
              <w:pStyle w:val="a1"/>
              <w:jc w:val="center"/>
            </w:pPr>
            <w:r w:rsidRPr="00971BA5">
              <w:t>VIFO_Curvature4Act_flg</w:t>
            </w:r>
          </w:p>
        </w:tc>
        <w:tc>
          <w:tcPr>
            <w:tcW w:w="4956" w:type="dxa"/>
          </w:tcPr>
          <w:p w14:paraId="4E744BFC" w14:textId="77777777" w:rsidR="00AE190B" w:rsidRPr="000B019F" w:rsidRDefault="00AE190B" w:rsidP="00466FA6">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317FA21B" w14:textId="77777777" w:rsidTr="00466FA6">
        <w:tc>
          <w:tcPr>
            <w:tcW w:w="1505" w:type="dxa"/>
          </w:tcPr>
          <w:p w14:paraId="67752AEA"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4FC394A" w14:textId="77777777" w:rsidR="00AE190B" w:rsidRPr="006E6FDF" w:rsidRDefault="00AE190B" w:rsidP="00466FA6">
            <w:pPr>
              <w:pStyle w:val="a1"/>
              <w:jc w:val="center"/>
            </w:pPr>
            <w:r w:rsidRPr="00971BA5">
              <w:t>VIFO_LaneWidth4Act_flg</w:t>
            </w:r>
          </w:p>
        </w:tc>
        <w:tc>
          <w:tcPr>
            <w:tcW w:w="4956" w:type="dxa"/>
          </w:tcPr>
          <w:p w14:paraId="2B2E7D0A" w14:textId="77777777" w:rsidR="00AE190B" w:rsidRPr="000B019F" w:rsidRDefault="00AE190B" w:rsidP="00466FA6">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25155314" w14:textId="77777777" w:rsidTr="00466FA6">
        <w:tc>
          <w:tcPr>
            <w:tcW w:w="1505" w:type="dxa"/>
          </w:tcPr>
          <w:p w14:paraId="087AA580"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42BE21C" w14:textId="77777777" w:rsidR="00AE190B" w:rsidRPr="006E6FDF" w:rsidRDefault="00AE190B" w:rsidP="00466FA6">
            <w:pPr>
              <w:pStyle w:val="a1"/>
              <w:jc w:val="center"/>
            </w:pPr>
            <w:r w:rsidRPr="00971BA5">
              <w:t>VIFO_Heading4Act_flg</w:t>
            </w:r>
          </w:p>
        </w:tc>
        <w:tc>
          <w:tcPr>
            <w:tcW w:w="4956" w:type="dxa"/>
          </w:tcPr>
          <w:p w14:paraId="028E385F" w14:textId="77777777" w:rsidR="00AE190B" w:rsidRPr="000B019F" w:rsidRDefault="00AE190B" w:rsidP="00466FA6">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AE190B" w14:paraId="40385E4B" w14:textId="77777777" w:rsidTr="00466FA6">
        <w:tc>
          <w:tcPr>
            <w:tcW w:w="1505" w:type="dxa"/>
          </w:tcPr>
          <w:p w14:paraId="3E20F372"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1282A58" w14:textId="77777777" w:rsidR="00AE190B" w:rsidRPr="006E6FDF" w:rsidRDefault="00AE190B" w:rsidP="00466FA6">
            <w:pPr>
              <w:pStyle w:val="a1"/>
              <w:jc w:val="center"/>
            </w:pPr>
            <w:r w:rsidRPr="00971BA5">
              <w:t>VIFO_Curvature4Disable _</w:t>
            </w:r>
            <w:proofErr w:type="spellStart"/>
            <w:r w:rsidRPr="00971BA5">
              <w:t>flg</w:t>
            </w:r>
            <w:proofErr w:type="spellEnd"/>
          </w:p>
        </w:tc>
        <w:tc>
          <w:tcPr>
            <w:tcW w:w="4956" w:type="dxa"/>
          </w:tcPr>
          <w:p w14:paraId="4CED21D9" w14:textId="77777777" w:rsidR="00AE190B" w:rsidRPr="000B019F" w:rsidRDefault="00AE190B" w:rsidP="00466FA6">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AE190B" w14:paraId="0EB6CC0A" w14:textId="77777777" w:rsidTr="00466FA6">
        <w:tc>
          <w:tcPr>
            <w:tcW w:w="1505" w:type="dxa"/>
          </w:tcPr>
          <w:p w14:paraId="4D8642A1"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32B6FD18" w14:textId="77777777" w:rsidR="00AE190B" w:rsidRPr="006E6FDF" w:rsidRDefault="00AE190B" w:rsidP="00466FA6">
            <w:pPr>
              <w:pStyle w:val="a1"/>
              <w:jc w:val="center"/>
            </w:pPr>
            <w:proofErr w:type="spellStart"/>
            <w:r w:rsidRPr="00971BA5">
              <w:t>VIFO_TLCLTrigger_flg</w:t>
            </w:r>
            <w:proofErr w:type="spellEnd"/>
          </w:p>
        </w:tc>
        <w:tc>
          <w:tcPr>
            <w:tcW w:w="4956" w:type="dxa"/>
          </w:tcPr>
          <w:p w14:paraId="31185D0F" w14:textId="5AEB27F0" w:rsidR="00AE190B" w:rsidRPr="000B019F" w:rsidRDefault="00034A3E" w:rsidP="00466FA6">
            <w:pPr>
              <w:pStyle w:val="a1"/>
              <w:rPr>
                <w:lang w:val="en-US" w:eastAsia="zh-TW"/>
              </w:rPr>
            </w:pPr>
            <w:r>
              <w:rPr>
                <w:rFonts w:hint="eastAsia"/>
                <w:lang w:val="en-US" w:eastAsia="zh-TW"/>
              </w:rPr>
              <w:t>跨越</w:t>
            </w:r>
            <w:r w:rsidR="00AE190B" w:rsidRPr="000B019F">
              <w:rPr>
                <w:rFonts w:hint="eastAsia"/>
                <w:lang w:val="en-US" w:eastAsia="zh-TW"/>
              </w:rPr>
              <w:t>左車道線</w:t>
            </w:r>
            <w:r>
              <w:rPr>
                <w:rFonts w:hint="eastAsia"/>
                <w:lang w:val="en-US" w:eastAsia="zh-TW"/>
              </w:rPr>
              <w:t>時間</w:t>
            </w:r>
            <w:r w:rsidR="00AE190B" w:rsidRPr="000B019F">
              <w:rPr>
                <w:rFonts w:hint="eastAsia"/>
                <w:lang w:val="en-US" w:eastAsia="zh-TW"/>
              </w:rPr>
              <w:t>觸發旗標</w:t>
            </w:r>
          </w:p>
        </w:tc>
      </w:tr>
      <w:tr w:rsidR="00AE190B" w14:paraId="6654F685" w14:textId="77777777" w:rsidTr="00466FA6">
        <w:tc>
          <w:tcPr>
            <w:tcW w:w="1505" w:type="dxa"/>
          </w:tcPr>
          <w:p w14:paraId="15BE48F8"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40020173" w14:textId="77777777" w:rsidR="00AE190B" w:rsidRPr="006E6FDF" w:rsidRDefault="00AE190B" w:rsidP="00466FA6">
            <w:pPr>
              <w:pStyle w:val="a1"/>
              <w:jc w:val="center"/>
            </w:pPr>
            <w:proofErr w:type="spellStart"/>
            <w:r w:rsidRPr="00B81311">
              <w:t>VIFO_TLCRTrigger_flg</w:t>
            </w:r>
            <w:proofErr w:type="spellEnd"/>
          </w:p>
        </w:tc>
        <w:tc>
          <w:tcPr>
            <w:tcW w:w="4956" w:type="dxa"/>
          </w:tcPr>
          <w:p w14:paraId="27FE6AD3" w14:textId="2D1B0D98" w:rsidR="00AE190B" w:rsidRPr="000B019F" w:rsidRDefault="00034A3E" w:rsidP="00466FA6">
            <w:pPr>
              <w:pStyle w:val="a1"/>
              <w:rPr>
                <w:lang w:val="en-US"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00AE190B" w:rsidRPr="000B019F">
              <w:rPr>
                <w:rFonts w:hint="eastAsia"/>
                <w:lang w:val="en-US" w:eastAsia="zh-TW"/>
              </w:rPr>
              <w:t>觸發旗標</w:t>
            </w:r>
          </w:p>
        </w:tc>
      </w:tr>
      <w:tr w:rsidR="00AE190B" w14:paraId="5BF0EB15" w14:textId="77777777" w:rsidTr="00466FA6">
        <w:tc>
          <w:tcPr>
            <w:tcW w:w="1505" w:type="dxa"/>
          </w:tcPr>
          <w:p w14:paraId="64822C4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70EA5399" w14:textId="77777777" w:rsidR="00AE190B" w:rsidRPr="006E6FDF" w:rsidRDefault="00AE190B" w:rsidP="00466FA6">
            <w:pPr>
              <w:pStyle w:val="a1"/>
              <w:jc w:val="center"/>
            </w:pPr>
            <w:proofErr w:type="spellStart"/>
            <w:r w:rsidRPr="00B81311">
              <w:t>VIFO_LeftLaneCrossing_flg</w:t>
            </w:r>
            <w:proofErr w:type="spellEnd"/>
          </w:p>
        </w:tc>
        <w:tc>
          <w:tcPr>
            <w:tcW w:w="4956" w:type="dxa"/>
          </w:tcPr>
          <w:p w14:paraId="6895F550" w14:textId="77777777" w:rsidR="00AE190B" w:rsidRPr="007B61A3" w:rsidRDefault="00AE190B" w:rsidP="00466FA6">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AE190B" w14:paraId="5009E1C0" w14:textId="77777777" w:rsidTr="00466FA6">
        <w:tc>
          <w:tcPr>
            <w:tcW w:w="1505" w:type="dxa"/>
          </w:tcPr>
          <w:p w14:paraId="4477697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34168041" w14:textId="77777777" w:rsidR="00AE190B" w:rsidRPr="006E6FDF" w:rsidRDefault="00AE190B" w:rsidP="00466FA6">
            <w:pPr>
              <w:pStyle w:val="a1"/>
              <w:jc w:val="center"/>
            </w:pPr>
            <w:proofErr w:type="spellStart"/>
            <w:r w:rsidRPr="00B81311">
              <w:t>VIFO_RightLaneCrossing_flg</w:t>
            </w:r>
            <w:proofErr w:type="spellEnd"/>
          </w:p>
        </w:tc>
        <w:tc>
          <w:tcPr>
            <w:tcW w:w="4956" w:type="dxa"/>
          </w:tcPr>
          <w:p w14:paraId="5E431F05" w14:textId="77777777" w:rsidR="00AE190B" w:rsidRPr="007B61A3" w:rsidRDefault="00AE190B" w:rsidP="00466FA6">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AE190B" w14:paraId="5BE240F2" w14:textId="77777777" w:rsidTr="00466FA6">
        <w:tc>
          <w:tcPr>
            <w:tcW w:w="1505" w:type="dxa"/>
          </w:tcPr>
          <w:p w14:paraId="262661E9" w14:textId="77777777" w:rsidR="00AE190B" w:rsidRPr="005F6621" w:rsidRDefault="00AE190B" w:rsidP="00466FA6">
            <w:pPr>
              <w:pStyle w:val="a1"/>
              <w:jc w:val="center"/>
              <w:rPr>
                <w:lang w:eastAsia="zh-TW"/>
              </w:rPr>
            </w:pPr>
            <w:r w:rsidRPr="00FD5576">
              <w:rPr>
                <w:rFonts w:hAnsi="微軟正黑體" w:hint="eastAsia"/>
                <w:lang w:eastAsia="zh-TW"/>
              </w:rPr>
              <w:t>D</w:t>
            </w:r>
            <w:r w:rsidRPr="00FD5576">
              <w:rPr>
                <w:rFonts w:hAnsi="微軟正黑體"/>
                <w:lang w:eastAsia="zh-TW"/>
              </w:rPr>
              <w:t>IP</w:t>
            </w:r>
          </w:p>
        </w:tc>
        <w:tc>
          <w:tcPr>
            <w:tcW w:w="3168" w:type="dxa"/>
          </w:tcPr>
          <w:p w14:paraId="2986F559" w14:textId="77777777" w:rsidR="00AE190B" w:rsidRPr="006E6FDF" w:rsidRDefault="00AE190B" w:rsidP="00466FA6">
            <w:pPr>
              <w:pStyle w:val="a1"/>
              <w:jc w:val="center"/>
            </w:pPr>
            <w:r w:rsidRPr="00B81311">
              <w:t>VIFO_Curvature4DisableWarning_flg</w:t>
            </w:r>
          </w:p>
        </w:tc>
        <w:tc>
          <w:tcPr>
            <w:tcW w:w="4956" w:type="dxa"/>
          </w:tcPr>
          <w:p w14:paraId="397F18AC" w14:textId="77777777" w:rsidR="00AE190B" w:rsidRPr="007B61A3" w:rsidRDefault="00AE190B" w:rsidP="00466FA6">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55"/>
      <w:footerReference w:type="default" r:id="rId56"/>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551DC" w14:textId="77777777" w:rsidR="007F6EAE" w:rsidRDefault="007F6EAE">
      <w:r>
        <w:separator/>
      </w:r>
    </w:p>
  </w:endnote>
  <w:endnote w:type="continuationSeparator" w:id="0">
    <w:p w14:paraId="4DD63D84" w14:textId="77777777" w:rsidR="007F6EAE" w:rsidRDefault="007F6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2077F347-FF3D-4947-9089-2ACA4428489E}"/>
    <w:embedBold r:id="rId2" w:subsetted="1" w:fontKey="{0E2F3D60-FA3B-4121-8D1C-CE6D6FBE3705}"/>
    <w:embedItalic r:id="rId3" w:subsetted="1" w:fontKey="{4AB45648-A4F4-45EA-88F9-3BDCFDDA8FD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3079405C-4A7D-429E-949D-B3A7CCF2632A}"/>
    <w:embedBold r:id="rId5" w:subsetted="1" w:fontKey="{11661E6D-8E97-4F08-AE13-C5E3B5D1DEC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embedBold r:id="rId6" w:subsetted="1" w:fontKey="{1DAD930A-5BA4-4B68-A46A-2845613974F1}"/>
  </w:font>
  <w:font w:name="Cambria Math">
    <w:panose1 w:val="02040503050406030204"/>
    <w:charset w:val="00"/>
    <w:family w:val="roman"/>
    <w:pitch w:val="variable"/>
    <w:sig w:usb0="E00006FF" w:usb1="420024FF" w:usb2="02000000" w:usb3="00000000" w:csb0="0000019F" w:csb1="00000000"/>
    <w:embedRegular r:id="rId7" w:fontKey="{40AF85C6-049F-4BCC-9D3B-ABA9FE2FF0F9}"/>
    <w:embedBold r:id="rId8" w:fontKey="{70EBD966-ADE7-4BEB-A9D2-104FD81AFEEB}"/>
    <w:embedItalic r:id="rId9" w:fontKey="{F093620C-DAD4-47D3-97C8-DB3A36D9ED59}"/>
  </w:font>
  <w:font w:name="MS Gothic">
    <w:altName w:val="ＭＳ ゴシック"/>
    <w:panose1 w:val="020B0609070205080204"/>
    <w:charset w:val="80"/>
    <w:family w:val="modern"/>
    <w:pitch w:val="fixed"/>
    <w:sig w:usb0="E00002FF" w:usb1="6AC7FDFB" w:usb2="08000012" w:usb3="00000000" w:csb0="0002009F" w:csb1="00000000"/>
    <w:embedRegular r:id="rId10" w:subsetted="1" w:fontKey="{9F6304CE-655A-4574-B88E-48D84C2F5C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400A" w14:textId="77777777" w:rsidR="009A71B8" w:rsidRDefault="009A71B8"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CFAAD" w14:textId="77777777" w:rsidR="009A71B8" w:rsidRDefault="009A71B8"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9A71B8" w14:paraId="0D9DD122" w14:textId="77777777" w:rsidTr="00A41A2D">
      <w:trPr>
        <w:cantSplit/>
      </w:trPr>
      <w:tc>
        <w:tcPr>
          <w:tcW w:w="8349" w:type="dxa"/>
          <w:gridSpan w:val="2"/>
        </w:tcPr>
        <w:p w14:paraId="61296F40" w14:textId="77777777" w:rsidR="009A71B8" w:rsidRDefault="009A71B8"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9A71B8" w14:paraId="6442F6AB" w14:textId="77777777" w:rsidTr="00A41A2D">
      <w:tc>
        <w:tcPr>
          <w:tcW w:w="4307" w:type="dxa"/>
        </w:tcPr>
        <w:p w14:paraId="7A6CB886" w14:textId="77777777" w:rsidR="009A71B8" w:rsidRDefault="009A71B8"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9A71B8" w:rsidRDefault="009A71B8"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9A71B8" w:rsidRDefault="009A71B8"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9A71B8" w:rsidRPr="005148E4" w:rsidRDefault="009A71B8"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9A71B8" w14:paraId="2B968391" w14:textId="77777777" w:rsidTr="00AD4CAB">
      <w:tc>
        <w:tcPr>
          <w:tcW w:w="4275" w:type="dxa"/>
        </w:tcPr>
        <w:p w14:paraId="5F4B664D" w14:textId="14BAEF01" w:rsidR="009A71B8" w:rsidRPr="00AD4CAB" w:rsidRDefault="009A71B8">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5F6B10">
            <w:rPr>
              <w:noProof/>
              <w:sz w:val="20"/>
              <w:szCs w:val="20"/>
            </w:rPr>
            <w:t>2023/02/08</w:t>
          </w:r>
          <w:r w:rsidRPr="00AD4CAB">
            <w:rPr>
              <w:sz w:val="20"/>
              <w:szCs w:val="20"/>
            </w:rPr>
            <w:fldChar w:fldCharType="end"/>
          </w:r>
          <w:r w:rsidRPr="00AD4CAB">
            <w:rPr>
              <w:sz w:val="20"/>
              <w:szCs w:val="20"/>
            </w:rPr>
            <w:tab/>
          </w:r>
        </w:p>
      </w:tc>
      <w:tc>
        <w:tcPr>
          <w:tcW w:w="5364" w:type="dxa"/>
        </w:tcPr>
        <w:p w14:paraId="6AA08837" w14:textId="77777777" w:rsidR="009A71B8" w:rsidRPr="00AD4CAB" w:rsidRDefault="009A71B8"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9A71B8" w:rsidRDefault="009A71B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FA057F" w14:textId="77777777" w:rsidR="007F6EAE" w:rsidRDefault="007F6EAE">
      <w:r>
        <w:separator/>
      </w:r>
    </w:p>
  </w:footnote>
  <w:footnote w:type="continuationSeparator" w:id="0">
    <w:p w14:paraId="601FC4F8" w14:textId="77777777" w:rsidR="007F6EAE" w:rsidRDefault="007F6E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C966" w14:textId="77777777"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57F3C304"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5F6B10">
      <w:rPr>
        <w:noProof/>
        <w:sz w:val="20"/>
        <w:szCs w:val="20"/>
      </w:rPr>
      <w:t>2023/02/08</w:t>
    </w:r>
    <w:r w:rsidRPr="00AD4CAB">
      <w:rPr>
        <w:sz w:val="20"/>
        <w:szCs w:val="20"/>
      </w:rPr>
      <w:fldChar w:fldCharType="end"/>
    </w:r>
  </w:p>
  <w:p w14:paraId="4D9D900B" w14:textId="77777777" w:rsidR="009A71B8" w:rsidRPr="00427B09" w:rsidRDefault="009A71B8"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9A71B8" w14:paraId="75E06FCA" w14:textId="77777777" w:rsidTr="00A41A2D">
      <w:tc>
        <w:tcPr>
          <w:tcW w:w="4573" w:type="dxa"/>
        </w:tcPr>
        <w:p w14:paraId="3CCD5A04" w14:textId="77777777" w:rsidR="009A71B8" w:rsidRDefault="009A71B8"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9A71B8" w:rsidRDefault="009A71B8"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9A71B8" w:rsidRDefault="009A71B8"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9A71B8" w:rsidRDefault="009A71B8" w:rsidP="00A41A2D">
          <w:pPr>
            <w:rPr>
              <w:sz w:val="16"/>
            </w:rPr>
          </w:pPr>
        </w:p>
        <w:p w14:paraId="6F3C6E73" w14:textId="77777777" w:rsidR="009A71B8" w:rsidRDefault="009A71B8" w:rsidP="00A41A2D">
          <w:pPr>
            <w:pStyle w:val="Frontpagetext"/>
            <w:spacing w:line="240" w:lineRule="auto"/>
            <w:rPr>
              <w:rFonts w:cs="Arial"/>
              <w:bCs/>
              <w:szCs w:val="32"/>
            </w:rPr>
          </w:pPr>
        </w:p>
      </w:tc>
      <w:tc>
        <w:tcPr>
          <w:tcW w:w="4988" w:type="dxa"/>
        </w:tcPr>
        <w:p w14:paraId="7C662683" w14:textId="77777777" w:rsidR="009A71B8" w:rsidRDefault="009A71B8"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9A71B8" w:rsidRDefault="009A71B8" w:rsidP="00FB351A">
    <w:pPr>
      <w:pStyle w:val="ac"/>
    </w:pPr>
  </w:p>
  <w:p w14:paraId="750D1234" w14:textId="77777777" w:rsidR="009A71B8" w:rsidRPr="00FB351A" w:rsidRDefault="009A71B8"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2C61625D" w:rsidR="009A71B8" w:rsidRDefault="009A71B8"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5F6B10">
      <w:rPr>
        <w:noProof/>
        <w:sz w:val="20"/>
        <w:szCs w:val="20"/>
      </w:rPr>
      <w:t>2023/02/08</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6"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3"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5"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715A5297"/>
    <w:multiLevelType w:val="hybridMultilevel"/>
    <w:tmpl w:val="D37A89C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21C60AA"/>
    <w:multiLevelType w:val="hybridMultilevel"/>
    <w:tmpl w:val="F4760126"/>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1"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2"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4"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1"/>
  </w:num>
  <w:num w:numId="2">
    <w:abstractNumId w:val="7"/>
  </w:num>
  <w:num w:numId="3">
    <w:abstractNumId w:val="22"/>
  </w:num>
  <w:num w:numId="4">
    <w:abstractNumId w:val="17"/>
  </w:num>
  <w:num w:numId="5">
    <w:abstractNumId w:val="12"/>
  </w:num>
  <w:num w:numId="6">
    <w:abstractNumId w:val="1"/>
  </w:num>
  <w:num w:numId="7">
    <w:abstractNumId w:val="24"/>
  </w:num>
  <w:num w:numId="8">
    <w:abstractNumId w:val="2"/>
  </w:num>
  <w:num w:numId="9">
    <w:abstractNumId w:val="8"/>
  </w:num>
  <w:num w:numId="10">
    <w:abstractNumId w:val="9"/>
  </w:num>
  <w:num w:numId="11">
    <w:abstractNumId w:val="11"/>
  </w:num>
  <w:num w:numId="12">
    <w:abstractNumId w:val="15"/>
  </w:num>
  <w:num w:numId="13">
    <w:abstractNumId w:val="3"/>
  </w:num>
  <w:num w:numId="14">
    <w:abstractNumId w:val="4"/>
  </w:num>
  <w:num w:numId="15">
    <w:abstractNumId w:val="0"/>
  </w:num>
  <w:num w:numId="16">
    <w:abstractNumId w:val="6"/>
  </w:num>
  <w:num w:numId="17">
    <w:abstractNumId w:val="16"/>
  </w:num>
  <w:num w:numId="18">
    <w:abstractNumId w:val="19"/>
  </w:num>
  <w:num w:numId="19">
    <w:abstractNumId w:val="18"/>
  </w:num>
  <w:num w:numId="20">
    <w:abstractNumId w:val="10"/>
  </w:num>
  <w:num w:numId="21">
    <w:abstractNumId w:val="14"/>
  </w:num>
  <w:num w:numId="22">
    <w:abstractNumId w:val="13"/>
  </w:num>
  <w:num w:numId="23">
    <w:abstractNumId w:val="23"/>
  </w:num>
  <w:num w:numId="24">
    <w:abstractNumId w:val="5"/>
  </w:num>
  <w:num w:numId="25">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B7B2A"/>
    <w:rsid w:val="000C204A"/>
    <w:rsid w:val="000C346F"/>
    <w:rsid w:val="000C34F2"/>
    <w:rsid w:val="000C4D24"/>
    <w:rsid w:val="000C5F51"/>
    <w:rsid w:val="000C602C"/>
    <w:rsid w:val="000C644B"/>
    <w:rsid w:val="000C69EB"/>
    <w:rsid w:val="000C6A41"/>
    <w:rsid w:val="000C6C83"/>
    <w:rsid w:val="000C7D6C"/>
    <w:rsid w:val="000D0013"/>
    <w:rsid w:val="000D0BC1"/>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5AB"/>
    <w:rsid w:val="00122FDD"/>
    <w:rsid w:val="001239D7"/>
    <w:rsid w:val="00123C9A"/>
    <w:rsid w:val="0012455E"/>
    <w:rsid w:val="00125448"/>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5D98"/>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01E1"/>
    <w:rsid w:val="001726F2"/>
    <w:rsid w:val="00172A24"/>
    <w:rsid w:val="00173444"/>
    <w:rsid w:val="001734DA"/>
    <w:rsid w:val="001759C1"/>
    <w:rsid w:val="00175F3C"/>
    <w:rsid w:val="00176057"/>
    <w:rsid w:val="00176445"/>
    <w:rsid w:val="00176AA3"/>
    <w:rsid w:val="0017702C"/>
    <w:rsid w:val="00177317"/>
    <w:rsid w:val="00177D61"/>
    <w:rsid w:val="00177DD4"/>
    <w:rsid w:val="001800F5"/>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49A8"/>
    <w:rsid w:val="00216236"/>
    <w:rsid w:val="00217D3B"/>
    <w:rsid w:val="00221208"/>
    <w:rsid w:val="0022126D"/>
    <w:rsid w:val="00222540"/>
    <w:rsid w:val="00222791"/>
    <w:rsid w:val="00223A07"/>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A7EC1"/>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5F3"/>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463"/>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37F4E"/>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8F4"/>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0D33"/>
    <w:rsid w:val="003E2520"/>
    <w:rsid w:val="003E473F"/>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0EF4"/>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62B"/>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465"/>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447D"/>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620"/>
    <w:rsid w:val="004F0868"/>
    <w:rsid w:val="004F13AF"/>
    <w:rsid w:val="004F1AC4"/>
    <w:rsid w:val="004F1AC7"/>
    <w:rsid w:val="004F3699"/>
    <w:rsid w:val="004F4E04"/>
    <w:rsid w:val="004F5117"/>
    <w:rsid w:val="004F532D"/>
    <w:rsid w:val="004F624D"/>
    <w:rsid w:val="004F658D"/>
    <w:rsid w:val="004F685D"/>
    <w:rsid w:val="004F770A"/>
    <w:rsid w:val="004F7A79"/>
    <w:rsid w:val="00500BB6"/>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203B"/>
    <w:rsid w:val="0056357D"/>
    <w:rsid w:val="0056361A"/>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27BF"/>
    <w:rsid w:val="005D3974"/>
    <w:rsid w:val="005D3B9B"/>
    <w:rsid w:val="005D4C09"/>
    <w:rsid w:val="005D55DB"/>
    <w:rsid w:val="005D5F66"/>
    <w:rsid w:val="005D72D6"/>
    <w:rsid w:val="005E0F21"/>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B10"/>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E84"/>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6AE3"/>
    <w:rsid w:val="006972AB"/>
    <w:rsid w:val="006A0A21"/>
    <w:rsid w:val="006A32F0"/>
    <w:rsid w:val="006A33E0"/>
    <w:rsid w:val="006A3C02"/>
    <w:rsid w:val="006A4D39"/>
    <w:rsid w:val="006A51B4"/>
    <w:rsid w:val="006A5F3E"/>
    <w:rsid w:val="006A5F4B"/>
    <w:rsid w:val="006A6D0E"/>
    <w:rsid w:val="006A7190"/>
    <w:rsid w:val="006B0BB3"/>
    <w:rsid w:val="006B0BCE"/>
    <w:rsid w:val="006B0F3A"/>
    <w:rsid w:val="006B11B4"/>
    <w:rsid w:val="006B2652"/>
    <w:rsid w:val="006B2A6B"/>
    <w:rsid w:val="006B2C8E"/>
    <w:rsid w:val="006B5725"/>
    <w:rsid w:val="006B59BB"/>
    <w:rsid w:val="006B63F3"/>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24D"/>
    <w:rsid w:val="006D27DF"/>
    <w:rsid w:val="006D2D25"/>
    <w:rsid w:val="006D2ED9"/>
    <w:rsid w:val="006D3A27"/>
    <w:rsid w:val="006D6188"/>
    <w:rsid w:val="006D68AA"/>
    <w:rsid w:val="006D739D"/>
    <w:rsid w:val="006D78EB"/>
    <w:rsid w:val="006D792E"/>
    <w:rsid w:val="006E178C"/>
    <w:rsid w:val="006E1A20"/>
    <w:rsid w:val="006E29E9"/>
    <w:rsid w:val="006E2C2F"/>
    <w:rsid w:val="006E3204"/>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19E"/>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19E9"/>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3FEF"/>
    <w:rsid w:val="007F57D5"/>
    <w:rsid w:val="007F5848"/>
    <w:rsid w:val="007F67E5"/>
    <w:rsid w:val="007F6BBE"/>
    <w:rsid w:val="007F6EAE"/>
    <w:rsid w:val="00800615"/>
    <w:rsid w:val="0080096A"/>
    <w:rsid w:val="00800F80"/>
    <w:rsid w:val="00801299"/>
    <w:rsid w:val="00802B0C"/>
    <w:rsid w:val="00802BC3"/>
    <w:rsid w:val="00804E96"/>
    <w:rsid w:val="00805F41"/>
    <w:rsid w:val="00807841"/>
    <w:rsid w:val="00807849"/>
    <w:rsid w:val="008079A3"/>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232"/>
    <w:rsid w:val="00840322"/>
    <w:rsid w:val="00840BCF"/>
    <w:rsid w:val="0084124C"/>
    <w:rsid w:val="00841DD1"/>
    <w:rsid w:val="008424BD"/>
    <w:rsid w:val="00842C6D"/>
    <w:rsid w:val="00843B87"/>
    <w:rsid w:val="00845726"/>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035B"/>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04"/>
    <w:rsid w:val="0089092D"/>
    <w:rsid w:val="00891BE1"/>
    <w:rsid w:val="008929E8"/>
    <w:rsid w:val="00893097"/>
    <w:rsid w:val="00893A81"/>
    <w:rsid w:val="0089538A"/>
    <w:rsid w:val="0089540E"/>
    <w:rsid w:val="008955C0"/>
    <w:rsid w:val="008966B7"/>
    <w:rsid w:val="0089769D"/>
    <w:rsid w:val="008A0931"/>
    <w:rsid w:val="008A0937"/>
    <w:rsid w:val="008A0B8B"/>
    <w:rsid w:val="008A1234"/>
    <w:rsid w:val="008A12A0"/>
    <w:rsid w:val="008A1700"/>
    <w:rsid w:val="008A1E76"/>
    <w:rsid w:val="008A26FA"/>
    <w:rsid w:val="008A434B"/>
    <w:rsid w:val="008A5FA4"/>
    <w:rsid w:val="008A6501"/>
    <w:rsid w:val="008A6761"/>
    <w:rsid w:val="008A6BAA"/>
    <w:rsid w:val="008A6C52"/>
    <w:rsid w:val="008B0240"/>
    <w:rsid w:val="008B052B"/>
    <w:rsid w:val="008B0A9C"/>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54D1"/>
    <w:rsid w:val="008D6D34"/>
    <w:rsid w:val="008D6F5B"/>
    <w:rsid w:val="008D78D8"/>
    <w:rsid w:val="008D7DE6"/>
    <w:rsid w:val="008E05AD"/>
    <w:rsid w:val="008E08A6"/>
    <w:rsid w:val="008E1920"/>
    <w:rsid w:val="008E216A"/>
    <w:rsid w:val="008E2D0D"/>
    <w:rsid w:val="008E3A0D"/>
    <w:rsid w:val="008E41F2"/>
    <w:rsid w:val="008E5190"/>
    <w:rsid w:val="008E7C40"/>
    <w:rsid w:val="008F0A2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5FCE"/>
    <w:rsid w:val="00916BAB"/>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27E"/>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B89"/>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1B8"/>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919"/>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6AD5"/>
    <w:rsid w:val="00A87DB9"/>
    <w:rsid w:val="00A96945"/>
    <w:rsid w:val="00A97115"/>
    <w:rsid w:val="00A97714"/>
    <w:rsid w:val="00AA0FF9"/>
    <w:rsid w:val="00AA1911"/>
    <w:rsid w:val="00AA2B7B"/>
    <w:rsid w:val="00AA3B36"/>
    <w:rsid w:val="00AA49F2"/>
    <w:rsid w:val="00AA4EBC"/>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0956"/>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0A41"/>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31D0"/>
    <w:rsid w:val="00B05130"/>
    <w:rsid w:val="00B05EF0"/>
    <w:rsid w:val="00B07FFD"/>
    <w:rsid w:val="00B106B6"/>
    <w:rsid w:val="00B10AC8"/>
    <w:rsid w:val="00B11856"/>
    <w:rsid w:val="00B124F4"/>
    <w:rsid w:val="00B12C1E"/>
    <w:rsid w:val="00B135D6"/>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3A8E"/>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B95"/>
    <w:rsid w:val="00D00D56"/>
    <w:rsid w:val="00D01571"/>
    <w:rsid w:val="00D017B7"/>
    <w:rsid w:val="00D036B2"/>
    <w:rsid w:val="00D0391A"/>
    <w:rsid w:val="00D048DE"/>
    <w:rsid w:val="00D04C10"/>
    <w:rsid w:val="00D05580"/>
    <w:rsid w:val="00D0582C"/>
    <w:rsid w:val="00D05BCC"/>
    <w:rsid w:val="00D05C4A"/>
    <w:rsid w:val="00D0662D"/>
    <w:rsid w:val="00D06895"/>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B11"/>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37D"/>
    <w:rsid w:val="00E8549E"/>
    <w:rsid w:val="00E85A61"/>
    <w:rsid w:val="00E85E7E"/>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2B4C"/>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6F6F"/>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6A7"/>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FB5DF7-6219-411B-A8FF-024C6B459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Q55366_Requirement_Specification_Template.dot</Template>
  <TotalTime>7415</TotalTime>
  <Pages>46</Pages>
  <Words>3880</Words>
  <Characters>22116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25945</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643</cp:revision>
  <cp:lastPrinted>2012-05-15T03:56:00Z</cp:lastPrinted>
  <dcterms:created xsi:type="dcterms:W3CDTF">2022-08-10T02:57:00Z</dcterms:created>
  <dcterms:modified xsi:type="dcterms:W3CDTF">2023-02-08T07:09:00Z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y fmtid="{D5CDD505-2E9C-101B-9397-08002B2CF9AE}" pid="24" name="GrammarlyDocumentId">
    <vt:lpwstr>672f8cafd116de808dcec7c7959f4b9228e699011b1dd488715bc95d3038292a</vt:lpwstr>
  </property>
</Properties>
</file>