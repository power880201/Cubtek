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5A790" w14:textId="41368D3F" w:rsidR="00E778D3" w:rsidRPr="008D360A" w:rsidRDefault="00E778D3" w:rsidP="00E778D3">
      <w:pPr>
        <w:pStyle w:val="af0"/>
        <w:rPr>
          <w:rFonts w:cs="Times New Roman"/>
          <w:color w:val="000000"/>
          <w:lang w:eastAsia="zh-TW"/>
        </w:rPr>
      </w:pPr>
      <w:bookmarkStart w:id="0" w:name="_Hlk106295127"/>
      <w:bookmarkEnd w:id="0"/>
    </w:p>
    <w:p w14:paraId="69A1BCC5" w14:textId="265FE77C" w:rsidR="00E778D3" w:rsidRPr="002A7807" w:rsidRDefault="002A7807" w:rsidP="002A7807">
      <w:pPr>
        <w:pStyle w:val="af0"/>
        <w:rPr>
          <w:rFonts w:cs="Times New Roman"/>
          <w:color w:val="FF0000"/>
          <w:sz w:val="32"/>
          <w:szCs w:val="40"/>
          <w:u w:val="single"/>
          <w:lang w:eastAsia="zh-TW"/>
        </w:rPr>
      </w:pPr>
      <w:r w:rsidRPr="002A7807">
        <w:rPr>
          <w:rFonts w:cs="Times New Roman" w:hint="eastAsia"/>
          <w:color w:val="FF0000"/>
          <w:sz w:val="32"/>
          <w:szCs w:val="40"/>
          <w:u w:val="single"/>
          <w:lang w:eastAsia="zh-TW"/>
        </w:rPr>
        <w:t>T</w:t>
      </w:r>
      <w:r w:rsidRPr="002A7807">
        <w:rPr>
          <w:rFonts w:cs="Times New Roman"/>
          <w:color w:val="FF0000"/>
          <w:sz w:val="32"/>
          <w:szCs w:val="40"/>
          <w:u w:val="single"/>
          <w:lang w:eastAsia="zh-TW"/>
        </w:rPr>
        <w:t>empl</w:t>
      </w:r>
      <w:r w:rsidR="00224452">
        <w:rPr>
          <w:rFonts w:cs="Times New Roman" w:hint="eastAsia"/>
          <w:color w:val="FF0000"/>
          <w:sz w:val="32"/>
          <w:szCs w:val="40"/>
          <w:u w:val="single"/>
          <w:lang w:eastAsia="zh-TW"/>
        </w:rPr>
        <w:t>a</w:t>
      </w:r>
      <w:r w:rsidRPr="002A7807">
        <w:rPr>
          <w:rFonts w:cs="Times New Roman"/>
          <w:color w:val="FF0000"/>
          <w:sz w:val="32"/>
          <w:szCs w:val="40"/>
          <w:u w:val="single"/>
          <w:lang w:eastAsia="zh-TW"/>
        </w:rPr>
        <w:t>te</w:t>
      </w:r>
    </w:p>
    <w:p w14:paraId="13B7A93E" w14:textId="13CC1816" w:rsidR="00C90B21" w:rsidRDefault="00D45309" w:rsidP="00C90B21">
      <w:pPr>
        <w:pStyle w:val="af0"/>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Failure Protection Decision</w:t>
      </w:r>
      <w:r w:rsidR="00C90B21" w:rsidRPr="00C90B21">
        <w:rPr>
          <w:rFonts w:asciiTheme="minorHAnsi" w:hAnsiTheme="minorHAnsi" w:cstheme="minorHAnsi"/>
          <w:color w:val="000000"/>
          <w:sz w:val="48"/>
          <w:szCs w:val="48"/>
          <w:lang w:eastAsia="zh-TW"/>
        </w:rPr>
        <w:t xml:space="preserve"> </w:t>
      </w:r>
    </w:p>
    <w:p w14:paraId="3DC3A629" w14:textId="4354C435" w:rsidR="00C90B21" w:rsidRDefault="00D45309" w:rsidP="00C90B21">
      <w:pPr>
        <w:pStyle w:val="af0"/>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7E6E19A9" w14:textId="6CA4344E" w:rsidR="000219C6" w:rsidRDefault="00D45309" w:rsidP="00C90B21">
      <w:pPr>
        <w:pStyle w:val="af0"/>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失效保護策略</w:t>
      </w:r>
      <w:r w:rsidR="000219C6">
        <w:rPr>
          <w:rFonts w:asciiTheme="minorHAnsi" w:hAnsiTheme="minorHAnsi" w:cstheme="minorHAnsi" w:hint="eastAsia"/>
          <w:color w:val="000000"/>
          <w:sz w:val="40"/>
          <w:szCs w:val="40"/>
          <w:lang w:eastAsia="zh-TW"/>
        </w:rPr>
        <w:t xml:space="preserve"> </w:t>
      </w:r>
    </w:p>
    <w:p w14:paraId="0A6BDB2F" w14:textId="59443532" w:rsidR="00B94AB0" w:rsidRPr="001F7BC4" w:rsidRDefault="00D45309" w:rsidP="00B94AB0">
      <w:pPr>
        <w:pStyle w:val="af0"/>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7CD3B5BE" w14:textId="4BE5307C" w:rsidR="003F74A5" w:rsidRPr="00D45309" w:rsidRDefault="006003C1" w:rsidP="001F7BC4">
      <w:pPr>
        <w:pStyle w:val="af0"/>
        <w:rPr>
          <w:rFonts w:hAnsi="微軟正黑體" w:cstheme="minorHAnsi"/>
          <w:color w:val="000000"/>
          <w:sz w:val="40"/>
          <w:szCs w:val="40"/>
          <w:lang w:eastAsia="zh-TW"/>
        </w:rPr>
      </w:pPr>
      <w:bookmarkStart w:id="1" w:name="_Ref102723953"/>
      <w:r>
        <w:rPr>
          <w:rFonts w:hAnsi="微軟正黑體" w:cstheme="minorHAnsi" w:hint="eastAsia"/>
          <w:color w:val="000000"/>
          <w:sz w:val="40"/>
          <w:szCs w:val="40"/>
          <w:lang w:eastAsia="zh-TW"/>
        </w:rPr>
        <w:t>PER</w:t>
      </w:r>
      <w:r w:rsidR="00D62297" w:rsidRPr="00D45309">
        <w:rPr>
          <w:rFonts w:hAnsi="微軟正黑體" w:cstheme="minorHAnsi"/>
          <w:color w:val="000000"/>
          <w:sz w:val="40"/>
          <w:szCs w:val="40"/>
          <w:lang w:eastAsia="zh-TW"/>
        </w:rPr>
        <w:t>-</w:t>
      </w:r>
      <w:bookmarkEnd w:id="1"/>
      <w:r w:rsidR="00D45309">
        <w:rPr>
          <w:rFonts w:hAnsi="微軟正黑體" w:cstheme="minorHAnsi"/>
          <w:color w:val="000000"/>
          <w:sz w:val="40"/>
          <w:szCs w:val="40"/>
          <w:lang w:eastAsia="zh-TW"/>
        </w:rPr>
        <w:t>srd</w:t>
      </w:r>
      <w:r w:rsidR="00F16770">
        <w:rPr>
          <w:rFonts w:hAnsi="微軟正黑體" w:cstheme="minorHAnsi"/>
          <w:color w:val="000000"/>
          <w:sz w:val="40"/>
          <w:szCs w:val="40"/>
          <w:lang w:eastAsia="zh-TW"/>
        </w:rPr>
        <w:t>s</w:t>
      </w:r>
      <w:r w:rsidR="00395DC9" w:rsidRPr="00D45309">
        <w:rPr>
          <w:rFonts w:hAnsi="微軟正黑體" w:cstheme="minorHAnsi"/>
          <w:color w:val="000000"/>
          <w:sz w:val="40"/>
          <w:szCs w:val="40"/>
          <w:lang w:eastAsia="zh-TW"/>
        </w:rPr>
        <w:fldChar w:fldCharType="begin"/>
      </w:r>
      <w:r w:rsidR="003F74A5" w:rsidRPr="00D45309">
        <w:rPr>
          <w:rFonts w:hAnsi="微軟正黑體" w:cstheme="minorHAnsi"/>
          <w:color w:val="000000"/>
          <w:sz w:val="40"/>
          <w:szCs w:val="40"/>
          <w:lang w:eastAsia="zh-TW"/>
        </w:rPr>
        <w:instrText xml:space="preserve"> SUBJECT  \* MERGEFORMAT </w:instrText>
      </w:r>
      <w:r w:rsidR="00395DC9" w:rsidRPr="00D45309">
        <w:rPr>
          <w:rFonts w:hAnsi="微軟正黑體" w:cstheme="minorHAnsi"/>
          <w:color w:val="000000"/>
          <w:sz w:val="40"/>
          <w:szCs w:val="40"/>
          <w:lang w:eastAsia="zh-TW"/>
        </w:rPr>
        <w:fldChar w:fldCharType="end"/>
      </w:r>
    </w:p>
    <w:p w14:paraId="60F0349B" w14:textId="4352E964" w:rsidR="003F74A5" w:rsidRPr="00D45309" w:rsidRDefault="000E3BBE" w:rsidP="001F7BC4">
      <w:pPr>
        <w:pStyle w:val="af0"/>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w:t>
      </w:r>
      <w:r w:rsidR="00FE5512" w:rsidRPr="00D45309">
        <w:rPr>
          <w:rFonts w:hAnsi="微軟正黑體" w:cstheme="minorHAnsi"/>
          <w:color w:val="000000"/>
          <w:sz w:val="40"/>
          <w:szCs w:val="40"/>
          <w:lang w:eastAsia="zh-TW"/>
        </w:rPr>
        <w:t>n</w:t>
      </w:r>
      <w:r w:rsidR="00D62297" w:rsidRPr="00D45309">
        <w:rPr>
          <w:rFonts w:hAnsi="微軟正黑體" w:cstheme="minorHAnsi"/>
          <w:color w:val="000000"/>
          <w:sz w:val="40"/>
          <w:szCs w:val="40"/>
          <w:lang w:eastAsia="zh-TW"/>
        </w:rPr>
        <w:t>-00</w:t>
      </w:r>
      <w:r w:rsidR="003A59CD" w:rsidRPr="00D45309">
        <w:rPr>
          <w:rFonts w:hAnsi="微軟正黑體" w:cstheme="minorHAnsi"/>
          <w:color w:val="000000"/>
          <w:sz w:val="40"/>
          <w:szCs w:val="40"/>
          <w:lang w:eastAsia="zh-TW"/>
        </w:rPr>
        <w:t>.</w:t>
      </w:r>
      <w:bookmarkEnd w:id="2"/>
      <w:bookmarkEnd w:id="3"/>
      <w:r w:rsidR="00D62297" w:rsidRPr="00D45309">
        <w:rPr>
          <w:rFonts w:hAnsi="微軟正黑體" w:cstheme="minorHAnsi"/>
          <w:color w:val="000000"/>
          <w:sz w:val="40"/>
          <w:szCs w:val="40"/>
          <w:lang w:eastAsia="zh-TW"/>
        </w:rPr>
        <w:t>0</w:t>
      </w:r>
      <w:r w:rsidR="000219C6" w:rsidRPr="00D45309">
        <w:rPr>
          <w:rFonts w:hAnsi="微軟正黑體" w:cstheme="minorHAnsi" w:hint="eastAsia"/>
          <w:color w:val="000000"/>
          <w:sz w:val="40"/>
          <w:szCs w:val="40"/>
          <w:lang w:eastAsia="zh-TW"/>
        </w:rPr>
        <w:t>1</w:t>
      </w:r>
    </w:p>
    <w:p w14:paraId="7A1EFE70" w14:textId="77777777" w:rsidR="00794D41" w:rsidRPr="008D360A" w:rsidRDefault="00794D41">
      <w:pPr>
        <w:pStyle w:val="a1"/>
        <w:rPr>
          <w:rFonts w:cs="Times New Roman"/>
          <w:lang w:eastAsia="zh-TW"/>
        </w:rPr>
      </w:pPr>
    </w:p>
    <w:p w14:paraId="26CE2FAD" w14:textId="77777777" w:rsidR="00E778D3" w:rsidRPr="008D360A" w:rsidRDefault="00E778D3">
      <w:pPr>
        <w:pStyle w:val="a1"/>
        <w:rPr>
          <w:rFonts w:cs="Times New Roman"/>
          <w:lang w:eastAsia="zh-TW"/>
        </w:rPr>
      </w:pPr>
    </w:p>
    <w:p w14:paraId="4F07D51E" w14:textId="77777777" w:rsidR="00E778D3" w:rsidRPr="008D360A" w:rsidRDefault="00E778D3">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2791F" w:rsidRPr="008D360A" w14:paraId="6646DFAB" w14:textId="15027BEE" w:rsidTr="00A2791F">
        <w:trPr>
          <w:trHeight w:val="613"/>
          <w:jc w:val="center"/>
        </w:trPr>
        <w:tc>
          <w:tcPr>
            <w:tcW w:w="1563" w:type="dxa"/>
            <w:vAlign w:val="center"/>
          </w:tcPr>
          <w:p w14:paraId="7A87AE7F" w14:textId="49226C65" w:rsidR="00A2791F" w:rsidRPr="00D45309" w:rsidRDefault="00A2791F" w:rsidP="00A2791F">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423E2CBB" w14:textId="03DB7D93" w:rsidR="00A2791F" w:rsidRPr="00D45309" w:rsidRDefault="00A2791F" w:rsidP="00A2791F">
            <w:pPr>
              <w:pStyle w:val="Frontpagetext"/>
              <w:jc w:val="center"/>
              <w:rPr>
                <w:rFonts w:ascii="微軟正黑體" w:eastAsia="微軟正黑體" w:hAnsi="微軟正黑體"/>
                <w:sz w:val="24"/>
                <w:szCs w:val="24"/>
              </w:rPr>
            </w:pPr>
            <w:r w:rsidRPr="00D45309">
              <w:rPr>
                <w:rFonts w:ascii="微軟正黑體" w:eastAsia="微軟正黑體" w:hAnsi="微軟正黑體"/>
                <w:sz w:val="24"/>
                <w:szCs w:val="24"/>
                <w:lang w:eastAsia="zh-TW"/>
              </w:rPr>
              <w:t>Fenix Tsai</w:t>
            </w:r>
          </w:p>
        </w:tc>
        <w:tc>
          <w:tcPr>
            <w:tcW w:w="1041" w:type="dxa"/>
            <w:vAlign w:val="center"/>
          </w:tcPr>
          <w:p w14:paraId="1B592092" w14:textId="272F0B01" w:rsidR="00A2791F" w:rsidRPr="00D45309" w:rsidRDefault="00A2791F" w:rsidP="00A2791F">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54342FA" w14:textId="4DAF2B1B" w:rsidR="00A2791F" w:rsidRPr="00D45309" w:rsidRDefault="00A2791F" w:rsidP="00A2791F">
            <w:pPr>
              <w:pStyle w:val="Frontpagetext"/>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val="en-US"/>
              </w:rPr>
              <w:fldChar w:fldCharType="begin"/>
            </w:r>
            <w:r w:rsidRPr="00D45309">
              <w:rPr>
                <w:rFonts w:ascii="微軟正黑體" w:eastAsia="微軟正黑體" w:hAnsi="微軟正黑體"/>
                <w:sz w:val="24"/>
                <w:szCs w:val="24"/>
                <w:lang w:val="en-US"/>
              </w:rPr>
              <w:instrText xml:space="preserve"> SAVEDATE  \@ "yyyy/MM/dd"  \* MERGEFORMAT </w:instrText>
            </w:r>
            <w:r w:rsidRPr="00D45309">
              <w:rPr>
                <w:rFonts w:ascii="微軟正黑體" w:eastAsia="微軟正黑體" w:hAnsi="微軟正黑體"/>
                <w:sz w:val="24"/>
                <w:szCs w:val="24"/>
                <w:lang w:val="en-US"/>
              </w:rPr>
              <w:fldChar w:fldCharType="separate"/>
            </w:r>
            <w:r w:rsidR="00D5483A">
              <w:rPr>
                <w:rFonts w:ascii="微軟正黑體" w:eastAsia="微軟正黑體" w:hAnsi="微軟正黑體"/>
                <w:noProof/>
                <w:sz w:val="24"/>
                <w:szCs w:val="24"/>
                <w:lang w:val="en-US"/>
              </w:rPr>
              <w:t>2022/09/05</w:t>
            </w:r>
            <w:r w:rsidRPr="00D45309">
              <w:rPr>
                <w:rFonts w:ascii="微軟正黑體" w:eastAsia="微軟正黑體" w:hAnsi="微軟正黑體"/>
                <w:sz w:val="24"/>
                <w:szCs w:val="24"/>
                <w:lang w:val="en-US"/>
              </w:rPr>
              <w:fldChar w:fldCharType="end"/>
            </w:r>
          </w:p>
        </w:tc>
      </w:tr>
      <w:tr w:rsidR="00A2791F" w:rsidRPr="008D360A" w14:paraId="71B46A71" w14:textId="406D44AA" w:rsidTr="00A2791F">
        <w:trPr>
          <w:trHeight w:val="707"/>
          <w:jc w:val="center"/>
        </w:trPr>
        <w:tc>
          <w:tcPr>
            <w:tcW w:w="1563" w:type="dxa"/>
            <w:vAlign w:val="center"/>
          </w:tcPr>
          <w:p w14:paraId="47FF85E0" w14:textId="76D9F7A2" w:rsidR="00A2791F" w:rsidRPr="00D45309" w:rsidRDefault="00A2791F" w:rsidP="00A2791F">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67062488" w14:textId="02E72430"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3AF0116A" w14:textId="0C27D5C1" w:rsidR="00A2791F" w:rsidRPr="00D45309" w:rsidRDefault="00A2791F" w:rsidP="00A2791F">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26D8D950" w14:textId="77777777"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p>
        </w:tc>
      </w:tr>
      <w:tr w:rsidR="00A2791F" w:rsidRPr="008D360A" w14:paraId="442326F8" w14:textId="6815A8AD" w:rsidTr="00A2791F">
        <w:trPr>
          <w:trHeight w:val="685"/>
          <w:jc w:val="center"/>
        </w:trPr>
        <w:tc>
          <w:tcPr>
            <w:tcW w:w="1563" w:type="dxa"/>
            <w:vAlign w:val="center"/>
          </w:tcPr>
          <w:p w14:paraId="3164669D" w14:textId="67747869" w:rsidR="00A2791F" w:rsidRPr="00D45309" w:rsidRDefault="00A2791F" w:rsidP="00A2791F">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5EC1994E" w14:textId="746ECF2D"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21F4F427" w14:textId="6F400083" w:rsidR="00A2791F" w:rsidRPr="00D45309" w:rsidRDefault="00A2791F" w:rsidP="00A2791F">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D4746F2" w14:textId="77777777"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p>
        </w:tc>
      </w:tr>
    </w:tbl>
    <w:p w14:paraId="43E60BEF" w14:textId="77777777" w:rsidR="001D67B3" w:rsidRPr="008D360A" w:rsidRDefault="001D67B3" w:rsidP="00427B09">
      <w:pPr>
        <w:jc w:val="both"/>
        <w:rPr>
          <w:rFonts w:cs="Times New Roman"/>
          <w:b/>
          <w:sz w:val="26"/>
        </w:rPr>
        <w:sectPr w:rsidR="001D67B3"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5B4BF99A" w14:textId="314AA22B" w:rsidR="00B94AB0" w:rsidRPr="00604FDA" w:rsidRDefault="005D3974" w:rsidP="005D3974">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008F657B" w:rsidRPr="00604FDA">
        <w:rPr>
          <w:rFonts w:hAnsi="微軟正黑體" w:hint="eastAsia"/>
          <w:smallCaps/>
          <w:color w:val="000000"/>
          <w:spacing w:val="-14"/>
          <w:kern w:val="1"/>
          <w:sz w:val="32"/>
          <w:lang w:eastAsia="zh-TW"/>
        </w:rPr>
        <w:t>校訂記錄</w:t>
      </w:r>
    </w:p>
    <w:p w14:paraId="173C2B9B" w14:textId="77777777" w:rsidR="00874124" w:rsidRPr="00604FDA" w:rsidRDefault="00874124" w:rsidP="005D3974">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B94AB0" w:rsidRPr="00604FDA" w14:paraId="549FC888" w14:textId="77777777" w:rsidTr="00F62B81">
        <w:tc>
          <w:tcPr>
            <w:tcW w:w="1536" w:type="dxa"/>
            <w:vMerge w:val="restart"/>
            <w:shd w:val="clear" w:color="auto" w:fill="E0E0E0"/>
          </w:tcPr>
          <w:p w14:paraId="0CB367F5" w14:textId="77777777" w:rsidR="00B94AB0" w:rsidRPr="00604FDA" w:rsidRDefault="00B94AB0" w:rsidP="00604FDA">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188D0C26" w14:textId="582D1DAD"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0A80E042" w14:textId="2F7FE2D0"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D280DA2"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B94AB0" w:rsidRPr="00604FDA" w14:paraId="24FE05A0" w14:textId="77777777" w:rsidTr="00F62B81">
        <w:tc>
          <w:tcPr>
            <w:tcW w:w="1536" w:type="dxa"/>
            <w:vMerge/>
            <w:shd w:val="clear" w:color="auto" w:fill="E0E0E0"/>
          </w:tcPr>
          <w:p w14:paraId="10DCEA97" w14:textId="77777777" w:rsidR="00B94AB0" w:rsidRPr="00604FDA" w:rsidRDefault="00B94AB0" w:rsidP="00604FDA">
            <w:pPr>
              <w:pStyle w:val="Celltext"/>
              <w:jc w:val="center"/>
              <w:rPr>
                <w:rFonts w:eastAsia="微軟正黑體" w:hAnsi="微軟正黑體"/>
                <w:b/>
                <w:bCs/>
                <w:lang w:val="en-GB"/>
              </w:rPr>
            </w:pPr>
          </w:p>
        </w:tc>
        <w:tc>
          <w:tcPr>
            <w:tcW w:w="7524" w:type="dxa"/>
            <w:gridSpan w:val="3"/>
            <w:shd w:val="clear" w:color="auto" w:fill="E0E0E0"/>
          </w:tcPr>
          <w:p w14:paraId="06206CE3"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REMARKS</w:t>
            </w:r>
          </w:p>
        </w:tc>
      </w:tr>
      <w:tr w:rsidR="00B94AB0" w:rsidRPr="00604FDA" w14:paraId="58AF7509" w14:textId="77777777" w:rsidTr="00F62B81">
        <w:tc>
          <w:tcPr>
            <w:tcW w:w="1536" w:type="dxa"/>
            <w:vMerge w:val="restart"/>
            <w:shd w:val="clear" w:color="auto" w:fill="auto"/>
          </w:tcPr>
          <w:p w14:paraId="402A97B4" w14:textId="50B4FF6F" w:rsidR="00B94AB0" w:rsidRPr="00604FDA" w:rsidRDefault="0067669E" w:rsidP="00604FDA">
            <w:pPr>
              <w:pStyle w:val="Celltext"/>
              <w:jc w:val="center"/>
              <w:rPr>
                <w:rFonts w:eastAsia="微軟正黑體" w:hAnsi="微軟正黑體"/>
                <w:lang w:val="en-GB" w:eastAsia="zh-TW"/>
              </w:rPr>
            </w:pPr>
            <w:r w:rsidRPr="00604FDA">
              <w:rPr>
                <w:rFonts w:eastAsia="微軟正黑體" w:hAnsi="微軟正黑體"/>
                <w:lang w:val="en-GB" w:eastAsia="zh-TW"/>
              </w:rPr>
              <w:t>0</w:t>
            </w:r>
            <w:r w:rsidR="00B94AB0" w:rsidRPr="00604FDA">
              <w:rPr>
                <w:rFonts w:eastAsia="微軟正黑體" w:hAnsi="微軟正黑體"/>
                <w:lang w:val="en-GB" w:eastAsia="zh-TW"/>
              </w:rPr>
              <w:t>0.</w:t>
            </w:r>
            <w:r w:rsidRPr="00604FDA">
              <w:rPr>
                <w:rFonts w:eastAsia="微軟正黑體" w:hAnsi="微軟正黑體"/>
                <w:lang w:val="en-GB" w:eastAsia="zh-TW"/>
              </w:rPr>
              <w:t>0</w:t>
            </w:r>
            <w:r w:rsidR="002A7807">
              <w:rPr>
                <w:rFonts w:eastAsia="微軟正黑體" w:hAnsi="微軟正黑體"/>
                <w:lang w:val="en-GB" w:eastAsia="zh-TW"/>
              </w:rPr>
              <w:t>0</w:t>
            </w:r>
          </w:p>
        </w:tc>
        <w:tc>
          <w:tcPr>
            <w:tcW w:w="2461" w:type="dxa"/>
            <w:shd w:val="clear" w:color="auto" w:fill="auto"/>
          </w:tcPr>
          <w:p w14:paraId="3D0AA04B" w14:textId="0BC16F43" w:rsidR="00B94AB0" w:rsidRPr="00604FDA" w:rsidRDefault="00A075FF" w:rsidP="00604FDA">
            <w:pPr>
              <w:pStyle w:val="Celltext"/>
              <w:rPr>
                <w:rFonts w:eastAsia="微軟正黑體" w:hAnsi="微軟正黑體"/>
                <w:lang w:val="en-GB" w:eastAsia="zh-TW"/>
              </w:rPr>
            </w:pPr>
            <w:r w:rsidRPr="00604FDA">
              <w:rPr>
                <w:rFonts w:eastAsia="微軟正黑體" w:hAnsi="微軟正黑體"/>
                <w:lang w:val="en-GB" w:eastAsia="zh-TW"/>
              </w:rPr>
              <w:t>2022.0</w:t>
            </w:r>
            <w:r w:rsidR="00A14BAC" w:rsidRPr="00604FDA">
              <w:rPr>
                <w:rFonts w:eastAsia="微軟正黑體" w:hAnsi="微軟正黑體"/>
                <w:lang w:val="en-GB" w:eastAsia="zh-TW"/>
              </w:rPr>
              <w:t>7</w:t>
            </w:r>
            <w:r w:rsidRPr="00604FDA">
              <w:rPr>
                <w:rFonts w:eastAsia="微軟正黑體" w:hAnsi="微軟正黑體"/>
                <w:lang w:val="en-GB" w:eastAsia="zh-TW"/>
              </w:rPr>
              <w:t>.</w:t>
            </w:r>
            <w:r w:rsidR="00B01829" w:rsidRPr="00604FDA">
              <w:rPr>
                <w:rFonts w:eastAsia="微軟正黑體" w:hAnsi="微軟正黑體"/>
                <w:lang w:val="en-GB" w:eastAsia="zh-TW"/>
              </w:rPr>
              <w:t>2</w:t>
            </w:r>
            <w:r w:rsidR="001033B4" w:rsidRPr="00604FDA">
              <w:rPr>
                <w:rFonts w:eastAsia="微軟正黑體" w:hAnsi="微軟正黑體"/>
                <w:lang w:val="en-GB" w:eastAsia="zh-TW"/>
              </w:rPr>
              <w:t>5</w:t>
            </w:r>
          </w:p>
        </w:tc>
        <w:tc>
          <w:tcPr>
            <w:tcW w:w="1954" w:type="dxa"/>
            <w:shd w:val="clear" w:color="auto" w:fill="auto"/>
          </w:tcPr>
          <w:p w14:paraId="5BB43729" w14:textId="668850E2" w:rsidR="00B94AB0" w:rsidRPr="00604FDA" w:rsidRDefault="00A14BAC" w:rsidP="00604FDA">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2BB4F889" w14:textId="77777777" w:rsidR="00B94AB0" w:rsidRPr="00604FDA" w:rsidRDefault="00B94AB0" w:rsidP="00604FDA">
            <w:pPr>
              <w:pStyle w:val="Celltext"/>
              <w:rPr>
                <w:rFonts w:eastAsia="微軟正黑體" w:hAnsi="微軟正黑體"/>
                <w:lang w:val="en-GB"/>
              </w:rPr>
            </w:pPr>
          </w:p>
        </w:tc>
      </w:tr>
      <w:tr w:rsidR="00B94AB0" w:rsidRPr="00604FDA" w14:paraId="6B015F47" w14:textId="77777777" w:rsidTr="00F62B81">
        <w:tc>
          <w:tcPr>
            <w:tcW w:w="1536" w:type="dxa"/>
            <w:vMerge/>
            <w:shd w:val="clear" w:color="auto" w:fill="auto"/>
          </w:tcPr>
          <w:p w14:paraId="5E29CF3B"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04FFF908" w14:textId="6D5C12F6" w:rsidR="00B94AB0" w:rsidRPr="00604FDA" w:rsidRDefault="0067669E" w:rsidP="00604FDA">
            <w:pPr>
              <w:pStyle w:val="Celltext"/>
              <w:rPr>
                <w:rFonts w:eastAsia="微軟正黑體" w:hAnsi="微軟正黑體"/>
                <w:lang w:val="en-GB" w:eastAsia="zh-TW"/>
              </w:rPr>
            </w:pPr>
            <w:r w:rsidRPr="00604FDA">
              <w:rPr>
                <w:rFonts w:eastAsia="微軟正黑體" w:hAnsi="微軟正黑體"/>
                <w:lang w:val="en-GB" w:eastAsia="zh-TW"/>
              </w:rPr>
              <w:t>初版</w:t>
            </w:r>
            <w:r w:rsidR="001033B4" w:rsidRPr="00604FDA">
              <w:rPr>
                <w:rFonts w:eastAsia="微軟正黑體" w:hAnsi="微軟正黑體" w:hint="eastAsia"/>
                <w:lang w:val="en-GB" w:eastAsia="zh-TW"/>
              </w:rPr>
              <w:t xml:space="preserve"> </w:t>
            </w:r>
            <w:proofErr w:type="gramStart"/>
            <w:r w:rsidR="001033B4" w:rsidRPr="00604FDA">
              <w:rPr>
                <w:rFonts w:eastAsia="微軟正黑體" w:hAnsi="微軟正黑體"/>
                <w:lang w:val="en-GB" w:eastAsia="zh-TW"/>
              </w:rPr>
              <w:t>–</w:t>
            </w:r>
            <w:proofErr w:type="gramEnd"/>
            <w:r w:rsidR="001033B4" w:rsidRPr="00604FDA">
              <w:rPr>
                <w:rFonts w:eastAsia="微軟正黑體" w:hAnsi="微軟正黑體"/>
                <w:lang w:val="en-GB" w:eastAsia="zh-TW"/>
              </w:rPr>
              <w:t xml:space="preserve"> </w:t>
            </w:r>
            <w:r w:rsidR="001033B4" w:rsidRPr="00604FDA">
              <w:rPr>
                <w:rFonts w:eastAsia="微軟正黑體" w:hAnsi="微軟正黑體" w:hint="eastAsia"/>
                <w:lang w:val="en-GB" w:eastAsia="zh-TW"/>
              </w:rPr>
              <w:t>格式確立</w:t>
            </w:r>
          </w:p>
        </w:tc>
      </w:tr>
      <w:tr w:rsidR="00B94AB0" w:rsidRPr="00604FDA" w14:paraId="26B3BE46" w14:textId="77777777" w:rsidTr="00F62B81">
        <w:tc>
          <w:tcPr>
            <w:tcW w:w="1536" w:type="dxa"/>
            <w:vMerge w:val="restart"/>
            <w:shd w:val="clear" w:color="auto" w:fill="auto"/>
          </w:tcPr>
          <w:p w14:paraId="2EB1098D" w14:textId="3F9CA57E" w:rsidR="00B94AB0" w:rsidRPr="00604FDA" w:rsidRDefault="00B94AB0" w:rsidP="00604FDA">
            <w:pPr>
              <w:pStyle w:val="a9"/>
              <w:jc w:val="center"/>
              <w:rPr>
                <w:rFonts w:hAnsi="微軟正黑體" w:cs="Times New Roman"/>
                <w:sz w:val="24"/>
                <w:szCs w:val="24"/>
                <w:lang w:eastAsia="zh-TW"/>
              </w:rPr>
            </w:pPr>
          </w:p>
        </w:tc>
        <w:tc>
          <w:tcPr>
            <w:tcW w:w="2461" w:type="dxa"/>
            <w:shd w:val="clear" w:color="auto" w:fill="auto"/>
          </w:tcPr>
          <w:p w14:paraId="58C82948" w14:textId="6A9DB7AF" w:rsidR="00B94AB0" w:rsidRPr="00604FDA" w:rsidRDefault="00B94AB0" w:rsidP="00604FDA">
            <w:pPr>
              <w:pStyle w:val="Celltext"/>
              <w:rPr>
                <w:rFonts w:eastAsia="微軟正黑體" w:hAnsi="微軟正黑體"/>
                <w:lang w:val="en-GB" w:eastAsia="zh-TW"/>
              </w:rPr>
            </w:pPr>
          </w:p>
        </w:tc>
        <w:tc>
          <w:tcPr>
            <w:tcW w:w="1954" w:type="dxa"/>
            <w:shd w:val="clear" w:color="auto" w:fill="auto"/>
          </w:tcPr>
          <w:p w14:paraId="11E49ECD" w14:textId="5CB2066C" w:rsidR="00B94AB0" w:rsidRPr="00604FDA" w:rsidRDefault="00B94AB0" w:rsidP="00604FDA">
            <w:pPr>
              <w:pStyle w:val="Celltext"/>
              <w:rPr>
                <w:rFonts w:eastAsia="微軟正黑體" w:hAnsi="微軟正黑體"/>
                <w:lang w:val="en-GB" w:eastAsia="zh-TW"/>
              </w:rPr>
            </w:pPr>
          </w:p>
        </w:tc>
        <w:tc>
          <w:tcPr>
            <w:tcW w:w="3109" w:type="dxa"/>
            <w:shd w:val="clear" w:color="auto" w:fill="auto"/>
          </w:tcPr>
          <w:p w14:paraId="0AACEAAE" w14:textId="77777777" w:rsidR="00B94AB0" w:rsidRPr="00604FDA" w:rsidRDefault="00B94AB0" w:rsidP="00604FDA">
            <w:pPr>
              <w:pStyle w:val="Celltext"/>
              <w:rPr>
                <w:rFonts w:eastAsia="微軟正黑體" w:hAnsi="微軟正黑體"/>
                <w:lang w:val="en-GB"/>
              </w:rPr>
            </w:pPr>
          </w:p>
        </w:tc>
      </w:tr>
      <w:tr w:rsidR="00B94AB0" w:rsidRPr="00604FDA" w14:paraId="6B1A1ADA" w14:textId="77777777" w:rsidTr="00F62B81">
        <w:tc>
          <w:tcPr>
            <w:tcW w:w="1536" w:type="dxa"/>
            <w:vMerge/>
            <w:shd w:val="clear" w:color="auto" w:fill="auto"/>
          </w:tcPr>
          <w:p w14:paraId="58974B96"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3F3B9042" w14:textId="7785A258" w:rsidR="00B94AB0" w:rsidRPr="00604FDA" w:rsidRDefault="00B94AB0" w:rsidP="00604FDA">
            <w:pPr>
              <w:pStyle w:val="Celltext"/>
              <w:rPr>
                <w:rFonts w:eastAsia="微軟正黑體" w:hAnsi="微軟正黑體"/>
                <w:lang w:val="en-GB" w:eastAsia="zh-TW"/>
              </w:rPr>
            </w:pPr>
          </w:p>
        </w:tc>
      </w:tr>
      <w:tr w:rsidR="00B94AB0" w:rsidRPr="00604FDA" w14:paraId="637A030C" w14:textId="77777777" w:rsidTr="00F62B81">
        <w:tc>
          <w:tcPr>
            <w:tcW w:w="1536" w:type="dxa"/>
            <w:vMerge w:val="restart"/>
            <w:shd w:val="clear" w:color="auto" w:fill="auto"/>
          </w:tcPr>
          <w:p w14:paraId="454BDE0E" w14:textId="77777777" w:rsidR="00B94AB0" w:rsidRPr="00604FDA" w:rsidRDefault="00B94AB0" w:rsidP="00604FDA">
            <w:pPr>
              <w:pStyle w:val="Celltext"/>
              <w:jc w:val="center"/>
              <w:rPr>
                <w:rFonts w:eastAsia="微軟正黑體" w:hAnsi="微軟正黑體"/>
                <w:lang w:val="en-GB" w:eastAsia="zh-TW"/>
              </w:rPr>
            </w:pPr>
          </w:p>
        </w:tc>
        <w:tc>
          <w:tcPr>
            <w:tcW w:w="2461" w:type="dxa"/>
            <w:shd w:val="clear" w:color="auto" w:fill="auto"/>
          </w:tcPr>
          <w:p w14:paraId="0A92940F" w14:textId="77777777" w:rsidR="00B94AB0" w:rsidRPr="00604FDA" w:rsidRDefault="00B94AB0" w:rsidP="00604FDA">
            <w:pPr>
              <w:pStyle w:val="Celltext"/>
              <w:rPr>
                <w:rFonts w:eastAsia="微軟正黑體" w:hAnsi="微軟正黑體"/>
                <w:lang w:val="en-GB" w:eastAsia="zh-TW"/>
              </w:rPr>
            </w:pPr>
          </w:p>
        </w:tc>
        <w:tc>
          <w:tcPr>
            <w:tcW w:w="1954" w:type="dxa"/>
            <w:shd w:val="clear" w:color="auto" w:fill="auto"/>
          </w:tcPr>
          <w:p w14:paraId="3446B62D" w14:textId="77777777" w:rsidR="00B94AB0" w:rsidRPr="00604FDA" w:rsidRDefault="00B94AB0" w:rsidP="00604FDA">
            <w:pPr>
              <w:pStyle w:val="Celltext"/>
              <w:rPr>
                <w:rFonts w:eastAsia="微軟正黑體" w:hAnsi="微軟正黑體"/>
                <w:lang w:val="en-GB" w:eastAsia="zh-TW"/>
              </w:rPr>
            </w:pPr>
          </w:p>
        </w:tc>
        <w:tc>
          <w:tcPr>
            <w:tcW w:w="3109" w:type="dxa"/>
            <w:shd w:val="clear" w:color="auto" w:fill="auto"/>
          </w:tcPr>
          <w:p w14:paraId="17C7B511" w14:textId="77777777" w:rsidR="00B94AB0" w:rsidRPr="00604FDA" w:rsidRDefault="00B94AB0" w:rsidP="00604FDA">
            <w:pPr>
              <w:pStyle w:val="Celltext"/>
              <w:rPr>
                <w:rFonts w:eastAsia="微軟正黑體" w:hAnsi="微軟正黑體"/>
                <w:lang w:val="en-GB"/>
              </w:rPr>
            </w:pPr>
          </w:p>
        </w:tc>
      </w:tr>
      <w:tr w:rsidR="00B94AB0" w:rsidRPr="00604FDA" w14:paraId="5F40BD59" w14:textId="77777777" w:rsidTr="00F62B81">
        <w:tc>
          <w:tcPr>
            <w:tcW w:w="1536" w:type="dxa"/>
            <w:vMerge/>
            <w:shd w:val="clear" w:color="auto" w:fill="auto"/>
          </w:tcPr>
          <w:p w14:paraId="5AD3D433"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0B809780" w14:textId="77777777" w:rsidR="00B94AB0" w:rsidRPr="00604FDA" w:rsidRDefault="00B94AB0" w:rsidP="00604FDA">
            <w:pPr>
              <w:pStyle w:val="Celltext"/>
              <w:rPr>
                <w:rFonts w:eastAsia="微軟正黑體" w:hAnsi="微軟正黑體"/>
                <w:lang w:val="en-GB" w:eastAsia="zh-TW"/>
              </w:rPr>
            </w:pPr>
          </w:p>
        </w:tc>
      </w:tr>
      <w:tr w:rsidR="00B94AB0" w:rsidRPr="00604FDA" w14:paraId="6D00AEDA" w14:textId="77777777" w:rsidTr="00F62B81">
        <w:tc>
          <w:tcPr>
            <w:tcW w:w="1536" w:type="dxa"/>
            <w:vMerge w:val="restart"/>
            <w:shd w:val="clear" w:color="auto" w:fill="auto"/>
          </w:tcPr>
          <w:p w14:paraId="51ACF3D8"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7313909D"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09FCD7F"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D9B61B9" w14:textId="77777777" w:rsidR="00B94AB0" w:rsidRPr="00604FDA" w:rsidRDefault="00B94AB0" w:rsidP="00604FDA">
            <w:pPr>
              <w:pStyle w:val="Celltext"/>
              <w:rPr>
                <w:rFonts w:eastAsia="微軟正黑體" w:hAnsi="微軟正黑體"/>
                <w:lang w:val="en-GB"/>
              </w:rPr>
            </w:pPr>
          </w:p>
        </w:tc>
      </w:tr>
      <w:tr w:rsidR="00B94AB0" w:rsidRPr="00604FDA" w14:paraId="6E92C1E1" w14:textId="77777777" w:rsidTr="00F62B81">
        <w:tc>
          <w:tcPr>
            <w:tcW w:w="1536" w:type="dxa"/>
            <w:vMerge/>
            <w:shd w:val="clear" w:color="auto" w:fill="auto"/>
          </w:tcPr>
          <w:p w14:paraId="4E40C752"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262B84CF" w14:textId="77777777" w:rsidR="00B94AB0" w:rsidRPr="00604FDA" w:rsidRDefault="00B94AB0" w:rsidP="00604FDA">
            <w:pPr>
              <w:pStyle w:val="Celltext"/>
              <w:rPr>
                <w:rFonts w:eastAsia="微軟正黑體" w:hAnsi="微軟正黑體"/>
                <w:lang w:val="en-GB"/>
              </w:rPr>
            </w:pPr>
          </w:p>
        </w:tc>
      </w:tr>
      <w:tr w:rsidR="00B94AB0" w:rsidRPr="00604FDA" w14:paraId="48E323E4" w14:textId="77777777" w:rsidTr="00F62B81">
        <w:tc>
          <w:tcPr>
            <w:tcW w:w="1536" w:type="dxa"/>
            <w:vMerge w:val="restart"/>
            <w:shd w:val="clear" w:color="auto" w:fill="auto"/>
          </w:tcPr>
          <w:p w14:paraId="0F24B5EC"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0E63E8D8"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29E84C3C"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4FC16240" w14:textId="77777777" w:rsidR="00B94AB0" w:rsidRPr="00604FDA" w:rsidRDefault="00B94AB0" w:rsidP="00604FDA">
            <w:pPr>
              <w:pStyle w:val="Celltext"/>
              <w:rPr>
                <w:rFonts w:eastAsia="微軟正黑體" w:hAnsi="微軟正黑體"/>
                <w:lang w:val="en-GB"/>
              </w:rPr>
            </w:pPr>
          </w:p>
        </w:tc>
      </w:tr>
      <w:tr w:rsidR="00B94AB0" w:rsidRPr="00604FDA" w14:paraId="1EE71E2B" w14:textId="77777777" w:rsidTr="00F62B81">
        <w:tc>
          <w:tcPr>
            <w:tcW w:w="1536" w:type="dxa"/>
            <w:vMerge/>
            <w:shd w:val="clear" w:color="auto" w:fill="auto"/>
          </w:tcPr>
          <w:p w14:paraId="4CE4B838"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D7C26BD" w14:textId="77777777" w:rsidR="00B94AB0" w:rsidRPr="00604FDA" w:rsidRDefault="00B94AB0" w:rsidP="00604FDA">
            <w:pPr>
              <w:pStyle w:val="Celltext"/>
              <w:rPr>
                <w:rFonts w:eastAsia="微軟正黑體" w:hAnsi="微軟正黑體"/>
                <w:lang w:val="en-GB"/>
              </w:rPr>
            </w:pPr>
          </w:p>
        </w:tc>
      </w:tr>
      <w:tr w:rsidR="00B94AB0" w:rsidRPr="00604FDA" w14:paraId="00ED1C58" w14:textId="77777777" w:rsidTr="00F62B81">
        <w:tc>
          <w:tcPr>
            <w:tcW w:w="1536" w:type="dxa"/>
            <w:vMerge w:val="restart"/>
            <w:shd w:val="clear" w:color="auto" w:fill="auto"/>
          </w:tcPr>
          <w:p w14:paraId="237D14B1"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08F7F34"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6C0FAA81"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300D150B" w14:textId="77777777" w:rsidR="00B94AB0" w:rsidRPr="00604FDA" w:rsidRDefault="00B94AB0" w:rsidP="00604FDA">
            <w:pPr>
              <w:pStyle w:val="Celltext"/>
              <w:rPr>
                <w:rFonts w:eastAsia="微軟正黑體" w:hAnsi="微軟正黑體"/>
                <w:lang w:val="en-GB"/>
              </w:rPr>
            </w:pPr>
          </w:p>
        </w:tc>
      </w:tr>
      <w:tr w:rsidR="00B94AB0" w:rsidRPr="00604FDA" w14:paraId="6EF54F1D" w14:textId="77777777" w:rsidTr="00F62B81">
        <w:tc>
          <w:tcPr>
            <w:tcW w:w="1536" w:type="dxa"/>
            <w:vMerge/>
            <w:shd w:val="clear" w:color="auto" w:fill="auto"/>
          </w:tcPr>
          <w:p w14:paraId="23650B2D"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66A8175" w14:textId="77777777" w:rsidR="00B94AB0" w:rsidRPr="00604FDA" w:rsidRDefault="00B94AB0" w:rsidP="00604FDA">
            <w:pPr>
              <w:pStyle w:val="Celltext"/>
              <w:rPr>
                <w:rFonts w:eastAsia="微軟正黑體" w:hAnsi="微軟正黑體"/>
                <w:lang w:val="en-GB"/>
              </w:rPr>
            </w:pPr>
          </w:p>
        </w:tc>
      </w:tr>
      <w:tr w:rsidR="00B94AB0" w:rsidRPr="00604FDA" w14:paraId="256EF92B" w14:textId="77777777" w:rsidTr="00F62B81">
        <w:tc>
          <w:tcPr>
            <w:tcW w:w="1536" w:type="dxa"/>
            <w:vMerge w:val="restart"/>
            <w:shd w:val="clear" w:color="auto" w:fill="auto"/>
          </w:tcPr>
          <w:p w14:paraId="53E8F974"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2BB6C2F7"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1D623FD2"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5D3716B5" w14:textId="77777777" w:rsidR="00B94AB0" w:rsidRPr="00604FDA" w:rsidRDefault="00B94AB0" w:rsidP="00604FDA">
            <w:pPr>
              <w:pStyle w:val="Celltext"/>
              <w:rPr>
                <w:rFonts w:eastAsia="微軟正黑體" w:hAnsi="微軟正黑體"/>
                <w:lang w:val="en-GB"/>
              </w:rPr>
            </w:pPr>
          </w:p>
        </w:tc>
      </w:tr>
      <w:tr w:rsidR="00B94AB0" w:rsidRPr="00604FDA" w14:paraId="3A5165D4" w14:textId="77777777" w:rsidTr="00F62B81">
        <w:tc>
          <w:tcPr>
            <w:tcW w:w="1536" w:type="dxa"/>
            <w:vMerge/>
            <w:shd w:val="clear" w:color="auto" w:fill="auto"/>
          </w:tcPr>
          <w:p w14:paraId="2D59B12D"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64EEDAEB" w14:textId="77777777" w:rsidR="00B94AB0" w:rsidRPr="00604FDA" w:rsidRDefault="00B94AB0" w:rsidP="00604FDA">
            <w:pPr>
              <w:pStyle w:val="Celltext"/>
              <w:rPr>
                <w:rFonts w:eastAsia="微軟正黑體" w:hAnsi="微軟正黑體"/>
                <w:lang w:val="en-GB"/>
              </w:rPr>
            </w:pPr>
          </w:p>
        </w:tc>
      </w:tr>
      <w:tr w:rsidR="00B94AB0" w:rsidRPr="00604FDA" w14:paraId="153394C6" w14:textId="77777777" w:rsidTr="00F62B81">
        <w:tc>
          <w:tcPr>
            <w:tcW w:w="1536" w:type="dxa"/>
            <w:vMerge w:val="restart"/>
            <w:shd w:val="clear" w:color="auto" w:fill="auto"/>
          </w:tcPr>
          <w:p w14:paraId="5FBC448A"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549E49C2"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7807955"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76BB9442" w14:textId="77777777" w:rsidR="00B94AB0" w:rsidRPr="00604FDA" w:rsidRDefault="00B94AB0" w:rsidP="00604FDA">
            <w:pPr>
              <w:pStyle w:val="Celltext"/>
              <w:rPr>
                <w:rFonts w:eastAsia="微軟正黑體" w:hAnsi="微軟正黑體"/>
                <w:lang w:val="en-GB"/>
              </w:rPr>
            </w:pPr>
          </w:p>
        </w:tc>
      </w:tr>
      <w:tr w:rsidR="00B94AB0" w:rsidRPr="00604FDA" w14:paraId="0B485023" w14:textId="77777777" w:rsidTr="00F62B81">
        <w:tc>
          <w:tcPr>
            <w:tcW w:w="1536" w:type="dxa"/>
            <w:vMerge/>
            <w:shd w:val="clear" w:color="auto" w:fill="auto"/>
          </w:tcPr>
          <w:p w14:paraId="76DF3FE0"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6DA26D4F" w14:textId="77777777" w:rsidR="00B94AB0" w:rsidRPr="00604FDA" w:rsidRDefault="00B94AB0" w:rsidP="00604FDA">
            <w:pPr>
              <w:pStyle w:val="Celltext"/>
              <w:rPr>
                <w:rFonts w:eastAsia="微軟正黑體" w:hAnsi="微軟正黑體"/>
                <w:lang w:val="en-GB"/>
              </w:rPr>
            </w:pPr>
          </w:p>
        </w:tc>
      </w:tr>
      <w:tr w:rsidR="00B94AB0" w:rsidRPr="00604FDA" w14:paraId="316A0CAE" w14:textId="77777777" w:rsidTr="00F62B81">
        <w:tc>
          <w:tcPr>
            <w:tcW w:w="1536" w:type="dxa"/>
            <w:vMerge w:val="restart"/>
            <w:shd w:val="clear" w:color="auto" w:fill="auto"/>
          </w:tcPr>
          <w:p w14:paraId="7036F97F"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080E727A"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2D4A772E"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CCAF6C8" w14:textId="77777777" w:rsidR="00B94AB0" w:rsidRPr="00604FDA" w:rsidRDefault="00B94AB0" w:rsidP="00604FDA">
            <w:pPr>
              <w:pStyle w:val="Celltext"/>
              <w:rPr>
                <w:rFonts w:eastAsia="微軟正黑體" w:hAnsi="微軟正黑體"/>
                <w:lang w:val="en-GB"/>
              </w:rPr>
            </w:pPr>
          </w:p>
        </w:tc>
      </w:tr>
      <w:tr w:rsidR="00B94AB0" w:rsidRPr="00604FDA" w14:paraId="0752A529" w14:textId="77777777" w:rsidTr="00F62B81">
        <w:tc>
          <w:tcPr>
            <w:tcW w:w="1536" w:type="dxa"/>
            <w:vMerge/>
            <w:shd w:val="clear" w:color="auto" w:fill="auto"/>
          </w:tcPr>
          <w:p w14:paraId="4C7547A0"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4A49ABDA" w14:textId="77777777" w:rsidR="00B94AB0" w:rsidRPr="00604FDA" w:rsidRDefault="00B94AB0" w:rsidP="00604FDA">
            <w:pPr>
              <w:pStyle w:val="Celltext"/>
              <w:rPr>
                <w:rFonts w:eastAsia="微軟正黑體" w:hAnsi="微軟正黑體"/>
                <w:lang w:val="en-GB"/>
              </w:rPr>
            </w:pPr>
          </w:p>
        </w:tc>
      </w:tr>
      <w:tr w:rsidR="00B94AB0" w:rsidRPr="00604FDA" w14:paraId="5A7058EF" w14:textId="77777777" w:rsidTr="00F62B81">
        <w:tc>
          <w:tcPr>
            <w:tcW w:w="1536" w:type="dxa"/>
            <w:vMerge w:val="restart"/>
            <w:shd w:val="clear" w:color="auto" w:fill="auto"/>
          </w:tcPr>
          <w:p w14:paraId="0896DD01"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EA9314D"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BD52AD1"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BD87795" w14:textId="77777777" w:rsidR="00B94AB0" w:rsidRPr="00604FDA" w:rsidRDefault="00B94AB0" w:rsidP="00604FDA">
            <w:pPr>
              <w:pStyle w:val="Celltext"/>
              <w:rPr>
                <w:rFonts w:eastAsia="微軟正黑體" w:hAnsi="微軟正黑體"/>
                <w:lang w:val="en-GB"/>
              </w:rPr>
            </w:pPr>
          </w:p>
        </w:tc>
      </w:tr>
      <w:tr w:rsidR="00B94AB0" w:rsidRPr="00604FDA" w14:paraId="4EFDFD0D" w14:textId="77777777" w:rsidTr="00F62B81">
        <w:tc>
          <w:tcPr>
            <w:tcW w:w="1536" w:type="dxa"/>
            <w:vMerge/>
            <w:shd w:val="clear" w:color="auto" w:fill="auto"/>
          </w:tcPr>
          <w:p w14:paraId="23109F72"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4FC18AFD" w14:textId="77777777" w:rsidR="00B94AB0" w:rsidRPr="00604FDA" w:rsidRDefault="00B94AB0" w:rsidP="00604FDA">
            <w:pPr>
              <w:pStyle w:val="Celltext"/>
              <w:rPr>
                <w:rFonts w:eastAsia="微軟正黑體" w:hAnsi="微軟正黑體"/>
                <w:lang w:val="en-GB"/>
              </w:rPr>
            </w:pPr>
          </w:p>
        </w:tc>
      </w:tr>
      <w:tr w:rsidR="00B94AB0" w:rsidRPr="00604FDA" w14:paraId="519B7B9D" w14:textId="77777777" w:rsidTr="00F62B81">
        <w:tc>
          <w:tcPr>
            <w:tcW w:w="1536" w:type="dxa"/>
            <w:vMerge w:val="restart"/>
            <w:shd w:val="clear" w:color="auto" w:fill="auto"/>
          </w:tcPr>
          <w:p w14:paraId="00E1C035"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6F97549E"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1B96276A"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6A72CFD1" w14:textId="77777777" w:rsidR="00B94AB0" w:rsidRPr="00604FDA" w:rsidRDefault="00B94AB0" w:rsidP="00604FDA">
            <w:pPr>
              <w:pStyle w:val="Celltext"/>
              <w:rPr>
                <w:rFonts w:eastAsia="微軟正黑體" w:hAnsi="微軟正黑體"/>
                <w:lang w:val="en-GB"/>
              </w:rPr>
            </w:pPr>
          </w:p>
        </w:tc>
      </w:tr>
      <w:tr w:rsidR="00B94AB0" w:rsidRPr="00604FDA" w14:paraId="118FD37F" w14:textId="77777777" w:rsidTr="00F62B81">
        <w:tc>
          <w:tcPr>
            <w:tcW w:w="1536" w:type="dxa"/>
            <w:vMerge/>
            <w:shd w:val="clear" w:color="auto" w:fill="auto"/>
          </w:tcPr>
          <w:p w14:paraId="54E20515"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DE9E8AB" w14:textId="77777777" w:rsidR="00B94AB0" w:rsidRPr="00604FDA" w:rsidRDefault="00B94AB0" w:rsidP="00604FDA">
            <w:pPr>
              <w:pStyle w:val="Celltext"/>
              <w:rPr>
                <w:rFonts w:eastAsia="微軟正黑體" w:hAnsi="微軟正黑體"/>
                <w:lang w:val="en-GB"/>
              </w:rPr>
            </w:pPr>
          </w:p>
        </w:tc>
      </w:tr>
      <w:tr w:rsidR="00B94AB0" w:rsidRPr="00604FDA" w14:paraId="31312D39" w14:textId="77777777" w:rsidTr="00F62B81">
        <w:tc>
          <w:tcPr>
            <w:tcW w:w="1536" w:type="dxa"/>
            <w:vMerge w:val="restart"/>
            <w:shd w:val="clear" w:color="auto" w:fill="auto"/>
          </w:tcPr>
          <w:p w14:paraId="55B16DDA"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2D01F50"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54DEEBE"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29CCCF15" w14:textId="77777777" w:rsidR="00B94AB0" w:rsidRPr="00604FDA" w:rsidRDefault="00B94AB0" w:rsidP="00604FDA">
            <w:pPr>
              <w:pStyle w:val="Celltext"/>
              <w:rPr>
                <w:rFonts w:eastAsia="微軟正黑體" w:hAnsi="微軟正黑體"/>
                <w:lang w:val="en-GB"/>
              </w:rPr>
            </w:pPr>
          </w:p>
        </w:tc>
      </w:tr>
      <w:tr w:rsidR="00B94AB0" w:rsidRPr="00604FDA" w14:paraId="0D9B09C1" w14:textId="77777777" w:rsidTr="00F62B81">
        <w:tc>
          <w:tcPr>
            <w:tcW w:w="1536" w:type="dxa"/>
            <w:vMerge/>
            <w:shd w:val="clear" w:color="auto" w:fill="auto"/>
          </w:tcPr>
          <w:p w14:paraId="46A0C051"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1FFED0C0" w14:textId="77777777" w:rsidR="00B94AB0" w:rsidRPr="00604FDA" w:rsidRDefault="00B94AB0" w:rsidP="00604FDA">
            <w:pPr>
              <w:pStyle w:val="Celltext"/>
              <w:rPr>
                <w:rFonts w:eastAsia="微軟正黑體" w:hAnsi="微軟正黑體"/>
                <w:lang w:val="en-GB"/>
              </w:rPr>
            </w:pPr>
          </w:p>
        </w:tc>
      </w:tr>
    </w:tbl>
    <w:p w14:paraId="498BA77E" w14:textId="77777777" w:rsidR="00604FDA" w:rsidRDefault="00623F93" w:rsidP="00623F93">
      <w:pPr>
        <w:pStyle w:val="af0"/>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6B64B3B4" w14:textId="708C1843" w:rsidR="003F74A5" w:rsidRPr="00623F93" w:rsidRDefault="00A54DF9" w:rsidP="00604FDA">
      <w:pPr>
        <w:pStyle w:val="af0"/>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7D509F92" w14:textId="73F282BC" w:rsidR="00BA1D9D" w:rsidRDefault="00395DC9">
      <w:pPr>
        <w:pStyle w:val="11"/>
        <w:rPr>
          <w:rFonts w:asciiTheme="minorHAnsi" w:eastAsiaTheme="minorEastAsia" w:hAnsiTheme="minorHAnsi"/>
          <w:b w:val="0"/>
        </w:rPr>
      </w:pPr>
      <w:r w:rsidRPr="00C573CA">
        <w:rPr>
          <w:rStyle w:val="ad"/>
          <w:rFonts w:ascii="標楷體" w:hAnsi="標楷體" w:cs="Times New Roman"/>
          <w:szCs w:val="24"/>
        </w:rPr>
        <w:lastRenderedPageBreak/>
        <w:fldChar w:fldCharType="begin"/>
      </w:r>
      <w:r w:rsidR="003F74A5" w:rsidRPr="00C573CA">
        <w:rPr>
          <w:rStyle w:val="ad"/>
          <w:rFonts w:ascii="標楷體" w:hAnsi="標楷體" w:cs="Times New Roman"/>
          <w:szCs w:val="24"/>
        </w:rPr>
        <w:instrText xml:space="preserve"> TOC \o "1-3" \h \z </w:instrText>
      </w:r>
      <w:r w:rsidRPr="00C573CA">
        <w:rPr>
          <w:rStyle w:val="ad"/>
          <w:rFonts w:ascii="標楷體" w:hAnsi="標楷體" w:cs="Times New Roman"/>
          <w:szCs w:val="24"/>
        </w:rPr>
        <w:fldChar w:fldCharType="separate"/>
      </w:r>
      <w:hyperlink w:anchor="_Toc113264703" w:history="1">
        <w:r w:rsidR="00BA1D9D" w:rsidRPr="00BA6306">
          <w:rPr>
            <w:rStyle w:val="ad"/>
            <w:bCs/>
          </w:rPr>
          <w:t>1</w:t>
        </w:r>
        <w:r w:rsidR="00BA1D9D">
          <w:rPr>
            <w:rFonts w:asciiTheme="minorHAnsi" w:eastAsiaTheme="minorEastAsia" w:hAnsiTheme="minorHAnsi"/>
            <w:b w:val="0"/>
          </w:rPr>
          <w:tab/>
        </w:r>
        <w:r w:rsidR="00BA1D9D" w:rsidRPr="00BA6306">
          <w:rPr>
            <w:rStyle w:val="ad"/>
            <w:rFonts w:hint="eastAsia"/>
          </w:rPr>
          <w:t>簡介</w:t>
        </w:r>
        <w:r w:rsidR="00BA1D9D">
          <w:rPr>
            <w:webHidden/>
          </w:rPr>
          <w:tab/>
        </w:r>
        <w:r w:rsidR="00BA1D9D">
          <w:rPr>
            <w:webHidden/>
          </w:rPr>
          <w:fldChar w:fldCharType="begin"/>
        </w:r>
        <w:r w:rsidR="00BA1D9D">
          <w:rPr>
            <w:webHidden/>
          </w:rPr>
          <w:instrText xml:space="preserve"> PAGEREF _Toc113264703 \h </w:instrText>
        </w:r>
        <w:r w:rsidR="00BA1D9D">
          <w:rPr>
            <w:webHidden/>
          </w:rPr>
        </w:r>
        <w:r w:rsidR="00BA1D9D">
          <w:rPr>
            <w:webHidden/>
          </w:rPr>
          <w:fldChar w:fldCharType="separate"/>
        </w:r>
        <w:r w:rsidR="00BA1D9D">
          <w:rPr>
            <w:webHidden/>
          </w:rPr>
          <w:t>5</w:t>
        </w:r>
        <w:r w:rsidR="00BA1D9D">
          <w:rPr>
            <w:webHidden/>
          </w:rPr>
          <w:fldChar w:fldCharType="end"/>
        </w:r>
      </w:hyperlink>
    </w:p>
    <w:p w14:paraId="190694BC" w14:textId="57F3E7D8" w:rsidR="00BA1D9D" w:rsidRDefault="00286F0C">
      <w:pPr>
        <w:pStyle w:val="22"/>
        <w:rPr>
          <w:rFonts w:asciiTheme="minorHAnsi" w:eastAsiaTheme="minorEastAsia" w:hAnsiTheme="minorHAnsi"/>
          <w:bCs w:val="0"/>
        </w:rPr>
      </w:pPr>
      <w:hyperlink w:anchor="_Toc113264704" w:history="1">
        <w:r w:rsidR="00BA1D9D" w:rsidRPr="00BA6306">
          <w:rPr>
            <w:rStyle w:val="ad"/>
          </w:rPr>
          <w:t>1.1</w:t>
        </w:r>
        <w:r w:rsidR="00BA1D9D">
          <w:rPr>
            <w:rFonts w:asciiTheme="minorHAnsi" w:eastAsiaTheme="minorEastAsia" w:hAnsiTheme="minorHAnsi"/>
            <w:bCs w:val="0"/>
          </w:rPr>
          <w:tab/>
        </w:r>
        <w:r w:rsidR="00BA1D9D" w:rsidRPr="00BA6306">
          <w:rPr>
            <w:rStyle w:val="ad"/>
            <w:rFonts w:hint="eastAsia"/>
          </w:rPr>
          <w:t>說明</w:t>
        </w:r>
        <w:r w:rsidR="00BA1D9D">
          <w:rPr>
            <w:webHidden/>
          </w:rPr>
          <w:tab/>
        </w:r>
        <w:r w:rsidR="00BA1D9D">
          <w:rPr>
            <w:webHidden/>
          </w:rPr>
          <w:fldChar w:fldCharType="begin"/>
        </w:r>
        <w:r w:rsidR="00BA1D9D">
          <w:rPr>
            <w:webHidden/>
          </w:rPr>
          <w:instrText xml:space="preserve"> PAGEREF _Toc113264704 \h </w:instrText>
        </w:r>
        <w:r w:rsidR="00BA1D9D">
          <w:rPr>
            <w:webHidden/>
          </w:rPr>
        </w:r>
        <w:r w:rsidR="00BA1D9D">
          <w:rPr>
            <w:webHidden/>
          </w:rPr>
          <w:fldChar w:fldCharType="separate"/>
        </w:r>
        <w:r w:rsidR="00BA1D9D">
          <w:rPr>
            <w:webHidden/>
          </w:rPr>
          <w:t>5</w:t>
        </w:r>
        <w:r w:rsidR="00BA1D9D">
          <w:rPr>
            <w:webHidden/>
          </w:rPr>
          <w:fldChar w:fldCharType="end"/>
        </w:r>
      </w:hyperlink>
    </w:p>
    <w:p w14:paraId="2C84AAF8" w14:textId="167A2980" w:rsidR="00BA1D9D" w:rsidRDefault="00286F0C">
      <w:pPr>
        <w:pStyle w:val="22"/>
        <w:rPr>
          <w:rFonts w:asciiTheme="minorHAnsi" w:eastAsiaTheme="minorEastAsia" w:hAnsiTheme="minorHAnsi"/>
          <w:bCs w:val="0"/>
        </w:rPr>
      </w:pPr>
      <w:hyperlink w:anchor="_Toc113264705" w:history="1">
        <w:r w:rsidR="00BA1D9D" w:rsidRPr="00BA6306">
          <w:rPr>
            <w:rStyle w:val="ad"/>
          </w:rPr>
          <w:t>1.2</w:t>
        </w:r>
        <w:r w:rsidR="00BA1D9D">
          <w:rPr>
            <w:rFonts w:asciiTheme="minorHAnsi" w:eastAsiaTheme="minorEastAsia" w:hAnsiTheme="minorHAnsi"/>
            <w:bCs w:val="0"/>
          </w:rPr>
          <w:tab/>
        </w:r>
        <w:r w:rsidR="00BA1D9D" w:rsidRPr="00BA6306">
          <w:rPr>
            <w:rStyle w:val="ad"/>
            <w:rFonts w:hint="eastAsia"/>
          </w:rPr>
          <w:t>閱讀權限</w:t>
        </w:r>
        <w:r w:rsidR="00BA1D9D">
          <w:rPr>
            <w:webHidden/>
          </w:rPr>
          <w:tab/>
        </w:r>
        <w:r w:rsidR="00BA1D9D">
          <w:rPr>
            <w:webHidden/>
          </w:rPr>
          <w:fldChar w:fldCharType="begin"/>
        </w:r>
        <w:r w:rsidR="00BA1D9D">
          <w:rPr>
            <w:webHidden/>
          </w:rPr>
          <w:instrText xml:space="preserve"> PAGEREF _Toc113264705 \h </w:instrText>
        </w:r>
        <w:r w:rsidR="00BA1D9D">
          <w:rPr>
            <w:webHidden/>
          </w:rPr>
        </w:r>
        <w:r w:rsidR="00BA1D9D">
          <w:rPr>
            <w:webHidden/>
          </w:rPr>
          <w:fldChar w:fldCharType="separate"/>
        </w:r>
        <w:r w:rsidR="00BA1D9D">
          <w:rPr>
            <w:webHidden/>
          </w:rPr>
          <w:t>5</w:t>
        </w:r>
        <w:r w:rsidR="00BA1D9D">
          <w:rPr>
            <w:webHidden/>
          </w:rPr>
          <w:fldChar w:fldCharType="end"/>
        </w:r>
      </w:hyperlink>
    </w:p>
    <w:p w14:paraId="789FA82F" w14:textId="1CCC0A45" w:rsidR="00BA1D9D" w:rsidRDefault="00286F0C">
      <w:pPr>
        <w:pStyle w:val="22"/>
        <w:rPr>
          <w:rFonts w:asciiTheme="minorHAnsi" w:eastAsiaTheme="minorEastAsia" w:hAnsiTheme="minorHAnsi"/>
          <w:bCs w:val="0"/>
        </w:rPr>
      </w:pPr>
      <w:hyperlink w:anchor="_Toc113264706" w:history="1">
        <w:r w:rsidR="00BA1D9D" w:rsidRPr="00BA6306">
          <w:rPr>
            <w:rStyle w:val="ad"/>
          </w:rPr>
          <w:t>1.3</w:t>
        </w:r>
        <w:r w:rsidR="00BA1D9D">
          <w:rPr>
            <w:rFonts w:asciiTheme="minorHAnsi" w:eastAsiaTheme="minorEastAsia" w:hAnsiTheme="minorHAnsi"/>
            <w:bCs w:val="0"/>
          </w:rPr>
          <w:tab/>
        </w:r>
        <w:r w:rsidR="00BA1D9D" w:rsidRPr="00BA6306">
          <w:rPr>
            <w:rStyle w:val="ad"/>
            <w:rFonts w:hint="eastAsia"/>
          </w:rPr>
          <w:t>縮寫／術語定義</w:t>
        </w:r>
        <w:r w:rsidR="00BA1D9D">
          <w:rPr>
            <w:webHidden/>
          </w:rPr>
          <w:tab/>
        </w:r>
        <w:r w:rsidR="00BA1D9D">
          <w:rPr>
            <w:webHidden/>
          </w:rPr>
          <w:fldChar w:fldCharType="begin"/>
        </w:r>
        <w:r w:rsidR="00BA1D9D">
          <w:rPr>
            <w:webHidden/>
          </w:rPr>
          <w:instrText xml:space="preserve"> PAGEREF _Toc113264706 \h </w:instrText>
        </w:r>
        <w:r w:rsidR="00BA1D9D">
          <w:rPr>
            <w:webHidden/>
          </w:rPr>
        </w:r>
        <w:r w:rsidR="00BA1D9D">
          <w:rPr>
            <w:webHidden/>
          </w:rPr>
          <w:fldChar w:fldCharType="separate"/>
        </w:r>
        <w:r w:rsidR="00BA1D9D">
          <w:rPr>
            <w:webHidden/>
          </w:rPr>
          <w:t>5</w:t>
        </w:r>
        <w:r w:rsidR="00BA1D9D">
          <w:rPr>
            <w:webHidden/>
          </w:rPr>
          <w:fldChar w:fldCharType="end"/>
        </w:r>
      </w:hyperlink>
    </w:p>
    <w:p w14:paraId="200406D7" w14:textId="52CD4E84" w:rsidR="00BA1D9D" w:rsidRDefault="00286F0C">
      <w:pPr>
        <w:pStyle w:val="31"/>
        <w:rPr>
          <w:rFonts w:asciiTheme="minorHAnsi" w:eastAsiaTheme="minorEastAsia" w:hAnsiTheme="minorHAnsi"/>
          <w:bCs w:val="0"/>
        </w:rPr>
      </w:pPr>
      <w:hyperlink w:anchor="_Toc113264707" w:history="1">
        <w:r w:rsidR="00BA1D9D" w:rsidRPr="00BA6306">
          <w:rPr>
            <w:rStyle w:val="ad"/>
          </w:rPr>
          <w:t>1.3.1</w:t>
        </w:r>
        <w:r w:rsidR="00BA1D9D">
          <w:rPr>
            <w:rFonts w:asciiTheme="minorHAnsi" w:eastAsiaTheme="minorEastAsia" w:hAnsiTheme="minorHAnsi"/>
            <w:bCs w:val="0"/>
          </w:rPr>
          <w:tab/>
        </w:r>
        <w:r w:rsidR="00BA1D9D" w:rsidRPr="00BA6306">
          <w:rPr>
            <w:rStyle w:val="ad"/>
            <w:rFonts w:hint="eastAsia"/>
          </w:rPr>
          <w:t>縮寫定義</w:t>
        </w:r>
        <w:r w:rsidR="00BA1D9D">
          <w:rPr>
            <w:webHidden/>
          </w:rPr>
          <w:tab/>
        </w:r>
        <w:r w:rsidR="00BA1D9D">
          <w:rPr>
            <w:webHidden/>
          </w:rPr>
          <w:fldChar w:fldCharType="begin"/>
        </w:r>
        <w:r w:rsidR="00BA1D9D">
          <w:rPr>
            <w:webHidden/>
          </w:rPr>
          <w:instrText xml:space="preserve"> PAGEREF _Toc113264707 \h </w:instrText>
        </w:r>
        <w:r w:rsidR="00BA1D9D">
          <w:rPr>
            <w:webHidden/>
          </w:rPr>
        </w:r>
        <w:r w:rsidR="00BA1D9D">
          <w:rPr>
            <w:webHidden/>
          </w:rPr>
          <w:fldChar w:fldCharType="separate"/>
        </w:r>
        <w:r w:rsidR="00BA1D9D">
          <w:rPr>
            <w:webHidden/>
          </w:rPr>
          <w:t>5</w:t>
        </w:r>
        <w:r w:rsidR="00BA1D9D">
          <w:rPr>
            <w:webHidden/>
          </w:rPr>
          <w:fldChar w:fldCharType="end"/>
        </w:r>
      </w:hyperlink>
    </w:p>
    <w:p w14:paraId="55873202" w14:textId="2C81BED4" w:rsidR="00BA1D9D" w:rsidRDefault="00286F0C">
      <w:pPr>
        <w:pStyle w:val="31"/>
        <w:rPr>
          <w:rFonts w:asciiTheme="minorHAnsi" w:eastAsiaTheme="minorEastAsia" w:hAnsiTheme="minorHAnsi"/>
          <w:bCs w:val="0"/>
        </w:rPr>
      </w:pPr>
      <w:hyperlink w:anchor="_Toc113264708" w:history="1">
        <w:r w:rsidR="00BA1D9D" w:rsidRPr="00BA6306">
          <w:rPr>
            <w:rStyle w:val="ad"/>
          </w:rPr>
          <w:t>1.3.2</w:t>
        </w:r>
        <w:r w:rsidR="00BA1D9D">
          <w:rPr>
            <w:rFonts w:asciiTheme="minorHAnsi" w:eastAsiaTheme="minorEastAsia" w:hAnsiTheme="minorHAnsi"/>
            <w:bCs w:val="0"/>
          </w:rPr>
          <w:tab/>
        </w:r>
        <w:r w:rsidR="00BA1D9D" w:rsidRPr="00BA6306">
          <w:rPr>
            <w:rStyle w:val="ad"/>
            <w:rFonts w:hint="eastAsia"/>
          </w:rPr>
          <w:t>名詞定義</w:t>
        </w:r>
        <w:r w:rsidR="00BA1D9D">
          <w:rPr>
            <w:webHidden/>
          </w:rPr>
          <w:tab/>
        </w:r>
        <w:r w:rsidR="00BA1D9D">
          <w:rPr>
            <w:webHidden/>
          </w:rPr>
          <w:fldChar w:fldCharType="begin"/>
        </w:r>
        <w:r w:rsidR="00BA1D9D">
          <w:rPr>
            <w:webHidden/>
          </w:rPr>
          <w:instrText xml:space="preserve"> PAGEREF _Toc113264708 \h </w:instrText>
        </w:r>
        <w:r w:rsidR="00BA1D9D">
          <w:rPr>
            <w:webHidden/>
          </w:rPr>
        </w:r>
        <w:r w:rsidR="00BA1D9D">
          <w:rPr>
            <w:webHidden/>
          </w:rPr>
          <w:fldChar w:fldCharType="separate"/>
        </w:r>
        <w:r w:rsidR="00BA1D9D">
          <w:rPr>
            <w:webHidden/>
          </w:rPr>
          <w:t>5</w:t>
        </w:r>
        <w:r w:rsidR="00BA1D9D">
          <w:rPr>
            <w:webHidden/>
          </w:rPr>
          <w:fldChar w:fldCharType="end"/>
        </w:r>
      </w:hyperlink>
    </w:p>
    <w:p w14:paraId="3E9650A4" w14:textId="4BC5748E" w:rsidR="00BA1D9D" w:rsidRDefault="00286F0C">
      <w:pPr>
        <w:pStyle w:val="22"/>
        <w:rPr>
          <w:rFonts w:asciiTheme="minorHAnsi" w:eastAsiaTheme="minorEastAsia" w:hAnsiTheme="minorHAnsi"/>
          <w:bCs w:val="0"/>
        </w:rPr>
      </w:pPr>
      <w:hyperlink w:anchor="_Toc113264709" w:history="1">
        <w:r w:rsidR="00BA1D9D" w:rsidRPr="00BA6306">
          <w:rPr>
            <w:rStyle w:val="ad"/>
          </w:rPr>
          <w:t>1.4</w:t>
        </w:r>
        <w:r w:rsidR="00BA1D9D">
          <w:rPr>
            <w:rFonts w:asciiTheme="minorHAnsi" w:eastAsiaTheme="minorEastAsia" w:hAnsiTheme="minorHAnsi"/>
            <w:bCs w:val="0"/>
          </w:rPr>
          <w:tab/>
        </w:r>
        <w:r w:rsidR="00BA1D9D" w:rsidRPr="00BA6306">
          <w:rPr>
            <w:rStyle w:val="ad"/>
            <w:rFonts w:hint="eastAsia"/>
          </w:rPr>
          <w:t>編號格式原則</w:t>
        </w:r>
        <w:r w:rsidR="00BA1D9D">
          <w:rPr>
            <w:webHidden/>
          </w:rPr>
          <w:tab/>
        </w:r>
        <w:r w:rsidR="00BA1D9D">
          <w:rPr>
            <w:webHidden/>
          </w:rPr>
          <w:fldChar w:fldCharType="begin"/>
        </w:r>
        <w:r w:rsidR="00BA1D9D">
          <w:rPr>
            <w:webHidden/>
          </w:rPr>
          <w:instrText xml:space="preserve"> PAGEREF _Toc113264709 \h </w:instrText>
        </w:r>
        <w:r w:rsidR="00BA1D9D">
          <w:rPr>
            <w:webHidden/>
          </w:rPr>
        </w:r>
        <w:r w:rsidR="00BA1D9D">
          <w:rPr>
            <w:webHidden/>
          </w:rPr>
          <w:fldChar w:fldCharType="separate"/>
        </w:r>
        <w:r w:rsidR="00BA1D9D">
          <w:rPr>
            <w:webHidden/>
          </w:rPr>
          <w:t>6</w:t>
        </w:r>
        <w:r w:rsidR="00BA1D9D">
          <w:rPr>
            <w:webHidden/>
          </w:rPr>
          <w:fldChar w:fldCharType="end"/>
        </w:r>
      </w:hyperlink>
    </w:p>
    <w:p w14:paraId="27A07C38" w14:textId="4BCEDBE0" w:rsidR="00BA1D9D" w:rsidRDefault="00286F0C">
      <w:pPr>
        <w:pStyle w:val="22"/>
        <w:rPr>
          <w:rFonts w:asciiTheme="minorHAnsi" w:eastAsiaTheme="minorEastAsia" w:hAnsiTheme="minorHAnsi"/>
          <w:bCs w:val="0"/>
        </w:rPr>
      </w:pPr>
      <w:hyperlink w:anchor="_Toc113264710" w:history="1">
        <w:r w:rsidR="00BA1D9D" w:rsidRPr="00BA6306">
          <w:rPr>
            <w:rStyle w:val="ad"/>
          </w:rPr>
          <w:t>1.5</w:t>
        </w:r>
        <w:r w:rsidR="00BA1D9D">
          <w:rPr>
            <w:rFonts w:asciiTheme="minorHAnsi" w:eastAsiaTheme="minorEastAsia" w:hAnsiTheme="minorHAnsi"/>
            <w:bCs w:val="0"/>
          </w:rPr>
          <w:tab/>
        </w:r>
        <w:r w:rsidR="00BA1D9D" w:rsidRPr="00BA6306">
          <w:rPr>
            <w:rStyle w:val="ad"/>
            <w:rFonts w:hint="eastAsia"/>
          </w:rPr>
          <w:t>參考文獻</w:t>
        </w:r>
        <w:r w:rsidR="00BA1D9D">
          <w:rPr>
            <w:webHidden/>
          </w:rPr>
          <w:tab/>
        </w:r>
        <w:r w:rsidR="00BA1D9D">
          <w:rPr>
            <w:webHidden/>
          </w:rPr>
          <w:fldChar w:fldCharType="begin"/>
        </w:r>
        <w:r w:rsidR="00BA1D9D">
          <w:rPr>
            <w:webHidden/>
          </w:rPr>
          <w:instrText xml:space="preserve"> PAGEREF _Toc113264710 \h </w:instrText>
        </w:r>
        <w:r w:rsidR="00BA1D9D">
          <w:rPr>
            <w:webHidden/>
          </w:rPr>
        </w:r>
        <w:r w:rsidR="00BA1D9D">
          <w:rPr>
            <w:webHidden/>
          </w:rPr>
          <w:fldChar w:fldCharType="separate"/>
        </w:r>
        <w:r w:rsidR="00BA1D9D">
          <w:rPr>
            <w:webHidden/>
          </w:rPr>
          <w:t>6</w:t>
        </w:r>
        <w:r w:rsidR="00BA1D9D">
          <w:rPr>
            <w:webHidden/>
          </w:rPr>
          <w:fldChar w:fldCharType="end"/>
        </w:r>
      </w:hyperlink>
    </w:p>
    <w:p w14:paraId="52CA459C" w14:textId="14528D0A" w:rsidR="00BA1D9D" w:rsidRDefault="00286F0C">
      <w:pPr>
        <w:pStyle w:val="11"/>
        <w:rPr>
          <w:rFonts w:asciiTheme="minorHAnsi" w:eastAsiaTheme="minorEastAsia" w:hAnsiTheme="minorHAnsi"/>
          <w:b w:val="0"/>
        </w:rPr>
      </w:pPr>
      <w:hyperlink w:anchor="_Toc113264711" w:history="1">
        <w:r w:rsidR="00BA1D9D" w:rsidRPr="00BA6306">
          <w:rPr>
            <w:rStyle w:val="ad"/>
            <w:bCs/>
          </w:rPr>
          <w:t>2</w:t>
        </w:r>
        <w:r w:rsidR="00BA1D9D">
          <w:rPr>
            <w:rFonts w:asciiTheme="minorHAnsi" w:eastAsiaTheme="minorEastAsia" w:hAnsiTheme="minorHAnsi"/>
            <w:b w:val="0"/>
          </w:rPr>
          <w:tab/>
        </w:r>
        <w:r w:rsidR="00BA1D9D" w:rsidRPr="00BA6306">
          <w:rPr>
            <w:rStyle w:val="ad"/>
            <w:rFonts w:hint="eastAsia"/>
          </w:rPr>
          <w:t>模組功能需求</w:t>
        </w:r>
        <w:r w:rsidR="00BA1D9D">
          <w:rPr>
            <w:webHidden/>
          </w:rPr>
          <w:tab/>
        </w:r>
        <w:r w:rsidR="00BA1D9D">
          <w:rPr>
            <w:webHidden/>
          </w:rPr>
          <w:fldChar w:fldCharType="begin"/>
        </w:r>
        <w:r w:rsidR="00BA1D9D">
          <w:rPr>
            <w:webHidden/>
          </w:rPr>
          <w:instrText xml:space="preserve"> PAGEREF _Toc113264711 \h </w:instrText>
        </w:r>
        <w:r w:rsidR="00BA1D9D">
          <w:rPr>
            <w:webHidden/>
          </w:rPr>
        </w:r>
        <w:r w:rsidR="00BA1D9D">
          <w:rPr>
            <w:webHidden/>
          </w:rPr>
          <w:fldChar w:fldCharType="separate"/>
        </w:r>
        <w:r w:rsidR="00BA1D9D">
          <w:rPr>
            <w:webHidden/>
          </w:rPr>
          <w:t>7</w:t>
        </w:r>
        <w:r w:rsidR="00BA1D9D">
          <w:rPr>
            <w:webHidden/>
          </w:rPr>
          <w:fldChar w:fldCharType="end"/>
        </w:r>
      </w:hyperlink>
    </w:p>
    <w:p w14:paraId="34DD66A3" w14:textId="2F26407B" w:rsidR="00BA1D9D" w:rsidRDefault="00286F0C">
      <w:pPr>
        <w:pStyle w:val="22"/>
        <w:rPr>
          <w:rFonts w:asciiTheme="minorHAnsi" w:eastAsiaTheme="minorEastAsia" w:hAnsiTheme="minorHAnsi"/>
          <w:bCs w:val="0"/>
        </w:rPr>
      </w:pPr>
      <w:hyperlink w:anchor="_Toc113264712" w:history="1">
        <w:r w:rsidR="00BA1D9D" w:rsidRPr="00BA6306">
          <w:rPr>
            <w:rStyle w:val="ad"/>
          </w:rPr>
          <w:t>2.1</w:t>
        </w:r>
        <w:r w:rsidR="00BA1D9D">
          <w:rPr>
            <w:rFonts w:asciiTheme="minorHAnsi" w:eastAsiaTheme="minorEastAsia" w:hAnsiTheme="minorHAnsi"/>
            <w:bCs w:val="0"/>
          </w:rPr>
          <w:tab/>
        </w:r>
        <w:r w:rsidR="00BA1D9D" w:rsidRPr="00BA6306">
          <w:rPr>
            <w:rStyle w:val="ad"/>
            <w:rFonts w:hint="eastAsia"/>
          </w:rPr>
          <w:t>模組功能彙整</w:t>
        </w:r>
        <w:r w:rsidR="00BA1D9D">
          <w:rPr>
            <w:webHidden/>
          </w:rPr>
          <w:tab/>
        </w:r>
        <w:r w:rsidR="00BA1D9D">
          <w:rPr>
            <w:webHidden/>
          </w:rPr>
          <w:fldChar w:fldCharType="begin"/>
        </w:r>
        <w:r w:rsidR="00BA1D9D">
          <w:rPr>
            <w:webHidden/>
          </w:rPr>
          <w:instrText xml:space="preserve"> PAGEREF _Toc113264712 \h </w:instrText>
        </w:r>
        <w:r w:rsidR="00BA1D9D">
          <w:rPr>
            <w:webHidden/>
          </w:rPr>
        </w:r>
        <w:r w:rsidR="00BA1D9D">
          <w:rPr>
            <w:webHidden/>
          </w:rPr>
          <w:fldChar w:fldCharType="separate"/>
        </w:r>
        <w:r w:rsidR="00BA1D9D">
          <w:rPr>
            <w:webHidden/>
          </w:rPr>
          <w:t>7</w:t>
        </w:r>
        <w:r w:rsidR="00BA1D9D">
          <w:rPr>
            <w:webHidden/>
          </w:rPr>
          <w:fldChar w:fldCharType="end"/>
        </w:r>
      </w:hyperlink>
    </w:p>
    <w:p w14:paraId="2CB74372" w14:textId="055754DC" w:rsidR="00BA1D9D" w:rsidRDefault="00286F0C">
      <w:pPr>
        <w:pStyle w:val="11"/>
        <w:rPr>
          <w:rFonts w:asciiTheme="minorHAnsi" w:eastAsiaTheme="minorEastAsia" w:hAnsiTheme="minorHAnsi"/>
          <w:b w:val="0"/>
        </w:rPr>
      </w:pPr>
      <w:hyperlink w:anchor="_Toc113264713" w:history="1">
        <w:r w:rsidR="00BA1D9D" w:rsidRPr="00BA6306">
          <w:rPr>
            <w:rStyle w:val="ad"/>
          </w:rPr>
          <w:t>3</w:t>
        </w:r>
        <w:r w:rsidR="00BA1D9D">
          <w:rPr>
            <w:rFonts w:asciiTheme="minorHAnsi" w:eastAsiaTheme="minorEastAsia" w:hAnsiTheme="minorHAnsi"/>
            <w:b w:val="0"/>
          </w:rPr>
          <w:tab/>
        </w:r>
        <w:r w:rsidR="00BA1D9D" w:rsidRPr="00BA6306">
          <w:rPr>
            <w:rStyle w:val="ad"/>
            <w:rFonts w:hint="eastAsia"/>
          </w:rPr>
          <w:t>模組需求及邏輯設計</w:t>
        </w:r>
        <w:r w:rsidR="00BA1D9D">
          <w:rPr>
            <w:webHidden/>
          </w:rPr>
          <w:tab/>
        </w:r>
        <w:r w:rsidR="00BA1D9D">
          <w:rPr>
            <w:webHidden/>
          </w:rPr>
          <w:fldChar w:fldCharType="begin"/>
        </w:r>
        <w:r w:rsidR="00BA1D9D">
          <w:rPr>
            <w:webHidden/>
          </w:rPr>
          <w:instrText xml:space="preserve"> PAGEREF _Toc113264713 \h </w:instrText>
        </w:r>
        <w:r w:rsidR="00BA1D9D">
          <w:rPr>
            <w:webHidden/>
          </w:rPr>
        </w:r>
        <w:r w:rsidR="00BA1D9D">
          <w:rPr>
            <w:webHidden/>
          </w:rPr>
          <w:fldChar w:fldCharType="separate"/>
        </w:r>
        <w:r w:rsidR="00BA1D9D">
          <w:rPr>
            <w:webHidden/>
          </w:rPr>
          <w:t>8</w:t>
        </w:r>
        <w:r w:rsidR="00BA1D9D">
          <w:rPr>
            <w:webHidden/>
          </w:rPr>
          <w:fldChar w:fldCharType="end"/>
        </w:r>
      </w:hyperlink>
    </w:p>
    <w:p w14:paraId="0DA34A27" w14:textId="1AF0F96C" w:rsidR="00BA1D9D" w:rsidRDefault="00286F0C">
      <w:pPr>
        <w:pStyle w:val="22"/>
        <w:rPr>
          <w:rFonts w:asciiTheme="minorHAnsi" w:eastAsiaTheme="minorEastAsia" w:hAnsiTheme="minorHAnsi"/>
          <w:bCs w:val="0"/>
        </w:rPr>
      </w:pPr>
      <w:hyperlink w:anchor="_Toc113264714" w:history="1">
        <w:r w:rsidR="00BA1D9D" w:rsidRPr="00BA6306">
          <w:rPr>
            <w:rStyle w:val="ad"/>
          </w:rPr>
          <w:t>3.1</w:t>
        </w:r>
        <w:r w:rsidR="00BA1D9D">
          <w:rPr>
            <w:rFonts w:asciiTheme="minorHAnsi" w:eastAsiaTheme="minorEastAsia" w:hAnsiTheme="minorHAnsi"/>
            <w:bCs w:val="0"/>
          </w:rPr>
          <w:tab/>
        </w:r>
        <w:r w:rsidR="00BA1D9D" w:rsidRPr="00BA6306">
          <w:rPr>
            <w:rStyle w:val="ad"/>
          </w:rPr>
          <w:t xml:space="preserve">PER_SRDS_01 </w:t>
        </w:r>
        <w:r w:rsidR="00BA1D9D" w:rsidRPr="00BA6306">
          <w:rPr>
            <w:rStyle w:val="ad"/>
            <w:rFonts w:hint="eastAsia"/>
          </w:rPr>
          <w:t>車道線資訊解析</w:t>
        </w:r>
        <w:r w:rsidR="00BA1D9D">
          <w:rPr>
            <w:webHidden/>
          </w:rPr>
          <w:tab/>
        </w:r>
        <w:r w:rsidR="00BA1D9D">
          <w:rPr>
            <w:webHidden/>
          </w:rPr>
          <w:fldChar w:fldCharType="begin"/>
        </w:r>
        <w:r w:rsidR="00BA1D9D">
          <w:rPr>
            <w:webHidden/>
          </w:rPr>
          <w:instrText xml:space="preserve"> PAGEREF _Toc113264714 \h </w:instrText>
        </w:r>
        <w:r w:rsidR="00BA1D9D">
          <w:rPr>
            <w:webHidden/>
          </w:rPr>
        </w:r>
        <w:r w:rsidR="00BA1D9D">
          <w:rPr>
            <w:webHidden/>
          </w:rPr>
          <w:fldChar w:fldCharType="separate"/>
        </w:r>
        <w:r w:rsidR="00BA1D9D">
          <w:rPr>
            <w:webHidden/>
          </w:rPr>
          <w:t>9</w:t>
        </w:r>
        <w:r w:rsidR="00BA1D9D">
          <w:rPr>
            <w:webHidden/>
          </w:rPr>
          <w:fldChar w:fldCharType="end"/>
        </w:r>
      </w:hyperlink>
    </w:p>
    <w:p w14:paraId="4C60768F" w14:textId="51559275" w:rsidR="00BA1D9D" w:rsidRDefault="00286F0C">
      <w:pPr>
        <w:pStyle w:val="31"/>
        <w:rPr>
          <w:rFonts w:asciiTheme="minorHAnsi" w:eastAsiaTheme="minorEastAsia" w:hAnsiTheme="minorHAnsi"/>
          <w:bCs w:val="0"/>
        </w:rPr>
      </w:pPr>
      <w:hyperlink w:anchor="_Toc113264715" w:history="1">
        <w:r w:rsidR="00BA1D9D" w:rsidRPr="00BA6306">
          <w:rPr>
            <w:rStyle w:val="ad"/>
          </w:rPr>
          <w:t>3.1.1</w:t>
        </w:r>
        <w:r w:rsidR="00BA1D9D">
          <w:rPr>
            <w:rFonts w:asciiTheme="minorHAnsi" w:eastAsiaTheme="minorEastAsia" w:hAnsiTheme="minorHAnsi"/>
            <w:bCs w:val="0"/>
          </w:rPr>
          <w:tab/>
        </w:r>
        <w:r w:rsidR="00BA1D9D" w:rsidRPr="00BA6306">
          <w:rPr>
            <w:rStyle w:val="ad"/>
          </w:rPr>
          <w:t xml:space="preserve">PER_SRDS_01_001 </w:t>
        </w:r>
        <w:r w:rsidR="00BA1D9D" w:rsidRPr="00BA6306">
          <w:rPr>
            <w:rStyle w:val="ad"/>
            <w:rFonts w:hint="eastAsia"/>
          </w:rPr>
          <w:t>左右車道線有效旗標</w:t>
        </w:r>
        <w:r w:rsidR="00BA1D9D">
          <w:rPr>
            <w:webHidden/>
          </w:rPr>
          <w:tab/>
        </w:r>
        <w:r w:rsidR="00BA1D9D">
          <w:rPr>
            <w:webHidden/>
          </w:rPr>
          <w:fldChar w:fldCharType="begin"/>
        </w:r>
        <w:r w:rsidR="00BA1D9D">
          <w:rPr>
            <w:webHidden/>
          </w:rPr>
          <w:instrText xml:space="preserve"> PAGEREF _Toc113264715 \h </w:instrText>
        </w:r>
        <w:r w:rsidR="00BA1D9D">
          <w:rPr>
            <w:webHidden/>
          </w:rPr>
        </w:r>
        <w:r w:rsidR="00BA1D9D">
          <w:rPr>
            <w:webHidden/>
          </w:rPr>
          <w:fldChar w:fldCharType="separate"/>
        </w:r>
        <w:r w:rsidR="00BA1D9D">
          <w:rPr>
            <w:webHidden/>
          </w:rPr>
          <w:t>9</w:t>
        </w:r>
        <w:r w:rsidR="00BA1D9D">
          <w:rPr>
            <w:webHidden/>
          </w:rPr>
          <w:fldChar w:fldCharType="end"/>
        </w:r>
      </w:hyperlink>
    </w:p>
    <w:p w14:paraId="2BB1353A" w14:textId="62CF8C09" w:rsidR="00BA1D9D" w:rsidRDefault="00286F0C">
      <w:pPr>
        <w:pStyle w:val="31"/>
        <w:rPr>
          <w:rFonts w:asciiTheme="minorHAnsi" w:eastAsiaTheme="minorEastAsia" w:hAnsiTheme="minorHAnsi"/>
          <w:bCs w:val="0"/>
        </w:rPr>
      </w:pPr>
      <w:hyperlink w:anchor="_Toc113264716" w:history="1">
        <w:r w:rsidR="00BA1D9D" w:rsidRPr="00BA6306">
          <w:rPr>
            <w:rStyle w:val="ad"/>
          </w:rPr>
          <w:t>3.1.2</w:t>
        </w:r>
        <w:r w:rsidR="00BA1D9D">
          <w:rPr>
            <w:rFonts w:asciiTheme="minorHAnsi" w:eastAsiaTheme="minorEastAsia" w:hAnsiTheme="minorHAnsi"/>
            <w:bCs w:val="0"/>
          </w:rPr>
          <w:tab/>
        </w:r>
        <w:r w:rsidR="00BA1D9D" w:rsidRPr="00BA6306">
          <w:rPr>
            <w:rStyle w:val="ad"/>
          </w:rPr>
          <w:t xml:space="preserve">PER_SRDS_01_002 </w:t>
        </w:r>
        <w:r w:rsidR="00BA1D9D" w:rsidRPr="00BA6306">
          <w:rPr>
            <w:rStyle w:val="ad"/>
            <w:rFonts w:hint="eastAsia"/>
          </w:rPr>
          <w:t>車道中心線資訊解析</w:t>
        </w:r>
        <w:r w:rsidR="00BA1D9D">
          <w:rPr>
            <w:webHidden/>
          </w:rPr>
          <w:tab/>
        </w:r>
        <w:r w:rsidR="00BA1D9D">
          <w:rPr>
            <w:webHidden/>
          </w:rPr>
          <w:fldChar w:fldCharType="begin"/>
        </w:r>
        <w:r w:rsidR="00BA1D9D">
          <w:rPr>
            <w:webHidden/>
          </w:rPr>
          <w:instrText xml:space="preserve"> PAGEREF _Toc113264716 \h </w:instrText>
        </w:r>
        <w:r w:rsidR="00BA1D9D">
          <w:rPr>
            <w:webHidden/>
          </w:rPr>
        </w:r>
        <w:r w:rsidR="00BA1D9D">
          <w:rPr>
            <w:webHidden/>
          </w:rPr>
          <w:fldChar w:fldCharType="separate"/>
        </w:r>
        <w:r w:rsidR="00BA1D9D">
          <w:rPr>
            <w:webHidden/>
          </w:rPr>
          <w:t>10</w:t>
        </w:r>
        <w:r w:rsidR="00BA1D9D">
          <w:rPr>
            <w:webHidden/>
          </w:rPr>
          <w:fldChar w:fldCharType="end"/>
        </w:r>
      </w:hyperlink>
    </w:p>
    <w:p w14:paraId="4853AD6A" w14:textId="39992A5B" w:rsidR="00BA1D9D" w:rsidRDefault="00286F0C">
      <w:pPr>
        <w:pStyle w:val="31"/>
        <w:rPr>
          <w:rFonts w:asciiTheme="minorHAnsi" w:eastAsiaTheme="minorEastAsia" w:hAnsiTheme="minorHAnsi"/>
          <w:bCs w:val="0"/>
        </w:rPr>
      </w:pPr>
      <w:hyperlink w:anchor="_Toc113264717" w:history="1">
        <w:r w:rsidR="00BA1D9D" w:rsidRPr="00BA6306">
          <w:rPr>
            <w:rStyle w:val="ad"/>
          </w:rPr>
          <w:t>3.1.3</w:t>
        </w:r>
        <w:r w:rsidR="00BA1D9D">
          <w:rPr>
            <w:rFonts w:asciiTheme="minorHAnsi" w:eastAsiaTheme="minorEastAsia" w:hAnsiTheme="minorHAnsi"/>
            <w:bCs w:val="0"/>
          </w:rPr>
          <w:tab/>
        </w:r>
        <w:r w:rsidR="00BA1D9D" w:rsidRPr="00BA6306">
          <w:rPr>
            <w:rStyle w:val="ad"/>
          </w:rPr>
          <w:t xml:space="preserve">PER_SRDS_01_003 </w:t>
        </w:r>
        <w:r w:rsidR="00BA1D9D" w:rsidRPr="00BA6306">
          <w:rPr>
            <w:rStyle w:val="ad"/>
            <w:rFonts w:hint="eastAsia"/>
          </w:rPr>
          <w:t>左車道線資訊解析</w:t>
        </w:r>
        <w:r w:rsidR="00BA1D9D">
          <w:rPr>
            <w:webHidden/>
          </w:rPr>
          <w:tab/>
        </w:r>
        <w:r w:rsidR="00BA1D9D">
          <w:rPr>
            <w:webHidden/>
          </w:rPr>
          <w:fldChar w:fldCharType="begin"/>
        </w:r>
        <w:r w:rsidR="00BA1D9D">
          <w:rPr>
            <w:webHidden/>
          </w:rPr>
          <w:instrText xml:space="preserve"> PAGEREF _Toc113264717 \h </w:instrText>
        </w:r>
        <w:r w:rsidR="00BA1D9D">
          <w:rPr>
            <w:webHidden/>
          </w:rPr>
        </w:r>
        <w:r w:rsidR="00BA1D9D">
          <w:rPr>
            <w:webHidden/>
          </w:rPr>
          <w:fldChar w:fldCharType="separate"/>
        </w:r>
        <w:r w:rsidR="00BA1D9D">
          <w:rPr>
            <w:webHidden/>
          </w:rPr>
          <w:t>14</w:t>
        </w:r>
        <w:r w:rsidR="00BA1D9D">
          <w:rPr>
            <w:webHidden/>
          </w:rPr>
          <w:fldChar w:fldCharType="end"/>
        </w:r>
      </w:hyperlink>
    </w:p>
    <w:p w14:paraId="4D308FF4" w14:textId="4256146E" w:rsidR="00BA1D9D" w:rsidRDefault="00286F0C">
      <w:pPr>
        <w:pStyle w:val="31"/>
        <w:rPr>
          <w:rFonts w:asciiTheme="minorHAnsi" w:eastAsiaTheme="minorEastAsia" w:hAnsiTheme="minorHAnsi"/>
          <w:bCs w:val="0"/>
        </w:rPr>
      </w:pPr>
      <w:hyperlink w:anchor="_Toc113264718" w:history="1">
        <w:r w:rsidR="00BA1D9D" w:rsidRPr="00BA6306">
          <w:rPr>
            <w:rStyle w:val="ad"/>
          </w:rPr>
          <w:t>3.1.4</w:t>
        </w:r>
        <w:r w:rsidR="00BA1D9D">
          <w:rPr>
            <w:rFonts w:asciiTheme="minorHAnsi" w:eastAsiaTheme="minorEastAsia" w:hAnsiTheme="minorHAnsi"/>
            <w:bCs w:val="0"/>
          </w:rPr>
          <w:tab/>
        </w:r>
        <w:r w:rsidR="00BA1D9D" w:rsidRPr="00BA6306">
          <w:rPr>
            <w:rStyle w:val="ad"/>
          </w:rPr>
          <w:t xml:space="preserve">PER_SRDS_01_004 </w:t>
        </w:r>
        <w:r w:rsidR="00BA1D9D" w:rsidRPr="00BA6306">
          <w:rPr>
            <w:rStyle w:val="ad"/>
            <w:rFonts w:hint="eastAsia"/>
          </w:rPr>
          <w:t>右車道線資訊解析</w:t>
        </w:r>
        <w:r w:rsidR="00BA1D9D">
          <w:rPr>
            <w:webHidden/>
          </w:rPr>
          <w:tab/>
        </w:r>
        <w:r w:rsidR="00BA1D9D">
          <w:rPr>
            <w:webHidden/>
          </w:rPr>
          <w:fldChar w:fldCharType="begin"/>
        </w:r>
        <w:r w:rsidR="00BA1D9D">
          <w:rPr>
            <w:webHidden/>
          </w:rPr>
          <w:instrText xml:space="preserve"> PAGEREF _Toc113264718 \h </w:instrText>
        </w:r>
        <w:r w:rsidR="00BA1D9D">
          <w:rPr>
            <w:webHidden/>
          </w:rPr>
        </w:r>
        <w:r w:rsidR="00BA1D9D">
          <w:rPr>
            <w:webHidden/>
          </w:rPr>
          <w:fldChar w:fldCharType="separate"/>
        </w:r>
        <w:r w:rsidR="00BA1D9D">
          <w:rPr>
            <w:webHidden/>
          </w:rPr>
          <w:t>17</w:t>
        </w:r>
        <w:r w:rsidR="00BA1D9D">
          <w:rPr>
            <w:webHidden/>
          </w:rPr>
          <w:fldChar w:fldCharType="end"/>
        </w:r>
      </w:hyperlink>
    </w:p>
    <w:p w14:paraId="5B0F5250" w14:textId="6395C3C0" w:rsidR="00BA1D9D" w:rsidRDefault="00286F0C">
      <w:pPr>
        <w:pStyle w:val="31"/>
        <w:rPr>
          <w:rFonts w:asciiTheme="minorHAnsi" w:eastAsiaTheme="minorEastAsia" w:hAnsiTheme="minorHAnsi"/>
          <w:bCs w:val="0"/>
        </w:rPr>
      </w:pPr>
      <w:hyperlink w:anchor="_Toc113264719" w:history="1">
        <w:r w:rsidR="00BA1D9D" w:rsidRPr="00BA6306">
          <w:rPr>
            <w:rStyle w:val="ad"/>
          </w:rPr>
          <w:t>3.1.5</w:t>
        </w:r>
        <w:r w:rsidR="00BA1D9D">
          <w:rPr>
            <w:rFonts w:asciiTheme="minorHAnsi" w:eastAsiaTheme="minorEastAsia" w:hAnsiTheme="minorHAnsi"/>
            <w:bCs w:val="0"/>
          </w:rPr>
          <w:tab/>
        </w:r>
        <w:r w:rsidR="00BA1D9D" w:rsidRPr="00BA6306">
          <w:rPr>
            <w:rStyle w:val="ad"/>
          </w:rPr>
          <w:t xml:space="preserve">PER_SRDS_01_005 </w:t>
        </w:r>
        <w:r w:rsidR="00BA1D9D" w:rsidRPr="00BA6306">
          <w:rPr>
            <w:rStyle w:val="ad"/>
            <w:rFonts w:hint="eastAsia"/>
          </w:rPr>
          <w:t>左右殘餘車道時間解析</w:t>
        </w:r>
        <w:r w:rsidR="00BA1D9D">
          <w:rPr>
            <w:webHidden/>
          </w:rPr>
          <w:tab/>
        </w:r>
        <w:r w:rsidR="00BA1D9D">
          <w:rPr>
            <w:webHidden/>
          </w:rPr>
          <w:fldChar w:fldCharType="begin"/>
        </w:r>
        <w:r w:rsidR="00BA1D9D">
          <w:rPr>
            <w:webHidden/>
          </w:rPr>
          <w:instrText xml:space="preserve"> PAGEREF _Toc113264719 \h </w:instrText>
        </w:r>
        <w:r w:rsidR="00BA1D9D">
          <w:rPr>
            <w:webHidden/>
          </w:rPr>
        </w:r>
        <w:r w:rsidR="00BA1D9D">
          <w:rPr>
            <w:webHidden/>
          </w:rPr>
          <w:fldChar w:fldCharType="separate"/>
        </w:r>
        <w:r w:rsidR="00BA1D9D">
          <w:rPr>
            <w:webHidden/>
          </w:rPr>
          <w:t>20</w:t>
        </w:r>
        <w:r w:rsidR="00BA1D9D">
          <w:rPr>
            <w:webHidden/>
          </w:rPr>
          <w:fldChar w:fldCharType="end"/>
        </w:r>
      </w:hyperlink>
    </w:p>
    <w:p w14:paraId="75D5BC9F" w14:textId="35D22287" w:rsidR="00BA1D9D" w:rsidRDefault="00286F0C">
      <w:pPr>
        <w:pStyle w:val="22"/>
        <w:rPr>
          <w:rFonts w:asciiTheme="minorHAnsi" w:eastAsiaTheme="minorEastAsia" w:hAnsiTheme="minorHAnsi"/>
          <w:bCs w:val="0"/>
        </w:rPr>
      </w:pPr>
      <w:hyperlink w:anchor="_Toc113264720" w:history="1">
        <w:r w:rsidR="00BA1D9D" w:rsidRPr="00BA6306">
          <w:rPr>
            <w:rStyle w:val="ad"/>
          </w:rPr>
          <w:t>3.2</w:t>
        </w:r>
        <w:r w:rsidR="00BA1D9D">
          <w:rPr>
            <w:rFonts w:asciiTheme="minorHAnsi" w:eastAsiaTheme="minorEastAsia" w:hAnsiTheme="minorHAnsi"/>
            <w:bCs w:val="0"/>
          </w:rPr>
          <w:tab/>
        </w:r>
        <w:r w:rsidR="00BA1D9D" w:rsidRPr="00BA6306">
          <w:rPr>
            <w:rStyle w:val="ad"/>
          </w:rPr>
          <w:t>PER_SRDS_02 Time to lane crossing</w:t>
        </w:r>
        <w:r w:rsidR="00BA1D9D">
          <w:rPr>
            <w:webHidden/>
          </w:rPr>
          <w:tab/>
        </w:r>
        <w:r w:rsidR="00BA1D9D">
          <w:rPr>
            <w:webHidden/>
          </w:rPr>
          <w:fldChar w:fldCharType="begin"/>
        </w:r>
        <w:r w:rsidR="00BA1D9D">
          <w:rPr>
            <w:webHidden/>
          </w:rPr>
          <w:instrText xml:space="preserve"> PAGEREF _Toc113264720 \h </w:instrText>
        </w:r>
        <w:r w:rsidR="00BA1D9D">
          <w:rPr>
            <w:webHidden/>
          </w:rPr>
        </w:r>
        <w:r w:rsidR="00BA1D9D">
          <w:rPr>
            <w:webHidden/>
          </w:rPr>
          <w:fldChar w:fldCharType="separate"/>
        </w:r>
        <w:r w:rsidR="00BA1D9D">
          <w:rPr>
            <w:webHidden/>
          </w:rPr>
          <w:t>20</w:t>
        </w:r>
        <w:r w:rsidR="00BA1D9D">
          <w:rPr>
            <w:webHidden/>
          </w:rPr>
          <w:fldChar w:fldCharType="end"/>
        </w:r>
      </w:hyperlink>
    </w:p>
    <w:p w14:paraId="23B21FBE" w14:textId="4D165189" w:rsidR="00BA1D9D" w:rsidRDefault="00286F0C">
      <w:pPr>
        <w:pStyle w:val="31"/>
        <w:rPr>
          <w:rFonts w:asciiTheme="minorHAnsi" w:eastAsiaTheme="minorEastAsia" w:hAnsiTheme="minorHAnsi"/>
          <w:bCs w:val="0"/>
        </w:rPr>
      </w:pPr>
      <w:hyperlink w:anchor="_Toc113264721" w:history="1">
        <w:r w:rsidR="00BA1D9D" w:rsidRPr="00BA6306">
          <w:rPr>
            <w:rStyle w:val="ad"/>
          </w:rPr>
          <w:t>3.2.1</w:t>
        </w:r>
        <w:r w:rsidR="00BA1D9D">
          <w:rPr>
            <w:rFonts w:asciiTheme="minorHAnsi" w:eastAsiaTheme="minorEastAsia" w:hAnsiTheme="minorHAnsi"/>
            <w:bCs w:val="0"/>
          </w:rPr>
          <w:tab/>
        </w:r>
        <w:r w:rsidR="00BA1D9D" w:rsidRPr="00BA6306">
          <w:rPr>
            <w:rStyle w:val="ad"/>
          </w:rPr>
          <w:t xml:space="preserve">PER_SRDS_02_001 </w:t>
        </w:r>
        <w:r w:rsidR="00BA1D9D" w:rsidRPr="00BA6306">
          <w:rPr>
            <w:rStyle w:val="ad"/>
            <w:rFonts w:hint="eastAsia"/>
          </w:rPr>
          <w:t>跨越車道線時間解析</w:t>
        </w:r>
        <w:r w:rsidR="00BA1D9D">
          <w:rPr>
            <w:webHidden/>
          </w:rPr>
          <w:tab/>
        </w:r>
        <w:r w:rsidR="00BA1D9D">
          <w:rPr>
            <w:webHidden/>
          </w:rPr>
          <w:fldChar w:fldCharType="begin"/>
        </w:r>
        <w:r w:rsidR="00BA1D9D">
          <w:rPr>
            <w:webHidden/>
          </w:rPr>
          <w:instrText xml:space="preserve"> PAGEREF _Toc113264721 \h </w:instrText>
        </w:r>
        <w:r w:rsidR="00BA1D9D">
          <w:rPr>
            <w:webHidden/>
          </w:rPr>
        </w:r>
        <w:r w:rsidR="00BA1D9D">
          <w:rPr>
            <w:webHidden/>
          </w:rPr>
          <w:fldChar w:fldCharType="separate"/>
        </w:r>
        <w:r w:rsidR="00BA1D9D">
          <w:rPr>
            <w:webHidden/>
          </w:rPr>
          <w:t>20</w:t>
        </w:r>
        <w:r w:rsidR="00BA1D9D">
          <w:rPr>
            <w:webHidden/>
          </w:rPr>
          <w:fldChar w:fldCharType="end"/>
        </w:r>
      </w:hyperlink>
    </w:p>
    <w:p w14:paraId="037878CB" w14:textId="06A8703C" w:rsidR="00BA1D9D" w:rsidRDefault="00286F0C">
      <w:pPr>
        <w:pStyle w:val="22"/>
        <w:rPr>
          <w:rFonts w:asciiTheme="minorHAnsi" w:eastAsiaTheme="minorEastAsia" w:hAnsiTheme="minorHAnsi"/>
          <w:bCs w:val="0"/>
        </w:rPr>
      </w:pPr>
      <w:hyperlink w:anchor="_Toc113264722" w:history="1">
        <w:r w:rsidR="00BA1D9D" w:rsidRPr="00BA6306">
          <w:rPr>
            <w:rStyle w:val="ad"/>
          </w:rPr>
          <w:t>3.3</w:t>
        </w:r>
        <w:r w:rsidR="00BA1D9D">
          <w:rPr>
            <w:rFonts w:asciiTheme="minorHAnsi" w:eastAsiaTheme="minorEastAsia" w:hAnsiTheme="minorHAnsi"/>
            <w:bCs w:val="0"/>
          </w:rPr>
          <w:tab/>
        </w:r>
        <w:r w:rsidR="00BA1D9D" w:rsidRPr="00BA6306">
          <w:rPr>
            <w:rStyle w:val="ad"/>
          </w:rPr>
          <w:t xml:space="preserve">PER_SRDS_03 </w:t>
        </w:r>
        <w:r w:rsidR="00BA1D9D" w:rsidRPr="00BA6306">
          <w:rPr>
            <w:rStyle w:val="ad"/>
            <w:rFonts w:hint="eastAsia"/>
          </w:rPr>
          <w:t>左車道斜率偏差</w:t>
        </w:r>
        <w:r w:rsidR="00BA1D9D">
          <w:rPr>
            <w:webHidden/>
          </w:rPr>
          <w:tab/>
        </w:r>
        <w:r w:rsidR="00BA1D9D">
          <w:rPr>
            <w:webHidden/>
          </w:rPr>
          <w:fldChar w:fldCharType="begin"/>
        </w:r>
        <w:r w:rsidR="00BA1D9D">
          <w:rPr>
            <w:webHidden/>
          </w:rPr>
          <w:instrText xml:space="preserve"> PAGEREF _Toc113264722 \h </w:instrText>
        </w:r>
        <w:r w:rsidR="00BA1D9D">
          <w:rPr>
            <w:webHidden/>
          </w:rPr>
        </w:r>
        <w:r w:rsidR="00BA1D9D">
          <w:rPr>
            <w:webHidden/>
          </w:rPr>
          <w:fldChar w:fldCharType="separate"/>
        </w:r>
        <w:r w:rsidR="00BA1D9D">
          <w:rPr>
            <w:webHidden/>
          </w:rPr>
          <w:t>22</w:t>
        </w:r>
        <w:r w:rsidR="00BA1D9D">
          <w:rPr>
            <w:webHidden/>
          </w:rPr>
          <w:fldChar w:fldCharType="end"/>
        </w:r>
      </w:hyperlink>
    </w:p>
    <w:p w14:paraId="3FBEC323" w14:textId="12C3B9CD" w:rsidR="00BA1D9D" w:rsidRDefault="00286F0C">
      <w:pPr>
        <w:pStyle w:val="31"/>
        <w:rPr>
          <w:rFonts w:asciiTheme="minorHAnsi" w:eastAsiaTheme="minorEastAsia" w:hAnsiTheme="minorHAnsi"/>
          <w:bCs w:val="0"/>
        </w:rPr>
      </w:pPr>
      <w:hyperlink w:anchor="_Toc113264723" w:history="1">
        <w:r w:rsidR="00BA1D9D" w:rsidRPr="00BA6306">
          <w:rPr>
            <w:rStyle w:val="ad"/>
          </w:rPr>
          <w:t>3.3.1</w:t>
        </w:r>
        <w:r w:rsidR="00BA1D9D">
          <w:rPr>
            <w:rFonts w:asciiTheme="minorHAnsi" w:eastAsiaTheme="minorEastAsia" w:hAnsiTheme="minorHAnsi"/>
            <w:bCs w:val="0"/>
          </w:rPr>
          <w:tab/>
        </w:r>
        <w:r w:rsidR="00BA1D9D" w:rsidRPr="00BA6306">
          <w:rPr>
            <w:rStyle w:val="ad"/>
          </w:rPr>
          <w:t xml:space="preserve">PER_SRDS_03_001 </w:t>
        </w:r>
        <w:r w:rsidR="00BA1D9D" w:rsidRPr="00BA6306">
          <w:rPr>
            <w:rStyle w:val="ad"/>
            <w:rFonts w:hint="eastAsia"/>
          </w:rPr>
          <w:t>左車道斜率偏差解析</w:t>
        </w:r>
        <w:r w:rsidR="00BA1D9D">
          <w:rPr>
            <w:webHidden/>
          </w:rPr>
          <w:tab/>
        </w:r>
        <w:r w:rsidR="00BA1D9D">
          <w:rPr>
            <w:webHidden/>
          </w:rPr>
          <w:fldChar w:fldCharType="begin"/>
        </w:r>
        <w:r w:rsidR="00BA1D9D">
          <w:rPr>
            <w:webHidden/>
          </w:rPr>
          <w:instrText xml:space="preserve"> PAGEREF _Toc113264723 \h </w:instrText>
        </w:r>
        <w:r w:rsidR="00BA1D9D">
          <w:rPr>
            <w:webHidden/>
          </w:rPr>
        </w:r>
        <w:r w:rsidR="00BA1D9D">
          <w:rPr>
            <w:webHidden/>
          </w:rPr>
          <w:fldChar w:fldCharType="separate"/>
        </w:r>
        <w:r w:rsidR="00BA1D9D">
          <w:rPr>
            <w:webHidden/>
          </w:rPr>
          <w:t>22</w:t>
        </w:r>
        <w:r w:rsidR="00BA1D9D">
          <w:rPr>
            <w:webHidden/>
          </w:rPr>
          <w:fldChar w:fldCharType="end"/>
        </w:r>
      </w:hyperlink>
    </w:p>
    <w:p w14:paraId="1450E2D2" w14:textId="4339393A" w:rsidR="00BA1D9D" w:rsidRDefault="00286F0C">
      <w:pPr>
        <w:pStyle w:val="22"/>
        <w:rPr>
          <w:rFonts w:asciiTheme="minorHAnsi" w:eastAsiaTheme="minorEastAsia" w:hAnsiTheme="minorHAnsi"/>
          <w:bCs w:val="0"/>
        </w:rPr>
      </w:pPr>
      <w:hyperlink w:anchor="_Toc113264724" w:history="1">
        <w:r w:rsidR="00BA1D9D" w:rsidRPr="00BA6306">
          <w:rPr>
            <w:rStyle w:val="ad"/>
          </w:rPr>
          <w:t>3.4</w:t>
        </w:r>
        <w:r w:rsidR="00BA1D9D">
          <w:rPr>
            <w:rFonts w:asciiTheme="minorHAnsi" w:eastAsiaTheme="minorEastAsia" w:hAnsiTheme="minorHAnsi"/>
            <w:bCs w:val="0"/>
          </w:rPr>
          <w:tab/>
        </w:r>
        <w:r w:rsidR="00BA1D9D" w:rsidRPr="00BA6306">
          <w:rPr>
            <w:rStyle w:val="ad"/>
          </w:rPr>
          <w:t xml:space="preserve">PER_SRDS_04 </w:t>
        </w:r>
        <w:r w:rsidR="00BA1D9D" w:rsidRPr="00BA6306">
          <w:rPr>
            <w:rStyle w:val="ad"/>
            <w:rFonts w:hint="eastAsia"/>
          </w:rPr>
          <w:t>右車道斜率偏差</w:t>
        </w:r>
        <w:r w:rsidR="00BA1D9D">
          <w:rPr>
            <w:webHidden/>
          </w:rPr>
          <w:tab/>
        </w:r>
        <w:r w:rsidR="00BA1D9D">
          <w:rPr>
            <w:webHidden/>
          </w:rPr>
          <w:fldChar w:fldCharType="begin"/>
        </w:r>
        <w:r w:rsidR="00BA1D9D">
          <w:rPr>
            <w:webHidden/>
          </w:rPr>
          <w:instrText xml:space="preserve"> PAGEREF _Toc113264724 \h </w:instrText>
        </w:r>
        <w:r w:rsidR="00BA1D9D">
          <w:rPr>
            <w:webHidden/>
          </w:rPr>
        </w:r>
        <w:r w:rsidR="00BA1D9D">
          <w:rPr>
            <w:webHidden/>
          </w:rPr>
          <w:fldChar w:fldCharType="separate"/>
        </w:r>
        <w:r w:rsidR="00BA1D9D">
          <w:rPr>
            <w:webHidden/>
          </w:rPr>
          <w:t>25</w:t>
        </w:r>
        <w:r w:rsidR="00BA1D9D">
          <w:rPr>
            <w:webHidden/>
          </w:rPr>
          <w:fldChar w:fldCharType="end"/>
        </w:r>
      </w:hyperlink>
    </w:p>
    <w:p w14:paraId="7E1A423D" w14:textId="1C051A45" w:rsidR="00BA1D9D" w:rsidRDefault="00286F0C">
      <w:pPr>
        <w:pStyle w:val="31"/>
        <w:rPr>
          <w:rFonts w:asciiTheme="minorHAnsi" w:eastAsiaTheme="minorEastAsia" w:hAnsiTheme="minorHAnsi"/>
          <w:bCs w:val="0"/>
        </w:rPr>
      </w:pPr>
      <w:hyperlink w:anchor="_Toc113264725" w:history="1">
        <w:r w:rsidR="00BA1D9D" w:rsidRPr="00BA6306">
          <w:rPr>
            <w:rStyle w:val="ad"/>
          </w:rPr>
          <w:t>3.4.1</w:t>
        </w:r>
        <w:r w:rsidR="00BA1D9D">
          <w:rPr>
            <w:rFonts w:asciiTheme="minorHAnsi" w:eastAsiaTheme="minorEastAsia" w:hAnsiTheme="minorHAnsi"/>
            <w:bCs w:val="0"/>
          </w:rPr>
          <w:tab/>
        </w:r>
        <w:r w:rsidR="00BA1D9D" w:rsidRPr="00BA6306">
          <w:rPr>
            <w:rStyle w:val="ad"/>
          </w:rPr>
          <w:t xml:space="preserve">PER_SRDS_03_001 </w:t>
        </w:r>
        <w:r w:rsidR="00BA1D9D" w:rsidRPr="00BA6306">
          <w:rPr>
            <w:rStyle w:val="ad"/>
            <w:rFonts w:hint="eastAsia"/>
          </w:rPr>
          <w:t>右車道斜率偏差解析</w:t>
        </w:r>
        <w:r w:rsidR="00BA1D9D">
          <w:rPr>
            <w:webHidden/>
          </w:rPr>
          <w:tab/>
        </w:r>
        <w:r w:rsidR="00BA1D9D">
          <w:rPr>
            <w:webHidden/>
          </w:rPr>
          <w:fldChar w:fldCharType="begin"/>
        </w:r>
        <w:r w:rsidR="00BA1D9D">
          <w:rPr>
            <w:webHidden/>
          </w:rPr>
          <w:instrText xml:space="preserve"> PAGEREF _Toc113264725 \h </w:instrText>
        </w:r>
        <w:r w:rsidR="00BA1D9D">
          <w:rPr>
            <w:webHidden/>
          </w:rPr>
        </w:r>
        <w:r w:rsidR="00BA1D9D">
          <w:rPr>
            <w:webHidden/>
          </w:rPr>
          <w:fldChar w:fldCharType="separate"/>
        </w:r>
        <w:r w:rsidR="00BA1D9D">
          <w:rPr>
            <w:webHidden/>
          </w:rPr>
          <w:t>25</w:t>
        </w:r>
        <w:r w:rsidR="00BA1D9D">
          <w:rPr>
            <w:webHidden/>
          </w:rPr>
          <w:fldChar w:fldCharType="end"/>
        </w:r>
      </w:hyperlink>
    </w:p>
    <w:p w14:paraId="506C27F4" w14:textId="46AF53DB" w:rsidR="00BA1D9D" w:rsidRDefault="00286F0C">
      <w:pPr>
        <w:pStyle w:val="22"/>
        <w:rPr>
          <w:rFonts w:asciiTheme="minorHAnsi" w:eastAsiaTheme="minorEastAsia" w:hAnsiTheme="minorHAnsi"/>
          <w:bCs w:val="0"/>
        </w:rPr>
      </w:pPr>
      <w:hyperlink w:anchor="_Toc113264726" w:history="1">
        <w:r w:rsidR="00BA1D9D" w:rsidRPr="00BA6306">
          <w:rPr>
            <w:rStyle w:val="ad"/>
          </w:rPr>
          <w:t>3.5</w:t>
        </w:r>
        <w:r w:rsidR="00BA1D9D">
          <w:rPr>
            <w:rFonts w:asciiTheme="minorHAnsi" w:eastAsiaTheme="minorEastAsia" w:hAnsiTheme="minorHAnsi"/>
            <w:bCs w:val="0"/>
          </w:rPr>
          <w:tab/>
        </w:r>
        <w:r w:rsidR="00BA1D9D" w:rsidRPr="00BA6306">
          <w:rPr>
            <w:rStyle w:val="ad"/>
          </w:rPr>
          <w:t>IFO_SRDS_01 Lane Info</w:t>
        </w:r>
        <w:r w:rsidR="00BA1D9D">
          <w:rPr>
            <w:webHidden/>
          </w:rPr>
          <w:tab/>
        </w:r>
        <w:r w:rsidR="00BA1D9D">
          <w:rPr>
            <w:webHidden/>
          </w:rPr>
          <w:fldChar w:fldCharType="begin"/>
        </w:r>
        <w:r w:rsidR="00BA1D9D">
          <w:rPr>
            <w:webHidden/>
          </w:rPr>
          <w:instrText xml:space="preserve"> PAGEREF _Toc113264726 \h </w:instrText>
        </w:r>
        <w:r w:rsidR="00BA1D9D">
          <w:rPr>
            <w:webHidden/>
          </w:rPr>
        </w:r>
        <w:r w:rsidR="00BA1D9D">
          <w:rPr>
            <w:webHidden/>
          </w:rPr>
          <w:fldChar w:fldCharType="separate"/>
        </w:r>
        <w:r w:rsidR="00BA1D9D">
          <w:rPr>
            <w:webHidden/>
          </w:rPr>
          <w:t>28</w:t>
        </w:r>
        <w:r w:rsidR="00BA1D9D">
          <w:rPr>
            <w:webHidden/>
          </w:rPr>
          <w:fldChar w:fldCharType="end"/>
        </w:r>
      </w:hyperlink>
    </w:p>
    <w:p w14:paraId="604596FA" w14:textId="5E92F11B" w:rsidR="00BA1D9D" w:rsidRDefault="00286F0C">
      <w:pPr>
        <w:pStyle w:val="31"/>
        <w:rPr>
          <w:rFonts w:asciiTheme="minorHAnsi" w:eastAsiaTheme="minorEastAsia" w:hAnsiTheme="minorHAnsi"/>
          <w:bCs w:val="0"/>
        </w:rPr>
      </w:pPr>
      <w:hyperlink w:anchor="_Toc113264727" w:history="1">
        <w:r w:rsidR="00BA1D9D" w:rsidRPr="00BA6306">
          <w:rPr>
            <w:rStyle w:val="ad"/>
          </w:rPr>
          <w:t>3.5.1</w:t>
        </w:r>
        <w:r w:rsidR="00BA1D9D">
          <w:rPr>
            <w:rFonts w:asciiTheme="minorHAnsi" w:eastAsiaTheme="minorEastAsia" w:hAnsiTheme="minorHAnsi"/>
            <w:bCs w:val="0"/>
          </w:rPr>
          <w:tab/>
        </w:r>
        <w:r w:rsidR="00BA1D9D" w:rsidRPr="00BA6306">
          <w:rPr>
            <w:rStyle w:val="ad"/>
          </w:rPr>
          <w:t xml:space="preserve">IFO_SRDS_01_001 </w:t>
        </w:r>
        <w:r w:rsidR="00BA1D9D" w:rsidRPr="00BA6306">
          <w:rPr>
            <w:rStyle w:val="ad"/>
            <w:rFonts w:hint="eastAsia"/>
          </w:rPr>
          <w:t>車道線資訊判斷</w:t>
        </w:r>
        <w:r w:rsidR="00BA1D9D">
          <w:rPr>
            <w:webHidden/>
          </w:rPr>
          <w:tab/>
        </w:r>
        <w:r w:rsidR="00BA1D9D">
          <w:rPr>
            <w:webHidden/>
          </w:rPr>
          <w:fldChar w:fldCharType="begin"/>
        </w:r>
        <w:r w:rsidR="00BA1D9D">
          <w:rPr>
            <w:webHidden/>
          </w:rPr>
          <w:instrText xml:space="preserve"> PAGEREF _Toc113264727 \h </w:instrText>
        </w:r>
        <w:r w:rsidR="00BA1D9D">
          <w:rPr>
            <w:webHidden/>
          </w:rPr>
        </w:r>
        <w:r w:rsidR="00BA1D9D">
          <w:rPr>
            <w:webHidden/>
          </w:rPr>
          <w:fldChar w:fldCharType="separate"/>
        </w:r>
        <w:r w:rsidR="00BA1D9D">
          <w:rPr>
            <w:webHidden/>
          </w:rPr>
          <w:t>28</w:t>
        </w:r>
        <w:r w:rsidR="00BA1D9D">
          <w:rPr>
            <w:webHidden/>
          </w:rPr>
          <w:fldChar w:fldCharType="end"/>
        </w:r>
      </w:hyperlink>
    </w:p>
    <w:p w14:paraId="68BDDEC4" w14:textId="17F2733A" w:rsidR="00BA1D9D" w:rsidRDefault="00286F0C">
      <w:pPr>
        <w:pStyle w:val="31"/>
        <w:rPr>
          <w:rFonts w:asciiTheme="minorHAnsi" w:eastAsiaTheme="minorEastAsia" w:hAnsiTheme="minorHAnsi"/>
          <w:bCs w:val="0"/>
        </w:rPr>
      </w:pPr>
      <w:hyperlink w:anchor="_Toc113264728" w:history="1">
        <w:r w:rsidR="00BA1D9D" w:rsidRPr="00BA6306">
          <w:rPr>
            <w:rStyle w:val="ad"/>
          </w:rPr>
          <w:t>3.5.2</w:t>
        </w:r>
        <w:r w:rsidR="00BA1D9D">
          <w:rPr>
            <w:rFonts w:asciiTheme="minorHAnsi" w:eastAsiaTheme="minorEastAsia" w:hAnsiTheme="minorHAnsi"/>
            <w:bCs w:val="0"/>
          </w:rPr>
          <w:tab/>
        </w:r>
        <w:r w:rsidR="00BA1D9D" w:rsidRPr="00BA6306">
          <w:rPr>
            <w:rStyle w:val="ad"/>
          </w:rPr>
          <w:t>IFO_SRDS_01_002 Time to Lane Crossing</w:t>
        </w:r>
        <w:r w:rsidR="00BA1D9D" w:rsidRPr="00BA6306">
          <w:rPr>
            <w:rStyle w:val="ad"/>
            <w:rFonts w:hint="eastAsia"/>
          </w:rPr>
          <w:t>判斷</w:t>
        </w:r>
        <w:r w:rsidR="00BA1D9D">
          <w:rPr>
            <w:webHidden/>
          </w:rPr>
          <w:tab/>
        </w:r>
        <w:r w:rsidR="00BA1D9D">
          <w:rPr>
            <w:webHidden/>
          </w:rPr>
          <w:fldChar w:fldCharType="begin"/>
        </w:r>
        <w:r w:rsidR="00BA1D9D">
          <w:rPr>
            <w:webHidden/>
          </w:rPr>
          <w:instrText xml:space="preserve"> PAGEREF _Toc113264728 \h </w:instrText>
        </w:r>
        <w:r w:rsidR="00BA1D9D">
          <w:rPr>
            <w:webHidden/>
          </w:rPr>
        </w:r>
        <w:r w:rsidR="00BA1D9D">
          <w:rPr>
            <w:webHidden/>
          </w:rPr>
          <w:fldChar w:fldCharType="separate"/>
        </w:r>
        <w:r w:rsidR="00BA1D9D">
          <w:rPr>
            <w:webHidden/>
          </w:rPr>
          <w:t>29</w:t>
        </w:r>
        <w:r w:rsidR="00BA1D9D">
          <w:rPr>
            <w:webHidden/>
          </w:rPr>
          <w:fldChar w:fldCharType="end"/>
        </w:r>
      </w:hyperlink>
    </w:p>
    <w:p w14:paraId="5717FF43" w14:textId="5E92D002" w:rsidR="00BA1D9D" w:rsidRDefault="00286F0C">
      <w:pPr>
        <w:pStyle w:val="31"/>
        <w:rPr>
          <w:rFonts w:asciiTheme="minorHAnsi" w:eastAsiaTheme="minorEastAsia" w:hAnsiTheme="minorHAnsi"/>
          <w:bCs w:val="0"/>
        </w:rPr>
      </w:pPr>
      <w:hyperlink w:anchor="_Toc113264729" w:history="1">
        <w:r w:rsidR="00BA1D9D" w:rsidRPr="00BA6306">
          <w:rPr>
            <w:rStyle w:val="ad"/>
          </w:rPr>
          <w:t>3.5.3</w:t>
        </w:r>
        <w:r w:rsidR="00BA1D9D">
          <w:rPr>
            <w:rFonts w:asciiTheme="minorHAnsi" w:eastAsiaTheme="minorEastAsia" w:hAnsiTheme="minorHAnsi"/>
            <w:bCs w:val="0"/>
          </w:rPr>
          <w:tab/>
        </w:r>
        <w:r w:rsidR="00BA1D9D" w:rsidRPr="00BA6306">
          <w:rPr>
            <w:rStyle w:val="ad"/>
          </w:rPr>
          <w:t xml:space="preserve">IFO_SRDS_01_003 </w:t>
        </w:r>
        <w:r w:rsidR="00BA1D9D" w:rsidRPr="00BA6306">
          <w:rPr>
            <w:rStyle w:val="ad"/>
            <w:rFonts w:hint="eastAsia"/>
          </w:rPr>
          <w:t>跨越車道判斷</w:t>
        </w:r>
        <w:r w:rsidR="00BA1D9D">
          <w:rPr>
            <w:webHidden/>
          </w:rPr>
          <w:tab/>
        </w:r>
        <w:r w:rsidR="00BA1D9D">
          <w:rPr>
            <w:webHidden/>
          </w:rPr>
          <w:fldChar w:fldCharType="begin"/>
        </w:r>
        <w:r w:rsidR="00BA1D9D">
          <w:rPr>
            <w:webHidden/>
          </w:rPr>
          <w:instrText xml:space="preserve"> PAGEREF _Toc113264729 \h </w:instrText>
        </w:r>
        <w:r w:rsidR="00BA1D9D">
          <w:rPr>
            <w:webHidden/>
          </w:rPr>
        </w:r>
        <w:r w:rsidR="00BA1D9D">
          <w:rPr>
            <w:webHidden/>
          </w:rPr>
          <w:fldChar w:fldCharType="separate"/>
        </w:r>
        <w:r w:rsidR="00BA1D9D">
          <w:rPr>
            <w:webHidden/>
          </w:rPr>
          <w:t>30</w:t>
        </w:r>
        <w:r w:rsidR="00BA1D9D">
          <w:rPr>
            <w:webHidden/>
          </w:rPr>
          <w:fldChar w:fldCharType="end"/>
        </w:r>
      </w:hyperlink>
    </w:p>
    <w:p w14:paraId="4EA8830F" w14:textId="4C4E9EDF" w:rsidR="00BA1D9D" w:rsidRDefault="00286F0C">
      <w:pPr>
        <w:pStyle w:val="11"/>
        <w:rPr>
          <w:rFonts w:asciiTheme="minorHAnsi" w:eastAsiaTheme="minorEastAsia" w:hAnsiTheme="minorHAnsi"/>
          <w:b w:val="0"/>
        </w:rPr>
      </w:pPr>
      <w:hyperlink w:anchor="_Toc113264730" w:history="1">
        <w:r w:rsidR="00BA1D9D" w:rsidRPr="00BA6306">
          <w:rPr>
            <w:rStyle w:val="ad"/>
          </w:rPr>
          <w:t>Appendix A</w:t>
        </w:r>
        <w:r w:rsidR="00BA1D9D">
          <w:rPr>
            <w:webHidden/>
          </w:rPr>
          <w:tab/>
        </w:r>
        <w:r w:rsidR="00BA1D9D">
          <w:rPr>
            <w:webHidden/>
          </w:rPr>
          <w:fldChar w:fldCharType="begin"/>
        </w:r>
        <w:r w:rsidR="00BA1D9D">
          <w:rPr>
            <w:webHidden/>
          </w:rPr>
          <w:instrText xml:space="preserve"> PAGEREF _Toc113264730 \h </w:instrText>
        </w:r>
        <w:r w:rsidR="00BA1D9D">
          <w:rPr>
            <w:webHidden/>
          </w:rPr>
        </w:r>
        <w:r w:rsidR="00BA1D9D">
          <w:rPr>
            <w:webHidden/>
          </w:rPr>
          <w:fldChar w:fldCharType="separate"/>
        </w:r>
        <w:r w:rsidR="00BA1D9D">
          <w:rPr>
            <w:webHidden/>
          </w:rPr>
          <w:t>31</w:t>
        </w:r>
        <w:r w:rsidR="00BA1D9D">
          <w:rPr>
            <w:webHidden/>
          </w:rPr>
          <w:fldChar w:fldCharType="end"/>
        </w:r>
      </w:hyperlink>
    </w:p>
    <w:p w14:paraId="3D0AA25E" w14:textId="54BD4D70" w:rsidR="00395D0E" w:rsidRPr="006E5918" w:rsidRDefault="00395DC9" w:rsidP="00A10175">
      <w:pPr>
        <w:pStyle w:val="afd"/>
        <w:tabs>
          <w:tab w:val="right" w:leader="dot" w:pos="9629"/>
        </w:tabs>
        <w:ind w:leftChars="0" w:left="480" w:hanging="480"/>
        <w:rPr>
          <w:rFonts w:cs="Times New Roman"/>
          <w:b/>
          <w:noProof/>
          <w:szCs w:val="24"/>
          <w:lang w:val="en-US" w:eastAsia="zh-TW"/>
        </w:rPr>
      </w:pPr>
      <w:r w:rsidRPr="00C573CA">
        <w:rPr>
          <w:rStyle w:val="ad"/>
          <w:rFonts w:ascii="標楷體" w:hAnsi="標楷體" w:cs="Times New Roman"/>
          <w:noProof/>
          <w:szCs w:val="24"/>
          <w:lang w:eastAsia="zh-TW"/>
        </w:rPr>
        <w:fldChar w:fldCharType="end"/>
      </w:r>
      <w:bookmarkEnd w:id="4"/>
    </w:p>
    <w:p w14:paraId="38EC917E" w14:textId="0C144B74" w:rsidR="00395D0E" w:rsidRPr="000742AA" w:rsidRDefault="00395D0E" w:rsidP="00395D0E">
      <w:pPr>
        <w:pStyle w:val="a1"/>
        <w:rPr>
          <w:rFonts w:cs="Times New Roman"/>
          <w:i/>
          <w:iCs/>
          <w:szCs w:val="24"/>
          <w:lang w:eastAsia="zh-TW"/>
        </w:rPr>
      </w:pPr>
    </w:p>
    <w:p w14:paraId="2F20BA91" w14:textId="15A22BEA" w:rsidR="00524246" w:rsidRPr="00524246" w:rsidRDefault="00543698" w:rsidP="00427B09">
      <w:pPr>
        <w:jc w:val="both"/>
        <w:rPr>
          <w:rFonts w:cs="Times New Roman"/>
          <w:szCs w:val="24"/>
          <w:lang w:val="pt-BR" w:eastAsia="zh-TW"/>
        </w:rPr>
      </w:pPr>
      <w:r w:rsidRPr="000742AA">
        <w:rPr>
          <w:rFonts w:cs="Times New Roman"/>
          <w:szCs w:val="24"/>
          <w:lang w:val="pt-BR" w:eastAsia="zh-TW"/>
        </w:rPr>
        <w:br w:type="page"/>
      </w:r>
    </w:p>
    <w:p w14:paraId="15361C38" w14:textId="73E22F0D" w:rsidR="001E443A" w:rsidRPr="001E443A" w:rsidRDefault="005A6F4C" w:rsidP="002A7807">
      <w:pPr>
        <w:pStyle w:val="1"/>
        <w:rPr>
          <w:bCs/>
        </w:rPr>
      </w:pPr>
      <w:bookmarkStart w:id="5" w:name="_Toc113264703"/>
      <w:r>
        <w:rPr>
          <w:rFonts w:hint="eastAsia"/>
        </w:rPr>
        <w:lastRenderedPageBreak/>
        <w:t>簡介</w:t>
      </w:r>
      <w:bookmarkEnd w:id="5"/>
    </w:p>
    <w:p w14:paraId="4758B11C" w14:textId="3014E0C9" w:rsidR="001E443A" w:rsidRDefault="005A6F4C" w:rsidP="00650FA0">
      <w:pPr>
        <w:pStyle w:val="20"/>
      </w:pPr>
      <w:bookmarkStart w:id="6" w:name="_Toc113264704"/>
      <w:r>
        <w:rPr>
          <w:rFonts w:hint="eastAsia"/>
        </w:rPr>
        <w:t>說明</w:t>
      </w:r>
      <w:bookmarkEnd w:id="6"/>
    </w:p>
    <w:p w14:paraId="7BDF5678" w14:textId="78BD3068" w:rsidR="005A6F4C" w:rsidRDefault="003966F6" w:rsidP="003966F6">
      <w:pPr>
        <w:ind w:firstLine="567"/>
        <w:rPr>
          <w:lang w:eastAsia="zh-TW"/>
        </w:rPr>
      </w:pPr>
      <w:r>
        <w:rPr>
          <w:rFonts w:hint="eastAsia"/>
          <w:lang w:eastAsia="zh-TW"/>
        </w:rPr>
        <w:t>此文件為A</w:t>
      </w:r>
      <w:r>
        <w:rPr>
          <w:lang w:eastAsia="zh-TW"/>
        </w:rPr>
        <w:t>DCU</w:t>
      </w:r>
      <w:r>
        <w:rPr>
          <w:rFonts w:hint="eastAsia"/>
          <w:lang w:eastAsia="zh-TW"/>
        </w:rPr>
        <w:t>的軟體需求及設計規格文件。主要是依據軟體需求矩陣文件Software Requirement Matrix(SWRM)</w:t>
      </w:r>
      <w:r w:rsidR="0033719E">
        <w:rPr>
          <w:rFonts w:hint="eastAsia"/>
          <w:lang w:eastAsia="zh-TW"/>
        </w:rPr>
        <w:t>、</w:t>
      </w:r>
      <w:r>
        <w:rPr>
          <w:rFonts w:hint="eastAsia"/>
          <w:lang w:eastAsia="zh-TW"/>
        </w:rPr>
        <w:t>軟體的架構</w:t>
      </w:r>
      <w:r w:rsidR="0033719E">
        <w:rPr>
          <w:rFonts w:hint="eastAsia"/>
          <w:lang w:eastAsia="zh-TW"/>
        </w:rPr>
        <w:t>及</w:t>
      </w:r>
      <w:r>
        <w:rPr>
          <w:rFonts w:hint="eastAsia"/>
          <w:lang w:eastAsia="zh-TW"/>
        </w:rPr>
        <w:t>I</w:t>
      </w:r>
      <w:r>
        <w:rPr>
          <w:lang w:eastAsia="zh-TW"/>
        </w:rPr>
        <w:t>nterface</w:t>
      </w:r>
      <w:r>
        <w:rPr>
          <w:rFonts w:hint="eastAsia"/>
          <w:lang w:eastAsia="zh-TW"/>
        </w:rPr>
        <w:t>文件中提出所需的輸入輸出訊號</w:t>
      </w:r>
      <w:r w:rsidR="0033719E">
        <w:rPr>
          <w:rFonts w:hint="eastAsia"/>
          <w:lang w:eastAsia="zh-TW"/>
        </w:rPr>
        <w:t>，來</w:t>
      </w:r>
      <w:proofErr w:type="gramStart"/>
      <w:r w:rsidR="0033719E">
        <w:rPr>
          <w:rFonts w:hint="eastAsia"/>
          <w:lang w:eastAsia="zh-TW"/>
        </w:rPr>
        <w:t>彙整此模組</w:t>
      </w:r>
      <w:proofErr w:type="gramEnd"/>
      <w:r w:rsidR="0033719E">
        <w:rPr>
          <w:rFonts w:hint="eastAsia"/>
          <w:lang w:eastAsia="zh-TW"/>
        </w:rPr>
        <w:t>功能需求，並依據需求來設計適當的軟體邏輯來對應</w:t>
      </w:r>
      <w:r w:rsidR="005A6F4C" w:rsidRPr="000742AA">
        <w:rPr>
          <w:rFonts w:hint="eastAsia"/>
          <w:lang w:eastAsia="zh-TW"/>
        </w:rPr>
        <w:t>。</w:t>
      </w:r>
    </w:p>
    <w:p w14:paraId="4971ACD8" w14:textId="2900ACE4" w:rsidR="00095BB2" w:rsidRDefault="00095BB2" w:rsidP="00FE2976">
      <w:pPr>
        <w:rPr>
          <w:lang w:eastAsia="zh-TW"/>
        </w:rPr>
      </w:pPr>
    </w:p>
    <w:p w14:paraId="0CE30263" w14:textId="77777777" w:rsidR="005A6F4C" w:rsidRPr="005A6F4C" w:rsidRDefault="005A6F4C" w:rsidP="005A6F4C">
      <w:pPr>
        <w:pStyle w:val="a1"/>
        <w:rPr>
          <w:lang w:eastAsia="zh-TW"/>
        </w:rPr>
      </w:pPr>
    </w:p>
    <w:p w14:paraId="07988B48" w14:textId="5D16FDD3" w:rsidR="001E443A" w:rsidRDefault="005A6F4C" w:rsidP="00650FA0">
      <w:pPr>
        <w:pStyle w:val="20"/>
      </w:pPr>
      <w:bookmarkStart w:id="7" w:name="_Toc113264705"/>
      <w:r>
        <w:rPr>
          <w:rFonts w:hint="eastAsia"/>
        </w:rPr>
        <w:t>閱讀權限</w:t>
      </w:r>
      <w:bookmarkEnd w:id="7"/>
    </w:p>
    <w:p w14:paraId="67F284AD" w14:textId="0D163F92" w:rsidR="005A6F4C" w:rsidRPr="00EF4935" w:rsidRDefault="00FE2976" w:rsidP="005A6F4C">
      <w:pPr>
        <w:rPr>
          <w:lang w:eastAsia="zh-TW"/>
        </w:rPr>
      </w:pPr>
      <w:r w:rsidRPr="00FE2976">
        <w:rPr>
          <w:rFonts w:hint="eastAsia"/>
          <w:lang w:eastAsia="zh-TW"/>
        </w:rPr>
        <w:t xml:space="preserve">本文僅供 </w:t>
      </w:r>
      <w:proofErr w:type="spellStart"/>
      <w:r>
        <w:rPr>
          <w:lang w:eastAsia="zh-TW"/>
        </w:rPr>
        <w:t>CubTEK</w:t>
      </w:r>
      <w:proofErr w:type="spellEnd"/>
      <w:r w:rsidR="00C21E76">
        <w:rPr>
          <w:rFonts w:hint="eastAsia"/>
          <w:lang w:eastAsia="zh-TW"/>
        </w:rPr>
        <w:t>跟</w:t>
      </w:r>
      <w:r w:rsidR="00C21E76" w:rsidRPr="00C21E76">
        <w:rPr>
          <w:rFonts w:hint="eastAsia"/>
          <w:b/>
          <w:bCs w:val="0"/>
          <w:color w:val="FF0000"/>
          <w:u w:val="single"/>
          <w:lang w:eastAsia="zh-TW"/>
        </w:rPr>
        <w:t>合作公司名稱</w:t>
      </w:r>
      <w:r w:rsidRPr="00FE2976">
        <w:rPr>
          <w:rFonts w:hint="eastAsia"/>
          <w:lang w:eastAsia="zh-TW"/>
        </w:rPr>
        <w:t xml:space="preserve"> 內</w:t>
      </w:r>
      <w:r w:rsidR="00C21E76">
        <w:rPr>
          <w:rFonts w:hint="eastAsia"/>
          <w:lang w:eastAsia="zh-TW"/>
        </w:rPr>
        <w:t>部</w:t>
      </w:r>
      <w:r w:rsidRPr="00FE2976">
        <w:rPr>
          <w:rFonts w:hint="eastAsia"/>
          <w:lang w:eastAsia="zh-TW"/>
        </w:rPr>
        <w:t>的工程人員和管理人員使用。未經另一方書面許可，不得在這些組織之外散佈</w:t>
      </w:r>
      <w:r w:rsidR="005A6F4C" w:rsidRPr="000742AA">
        <w:rPr>
          <w:rFonts w:hint="eastAsia"/>
          <w:lang w:eastAsia="zh-TW"/>
        </w:rPr>
        <w:t>。</w:t>
      </w:r>
    </w:p>
    <w:p w14:paraId="5614684F" w14:textId="77777777" w:rsidR="005A6F4C" w:rsidRPr="005A6F4C" w:rsidRDefault="005A6F4C" w:rsidP="005A6F4C">
      <w:pPr>
        <w:pStyle w:val="a1"/>
        <w:rPr>
          <w:lang w:eastAsia="zh-TW"/>
        </w:rPr>
      </w:pPr>
    </w:p>
    <w:p w14:paraId="3960675F" w14:textId="727777BC" w:rsidR="001E443A" w:rsidRDefault="005A6F4C" w:rsidP="00650FA0">
      <w:pPr>
        <w:pStyle w:val="20"/>
      </w:pPr>
      <w:bookmarkStart w:id="8" w:name="_Toc113264706"/>
      <w:r>
        <w:rPr>
          <w:rFonts w:hint="eastAsia"/>
        </w:rPr>
        <w:t>縮寫</w:t>
      </w:r>
      <w:r w:rsidR="00B36A8B">
        <w:rPr>
          <w:rFonts w:hint="eastAsia"/>
        </w:rPr>
        <w:t>／術語</w:t>
      </w:r>
      <w:r>
        <w:rPr>
          <w:rFonts w:hint="eastAsia"/>
        </w:rPr>
        <w:t>定義</w:t>
      </w:r>
      <w:bookmarkEnd w:id="8"/>
    </w:p>
    <w:p w14:paraId="2BE66E14" w14:textId="4F3713C2" w:rsidR="00B36A8B" w:rsidRDefault="00B36A8B" w:rsidP="00650FA0">
      <w:pPr>
        <w:pStyle w:val="3"/>
      </w:pPr>
      <w:bookmarkStart w:id="9" w:name="_Toc113264707"/>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B36A8B" w:rsidRPr="000742AA" w14:paraId="7B4531FD" w14:textId="77777777" w:rsidTr="00095BB2">
        <w:tc>
          <w:tcPr>
            <w:tcW w:w="1701" w:type="dxa"/>
            <w:shd w:val="clear" w:color="auto" w:fill="E6E6E6"/>
          </w:tcPr>
          <w:p w14:paraId="59017597"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2808F900"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描述</w:t>
            </w:r>
          </w:p>
        </w:tc>
      </w:tr>
      <w:tr w:rsidR="00B36A8B" w:rsidRPr="000742AA" w14:paraId="7D92FF9A" w14:textId="77777777" w:rsidTr="00095BB2">
        <w:tc>
          <w:tcPr>
            <w:tcW w:w="1701" w:type="dxa"/>
            <w:vAlign w:val="bottom"/>
          </w:tcPr>
          <w:p w14:paraId="289BB192" w14:textId="78073065" w:rsidR="00B36A8B" w:rsidRPr="000742AA" w:rsidRDefault="00B36A8B" w:rsidP="00095BB2">
            <w:pPr>
              <w:jc w:val="center"/>
              <w:rPr>
                <w:rFonts w:cs="Times New Roman"/>
                <w:szCs w:val="24"/>
                <w:lang w:eastAsia="zh-TW"/>
              </w:rPr>
            </w:pPr>
          </w:p>
        </w:tc>
        <w:tc>
          <w:tcPr>
            <w:tcW w:w="6946" w:type="dxa"/>
            <w:vAlign w:val="bottom"/>
          </w:tcPr>
          <w:p w14:paraId="77F7EED9" w14:textId="0CF6EDA3" w:rsidR="00B36A8B" w:rsidRPr="000742AA" w:rsidRDefault="00B36A8B" w:rsidP="00095BB2">
            <w:pPr>
              <w:rPr>
                <w:rFonts w:cs="Times New Roman"/>
                <w:szCs w:val="24"/>
                <w:lang w:eastAsia="zh-TW"/>
              </w:rPr>
            </w:pPr>
          </w:p>
        </w:tc>
      </w:tr>
      <w:tr w:rsidR="00B36A8B" w:rsidRPr="000742AA" w14:paraId="3BC82704" w14:textId="77777777" w:rsidTr="00095BB2">
        <w:tc>
          <w:tcPr>
            <w:tcW w:w="1701" w:type="dxa"/>
            <w:vAlign w:val="bottom"/>
          </w:tcPr>
          <w:p w14:paraId="0B64B20E" w14:textId="7F0C3B8D" w:rsidR="00B36A8B" w:rsidRPr="000742AA" w:rsidRDefault="00B36A8B" w:rsidP="00095BB2">
            <w:pPr>
              <w:jc w:val="center"/>
              <w:rPr>
                <w:rFonts w:cs="Times New Roman"/>
                <w:szCs w:val="24"/>
                <w:lang w:eastAsia="zh-TW"/>
              </w:rPr>
            </w:pPr>
          </w:p>
        </w:tc>
        <w:tc>
          <w:tcPr>
            <w:tcW w:w="6946" w:type="dxa"/>
            <w:vAlign w:val="bottom"/>
          </w:tcPr>
          <w:p w14:paraId="310F8759" w14:textId="46D89D02" w:rsidR="00B36A8B" w:rsidRPr="000742AA" w:rsidRDefault="00B36A8B" w:rsidP="00095BB2">
            <w:pPr>
              <w:rPr>
                <w:rFonts w:cs="Times New Roman"/>
                <w:szCs w:val="24"/>
                <w:lang w:eastAsia="zh-TW"/>
              </w:rPr>
            </w:pPr>
          </w:p>
        </w:tc>
      </w:tr>
      <w:tr w:rsidR="00B36A8B" w:rsidRPr="000742AA" w14:paraId="4D647CEA" w14:textId="77777777" w:rsidTr="00095BB2">
        <w:tc>
          <w:tcPr>
            <w:tcW w:w="1701" w:type="dxa"/>
            <w:vAlign w:val="bottom"/>
          </w:tcPr>
          <w:p w14:paraId="088D9B73" w14:textId="53B52160" w:rsidR="00B36A8B" w:rsidRPr="000742AA" w:rsidRDefault="00B36A8B" w:rsidP="00095BB2">
            <w:pPr>
              <w:jc w:val="center"/>
              <w:rPr>
                <w:rFonts w:cs="Times New Roman"/>
                <w:szCs w:val="24"/>
                <w:lang w:eastAsia="zh-TW"/>
              </w:rPr>
            </w:pPr>
          </w:p>
        </w:tc>
        <w:tc>
          <w:tcPr>
            <w:tcW w:w="6946" w:type="dxa"/>
            <w:vAlign w:val="bottom"/>
          </w:tcPr>
          <w:p w14:paraId="3B9139D5" w14:textId="13558AA9" w:rsidR="00B36A8B" w:rsidRPr="000742AA" w:rsidRDefault="00B36A8B" w:rsidP="00095BB2">
            <w:pPr>
              <w:rPr>
                <w:rFonts w:cs="Times New Roman"/>
                <w:szCs w:val="24"/>
                <w:lang w:eastAsia="zh-TW"/>
              </w:rPr>
            </w:pPr>
          </w:p>
        </w:tc>
      </w:tr>
      <w:tr w:rsidR="00B36A8B" w:rsidRPr="00132707" w14:paraId="2B82A5FF"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319035D" w14:textId="141DE9E6"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1A2BEE9" w14:textId="66CE519D" w:rsidR="00B36A8B" w:rsidRPr="00132707" w:rsidRDefault="00B36A8B" w:rsidP="00095BB2">
            <w:pPr>
              <w:rPr>
                <w:rFonts w:cs="Times New Roman"/>
                <w:szCs w:val="24"/>
                <w:lang w:eastAsia="zh-TW"/>
              </w:rPr>
            </w:pPr>
          </w:p>
        </w:tc>
      </w:tr>
      <w:tr w:rsidR="00B36A8B" w:rsidRPr="00132707" w14:paraId="4BF37D4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E26E7B3" w14:textId="373844DC"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593A37B" w14:textId="5AA2EBAD" w:rsidR="00B36A8B" w:rsidRPr="00132707" w:rsidRDefault="00B36A8B" w:rsidP="00095BB2">
            <w:pPr>
              <w:rPr>
                <w:rFonts w:cs="Times New Roman"/>
                <w:szCs w:val="24"/>
                <w:lang w:eastAsia="zh-TW"/>
              </w:rPr>
            </w:pPr>
          </w:p>
        </w:tc>
      </w:tr>
      <w:tr w:rsidR="00B36A8B" w:rsidRPr="00132707" w14:paraId="0E100323"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719CD3B" w14:textId="65792693"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E3325E" w14:textId="04B66CD0" w:rsidR="00B36A8B" w:rsidRPr="00132707" w:rsidRDefault="00B36A8B" w:rsidP="00095BB2">
            <w:pPr>
              <w:rPr>
                <w:rFonts w:cs="Times New Roman"/>
                <w:szCs w:val="24"/>
                <w:lang w:eastAsia="zh-TW"/>
              </w:rPr>
            </w:pPr>
          </w:p>
        </w:tc>
      </w:tr>
      <w:tr w:rsidR="00B36A8B" w:rsidRPr="00132707" w14:paraId="0A66D7B4"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7551807" w14:textId="1FB2DCE4"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368794DE" w14:textId="73C9CC63" w:rsidR="00B36A8B" w:rsidRPr="00132707" w:rsidRDefault="00B36A8B" w:rsidP="00095BB2">
            <w:pPr>
              <w:rPr>
                <w:rFonts w:cs="Times New Roman"/>
                <w:szCs w:val="24"/>
                <w:lang w:eastAsia="zh-TW"/>
              </w:rPr>
            </w:pPr>
          </w:p>
        </w:tc>
      </w:tr>
      <w:tr w:rsidR="00B36A8B" w:rsidRPr="00132707" w14:paraId="193B32D9"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66DB9B5" w14:textId="0518D690"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5A7A19C3" w14:textId="2BD0D219" w:rsidR="00B36A8B" w:rsidRPr="00132707" w:rsidRDefault="00B36A8B" w:rsidP="00095BB2">
            <w:pPr>
              <w:rPr>
                <w:rFonts w:cs="Times New Roman"/>
                <w:szCs w:val="24"/>
                <w:lang w:eastAsia="zh-TW"/>
              </w:rPr>
            </w:pPr>
          </w:p>
        </w:tc>
      </w:tr>
      <w:tr w:rsidR="00B36A8B" w:rsidRPr="00132707" w14:paraId="5329A03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0F1A5C9E" w14:textId="0C98B437"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015FCC34" w14:textId="24EBFEBF" w:rsidR="00B36A8B" w:rsidRPr="00132707" w:rsidRDefault="00B36A8B" w:rsidP="00095BB2">
            <w:pPr>
              <w:rPr>
                <w:rFonts w:cs="Times New Roman"/>
                <w:szCs w:val="24"/>
                <w:lang w:eastAsia="zh-TW"/>
              </w:rPr>
            </w:pPr>
          </w:p>
        </w:tc>
      </w:tr>
      <w:tr w:rsidR="00B36A8B" w:rsidRPr="00132707" w14:paraId="1D08EB78"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EF40FBB" w14:textId="7AC7B57B"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740C759D" w14:textId="594658C0" w:rsidR="00B36A8B" w:rsidRPr="00132707" w:rsidRDefault="00B36A8B" w:rsidP="00095BB2">
            <w:pPr>
              <w:rPr>
                <w:rFonts w:cs="Times New Roman"/>
                <w:szCs w:val="24"/>
                <w:lang w:eastAsia="zh-TW"/>
              </w:rPr>
            </w:pPr>
          </w:p>
        </w:tc>
      </w:tr>
    </w:tbl>
    <w:p w14:paraId="5608C1C3" w14:textId="77777777" w:rsidR="005A6F4C" w:rsidRPr="00B36A8B" w:rsidRDefault="005A6F4C" w:rsidP="005A6F4C">
      <w:pPr>
        <w:rPr>
          <w:lang w:eastAsia="zh-TW"/>
        </w:rPr>
      </w:pPr>
    </w:p>
    <w:p w14:paraId="39E817A0" w14:textId="6BCFF098" w:rsidR="00B36A8B" w:rsidRDefault="00CB4748" w:rsidP="00650FA0">
      <w:pPr>
        <w:pStyle w:val="3"/>
      </w:pPr>
      <w:bookmarkStart w:id="10" w:name="_Toc113264708"/>
      <w:r>
        <w:rPr>
          <w:rFonts w:hint="eastAsia"/>
        </w:rPr>
        <w:t>名詞</w:t>
      </w:r>
      <w:r w:rsidR="00B36A8B">
        <w:rPr>
          <w:rFonts w:hint="eastAsia"/>
        </w:rPr>
        <w:t>定義</w:t>
      </w:r>
      <w:bookmarkEnd w:id="10"/>
    </w:p>
    <w:p w14:paraId="114A2459" w14:textId="074F8AFC" w:rsidR="00CB4748" w:rsidRDefault="0033719E">
      <w:pPr>
        <w:pStyle w:val="afb"/>
        <w:numPr>
          <w:ilvl w:val="0"/>
          <w:numId w:val="4"/>
        </w:numPr>
        <w:ind w:leftChars="0"/>
        <w:rPr>
          <w:lang w:eastAsia="zh-TW"/>
        </w:rPr>
      </w:pPr>
      <w:r>
        <w:rPr>
          <w:rFonts w:hint="eastAsia"/>
          <w:lang w:eastAsia="zh-TW"/>
        </w:rPr>
        <w:t>X</w:t>
      </w:r>
      <w:r>
        <w:rPr>
          <w:lang w:eastAsia="zh-TW"/>
        </w:rPr>
        <w:t>XX</w:t>
      </w:r>
      <w:r w:rsidR="00CB4748">
        <w:rPr>
          <w:rFonts w:hint="eastAsia"/>
          <w:lang w:eastAsia="zh-TW"/>
        </w:rPr>
        <w:t>：</w:t>
      </w:r>
      <w:r>
        <w:rPr>
          <w:rFonts w:hint="eastAsia"/>
          <w:lang w:eastAsia="zh-TW"/>
        </w:rPr>
        <w:t>T</w:t>
      </w:r>
      <w:r>
        <w:rPr>
          <w:lang w:eastAsia="zh-TW"/>
        </w:rPr>
        <w:t>BD</w:t>
      </w:r>
    </w:p>
    <w:p w14:paraId="310B6BB7" w14:textId="77777777" w:rsidR="007C0B0B" w:rsidRPr="005A6F4C" w:rsidRDefault="007C0B0B" w:rsidP="005A6F4C">
      <w:pPr>
        <w:pStyle w:val="a1"/>
        <w:rPr>
          <w:lang w:eastAsia="zh-TW"/>
        </w:rPr>
      </w:pPr>
    </w:p>
    <w:p w14:paraId="3F110EB4" w14:textId="521F915C" w:rsidR="001E443A" w:rsidRDefault="00CB4748" w:rsidP="00650FA0">
      <w:pPr>
        <w:pStyle w:val="20"/>
      </w:pPr>
      <w:bookmarkStart w:id="11" w:name="_Toc113264709"/>
      <w:r>
        <w:rPr>
          <w:rFonts w:hint="eastAsia"/>
        </w:rPr>
        <w:t>編號</w:t>
      </w:r>
      <w:r w:rsidR="00DB2D75">
        <w:rPr>
          <w:rFonts w:hint="eastAsia"/>
        </w:rPr>
        <w:t>格式原則</w:t>
      </w:r>
      <w:bookmarkEnd w:id="11"/>
    </w:p>
    <w:p w14:paraId="5FCAD68B" w14:textId="27ADD9A7" w:rsidR="00DB2D75" w:rsidRDefault="00DB2D75" w:rsidP="00DB2D75">
      <w:pPr>
        <w:ind w:firstLine="567"/>
        <w:rPr>
          <w:lang w:eastAsia="zh-TW"/>
        </w:rPr>
      </w:pPr>
      <w:r>
        <w:rPr>
          <w:rFonts w:hint="eastAsia"/>
          <w:lang w:eastAsia="zh-TW"/>
        </w:rPr>
        <w:t>本</w:t>
      </w:r>
      <w:r w:rsidR="0033719E">
        <w:rPr>
          <w:rFonts w:hint="eastAsia"/>
          <w:lang w:eastAsia="zh-TW"/>
        </w:rPr>
        <w:t>文中</w:t>
      </w:r>
      <w:r w:rsidR="00E530F0">
        <w:rPr>
          <w:rFonts w:hint="eastAsia"/>
          <w:lang w:eastAsia="zh-TW"/>
        </w:rPr>
        <w:t>將</w:t>
      </w:r>
      <w:r w:rsidR="0033719E">
        <w:rPr>
          <w:rFonts w:hint="eastAsia"/>
          <w:lang w:eastAsia="zh-TW"/>
        </w:rPr>
        <w:t>需求及設計</w:t>
      </w:r>
      <w:r w:rsidR="00E530F0">
        <w:rPr>
          <w:rFonts w:hint="eastAsia"/>
          <w:lang w:eastAsia="zh-TW"/>
        </w:rPr>
        <w:t>定義成一</w:t>
      </w:r>
      <w:r w:rsidR="0033719E">
        <w:rPr>
          <w:rFonts w:hint="eastAsia"/>
          <w:lang w:eastAsia="zh-TW"/>
        </w:rPr>
        <w:t>種編號，這些</w:t>
      </w:r>
      <w:r>
        <w:rPr>
          <w:rFonts w:hint="eastAsia"/>
          <w:lang w:eastAsia="zh-TW"/>
        </w:rPr>
        <w:t>I</w:t>
      </w:r>
      <w:r>
        <w:rPr>
          <w:lang w:eastAsia="zh-TW"/>
        </w:rPr>
        <w:t>D</w:t>
      </w:r>
      <w:r>
        <w:rPr>
          <w:rFonts w:hint="eastAsia"/>
          <w:lang w:eastAsia="zh-TW"/>
        </w:rPr>
        <w:t xml:space="preserve">應具有唯一性，此 ID由固定字串和數字組成： </w:t>
      </w:r>
    </w:p>
    <w:p w14:paraId="3534EDA0" w14:textId="3F9BD32D" w:rsidR="00435055" w:rsidRDefault="005A16F2" w:rsidP="00DB2D75">
      <w:pPr>
        <w:rPr>
          <w:lang w:eastAsia="zh-TW"/>
        </w:rPr>
      </w:pPr>
      <w:r w:rsidRPr="005A16F2">
        <w:rPr>
          <w:rFonts w:hint="eastAsia"/>
          <w:b/>
          <w:bCs w:val="0"/>
          <w:lang w:eastAsia="zh-TW"/>
        </w:rPr>
        <w:t>軟體需求</w:t>
      </w:r>
      <w:r w:rsidR="00435055" w:rsidRPr="005A16F2">
        <w:rPr>
          <w:rFonts w:hint="eastAsia"/>
          <w:b/>
          <w:bCs w:val="0"/>
          <w:lang w:eastAsia="zh-TW"/>
        </w:rPr>
        <w:t>I</w:t>
      </w:r>
      <w:r w:rsidR="00435055" w:rsidRPr="005A16F2">
        <w:rPr>
          <w:b/>
          <w:bCs w:val="0"/>
          <w:lang w:eastAsia="zh-TW"/>
        </w:rPr>
        <w:t>D</w:t>
      </w:r>
      <w:r w:rsidR="00435055">
        <w:rPr>
          <w:rFonts w:hint="eastAsia"/>
          <w:lang w:eastAsia="zh-TW"/>
        </w:rPr>
        <w:t>：</w:t>
      </w:r>
      <w:r>
        <w:rPr>
          <w:lang w:eastAsia="zh-TW"/>
        </w:rPr>
        <w:t>ADCU</w:t>
      </w:r>
      <w:r w:rsidR="00435055">
        <w:rPr>
          <w:lang w:eastAsia="zh-TW"/>
        </w:rPr>
        <w:t>_</w:t>
      </w:r>
      <w:r w:rsidR="00E530F0">
        <w:rPr>
          <w:lang w:eastAsia="zh-TW"/>
        </w:rPr>
        <w:t>SRDS</w:t>
      </w:r>
      <w:r w:rsidR="00435055">
        <w:rPr>
          <w:lang w:eastAsia="zh-TW"/>
        </w:rPr>
        <w:t>_</w:t>
      </w:r>
      <w:r>
        <w:rPr>
          <w:lang w:eastAsia="zh-TW"/>
        </w:rPr>
        <w:t>XX</w:t>
      </w:r>
      <w:r w:rsidR="00435055">
        <w:rPr>
          <w:lang w:eastAsia="zh-TW"/>
        </w:rPr>
        <w:t>_</w:t>
      </w:r>
      <w:r>
        <w:rPr>
          <w:lang w:eastAsia="zh-TW"/>
        </w:rPr>
        <w:t>YY</w:t>
      </w:r>
    </w:p>
    <w:p w14:paraId="627C83D9" w14:textId="7955BD53" w:rsidR="00DB2D75" w:rsidRDefault="005A16F2" w:rsidP="00DB2D75">
      <w:pPr>
        <w:rPr>
          <w:lang w:eastAsia="zh-TW"/>
        </w:rPr>
      </w:pPr>
      <w:r>
        <w:rPr>
          <w:lang w:eastAsia="zh-TW"/>
        </w:rPr>
        <w:t>XX</w:t>
      </w:r>
      <w:r w:rsidR="00DB2D75">
        <w:rPr>
          <w:rFonts w:hint="eastAsia"/>
          <w:lang w:eastAsia="zh-TW"/>
        </w:rPr>
        <w:t>：</w:t>
      </w:r>
      <w:r w:rsidR="00E90823">
        <w:rPr>
          <w:rFonts w:hint="eastAsia"/>
          <w:lang w:eastAsia="zh-TW"/>
        </w:rPr>
        <w:t>功能需求第一階層編號</w:t>
      </w:r>
    </w:p>
    <w:p w14:paraId="35357CA2" w14:textId="4B79E655" w:rsidR="00E90823" w:rsidRDefault="005A16F2" w:rsidP="00DB2D75">
      <w:pPr>
        <w:rPr>
          <w:lang w:eastAsia="zh-TW"/>
        </w:rPr>
      </w:pPr>
      <w:r>
        <w:rPr>
          <w:lang w:eastAsia="zh-TW"/>
        </w:rPr>
        <w:t>YY</w:t>
      </w:r>
      <w:r w:rsidR="00E90823">
        <w:rPr>
          <w:rFonts w:hint="eastAsia"/>
          <w:lang w:eastAsia="zh-TW"/>
        </w:rPr>
        <w:t>：功能需求第二階層編號</w:t>
      </w:r>
    </w:p>
    <w:p w14:paraId="6CE2B653" w14:textId="4D340D2D" w:rsidR="00C21E76" w:rsidRDefault="00C21E76" w:rsidP="00DB2D75">
      <w:pPr>
        <w:rPr>
          <w:lang w:eastAsia="zh-TW"/>
        </w:rPr>
      </w:pPr>
    </w:p>
    <w:p w14:paraId="1775F8E8" w14:textId="4A67A58E" w:rsidR="00C57564" w:rsidRDefault="00C57564" w:rsidP="00650FA0">
      <w:pPr>
        <w:pStyle w:val="20"/>
      </w:pPr>
      <w:bookmarkStart w:id="12" w:name="_Toc113264710"/>
      <w:r>
        <w:rPr>
          <w:rFonts w:hint="eastAsia"/>
        </w:rPr>
        <w:t>參考文獻</w:t>
      </w:r>
      <w:bookmarkEnd w:id="12"/>
    </w:p>
    <w:p w14:paraId="61409FAB" w14:textId="77777777" w:rsidR="00C57564" w:rsidRDefault="00C57564">
      <w:pPr>
        <w:pStyle w:val="afb"/>
        <w:numPr>
          <w:ilvl w:val="0"/>
          <w:numId w:val="6"/>
        </w:numPr>
        <w:ind w:leftChars="0"/>
        <w:rPr>
          <w:lang w:eastAsia="zh-TW"/>
        </w:rPr>
      </w:pPr>
      <w:r>
        <w:rPr>
          <w:lang w:eastAsia="zh-TW"/>
        </w:rPr>
        <w:t>FMVSS 111</w:t>
      </w:r>
    </w:p>
    <w:p w14:paraId="5B1AB5F9" w14:textId="77777777" w:rsidR="00C57564" w:rsidRDefault="00C57564">
      <w:pPr>
        <w:pStyle w:val="afb"/>
        <w:numPr>
          <w:ilvl w:val="0"/>
          <w:numId w:val="6"/>
        </w:numPr>
        <w:ind w:leftChars="0"/>
        <w:rPr>
          <w:lang w:eastAsia="zh-TW"/>
        </w:rPr>
      </w:pPr>
      <w:r>
        <w:rPr>
          <w:lang w:eastAsia="zh-TW"/>
        </w:rPr>
        <w:t>Euro NCAP Test Protocol- AEB systems (most current)</w:t>
      </w:r>
    </w:p>
    <w:p w14:paraId="2E54D147" w14:textId="77777777" w:rsidR="00C57564" w:rsidRDefault="00C57564">
      <w:pPr>
        <w:pStyle w:val="afb"/>
        <w:numPr>
          <w:ilvl w:val="0"/>
          <w:numId w:val="6"/>
        </w:numPr>
        <w:ind w:leftChars="0"/>
        <w:rPr>
          <w:lang w:eastAsia="zh-TW"/>
        </w:rPr>
      </w:pPr>
      <w:r>
        <w:rPr>
          <w:lang w:eastAsia="zh-TW"/>
        </w:rPr>
        <w:t>Euro NCAP Test Protocol- AEB VRU systems (most current)</w:t>
      </w:r>
    </w:p>
    <w:p w14:paraId="70A764E9" w14:textId="77777777" w:rsidR="00C57564" w:rsidRDefault="00C57564">
      <w:pPr>
        <w:pStyle w:val="afb"/>
        <w:numPr>
          <w:ilvl w:val="0"/>
          <w:numId w:val="6"/>
        </w:numPr>
        <w:ind w:leftChars="0"/>
        <w:rPr>
          <w:lang w:eastAsia="zh-TW"/>
        </w:rPr>
      </w:pPr>
      <w:r>
        <w:rPr>
          <w:lang w:eastAsia="zh-TW"/>
        </w:rPr>
        <w:t>Euro NCAP Test Protocol- Lane Support Systems (most current)</w:t>
      </w:r>
    </w:p>
    <w:p w14:paraId="15BAB951" w14:textId="77777777" w:rsidR="00C57564" w:rsidRDefault="00C57564">
      <w:pPr>
        <w:pStyle w:val="afb"/>
        <w:numPr>
          <w:ilvl w:val="0"/>
          <w:numId w:val="6"/>
        </w:numPr>
        <w:ind w:leftChars="0"/>
        <w:rPr>
          <w:lang w:eastAsia="zh-TW"/>
        </w:rPr>
      </w:pPr>
      <w:r>
        <w:rPr>
          <w:lang w:eastAsia="zh-TW"/>
        </w:rPr>
        <w:t>ISO 26262</w:t>
      </w:r>
    </w:p>
    <w:p w14:paraId="60EA4C17" w14:textId="54AD419B" w:rsidR="00C57564" w:rsidRDefault="00C57564">
      <w:pPr>
        <w:pStyle w:val="afb"/>
        <w:numPr>
          <w:ilvl w:val="0"/>
          <w:numId w:val="6"/>
        </w:numPr>
        <w:ind w:leftChars="0"/>
        <w:rPr>
          <w:lang w:eastAsia="zh-TW"/>
        </w:rPr>
      </w:pPr>
      <w:r>
        <w:rPr>
          <w:lang w:eastAsia="zh-TW"/>
        </w:rPr>
        <w:t>ISO 16750 1-5</w:t>
      </w:r>
    </w:p>
    <w:p w14:paraId="0FC67FDC" w14:textId="73781C4A" w:rsidR="00C21E76" w:rsidRDefault="00C21E76">
      <w:pPr>
        <w:rPr>
          <w:lang w:eastAsia="zh-TW"/>
        </w:rPr>
      </w:pPr>
      <w:r>
        <w:rPr>
          <w:lang w:eastAsia="zh-TW"/>
        </w:rPr>
        <w:br w:type="page"/>
      </w:r>
    </w:p>
    <w:p w14:paraId="36B7BCEF" w14:textId="0C3AFD72" w:rsidR="001E443A" w:rsidRPr="001E443A" w:rsidRDefault="00A07939" w:rsidP="00635E7D">
      <w:pPr>
        <w:pStyle w:val="1"/>
        <w:rPr>
          <w:bCs/>
        </w:rPr>
      </w:pPr>
      <w:bookmarkStart w:id="13" w:name="_Toc113264711"/>
      <w:r>
        <w:rPr>
          <w:rFonts w:hint="eastAsia"/>
        </w:rPr>
        <w:lastRenderedPageBreak/>
        <w:t>模組功能需求</w:t>
      </w:r>
      <w:bookmarkEnd w:id="13"/>
    </w:p>
    <w:p w14:paraId="4CD5990B" w14:textId="17CD72AD" w:rsidR="00C57564" w:rsidRDefault="00A07939" w:rsidP="00C57564">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5D9A305F" w14:textId="43224037" w:rsidR="008E2D0D" w:rsidRPr="005C6FA5" w:rsidRDefault="00A07939" w:rsidP="008E2D0D">
      <w:pPr>
        <w:pStyle w:val="20"/>
      </w:pPr>
      <w:bookmarkStart w:id="14" w:name="_Toc113264712"/>
      <w:r>
        <w:rPr>
          <w:rFonts w:hint="eastAsia"/>
        </w:rPr>
        <w:t>模組功能彙整</w:t>
      </w:r>
      <w:bookmarkEnd w:id="14"/>
    </w:p>
    <w:p w14:paraId="5E96A0D5" w14:textId="47B30AD5" w:rsidR="008E2D0D" w:rsidRDefault="008E2D0D" w:rsidP="00C57564">
      <w:pPr>
        <w:autoSpaceDE w:val="0"/>
        <w:autoSpaceDN w:val="0"/>
        <w:adjustRightInd w:val="0"/>
        <w:rPr>
          <w:rFonts w:cs="Times New Roman"/>
          <w:color w:val="000000"/>
          <w:szCs w:val="24"/>
          <w:lang w:eastAsia="zh-TW"/>
        </w:rPr>
      </w:pPr>
    </w:p>
    <w:p w14:paraId="3AB36174" w14:textId="0F10555F" w:rsidR="005301D4" w:rsidRDefault="00A07939" w:rsidP="00A07939">
      <w:pPr>
        <w:jc w:val="center"/>
        <w:rPr>
          <w:rFonts w:cs="Times New Roman"/>
          <w:color w:val="000000"/>
          <w:szCs w:val="24"/>
          <w:lang w:eastAsia="zh-TW"/>
        </w:rPr>
      </w:pPr>
      <w:r>
        <w:rPr>
          <w:rFonts w:cs="Times New Roman" w:hint="eastAsia"/>
          <w:color w:val="000000"/>
          <w:szCs w:val="24"/>
          <w:lang w:eastAsia="zh-TW"/>
        </w:rPr>
        <w:t>T</w:t>
      </w:r>
      <w:r>
        <w:rPr>
          <w:rFonts w:cs="Times New Roman"/>
          <w:color w:val="000000"/>
          <w:szCs w:val="24"/>
          <w:lang w:eastAsia="zh-TW"/>
        </w:rPr>
        <w:t>able xx-xx FPD</w:t>
      </w:r>
      <w:r>
        <w:rPr>
          <w:rFonts w:cs="Times New Roman" w:hint="eastAsia"/>
          <w:color w:val="000000"/>
          <w:szCs w:val="24"/>
          <w:lang w:eastAsia="zh-TW"/>
        </w:rPr>
        <w:t>功能需求表</w:t>
      </w:r>
    </w:p>
    <w:tbl>
      <w:tblPr>
        <w:tblStyle w:val="af5"/>
        <w:tblW w:w="10201" w:type="dxa"/>
        <w:jc w:val="center"/>
        <w:tblLook w:val="04A0" w:firstRow="1" w:lastRow="0" w:firstColumn="1" w:lastColumn="0" w:noHBand="0" w:noVBand="1"/>
      </w:tblPr>
      <w:tblGrid>
        <w:gridCol w:w="2298"/>
        <w:gridCol w:w="7903"/>
      </w:tblGrid>
      <w:tr w:rsidR="00A07939" w14:paraId="55B14120" w14:textId="77777777" w:rsidTr="00C33FCF">
        <w:trPr>
          <w:jc w:val="center"/>
        </w:trPr>
        <w:tc>
          <w:tcPr>
            <w:tcW w:w="2298" w:type="dxa"/>
            <w:shd w:val="clear" w:color="auto" w:fill="D9D9D9" w:themeFill="background1" w:themeFillShade="D9"/>
          </w:tcPr>
          <w:p w14:paraId="3AC1E953" w14:textId="2FA8811B" w:rsidR="00A07939" w:rsidRDefault="00A07939" w:rsidP="00A07939">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3C20E9AC" w14:textId="32F70581" w:rsidR="00A07939" w:rsidRDefault="00A07939" w:rsidP="00A07939">
            <w:pPr>
              <w:jc w:val="center"/>
              <w:rPr>
                <w:rFonts w:cs="Times New Roman"/>
                <w:color w:val="000000"/>
                <w:szCs w:val="24"/>
                <w:lang w:eastAsia="zh-TW"/>
              </w:rPr>
            </w:pPr>
            <w:r>
              <w:rPr>
                <w:rFonts w:cs="Times New Roman" w:hint="eastAsia"/>
                <w:color w:val="000000"/>
                <w:szCs w:val="24"/>
                <w:lang w:eastAsia="zh-TW"/>
              </w:rPr>
              <w:t>需求描述</w:t>
            </w:r>
          </w:p>
        </w:tc>
      </w:tr>
      <w:tr w:rsidR="00260716" w14:paraId="4F83E2DE" w14:textId="77777777" w:rsidTr="00C32CF5">
        <w:trPr>
          <w:jc w:val="center"/>
        </w:trPr>
        <w:tc>
          <w:tcPr>
            <w:tcW w:w="2298" w:type="dxa"/>
            <w:vAlign w:val="center"/>
          </w:tcPr>
          <w:p w14:paraId="0C1C5A12" w14:textId="4EBCC07D"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001</w:t>
            </w:r>
          </w:p>
        </w:tc>
        <w:tc>
          <w:tcPr>
            <w:tcW w:w="7903" w:type="dxa"/>
          </w:tcPr>
          <w:p w14:paraId="36B8182A" w14:textId="3A315A6B" w:rsidR="00260716" w:rsidRDefault="00260716" w:rsidP="0026071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260716" w14:paraId="4E0B34B3" w14:textId="77777777" w:rsidTr="00C32CF5">
        <w:trPr>
          <w:jc w:val="center"/>
        </w:trPr>
        <w:tc>
          <w:tcPr>
            <w:tcW w:w="2298" w:type="dxa"/>
            <w:vAlign w:val="center"/>
          </w:tcPr>
          <w:p w14:paraId="11A32FCD" w14:textId="1266A100"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2</w:t>
            </w:r>
          </w:p>
        </w:tc>
        <w:tc>
          <w:tcPr>
            <w:tcW w:w="7903" w:type="dxa"/>
          </w:tcPr>
          <w:p w14:paraId="3C6D7416" w14:textId="063B4695" w:rsidR="00260716" w:rsidRDefault="00260716" w:rsidP="0026071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260716" w14:paraId="6292BB94" w14:textId="77777777" w:rsidTr="00F45DA2">
        <w:trPr>
          <w:jc w:val="center"/>
        </w:trPr>
        <w:tc>
          <w:tcPr>
            <w:tcW w:w="2298" w:type="dxa"/>
            <w:vAlign w:val="center"/>
          </w:tcPr>
          <w:p w14:paraId="1EF1A686" w14:textId="2B0F83D8"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3</w:t>
            </w:r>
          </w:p>
        </w:tc>
        <w:tc>
          <w:tcPr>
            <w:tcW w:w="7903" w:type="dxa"/>
          </w:tcPr>
          <w:p w14:paraId="378E20F2" w14:textId="0D41B469" w:rsidR="00260716" w:rsidRPr="00F42C98" w:rsidRDefault="00260716" w:rsidP="0026071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估計車道線係數。</w:t>
            </w:r>
          </w:p>
        </w:tc>
      </w:tr>
      <w:tr w:rsidR="00260716" w14:paraId="79B7A27C" w14:textId="77777777" w:rsidTr="00C32CF5">
        <w:trPr>
          <w:jc w:val="center"/>
        </w:trPr>
        <w:tc>
          <w:tcPr>
            <w:tcW w:w="2298" w:type="dxa"/>
          </w:tcPr>
          <w:p w14:paraId="32330A89" w14:textId="2CB2E9CD"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4</w:t>
            </w:r>
          </w:p>
        </w:tc>
        <w:tc>
          <w:tcPr>
            <w:tcW w:w="7903" w:type="dxa"/>
          </w:tcPr>
          <w:p w14:paraId="6B280794" w14:textId="66C02627" w:rsidR="00260716" w:rsidRPr="00F42C98" w:rsidRDefault="00260716" w:rsidP="0026071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260716" w14:paraId="6488E560" w14:textId="77777777" w:rsidTr="00C32CF5">
        <w:trPr>
          <w:jc w:val="center"/>
        </w:trPr>
        <w:tc>
          <w:tcPr>
            <w:tcW w:w="2298" w:type="dxa"/>
          </w:tcPr>
          <w:p w14:paraId="14E17AA4" w14:textId="74848759"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5</w:t>
            </w:r>
          </w:p>
        </w:tc>
        <w:tc>
          <w:tcPr>
            <w:tcW w:w="7903" w:type="dxa"/>
          </w:tcPr>
          <w:p w14:paraId="292AA857" w14:textId="1B4951BA" w:rsidR="00260716" w:rsidRPr="00F42C98" w:rsidRDefault="00260716" w:rsidP="0026071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260716" w14:paraId="209B8468" w14:textId="77777777" w:rsidTr="00C33FCF">
        <w:trPr>
          <w:jc w:val="center"/>
        </w:trPr>
        <w:tc>
          <w:tcPr>
            <w:tcW w:w="2298" w:type="dxa"/>
          </w:tcPr>
          <w:p w14:paraId="72D4708F" w14:textId="66D111BA"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6</w:t>
            </w:r>
          </w:p>
        </w:tc>
        <w:tc>
          <w:tcPr>
            <w:tcW w:w="7903" w:type="dxa"/>
          </w:tcPr>
          <w:p w14:paraId="5AEF123D" w14:textId="25F5B502" w:rsidR="00260716" w:rsidRPr="002C6A48" w:rsidRDefault="00260716" w:rsidP="00260716">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260716" w14:paraId="3F9BC623" w14:textId="77777777" w:rsidTr="00C33FCF">
        <w:trPr>
          <w:jc w:val="center"/>
        </w:trPr>
        <w:tc>
          <w:tcPr>
            <w:tcW w:w="2298" w:type="dxa"/>
          </w:tcPr>
          <w:p w14:paraId="4D79AEDB" w14:textId="11295835" w:rsidR="00260716" w:rsidRDefault="00D83121" w:rsidP="00260716">
            <w:pPr>
              <w:jc w:val="center"/>
              <w:rPr>
                <w:lang w:eastAsia="zh-TW"/>
              </w:rPr>
            </w:pPr>
            <w:r>
              <w:rPr>
                <w:rFonts w:hint="eastAsia"/>
                <w:lang w:eastAsia="zh-TW"/>
              </w:rPr>
              <w:t>IFO</w:t>
            </w:r>
            <w:r w:rsidRPr="003465B0">
              <w:rPr>
                <w:lang w:eastAsia="zh-TW"/>
              </w:rPr>
              <w:t>_SWRM_</w:t>
            </w:r>
            <w:r>
              <w:rPr>
                <w:lang w:eastAsia="zh-TW"/>
              </w:rPr>
              <w:t>00</w:t>
            </w:r>
            <w:r>
              <w:rPr>
                <w:rFonts w:hint="eastAsia"/>
                <w:lang w:eastAsia="zh-TW"/>
              </w:rPr>
              <w:t>1</w:t>
            </w:r>
          </w:p>
        </w:tc>
        <w:tc>
          <w:tcPr>
            <w:tcW w:w="7903" w:type="dxa"/>
          </w:tcPr>
          <w:p w14:paraId="5035EB96" w14:textId="0DE509E1" w:rsidR="00260716" w:rsidRPr="001B3B53" w:rsidRDefault="001B3B53" w:rsidP="00260716">
            <w:pPr>
              <w:rPr>
                <w:lang w:val="en-US" w:eastAsia="zh-TW"/>
              </w:rPr>
            </w:pPr>
            <w:r>
              <w:rPr>
                <w:rFonts w:hint="eastAsia"/>
                <w:lang w:eastAsia="zh-TW"/>
              </w:rPr>
              <w:t>需要</w:t>
            </w:r>
            <w:r w:rsidR="001B1ABF" w:rsidRPr="003465B0">
              <w:rPr>
                <w:rFonts w:hint="eastAsia"/>
                <w:lang w:eastAsia="zh-TW"/>
              </w:rPr>
              <w:t>依</w:t>
            </w:r>
            <w:r>
              <w:rPr>
                <w:rFonts w:hint="eastAsia"/>
                <w:lang w:eastAsia="zh-TW"/>
              </w:rPr>
              <w:t>照</w:t>
            </w:r>
            <w:r w:rsidR="001B1ABF">
              <w:rPr>
                <w:rFonts w:hint="eastAsia"/>
                <w:lang w:eastAsia="zh-TW"/>
              </w:rPr>
              <w:t>DINR</w:t>
            </w:r>
            <w:r w:rsidR="001B1ABF" w:rsidRPr="003465B0">
              <w:rPr>
                <w:rFonts w:hint="eastAsia"/>
                <w:lang w:eastAsia="zh-TW"/>
              </w:rPr>
              <w:t>模組</w:t>
            </w:r>
            <w:r w:rsidR="001B1ABF">
              <w:rPr>
                <w:rFonts w:hint="eastAsia"/>
                <w:lang w:eastAsia="zh-TW"/>
              </w:rPr>
              <w:t>資訊</w:t>
            </w:r>
            <w:r w:rsidR="006B2A6B">
              <w:rPr>
                <w:rFonts w:hint="eastAsia"/>
                <w:lang w:eastAsia="zh-TW"/>
              </w:rPr>
              <w:t>分別判斷</w:t>
            </w:r>
            <w:r w:rsidR="006B2A6B" w:rsidRPr="006B2A6B">
              <w:rPr>
                <w:rFonts w:hint="eastAsia"/>
                <w:lang w:val="en-US" w:eastAsia="zh-TW"/>
              </w:rPr>
              <w:t>車道線無效旗標</w:t>
            </w:r>
            <w:r w:rsidR="006B2A6B">
              <w:rPr>
                <w:rFonts w:hint="eastAsia"/>
                <w:lang w:val="en-US" w:eastAsia="zh-TW"/>
              </w:rPr>
              <w:t>、</w:t>
            </w:r>
            <w:r w:rsidR="006B2A6B" w:rsidRPr="006B2A6B">
              <w:rPr>
                <w:rFonts w:hint="eastAsia"/>
                <w:lang w:val="en-US" w:eastAsia="zh-TW"/>
              </w:rPr>
              <w:t>曲率</w:t>
            </w:r>
            <w:proofErr w:type="gramStart"/>
            <w:r w:rsidR="006B2A6B" w:rsidRPr="006B2A6B">
              <w:rPr>
                <w:rFonts w:hint="eastAsia"/>
                <w:lang w:val="en-US" w:eastAsia="zh-TW"/>
              </w:rPr>
              <w:t>作動旗</w:t>
            </w:r>
            <w:proofErr w:type="gramEnd"/>
            <w:r w:rsidR="006B2A6B" w:rsidRPr="006B2A6B">
              <w:rPr>
                <w:rFonts w:hint="eastAsia"/>
                <w:lang w:val="en-US" w:eastAsia="zh-TW"/>
              </w:rPr>
              <w:t>標</w:t>
            </w:r>
            <w:r w:rsidR="006B2A6B">
              <w:rPr>
                <w:rFonts w:hint="eastAsia"/>
                <w:lang w:val="en-US" w:eastAsia="zh-TW"/>
              </w:rPr>
              <w:t>、</w:t>
            </w:r>
            <w:r w:rsidR="006B2A6B" w:rsidRPr="006B2A6B">
              <w:rPr>
                <w:rFonts w:hint="eastAsia"/>
                <w:lang w:val="en-US" w:eastAsia="zh-TW"/>
              </w:rPr>
              <w:t>車道線寬度</w:t>
            </w:r>
            <w:proofErr w:type="gramStart"/>
            <w:r w:rsidR="006B2A6B" w:rsidRPr="006B2A6B">
              <w:rPr>
                <w:rFonts w:hint="eastAsia"/>
                <w:lang w:val="en-US" w:eastAsia="zh-TW"/>
              </w:rPr>
              <w:t>作動旗</w:t>
            </w:r>
            <w:proofErr w:type="gramEnd"/>
            <w:r w:rsidR="006B2A6B" w:rsidRPr="006B2A6B">
              <w:rPr>
                <w:rFonts w:hint="eastAsia"/>
                <w:lang w:val="en-US" w:eastAsia="zh-TW"/>
              </w:rPr>
              <w:t>標</w:t>
            </w:r>
            <w:r w:rsidR="006B2A6B">
              <w:rPr>
                <w:rFonts w:hint="eastAsia"/>
                <w:lang w:val="en-US" w:eastAsia="zh-TW"/>
              </w:rPr>
              <w:t>、</w:t>
            </w:r>
            <w:r w:rsidR="006B2A6B" w:rsidRPr="006B2A6B">
              <w:rPr>
                <w:rFonts w:hint="eastAsia"/>
                <w:lang w:val="en-US" w:eastAsia="zh-TW"/>
              </w:rPr>
              <w:t>偏</w:t>
            </w:r>
            <w:proofErr w:type="gramStart"/>
            <w:r w:rsidR="006B2A6B" w:rsidRPr="006B2A6B">
              <w:rPr>
                <w:rFonts w:hint="eastAsia"/>
                <w:lang w:val="en-US" w:eastAsia="zh-TW"/>
              </w:rPr>
              <w:t>航角作動旗</w:t>
            </w:r>
            <w:proofErr w:type="gramEnd"/>
            <w:r w:rsidR="006B2A6B" w:rsidRPr="006B2A6B">
              <w:rPr>
                <w:rFonts w:hint="eastAsia"/>
                <w:lang w:val="en-US" w:eastAsia="zh-TW"/>
              </w:rPr>
              <w:t>標</w:t>
            </w:r>
            <w:r w:rsidR="006B2A6B">
              <w:rPr>
                <w:rFonts w:hint="eastAsia"/>
                <w:lang w:val="en-US" w:eastAsia="zh-TW"/>
              </w:rPr>
              <w:t>、</w:t>
            </w:r>
            <w:r w:rsidR="006B2A6B" w:rsidRPr="006B2A6B">
              <w:rPr>
                <w:rFonts w:hint="eastAsia"/>
                <w:lang w:val="en-US" w:eastAsia="zh-TW"/>
              </w:rPr>
              <w:t>曲率</w:t>
            </w:r>
            <w:r w:rsidR="006B2A6B" w:rsidRPr="006B2A6B">
              <w:rPr>
                <w:lang w:val="en-US" w:eastAsia="zh-TW"/>
              </w:rPr>
              <w:t>disable</w:t>
            </w:r>
            <w:r w:rsidR="006B2A6B" w:rsidRPr="006B2A6B">
              <w:rPr>
                <w:rFonts w:hint="eastAsia"/>
                <w:lang w:val="en-US" w:eastAsia="zh-TW"/>
              </w:rPr>
              <w:t>旗標</w:t>
            </w:r>
            <w:r>
              <w:rPr>
                <w:rFonts w:hint="eastAsia"/>
                <w:lang w:val="en-US" w:eastAsia="zh-TW"/>
              </w:rPr>
              <w:t>、</w:t>
            </w:r>
            <w:proofErr w:type="gramStart"/>
            <w:r w:rsidRPr="001B3B53">
              <w:rPr>
                <w:rFonts w:hint="eastAsia"/>
                <w:lang w:val="en-US" w:eastAsia="zh-TW"/>
              </w:rPr>
              <w:t>跨左</w:t>
            </w:r>
            <w:proofErr w:type="gramEnd"/>
            <w:r w:rsidRPr="001B3B53">
              <w:rPr>
                <w:lang w:val="en-US" w:eastAsia="zh-TW"/>
              </w:rPr>
              <w:t>/</w:t>
            </w:r>
            <w:r w:rsidRPr="001B3B53">
              <w:rPr>
                <w:rFonts w:hint="eastAsia"/>
                <w:lang w:val="en-US" w:eastAsia="zh-TW"/>
              </w:rPr>
              <w:t>右車道旗標</w:t>
            </w:r>
            <w:r w:rsidR="0071571F">
              <w:rPr>
                <w:rFonts w:hint="eastAsia"/>
                <w:lang w:val="en-US" w:eastAsia="zh-TW"/>
              </w:rPr>
              <w:t>、</w:t>
            </w:r>
            <w:r w:rsidR="0071571F" w:rsidRPr="0071571F">
              <w:rPr>
                <w:rFonts w:hint="eastAsia"/>
                <w:lang w:val="en-US" w:eastAsia="zh-TW"/>
              </w:rPr>
              <w:t>曲率</w:t>
            </w:r>
            <w:r w:rsidR="0071571F" w:rsidRPr="0071571F">
              <w:rPr>
                <w:lang w:val="en-US" w:eastAsia="zh-TW"/>
              </w:rPr>
              <w:t>disable</w:t>
            </w:r>
            <w:proofErr w:type="gramStart"/>
            <w:r w:rsidR="0071571F" w:rsidRPr="0071571F">
              <w:rPr>
                <w:rFonts w:hint="eastAsia"/>
                <w:lang w:val="en-US" w:eastAsia="zh-TW"/>
              </w:rPr>
              <w:t>警示旗標</w:t>
            </w:r>
            <w:proofErr w:type="gramEnd"/>
            <w:r w:rsidR="00EF13DF">
              <w:rPr>
                <w:rFonts w:hint="eastAsia"/>
                <w:lang w:val="en-US" w:eastAsia="zh-TW"/>
              </w:rPr>
              <w:t>。</w:t>
            </w:r>
          </w:p>
        </w:tc>
      </w:tr>
      <w:tr w:rsidR="00BA1D9D" w14:paraId="3F33C728" w14:textId="77777777" w:rsidTr="00C33FCF">
        <w:trPr>
          <w:jc w:val="center"/>
        </w:trPr>
        <w:tc>
          <w:tcPr>
            <w:tcW w:w="2298" w:type="dxa"/>
          </w:tcPr>
          <w:p w14:paraId="560D1517" w14:textId="10644CAE"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2</w:t>
            </w:r>
          </w:p>
        </w:tc>
        <w:tc>
          <w:tcPr>
            <w:tcW w:w="7903" w:type="dxa"/>
          </w:tcPr>
          <w:p w14:paraId="4EEEEE2B" w14:textId="164CB338" w:rsidR="00BA1D9D" w:rsidRPr="00260716" w:rsidRDefault="00BA1D9D" w:rsidP="00BA1D9D">
            <w:pPr>
              <w:rPr>
                <w:lang w:val="en-US" w:eastAsia="zh-TW"/>
              </w:rPr>
            </w:pPr>
            <w:r w:rsidRPr="0037491E">
              <w:rPr>
                <w:rFonts w:hint="eastAsia"/>
                <w:lang w:eastAsia="zh-TW"/>
              </w:rPr>
              <w:t>需要依照DINR模組資訊分別判斷</w:t>
            </w:r>
            <w:r w:rsidRPr="0037491E">
              <w:rPr>
                <w:rFonts w:hint="eastAsia"/>
                <w:lang w:val="en-US" w:eastAsia="zh-TW"/>
              </w:rPr>
              <w:t>車道線曲率</w:t>
            </w:r>
            <w:proofErr w:type="gramStart"/>
            <w:r w:rsidRPr="0037491E">
              <w:rPr>
                <w:rFonts w:hint="eastAsia"/>
                <w:lang w:val="en-US" w:eastAsia="zh-TW"/>
              </w:rPr>
              <w:t>作動旗</w:t>
            </w:r>
            <w:proofErr w:type="gramEnd"/>
            <w:r w:rsidRPr="0037491E">
              <w:rPr>
                <w:rFonts w:hint="eastAsia"/>
                <w:lang w:val="en-US" w:eastAsia="zh-TW"/>
              </w:rPr>
              <w:t>標</w:t>
            </w:r>
            <w:r>
              <w:rPr>
                <w:rFonts w:hint="eastAsia"/>
                <w:lang w:val="en-US" w:eastAsia="zh-TW"/>
              </w:rPr>
              <w:t>。</w:t>
            </w:r>
          </w:p>
        </w:tc>
      </w:tr>
      <w:tr w:rsidR="00BA1D9D" w14:paraId="783E0250" w14:textId="77777777" w:rsidTr="00C33FCF">
        <w:trPr>
          <w:jc w:val="center"/>
        </w:trPr>
        <w:tc>
          <w:tcPr>
            <w:tcW w:w="2298" w:type="dxa"/>
          </w:tcPr>
          <w:p w14:paraId="406C13B6" w14:textId="5A14F93E"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3</w:t>
            </w:r>
          </w:p>
        </w:tc>
        <w:tc>
          <w:tcPr>
            <w:tcW w:w="7903" w:type="dxa"/>
          </w:tcPr>
          <w:p w14:paraId="0D3D0037" w14:textId="3145F7F1" w:rsidR="00BA1D9D" w:rsidRPr="003465B0" w:rsidRDefault="00BA1D9D" w:rsidP="00BA1D9D">
            <w:pPr>
              <w:rPr>
                <w:lang w:eastAsia="zh-TW"/>
              </w:rPr>
            </w:pPr>
            <w:r w:rsidRPr="0037491E">
              <w:rPr>
                <w:rFonts w:hint="eastAsia"/>
                <w:lang w:eastAsia="zh-TW"/>
              </w:rPr>
              <w:t>需要依照DINR模組資訊分別判斷</w:t>
            </w:r>
            <w:r>
              <w:rPr>
                <w:rFonts w:hint="eastAsia"/>
                <w:lang w:val="en-US" w:eastAsia="zh-TW"/>
              </w:rPr>
              <w:t>車</w:t>
            </w:r>
            <w:r w:rsidRPr="0037491E">
              <w:rPr>
                <w:rFonts w:hint="eastAsia"/>
                <w:lang w:val="en-US" w:eastAsia="zh-TW"/>
              </w:rPr>
              <w:t>道線寬度</w:t>
            </w:r>
            <w:proofErr w:type="gramStart"/>
            <w:r w:rsidRPr="0037491E">
              <w:rPr>
                <w:rFonts w:hint="eastAsia"/>
                <w:lang w:val="en-US" w:eastAsia="zh-TW"/>
              </w:rPr>
              <w:t>作動旗</w:t>
            </w:r>
            <w:proofErr w:type="gramEnd"/>
            <w:r w:rsidRPr="0037491E">
              <w:rPr>
                <w:rFonts w:hint="eastAsia"/>
                <w:lang w:val="en-US" w:eastAsia="zh-TW"/>
              </w:rPr>
              <w:t>標。</w:t>
            </w:r>
          </w:p>
        </w:tc>
      </w:tr>
      <w:tr w:rsidR="00BA1D9D" w14:paraId="798AB873" w14:textId="77777777" w:rsidTr="00C33FCF">
        <w:trPr>
          <w:jc w:val="center"/>
        </w:trPr>
        <w:tc>
          <w:tcPr>
            <w:tcW w:w="2298" w:type="dxa"/>
          </w:tcPr>
          <w:p w14:paraId="7DEBAA13" w14:textId="3D0325D5"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4</w:t>
            </w:r>
          </w:p>
        </w:tc>
        <w:tc>
          <w:tcPr>
            <w:tcW w:w="7903" w:type="dxa"/>
          </w:tcPr>
          <w:p w14:paraId="54E89436" w14:textId="5C364D69" w:rsidR="00BA1D9D" w:rsidRPr="003465B0" w:rsidRDefault="00BA1D9D" w:rsidP="00BA1D9D">
            <w:pPr>
              <w:rPr>
                <w:lang w:eastAsia="zh-TW"/>
              </w:rPr>
            </w:pPr>
            <w:r w:rsidRPr="0037491E">
              <w:rPr>
                <w:rFonts w:hint="eastAsia"/>
                <w:lang w:eastAsia="zh-TW"/>
              </w:rPr>
              <w:t>需要依照DINR模組資訊分別判斷</w:t>
            </w:r>
            <w:r w:rsidRPr="0037491E">
              <w:rPr>
                <w:rFonts w:hint="eastAsia"/>
                <w:lang w:val="en-US" w:eastAsia="zh-TW"/>
              </w:rPr>
              <w:t>偏</w:t>
            </w:r>
            <w:proofErr w:type="gramStart"/>
            <w:r w:rsidRPr="0037491E">
              <w:rPr>
                <w:rFonts w:hint="eastAsia"/>
                <w:lang w:val="en-US" w:eastAsia="zh-TW"/>
              </w:rPr>
              <w:t>航角作動旗</w:t>
            </w:r>
            <w:proofErr w:type="gramEnd"/>
            <w:r w:rsidRPr="0037491E">
              <w:rPr>
                <w:rFonts w:hint="eastAsia"/>
                <w:lang w:val="en-US" w:eastAsia="zh-TW"/>
              </w:rPr>
              <w:t>標。</w:t>
            </w:r>
          </w:p>
        </w:tc>
      </w:tr>
      <w:tr w:rsidR="00BA1D9D" w14:paraId="230776BD" w14:textId="77777777" w:rsidTr="00C33FCF">
        <w:trPr>
          <w:jc w:val="center"/>
        </w:trPr>
        <w:tc>
          <w:tcPr>
            <w:tcW w:w="2298" w:type="dxa"/>
          </w:tcPr>
          <w:p w14:paraId="59D31600" w14:textId="72156E65"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5</w:t>
            </w:r>
          </w:p>
        </w:tc>
        <w:tc>
          <w:tcPr>
            <w:tcW w:w="7903" w:type="dxa"/>
          </w:tcPr>
          <w:p w14:paraId="11FFF284" w14:textId="6D75E3A6" w:rsidR="00BA1D9D" w:rsidRPr="003465B0" w:rsidRDefault="00BA1D9D" w:rsidP="00BA1D9D">
            <w:pPr>
              <w:rPr>
                <w:lang w:eastAsia="zh-TW"/>
              </w:rPr>
            </w:pPr>
            <w:r w:rsidRPr="0037491E">
              <w:rPr>
                <w:rFonts w:hint="eastAsia"/>
                <w:lang w:eastAsia="zh-TW"/>
              </w:rPr>
              <w:t>需要依照DINR模組資訊分別判斷</w:t>
            </w:r>
            <w:r w:rsidRPr="0037491E">
              <w:rPr>
                <w:rFonts w:hint="eastAsia"/>
                <w:lang w:val="en-US" w:eastAsia="zh-TW"/>
              </w:rPr>
              <w:t>曲率</w:t>
            </w:r>
            <w:r w:rsidRPr="0037491E">
              <w:rPr>
                <w:lang w:val="en-US" w:eastAsia="zh-TW"/>
              </w:rPr>
              <w:t>disable</w:t>
            </w:r>
            <w:r w:rsidRPr="0037491E">
              <w:rPr>
                <w:rFonts w:hint="eastAsia"/>
                <w:lang w:val="en-US" w:eastAsia="zh-TW"/>
              </w:rPr>
              <w:t>旗標</w:t>
            </w:r>
            <w:r>
              <w:rPr>
                <w:rFonts w:hint="eastAsia"/>
                <w:lang w:val="en-US" w:eastAsia="zh-TW"/>
              </w:rPr>
              <w:t>以及</w:t>
            </w:r>
            <w:r w:rsidRPr="0037491E">
              <w:rPr>
                <w:rFonts w:hint="eastAsia"/>
                <w:lang w:val="en-US" w:eastAsia="zh-TW"/>
              </w:rPr>
              <w:t>曲率</w:t>
            </w:r>
            <w:r w:rsidRPr="0037491E">
              <w:rPr>
                <w:lang w:val="en-US" w:eastAsia="zh-TW"/>
              </w:rPr>
              <w:t>disable</w:t>
            </w:r>
            <w:proofErr w:type="gramStart"/>
            <w:r w:rsidRPr="0037491E">
              <w:rPr>
                <w:rFonts w:hint="eastAsia"/>
                <w:lang w:val="en-US" w:eastAsia="zh-TW"/>
              </w:rPr>
              <w:t>警示旗標</w:t>
            </w:r>
            <w:proofErr w:type="gramEnd"/>
            <w:r w:rsidRPr="0037491E">
              <w:rPr>
                <w:rFonts w:hint="eastAsia"/>
                <w:lang w:val="en-US" w:eastAsia="zh-TW"/>
              </w:rPr>
              <w:t>。</w:t>
            </w:r>
          </w:p>
        </w:tc>
      </w:tr>
      <w:tr w:rsidR="00BA1D9D" w14:paraId="08168597" w14:textId="77777777" w:rsidTr="00C33FCF">
        <w:trPr>
          <w:jc w:val="center"/>
        </w:trPr>
        <w:tc>
          <w:tcPr>
            <w:tcW w:w="2298" w:type="dxa"/>
          </w:tcPr>
          <w:p w14:paraId="706300C2" w14:textId="17ED2168"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6</w:t>
            </w:r>
          </w:p>
        </w:tc>
        <w:tc>
          <w:tcPr>
            <w:tcW w:w="7903" w:type="dxa"/>
          </w:tcPr>
          <w:p w14:paraId="2120F2FD" w14:textId="6D34F463" w:rsidR="00BA1D9D" w:rsidRPr="003465B0" w:rsidRDefault="00BA1D9D" w:rsidP="00BA1D9D">
            <w:pPr>
              <w:rPr>
                <w:lang w:eastAsia="zh-TW"/>
              </w:rPr>
            </w:pPr>
            <w:r w:rsidRPr="0037491E">
              <w:rPr>
                <w:rFonts w:hint="eastAsia"/>
                <w:lang w:eastAsia="zh-TW"/>
              </w:rPr>
              <w:t>需要依照DINR模組資訊分別</w:t>
            </w:r>
            <w:proofErr w:type="gramStart"/>
            <w:r w:rsidRPr="0037491E">
              <w:rPr>
                <w:rFonts w:hint="eastAsia"/>
                <w:lang w:eastAsia="zh-TW"/>
              </w:rPr>
              <w:t>判斷</w:t>
            </w:r>
            <w:r w:rsidRPr="0037491E">
              <w:rPr>
                <w:rFonts w:hint="eastAsia"/>
                <w:lang w:val="en-US" w:eastAsia="zh-TW"/>
              </w:rPr>
              <w:t>跨左</w:t>
            </w:r>
            <w:proofErr w:type="gramEnd"/>
            <w:r w:rsidRPr="0037491E">
              <w:rPr>
                <w:lang w:val="en-US" w:eastAsia="zh-TW"/>
              </w:rPr>
              <w:t>/</w:t>
            </w:r>
            <w:r w:rsidRPr="0037491E">
              <w:rPr>
                <w:rFonts w:hint="eastAsia"/>
                <w:lang w:val="en-US" w:eastAsia="zh-TW"/>
              </w:rPr>
              <w:t>右車道旗標。</w:t>
            </w:r>
          </w:p>
        </w:tc>
      </w:tr>
      <w:tr w:rsidR="00260716" w14:paraId="03D4B3AC" w14:textId="77777777" w:rsidTr="00260716">
        <w:trPr>
          <w:trHeight w:val="3069"/>
          <w:jc w:val="center"/>
        </w:trPr>
        <w:tc>
          <w:tcPr>
            <w:tcW w:w="2298" w:type="dxa"/>
          </w:tcPr>
          <w:p w14:paraId="630FB5BD" w14:textId="77777777" w:rsidR="00260716" w:rsidRDefault="00260716" w:rsidP="00260716">
            <w:pPr>
              <w:jc w:val="center"/>
              <w:rPr>
                <w:lang w:eastAsia="zh-TW"/>
              </w:rPr>
            </w:pPr>
          </w:p>
        </w:tc>
        <w:tc>
          <w:tcPr>
            <w:tcW w:w="7903" w:type="dxa"/>
          </w:tcPr>
          <w:p w14:paraId="6CBC033A" w14:textId="77777777" w:rsidR="00260716" w:rsidRPr="00BA1D9D" w:rsidRDefault="00260716" w:rsidP="00260716">
            <w:pPr>
              <w:rPr>
                <w:lang w:eastAsia="zh-TW"/>
              </w:rPr>
            </w:pPr>
          </w:p>
        </w:tc>
      </w:tr>
    </w:tbl>
    <w:p w14:paraId="1D544FBE" w14:textId="117C2DE4" w:rsidR="00DB3973" w:rsidRDefault="00C33FCF" w:rsidP="00635E7D">
      <w:pPr>
        <w:pStyle w:val="1"/>
      </w:pPr>
      <w:bookmarkStart w:id="15" w:name="_Toc113264713"/>
      <w:r>
        <w:rPr>
          <w:rFonts w:hint="eastAsia"/>
        </w:rPr>
        <w:lastRenderedPageBreak/>
        <w:t>模組需求及邏輯設計</w:t>
      </w:r>
      <w:bookmarkEnd w:id="15"/>
    </w:p>
    <w:p w14:paraId="7E54C7CC" w14:textId="228815E2" w:rsidR="00AA0FF9" w:rsidRDefault="00C33FCF" w:rsidP="00AA0FF9">
      <w:pPr>
        <w:pStyle w:val="a1"/>
        <w:rPr>
          <w:lang w:eastAsia="zh-TW"/>
        </w:rPr>
      </w:pPr>
      <w:r>
        <w:rPr>
          <w:rFonts w:hint="eastAsia"/>
          <w:lang w:eastAsia="zh-TW"/>
        </w:rPr>
        <w:t>此章節描述該模組之詳細功能需求描述，並依據描述設計邏輯及軟體搭建方式</w:t>
      </w:r>
    </w:p>
    <w:p w14:paraId="59BC3114" w14:textId="77777777" w:rsidR="00534448" w:rsidRDefault="00534448" w:rsidP="00AA0FF9">
      <w:pPr>
        <w:pStyle w:val="a1"/>
        <w:rPr>
          <w:lang w:eastAsia="zh-TW"/>
        </w:rPr>
      </w:pPr>
    </w:p>
    <w:p w14:paraId="23BBBCBA" w14:textId="222C8989" w:rsidR="006D68AA" w:rsidRDefault="009E5680" w:rsidP="009E5680">
      <w:pPr>
        <w:pStyle w:val="a1"/>
        <w:keepNext/>
        <w:jc w:val="left"/>
      </w:pPr>
      <w:r w:rsidRPr="009E5680">
        <w:rPr>
          <w:noProof/>
        </w:rPr>
        <w:drawing>
          <wp:inline distT="0" distB="0" distL="0" distR="0" wp14:anchorId="21A50A23" wp14:editId="127F8E07">
            <wp:extent cx="5920740" cy="3197860"/>
            <wp:effectExtent l="0" t="0" r="381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68"/>
                    <a:stretch/>
                  </pic:blipFill>
                  <pic:spPr bwMode="auto">
                    <a:xfrm>
                      <a:off x="0" y="0"/>
                      <a:ext cx="5920740" cy="3197860"/>
                    </a:xfrm>
                    <a:prstGeom prst="rect">
                      <a:avLst/>
                    </a:prstGeom>
                    <a:ln>
                      <a:noFill/>
                    </a:ln>
                    <a:extLst>
                      <a:ext uri="{53640926-AAD7-44D8-BBD7-CCE9431645EC}">
                        <a14:shadowObscured xmlns:a14="http://schemas.microsoft.com/office/drawing/2010/main"/>
                      </a:ext>
                    </a:extLst>
                  </pic:spPr>
                </pic:pic>
              </a:graphicData>
            </a:graphic>
          </wp:inline>
        </w:drawing>
      </w:r>
    </w:p>
    <w:p w14:paraId="1C14EB97" w14:textId="72460B12" w:rsidR="00C33FCF" w:rsidRDefault="006D68AA" w:rsidP="006D68A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w:t>
      </w:r>
      <w:r w:rsidR="00827A97">
        <w:fldChar w:fldCharType="end"/>
      </w:r>
      <w:r>
        <w:rPr>
          <w:rFonts w:hint="eastAsia"/>
          <w:lang w:eastAsia="zh-TW"/>
        </w:rPr>
        <w:t xml:space="preserve"> </w:t>
      </w:r>
      <w:r w:rsidRPr="0002078B">
        <w:rPr>
          <w:rFonts w:hint="eastAsia"/>
          <w:lang w:eastAsia="zh-TW"/>
        </w:rPr>
        <w:t>PER-Lane Process模組架構圖</w:t>
      </w:r>
    </w:p>
    <w:p w14:paraId="0F6C1E17" w14:textId="03C9DE9E" w:rsidR="00A62A4D" w:rsidRDefault="006D68AA" w:rsidP="006D68AA">
      <w:pPr>
        <w:pStyle w:val="a1"/>
        <w:rPr>
          <w:lang w:eastAsia="zh-TW"/>
        </w:rPr>
      </w:pPr>
      <w:r>
        <w:rPr>
          <w:lang w:eastAsia="zh-TW"/>
        </w:rPr>
        <w:t xml:space="preserve"> </w:t>
      </w:r>
    </w:p>
    <w:p w14:paraId="17E607DB" w14:textId="4ADC606D" w:rsidR="002B573E" w:rsidRDefault="002B573E" w:rsidP="002B573E">
      <w:pPr>
        <w:pStyle w:val="af1"/>
        <w:keepNext/>
      </w:pPr>
      <w:r>
        <w:t xml:space="preserve">Table </w:t>
      </w:r>
      <w:r w:rsidR="000F438F">
        <w:fldChar w:fldCharType="begin"/>
      </w:r>
      <w:r w:rsidR="000F438F">
        <w:instrText xml:space="preserve"> STYLEREF 1 \s </w:instrText>
      </w:r>
      <w:r w:rsidR="000F438F">
        <w:fldChar w:fldCharType="separate"/>
      </w:r>
      <w:r w:rsidR="000F438F">
        <w:rPr>
          <w:noProof/>
        </w:rPr>
        <w:t>3</w:t>
      </w:r>
      <w:r w:rsidR="000F438F">
        <w:fldChar w:fldCharType="end"/>
      </w:r>
      <w:r w:rsidR="000F438F">
        <w:noBreakHyphen/>
      </w:r>
      <w:r w:rsidR="000F438F">
        <w:fldChar w:fldCharType="begin"/>
      </w:r>
      <w:r w:rsidR="000F438F">
        <w:instrText xml:space="preserve"> SEQ Table \* ARABIC \s 1 </w:instrText>
      </w:r>
      <w:r w:rsidR="000F438F">
        <w:fldChar w:fldCharType="separate"/>
      </w:r>
      <w:r w:rsidR="000F438F">
        <w:rPr>
          <w:noProof/>
        </w:rPr>
        <w:t>1</w:t>
      </w:r>
      <w:r w:rsidR="000F438F">
        <w:fldChar w:fldCharType="end"/>
      </w:r>
      <w:r>
        <w:t xml:space="preserve"> </w:t>
      </w:r>
      <w:r>
        <w:rPr>
          <w:rFonts w:hAnsi="微軟正黑體" w:hint="eastAsia"/>
          <w:lang w:eastAsia="zh-TW"/>
        </w:rPr>
        <w:t>PER-La</w:t>
      </w:r>
      <w:r>
        <w:rPr>
          <w:rFonts w:hAnsi="微軟正黑體"/>
          <w:lang w:eastAsia="zh-TW"/>
        </w:rPr>
        <w:t>ne</w:t>
      </w:r>
      <w:r w:rsidR="000F438F">
        <w:rPr>
          <w:rFonts w:hAnsi="微軟正黑體"/>
          <w:lang w:eastAsia="zh-TW"/>
        </w:rPr>
        <w:t xml:space="preserve"> </w:t>
      </w:r>
      <w:r>
        <w:rPr>
          <w:rFonts w:hAnsi="微軟正黑體"/>
          <w:lang w:eastAsia="zh-TW"/>
        </w:rPr>
        <w:t>Process</w:t>
      </w:r>
      <w:r w:rsidRPr="00C86C82">
        <w:rPr>
          <w:rFonts w:hAnsi="微軟正黑體" w:hint="eastAsia"/>
          <w:lang w:eastAsia="zh-TW"/>
        </w:rPr>
        <w:t>輸出訊號</w:t>
      </w:r>
    </w:p>
    <w:tbl>
      <w:tblPr>
        <w:tblStyle w:val="af5"/>
        <w:tblW w:w="0" w:type="auto"/>
        <w:tblInd w:w="279" w:type="dxa"/>
        <w:tblLook w:val="04A0" w:firstRow="1" w:lastRow="0" w:firstColumn="1" w:lastColumn="0" w:noHBand="0" w:noVBand="1"/>
      </w:tblPr>
      <w:tblGrid>
        <w:gridCol w:w="4394"/>
        <w:gridCol w:w="2693"/>
        <w:gridCol w:w="2263"/>
      </w:tblGrid>
      <w:tr w:rsidR="002B573E" w:rsidRPr="00C86C82" w14:paraId="7DB3CCF3" w14:textId="77777777" w:rsidTr="000F438F">
        <w:tc>
          <w:tcPr>
            <w:tcW w:w="4394" w:type="dxa"/>
          </w:tcPr>
          <w:p w14:paraId="594ABACD" w14:textId="77777777" w:rsidR="002B573E" w:rsidRPr="00C86C82" w:rsidRDefault="002B573E" w:rsidP="00287E71">
            <w:pPr>
              <w:pStyle w:val="a1"/>
              <w:jc w:val="center"/>
              <w:rPr>
                <w:rFonts w:hAnsi="微軟正黑體"/>
                <w:lang w:eastAsia="zh-TW"/>
              </w:rPr>
            </w:pPr>
            <w:r w:rsidRPr="00C86C82">
              <w:rPr>
                <w:rFonts w:hAnsi="微軟正黑體" w:hint="eastAsia"/>
                <w:lang w:eastAsia="zh-TW"/>
              </w:rPr>
              <w:t>輸出訊號</w:t>
            </w:r>
          </w:p>
        </w:tc>
        <w:tc>
          <w:tcPr>
            <w:tcW w:w="2693" w:type="dxa"/>
          </w:tcPr>
          <w:p w14:paraId="1B68A7C4" w14:textId="1BBDEF65" w:rsidR="002B573E" w:rsidRPr="00C86C82" w:rsidRDefault="002B573E" w:rsidP="00287E71">
            <w:pPr>
              <w:pStyle w:val="a1"/>
              <w:jc w:val="center"/>
              <w:rPr>
                <w:rFonts w:hAnsi="微軟正黑體"/>
                <w:lang w:eastAsia="zh-TW"/>
              </w:rPr>
            </w:pPr>
            <w:r>
              <w:rPr>
                <w:rFonts w:hint="eastAsia"/>
                <w:lang w:eastAsia="zh-TW"/>
              </w:rPr>
              <w:t>中文解釋</w:t>
            </w:r>
          </w:p>
        </w:tc>
        <w:tc>
          <w:tcPr>
            <w:tcW w:w="2263" w:type="dxa"/>
          </w:tcPr>
          <w:p w14:paraId="22ED1E65" w14:textId="286A91D0" w:rsidR="002B573E" w:rsidRPr="00C86C82" w:rsidRDefault="002B573E" w:rsidP="00287E71">
            <w:pPr>
              <w:pStyle w:val="a1"/>
              <w:jc w:val="center"/>
              <w:rPr>
                <w:rFonts w:hAnsi="微軟正黑體"/>
                <w:lang w:eastAsia="zh-TW"/>
              </w:rPr>
            </w:pPr>
            <w:r w:rsidRPr="00C86C82">
              <w:rPr>
                <w:rFonts w:hAnsi="微軟正黑體" w:hint="eastAsia"/>
                <w:lang w:eastAsia="zh-TW"/>
              </w:rPr>
              <w:t>輸出模組</w:t>
            </w:r>
          </w:p>
        </w:tc>
      </w:tr>
      <w:tr w:rsidR="007745CE" w:rsidRPr="00C86C82" w14:paraId="33EE6DAD" w14:textId="77777777" w:rsidTr="000F438F">
        <w:tc>
          <w:tcPr>
            <w:tcW w:w="4394" w:type="dxa"/>
          </w:tcPr>
          <w:p w14:paraId="75CA7252" w14:textId="5772AC42" w:rsidR="007745CE" w:rsidRPr="00C86C82" w:rsidRDefault="007745CE" w:rsidP="007745CE">
            <w:pPr>
              <w:pStyle w:val="a1"/>
              <w:jc w:val="center"/>
              <w:rPr>
                <w:rFonts w:hAnsi="微軟正黑體"/>
                <w:lang w:eastAsia="zh-TW"/>
              </w:rPr>
            </w:pPr>
            <w:proofErr w:type="spellStart"/>
            <w:r w:rsidRPr="00335060">
              <w:t>VPER_LeftLaneAvail_f</w:t>
            </w:r>
            <w:r w:rsidR="00575D68">
              <w:rPr>
                <w:rFonts w:hint="eastAsia"/>
                <w:lang w:eastAsia="zh-TW"/>
              </w:rPr>
              <w:t>l</w:t>
            </w:r>
            <w:r w:rsidRPr="00335060">
              <w:t>g</w:t>
            </w:r>
            <w:proofErr w:type="spellEnd"/>
          </w:p>
        </w:tc>
        <w:tc>
          <w:tcPr>
            <w:tcW w:w="2693" w:type="dxa"/>
          </w:tcPr>
          <w:p w14:paraId="1988EE46" w14:textId="14F0CE9A" w:rsidR="007745CE" w:rsidRPr="00E7204C" w:rsidRDefault="007745CE" w:rsidP="007745CE">
            <w:pPr>
              <w:pStyle w:val="a1"/>
              <w:jc w:val="center"/>
              <w:rPr>
                <w:rFonts w:hAnsi="微軟正黑體"/>
                <w:color w:val="FF0000"/>
                <w:lang w:eastAsia="zh-TW"/>
              </w:rPr>
            </w:pPr>
            <w:r>
              <w:rPr>
                <w:rFonts w:hint="eastAsia"/>
                <w:lang w:eastAsia="zh-TW"/>
              </w:rPr>
              <w:t>左車道線可用旗標</w:t>
            </w:r>
          </w:p>
        </w:tc>
        <w:tc>
          <w:tcPr>
            <w:tcW w:w="2263" w:type="dxa"/>
          </w:tcPr>
          <w:p w14:paraId="7290B14B" w14:textId="135386B8" w:rsidR="007745CE" w:rsidRPr="00C86C82" w:rsidRDefault="007745CE" w:rsidP="007745CE">
            <w:pPr>
              <w:pStyle w:val="a1"/>
              <w:jc w:val="center"/>
              <w:rPr>
                <w:rFonts w:hAnsi="微軟正黑體"/>
                <w:lang w:eastAsia="zh-TW"/>
              </w:rP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r>
      <w:tr w:rsidR="007745CE" w:rsidRPr="00C86C82" w14:paraId="30B47FF3" w14:textId="77777777" w:rsidTr="000F438F">
        <w:tc>
          <w:tcPr>
            <w:tcW w:w="4394" w:type="dxa"/>
          </w:tcPr>
          <w:p w14:paraId="7CB167E8" w14:textId="7532A1D7" w:rsidR="007745CE" w:rsidRDefault="007745CE" w:rsidP="007745CE">
            <w:pPr>
              <w:pStyle w:val="a1"/>
              <w:jc w:val="center"/>
              <w:rPr>
                <w:rFonts w:hAnsi="微軟正黑體"/>
                <w:lang w:eastAsia="zh-TW"/>
              </w:rPr>
            </w:pPr>
            <w:proofErr w:type="spellStart"/>
            <w:r w:rsidRPr="00335060">
              <w:t>VPER_RightLaneAvail_flg</w:t>
            </w:r>
            <w:proofErr w:type="spellEnd"/>
          </w:p>
        </w:tc>
        <w:tc>
          <w:tcPr>
            <w:tcW w:w="2693" w:type="dxa"/>
          </w:tcPr>
          <w:p w14:paraId="3CEC2D89" w14:textId="3277A247" w:rsidR="007745CE" w:rsidRPr="00E7204C" w:rsidRDefault="007745CE" w:rsidP="007745CE">
            <w:pPr>
              <w:pStyle w:val="a1"/>
              <w:jc w:val="center"/>
              <w:rPr>
                <w:rFonts w:hAnsi="微軟正黑體"/>
                <w:color w:val="FF0000"/>
                <w:lang w:eastAsia="zh-TW"/>
              </w:rPr>
            </w:pPr>
            <w:r>
              <w:rPr>
                <w:rFonts w:hint="eastAsia"/>
                <w:lang w:eastAsia="zh-TW"/>
              </w:rPr>
              <w:t>右車道線可用旗標</w:t>
            </w:r>
          </w:p>
        </w:tc>
        <w:tc>
          <w:tcPr>
            <w:tcW w:w="2263" w:type="dxa"/>
          </w:tcPr>
          <w:p w14:paraId="4B9BBD28" w14:textId="45A9080E" w:rsidR="007745CE" w:rsidRPr="00E7204C" w:rsidRDefault="007745CE" w:rsidP="007745CE">
            <w:pPr>
              <w:pStyle w:val="a1"/>
              <w:jc w:val="center"/>
              <w:rPr>
                <w:rFonts w:hAnsi="微軟正黑體"/>
                <w:color w:val="FF0000"/>
                <w:lang w:eastAsia="zh-TW"/>
              </w:rP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r>
      <w:tr w:rsidR="007745CE" w:rsidRPr="00C86C82" w14:paraId="492F2A3F" w14:textId="77777777" w:rsidTr="000F438F">
        <w:tc>
          <w:tcPr>
            <w:tcW w:w="4394" w:type="dxa"/>
          </w:tcPr>
          <w:p w14:paraId="179D4DA5" w14:textId="32994A4C" w:rsidR="007745CE" w:rsidRDefault="007745CE" w:rsidP="007745CE">
            <w:pPr>
              <w:pStyle w:val="a1"/>
              <w:jc w:val="center"/>
              <w:rPr>
                <w:rFonts w:hAnsi="微軟正黑體"/>
                <w:lang w:eastAsia="zh-TW"/>
              </w:rPr>
            </w:pPr>
            <w:r w:rsidRPr="00335060">
              <w:t>VPER_CenterLineC0_m</w:t>
            </w:r>
          </w:p>
        </w:tc>
        <w:tc>
          <w:tcPr>
            <w:tcW w:w="2693" w:type="dxa"/>
          </w:tcPr>
          <w:p w14:paraId="08B8678B" w14:textId="3DC40A8B" w:rsidR="007745CE" w:rsidRPr="00E7204C" w:rsidRDefault="007745CE" w:rsidP="007745CE">
            <w:pPr>
              <w:pStyle w:val="a1"/>
              <w:jc w:val="center"/>
              <w:rPr>
                <w:rFonts w:hAnsi="微軟正黑體"/>
                <w:color w:val="FF0000"/>
                <w:lang w:eastAsia="zh-TW"/>
              </w:rPr>
            </w:pPr>
            <w:r>
              <w:rPr>
                <w:rFonts w:hint="eastAsia"/>
                <w:lang w:eastAsia="zh-TW"/>
              </w:rPr>
              <w:t>車道中心線距離</w:t>
            </w:r>
          </w:p>
        </w:tc>
        <w:tc>
          <w:tcPr>
            <w:tcW w:w="2263" w:type="dxa"/>
          </w:tcPr>
          <w:p w14:paraId="2569069B" w14:textId="48C69666" w:rsidR="007745CE" w:rsidRPr="00E7204C" w:rsidRDefault="00287E71" w:rsidP="007745CE">
            <w:pPr>
              <w:pStyle w:val="a1"/>
              <w:jc w:val="center"/>
              <w:rPr>
                <w:rFonts w:hAnsi="微軟正黑體"/>
                <w:color w:val="FF0000"/>
                <w:lang w:eastAsia="zh-TW"/>
              </w:rPr>
            </w:pPr>
            <w:r w:rsidRPr="00287E71">
              <w:rPr>
                <w:rFonts w:hAnsi="微軟正黑體" w:hint="eastAsia"/>
                <w:lang w:eastAsia="zh-TW"/>
              </w:rPr>
              <w:t>LFC</w:t>
            </w:r>
          </w:p>
        </w:tc>
      </w:tr>
      <w:tr w:rsidR="007745CE" w:rsidRPr="00C86C82" w14:paraId="10B1DA0E" w14:textId="77777777" w:rsidTr="000F438F">
        <w:tc>
          <w:tcPr>
            <w:tcW w:w="4394" w:type="dxa"/>
          </w:tcPr>
          <w:p w14:paraId="08DA3B04" w14:textId="24D55488" w:rsidR="007745CE" w:rsidRDefault="007745CE" w:rsidP="007745CE">
            <w:pPr>
              <w:pStyle w:val="a1"/>
              <w:jc w:val="center"/>
              <w:rPr>
                <w:rFonts w:hAnsi="微軟正黑體"/>
                <w:lang w:eastAsia="zh-TW"/>
              </w:rPr>
            </w:pPr>
            <w:r w:rsidRPr="00335060">
              <w:t>VPER_CenterLineC1_rad</w:t>
            </w:r>
          </w:p>
        </w:tc>
        <w:tc>
          <w:tcPr>
            <w:tcW w:w="2693" w:type="dxa"/>
          </w:tcPr>
          <w:p w14:paraId="3716BB08" w14:textId="2718BDAC" w:rsidR="007745CE" w:rsidRPr="00E7204C" w:rsidRDefault="007745CE" w:rsidP="007745CE">
            <w:pPr>
              <w:pStyle w:val="a1"/>
              <w:jc w:val="center"/>
              <w:rPr>
                <w:rFonts w:hAnsi="微軟正黑體"/>
                <w:color w:val="FF0000"/>
                <w:lang w:eastAsia="zh-TW"/>
              </w:rPr>
            </w:pPr>
            <w:r>
              <w:rPr>
                <w:rFonts w:hint="eastAsia"/>
                <w:lang w:eastAsia="zh-TW"/>
              </w:rPr>
              <w:t>車道中心線斜率</w:t>
            </w:r>
          </w:p>
        </w:tc>
        <w:tc>
          <w:tcPr>
            <w:tcW w:w="2263" w:type="dxa"/>
          </w:tcPr>
          <w:p w14:paraId="7E11ECAE" w14:textId="2C5D80B9" w:rsidR="007745CE" w:rsidRPr="00E7204C" w:rsidRDefault="00287E71" w:rsidP="007745CE">
            <w:pPr>
              <w:pStyle w:val="a1"/>
              <w:jc w:val="center"/>
              <w:rPr>
                <w:rFonts w:hAnsi="微軟正黑體"/>
                <w:color w:val="FF0000"/>
                <w:lang w:eastAsia="zh-TW"/>
              </w:rP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r>
      <w:tr w:rsidR="007745CE" w:rsidRPr="00C86C82" w14:paraId="0EB610D7" w14:textId="77777777" w:rsidTr="000F438F">
        <w:tc>
          <w:tcPr>
            <w:tcW w:w="4394" w:type="dxa"/>
          </w:tcPr>
          <w:p w14:paraId="120714E5" w14:textId="7B314845" w:rsidR="007745CE" w:rsidRDefault="007745CE" w:rsidP="007745CE">
            <w:pPr>
              <w:pStyle w:val="a1"/>
              <w:jc w:val="center"/>
              <w:rPr>
                <w:rFonts w:hAnsi="微軟正黑體"/>
                <w:lang w:eastAsia="zh-TW"/>
              </w:rPr>
            </w:pPr>
            <w:r w:rsidRPr="00335060">
              <w:t>VPER_CenterLineC2_rat</w:t>
            </w:r>
          </w:p>
        </w:tc>
        <w:tc>
          <w:tcPr>
            <w:tcW w:w="2693" w:type="dxa"/>
          </w:tcPr>
          <w:p w14:paraId="34B94572" w14:textId="2CAE88A3" w:rsidR="007745CE" w:rsidRPr="00E7204C" w:rsidRDefault="007745CE" w:rsidP="007745CE">
            <w:pPr>
              <w:pStyle w:val="a1"/>
              <w:jc w:val="center"/>
              <w:rPr>
                <w:rFonts w:hAnsi="微軟正黑體"/>
                <w:color w:val="FF0000"/>
                <w:lang w:eastAsia="zh-TW"/>
              </w:rPr>
            </w:pPr>
            <w:r>
              <w:rPr>
                <w:rFonts w:hint="eastAsia"/>
                <w:lang w:eastAsia="zh-TW"/>
              </w:rPr>
              <w:t>車道中心線曲率</w:t>
            </w:r>
          </w:p>
        </w:tc>
        <w:tc>
          <w:tcPr>
            <w:tcW w:w="2263" w:type="dxa"/>
          </w:tcPr>
          <w:p w14:paraId="42A9FF5B" w14:textId="1A200A22" w:rsidR="007745CE" w:rsidRPr="00E7204C" w:rsidRDefault="00287E71" w:rsidP="007745CE">
            <w:pPr>
              <w:pStyle w:val="a1"/>
              <w:jc w:val="center"/>
              <w:rPr>
                <w:rFonts w:hAnsi="微軟正黑體"/>
                <w:color w:val="FF0000"/>
                <w:lang w:eastAsia="zh-TW"/>
              </w:rPr>
            </w:pPr>
            <w:r w:rsidRPr="00287E71">
              <w:rPr>
                <w:rFonts w:hAnsi="微軟正黑體" w:hint="eastAsia"/>
                <w:lang w:eastAsia="zh-TW"/>
              </w:rPr>
              <w:t>LFC</w:t>
            </w:r>
          </w:p>
        </w:tc>
      </w:tr>
      <w:tr w:rsidR="007745CE" w:rsidRPr="00C86C82" w14:paraId="1C69FFBB" w14:textId="77777777" w:rsidTr="000F438F">
        <w:tc>
          <w:tcPr>
            <w:tcW w:w="4394" w:type="dxa"/>
          </w:tcPr>
          <w:p w14:paraId="3550CA4E" w14:textId="3EBC9B93" w:rsidR="007745CE" w:rsidRDefault="007745CE" w:rsidP="007745CE">
            <w:pPr>
              <w:pStyle w:val="a1"/>
              <w:jc w:val="center"/>
              <w:rPr>
                <w:rFonts w:hAnsi="微軟正黑體"/>
                <w:lang w:eastAsia="zh-TW"/>
              </w:rPr>
            </w:pPr>
            <w:r w:rsidRPr="00335060">
              <w:t>VPER_CenterLineC3_rat</w:t>
            </w:r>
          </w:p>
        </w:tc>
        <w:tc>
          <w:tcPr>
            <w:tcW w:w="2693" w:type="dxa"/>
          </w:tcPr>
          <w:p w14:paraId="776DDCBD" w14:textId="64A91F61" w:rsidR="007745CE" w:rsidRPr="00E7204C" w:rsidRDefault="007745CE" w:rsidP="007745CE">
            <w:pPr>
              <w:pStyle w:val="a1"/>
              <w:jc w:val="center"/>
              <w:rPr>
                <w:rFonts w:hAnsi="微軟正黑體"/>
                <w:color w:val="FF0000"/>
                <w:lang w:eastAsia="zh-TW"/>
              </w:rPr>
            </w:pPr>
            <w:r>
              <w:rPr>
                <w:rFonts w:hint="eastAsia"/>
                <w:lang w:eastAsia="zh-TW"/>
              </w:rPr>
              <w:t>車道中心線曲率變化率</w:t>
            </w:r>
          </w:p>
        </w:tc>
        <w:tc>
          <w:tcPr>
            <w:tcW w:w="2263" w:type="dxa"/>
          </w:tcPr>
          <w:p w14:paraId="4CBA26A9" w14:textId="5A31746B" w:rsidR="007745CE" w:rsidRPr="00E7204C" w:rsidRDefault="00287E71" w:rsidP="007745CE">
            <w:pPr>
              <w:pStyle w:val="a1"/>
              <w:jc w:val="center"/>
              <w:rPr>
                <w:rFonts w:hAnsi="微軟正黑體"/>
                <w:color w:val="FF0000"/>
                <w:lang w:eastAsia="zh-TW"/>
              </w:rPr>
            </w:pPr>
            <w:r w:rsidRPr="00287E71">
              <w:rPr>
                <w:rFonts w:hAnsi="微軟正黑體" w:hint="eastAsia"/>
                <w:lang w:eastAsia="zh-TW"/>
              </w:rPr>
              <w:t>LFC</w:t>
            </w:r>
          </w:p>
        </w:tc>
      </w:tr>
      <w:tr w:rsidR="00287E71" w:rsidRPr="00C86C82" w14:paraId="2A2208D3" w14:textId="77777777" w:rsidTr="000F438F">
        <w:tc>
          <w:tcPr>
            <w:tcW w:w="4394" w:type="dxa"/>
          </w:tcPr>
          <w:p w14:paraId="298476B6" w14:textId="4725C94B" w:rsidR="00287E71" w:rsidRDefault="00287E71" w:rsidP="00287E71">
            <w:pPr>
              <w:pStyle w:val="a1"/>
              <w:jc w:val="center"/>
              <w:rPr>
                <w:rFonts w:hAnsi="微軟正黑體"/>
                <w:lang w:eastAsia="zh-TW"/>
              </w:rPr>
            </w:pPr>
            <w:r w:rsidRPr="00335060">
              <w:rPr>
                <w:lang w:eastAsia="zh-TW"/>
              </w:rPr>
              <w:t>VPER_LaneC0L_m</w:t>
            </w:r>
          </w:p>
        </w:tc>
        <w:tc>
          <w:tcPr>
            <w:tcW w:w="2693" w:type="dxa"/>
          </w:tcPr>
          <w:p w14:paraId="59CAEC6C" w14:textId="0FA82228" w:rsidR="00287E71" w:rsidRPr="00E7204C" w:rsidRDefault="00287E71" w:rsidP="00287E71">
            <w:pPr>
              <w:pStyle w:val="a1"/>
              <w:jc w:val="center"/>
              <w:rPr>
                <w:rFonts w:hAnsi="微軟正黑體"/>
                <w:color w:val="FF0000"/>
                <w:lang w:eastAsia="zh-TW"/>
              </w:rPr>
            </w:pPr>
            <w:r>
              <w:rPr>
                <w:rFonts w:hint="eastAsia"/>
                <w:lang w:eastAsia="zh-TW"/>
              </w:rPr>
              <w:t>左車道線距離</w:t>
            </w:r>
          </w:p>
        </w:tc>
        <w:tc>
          <w:tcPr>
            <w:tcW w:w="2263" w:type="dxa"/>
          </w:tcPr>
          <w:p w14:paraId="58DCCFF0" w14:textId="69240BEA"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r>
      <w:tr w:rsidR="00287E71" w:rsidRPr="00C86C82" w14:paraId="673694E7" w14:textId="77777777" w:rsidTr="000F438F">
        <w:tc>
          <w:tcPr>
            <w:tcW w:w="4394" w:type="dxa"/>
          </w:tcPr>
          <w:p w14:paraId="6F634C9E" w14:textId="40331F30" w:rsidR="00287E71" w:rsidRDefault="00287E71" w:rsidP="00287E71">
            <w:pPr>
              <w:pStyle w:val="a1"/>
              <w:jc w:val="center"/>
              <w:rPr>
                <w:rFonts w:hAnsi="微軟正黑體"/>
                <w:lang w:eastAsia="zh-TW"/>
              </w:rPr>
            </w:pPr>
            <w:r w:rsidRPr="00335060">
              <w:rPr>
                <w:lang w:eastAsia="zh-TW"/>
              </w:rPr>
              <w:t>VPER_LaneC1L_rad</w:t>
            </w:r>
          </w:p>
        </w:tc>
        <w:tc>
          <w:tcPr>
            <w:tcW w:w="2693" w:type="dxa"/>
          </w:tcPr>
          <w:p w14:paraId="4F7F4135" w14:textId="0440594C" w:rsidR="00287E71" w:rsidRPr="00E7204C" w:rsidRDefault="00287E71" w:rsidP="00287E71">
            <w:pPr>
              <w:pStyle w:val="a1"/>
              <w:jc w:val="center"/>
              <w:rPr>
                <w:rFonts w:hAnsi="微軟正黑體"/>
                <w:color w:val="FF0000"/>
                <w:lang w:eastAsia="zh-TW"/>
              </w:rPr>
            </w:pPr>
            <w:r>
              <w:rPr>
                <w:rFonts w:hint="eastAsia"/>
                <w:lang w:eastAsia="zh-TW"/>
              </w:rPr>
              <w:t>左車道線斜率</w:t>
            </w:r>
          </w:p>
        </w:tc>
        <w:tc>
          <w:tcPr>
            <w:tcW w:w="2263" w:type="dxa"/>
          </w:tcPr>
          <w:p w14:paraId="5FF5792D" w14:textId="2B50F8E6"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、J</w:t>
            </w:r>
            <w:r>
              <w:rPr>
                <w:rFonts w:hAnsi="微軟正黑體"/>
                <w:lang w:eastAsia="zh-TW"/>
              </w:rPr>
              <w:t>UD</w:t>
            </w:r>
          </w:p>
        </w:tc>
      </w:tr>
      <w:tr w:rsidR="00287E71" w:rsidRPr="00C86C82" w14:paraId="3F6289E4" w14:textId="77777777" w:rsidTr="000F438F">
        <w:tc>
          <w:tcPr>
            <w:tcW w:w="4394" w:type="dxa"/>
          </w:tcPr>
          <w:p w14:paraId="33FB4ECA" w14:textId="33AE5874" w:rsidR="00287E71" w:rsidRDefault="00287E71" w:rsidP="00287E71">
            <w:pPr>
              <w:pStyle w:val="a1"/>
              <w:jc w:val="center"/>
              <w:rPr>
                <w:rFonts w:hAnsi="微軟正黑體"/>
                <w:lang w:eastAsia="zh-TW"/>
              </w:rPr>
            </w:pPr>
            <w:r w:rsidRPr="00335060">
              <w:rPr>
                <w:lang w:eastAsia="zh-TW"/>
              </w:rPr>
              <w:t>VPER_LaneC2L_rat</w:t>
            </w:r>
          </w:p>
        </w:tc>
        <w:tc>
          <w:tcPr>
            <w:tcW w:w="2693" w:type="dxa"/>
          </w:tcPr>
          <w:p w14:paraId="4B0A724D" w14:textId="42843B8C" w:rsidR="00287E71" w:rsidRPr="00E7204C" w:rsidRDefault="00287E71" w:rsidP="00287E71">
            <w:pPr>
              <w:pStyle w:val="a1"/>
              <w:jc w:val="center"/>
              <w:rPr>
                <w:rFonts w:hAnsi="微軟正黑體"/>
                <w:color w:val="FF0000"/>
                <w:lang w:eastAsia="zh-TW"/>
              </w:rPr>
            </w:pPr>
            <w:r>
              <w:rPr>
                <w:rFonts w:hint="eastAsia"/>
                <w:lang w:eastAsia="zh-TW"/>
              </w:rPr>
              <w:t>左車道線曲率</w:t>
            </w:r>
          </w:p>
        </w:tc>
        <w:tc>
          <w:tcPr>
            <w:tcW w:w="2263" w:type="dxa"/>
          </w:tcPr>
          <w:p w14:paraId="6ACFC26C" w14:textId="2C4BCCC6"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r>
      <w:tr w:rsidR="00287E71" w:rsidRPr="00C86C82" w14:paraId="18232532" w14:textId="77777777" w:rsidTr="000F438F">
        <w:tc>
          <w:tcPr>
            <w:tcW w:w="4394" w:type="dxa"/>
          </w:tcPr>
          <w:p w14:paraId="4250D5F5" w14:textId="65ED48CB" w:rsidR="00287E71" w:rsidRDefault="00287E71" w:rsidP="00287E71">
            <w:pPr>
              <w:pStyle w:val="a1"/>
              <w:jc w:val="center"/>
              <w:rPr>
                <w:rFonts w:hAnsi="微軟正黑體"/>
                <w:lang w:eastAsia="zh-TW"/>
              </w:rPr>
            </w:pPr>
            <w:r w:rsidRPr="00335060">
              <w:rPr>
                <w:lang w:eastAsia="zh-TW"/>
              </w:rPr>
              <w:t>VPER_LaneC3L_rat</w:t>
            </w:r>
          </w:p>
        </w:tc>
        <w:tc>
          <w:tcPr>
            <w:tcW w:w="2693" w:type="dxa"/>
          </w:tcPr>
          <w:p w14:paraId="322CE196" w14:textId="5B0E72E7" w:rsidR="00287E71" w:rsidRPr="00E7204C" w:rsidRDefault="00287E71" w:rsidP="00287E71">
            <w:pPr>
              <w:pStyle w:val="a1"/>
              <w:jc w:val="center"/>
              <w:rPr>
                <w:rFonts w:hAnsi="微軟正黑體"/>
                <w:color w:val="FF0000"/>
                <w:lang w:eastAsia="zh-TW"/>
              </w:rPr>
            </w:pPr>
            <w:r>
              <w:rPr>
                <w:rFonts w:hint="eastAsia"/>
                <w:lang w:eastAsia="zh-TW"/>
              </w:rPr>
              <w:t>左車道線曲率變化率</w:t>
            </w:r>
          </w:p>
        </w:tc>
        <w:tc>
          <w:tcPr>
            <w:tcW w:w="2263" w:type="dxa"/>
          </w:tcPr>
          <w:p w14:paraId="7ED6F933" w14:textId="72FB88E4"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r>
      <w:tr w:rsidR="00287E71" w:rsidRPr="00C86C82" w14:paraId="075744E7" w14:textId="77777777" w:rsidTr="000F438F">
        <w:tc>
          <w:tcPr>
            <w:tcW w:w="4394" w:type="dxa"/>
          </w:tcPr>
          <w:p w14:paraId="1756B8D2" w14:textId="545AFBFB" w:rsidR="00287E71" w:rsidRDefault="00287E71" w:rsidP="00287E71">
            <w:pPr>
              <w:pStyle w:val="a1"/>
              <w:jc w:val="center"/>
              <w:rPr>
                <w:rFonts w:hAnsi="微軟正黑體"/>
                <w:lang w:eastAsia="zh-TW"/>
              </w:rPr>
            </w:pPr>
            <w:r w:rsidRPr="00335060">
              <w:rPr>
                <w:lang w:eastAsia="zh-TW"/>
              </w:rPr>
              <w:t>VPER_LaneC0R_m</w:t>
            </w:r>
          </w:p>
        </w:tc>
        <w:tc>
          <w:tcPr>
            <w:tcW w:w="2693" w:type="dxa"/>
          </w:tcPr>
          <w:p w14:paraId="74FD18F7" w14:textId="4181B3E2" w:rsidR="00287E71" w:rsidRPr="00E7204C" w:rsidRDefault="00287E71" w:rsidP="00287E71">
            <w:pPr>
              <w:pStyle w:val="a1"/>
              <w:jc w:val="center"/>
              <w:rPr>
                <w:rFonts w:hAnsi="微軟正黑體"/>
                <w:color w:val="FF0000"/>
                <w:lang w:eastAsia="zh-TW"/>
              </w:rPr>
            </w:pPr>
            <w:r>
              <w:rPr>
                <w:rFonts w:hint="eastAsia"/>
                <w:lang w:eastAsia="zh-TW"/>
              </w:rPr>
              <w:t>右車道線距離</w:t>
            </w:r>
          </w:p>
        </w:tc>
        <w:tc>
          <w:tcPr>
            <w:tcW w:w="2263" w:type="dxa"/>
          </w:tcPr>
          <w:p w14:paraId="2CB3C347" w14:textId="5C6950AA"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r>
      <w:tr w:rsidR="00287E71" w:rsidRPr="00C86C82" w14:paraId="3BCE5CFA" w14:textId="77777777" w:rsidTr="000F438F">
        <w:tc>
          <w:tcPr>
            <w:tcW w:w="4394" w:type="dxa"/>
          </w:tcPr>
          <w:p w14:paraId="4FB9D025" w14:textId="27DECDEE" w:rsidR="00287E71" w:rsidRDefault="00287E71" w:rsidP="00287E71">
            <w:pPr>
              <w:pStyle w:val="a1"/>
              <w:jc w:val="center"/>
              <w:rPr>
                <w:rFonts w:hAnsi="微軟正黑體"/>
                <w:lang w:eastAsia="zh-TW"/>
              </w:rPr>
            </w:pPr>
            <w:r w:rsidRPr="00335060">
              <w:rPr>
                <w:lang w:eastAsia="zh-TW"/>
              </w:rPr>
              <w:t>VPER_LaneC1R_rad</w:t>
            </w:r>
          </w:p>
        </w:tc>
        <w:tc>
          <w:tcPr>
            <w:tcW w:w="2693" w:type="dxa"/>
          </w:tcPr>
          <w:p w14:paraId="267303F8" w14:textId="298EDB5C" w:rsidR="00287E71" w:rsidRPr="00E7204C" w:rsidRDefault="00287E71" w:rsidP="00287E71">
            <w:pPr>
              <w:pStyle w:val="a1"/>
              <w:jc w:val="center"/>
              <w:rPr>
                <w:rFonts w:hAnsi="微軟正黑體"/>
                <w:color w:val="FF0000"/>
                <w:lang w:eastAsia="zh-TW"/>
              </w:rPr>
            </w:pPr>
            <w:r>
              <w:rPr>
                <w:rFonts w:hint="eastAsia"/>
                <w:lang w:eastAsia="zh-TW"/>
              </w:rPr>
              <w:t>右車道線斜率</w:t>
            </w:r>
          </w:p>
        </w:tc>
        <w:tc>
          <w:tcPr>
            <w:tcW w:w="2263" w:type="dxa"/>
          </w:tcPr>
          <w:p w14:paraId="256C037B" w14:textId="4F48840A"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r>
      <w:tr w:rsidR="00287E71" w:rsidRPr="00C86C82" w14:paraId="5EA57A6B" w14:textId="77777777" w:rsidTr="000F438F">
        <w:tc>
          <w:tcPr>
            <w:tcW w:w="4394" w:type="dxa"/>
          </w:tcPr>
          <w:p w14:paraId="76D1ADBF" w14:textId="68821F3A" w:rsidR="00287E71" w:rsidRDefault="00287E71" w:rsidP="00287E71">
            <w:pPr>
              <w:pStyle w:val="a1"/>
              <w:jc w:val="center"/>
              <w:rPr>
                <w:rFonts w:hAnsi="微軟正黑體"/>
                <w:lang w:eastAsia="zh-TW"/>
              </w:rPr>
            </w:pPr>
            <w:r w:rsidRPr="00335060">
              <w:rPr>
                <w:lang w:eastAsia="zh-TW"/>
              </w:rPr>
              <w:t>VPER_LaneC2R_rat</w:t>
            </w:r>
          </w:p>
        </w:tc>
        <w:tc>
          <w:tcPr>
            <w:tcW w:w="2693" w:type="dxa"/>
          </w:tcPr>
          <w:p w14:paraId="65036ACD" w14:textId="62F4E6DC" w:rsidR="00287E71" w:rsidRPr="00E7204C" w:rsidRDefault="00287E71" w:rsidP="00287E71">
            <w:pPr>
              <w:pStyle w:val="a1"/>
              <w:jc w:val="center"/>
              <w:rPr>
                <w:rFonts w:hAnsi="微軟正黑體"/>
                <w:color w:val="FF0000"/>
                <w:lang w:eastAsia="zh-TW"/>
              </w:rPr>
            </w:pPr>
            <w:r>
              <w:rPr>
                <w:rFonts w:hint="eastAsia"/>
                <w:lang w:eastAsia="zh-TW"/>
              </w:rPr>
              <w:t>右車道線曲率</w:t>
            </w:r>
          </w:p>
        </w:tc>
        <w:tc>
          <w:tcPr>
            <w:tcW w:w="2263" w:type="dxa"/>
          </w:tcPr>
          <w:p w14:paraId="4F252266" w14:textId="75E608DE"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r>
      <w:tr w:rsidR="00287E71" w:rsidRPr="00C86C82" w14:paraId="2713A57B" w14:textId="77777777" w:rsidTr="000F438F">
        <w:tc>
          <w:tcPr>
            <w:tcW w:w="4394" w:type="dxa"/>
          </w:tcPr>
          <w:p w14:paraId="0D565322" w14:textId="68496A40" w:rsidR="00287E71" w:rsidRDefault="00287E71" w:rsidP="00287E71">
            <w:pPr>
              <w:pStyle w:val="a1"/>
              <w:jc w:val="center"/>
              <w:rPr>
                <w:rFonts w:hAnsi="微軟正黑體"/>
                <w:lang w:eastAsia="zh-TW"/>
              </w:rPr>
            </w:pPr>
            <w:r w:rsidRPr="00335060">
              <w:rPr>
                <w:lang w:eastAsia="zh-TW"/>
              </w:rPr>
              <w:lastRenderedPageBreak/>
              <w:t>VPER_LaneC3R_rat</w:t>
            </w:r>
          </w:p>
        </w:tc>
        <w:tc>
          <w:tcPr>
            <w:tcW w:w="2693" w:type="dxa"/>
          </w:tcPr>
          <w:p w14:paraId="43C00748" w14:textId="637DFB67" w:rsidR="00287E71" w:rsidRPr="00E7204C" w:rsidRDefault="00287E71" w:rsidP="00287E71">
            <w:pPr>
              <w:pStyle w:val="a1"/>
              <w:jc w:val="center"/>
              <w:rPr>
                <w:rFonts w:hAnsi="微軟正黑體"/>
                <w:color w:val="FF0000"/>
                <w:lang w:eastAsia="zh-TW"/>
              </w:rPr>
            </w:pPr>
            <w:r>
              <w:rPr>
                <w:rFonts w:hint="eastAsia"/>
                <w:lang w:eastAsia="zh-TW"/>
              </w:rPr>
              <w:t>右車道線曲率變化率</w:t>
            </w:r>
          </w:p>
        </w:tc>
        <w:tc>
          <w:tcPr>
            <w:tcW w:w="2263" w:type="dxa"/>
          </w:tcPr>
          <w:p w14:paraId="38E43D62" w14:textId="14EF28F5" w:rsidR="00287E71" w:rsidRPr="00E7204C" w:rsidRDefault="00287E71" w:rsidP="00287E71">
            <w:pPr>
              <w:pStyle w:val="a1"/>
              <w:jc w:val="center"/>
              <w:rPr>
                <w:rFonts w:hAnsi="微軟正黑體"/>
                <w:color w:val="FF0000"/>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r>
      <w:tr w:rsidR="007745CE" w:rsidRPr="00C86C82" w14:paraId="1822E91E" w14:textId="77777777" w:rsidTr="000F438F">
        <w:tc>
          <w:tcPr>
            <w:tcW w:w="4394" w:type="dxa"/>
          </w:tcPr>
          <w:p w14:paraId="37C02119" w14:textId="73229CAB" w:rsidR="007745CE" w:rsidRDefault="007745CE" w:rsidP="007745CE">
            <w:pPr>
              <w:pStyle w:val="a1"/>
              <w:jc w:val="center"/>
              <w:rPr>
                <w:rFonts w:hAnsi="微軟正黑體"/>
                <w:lang w:eastAsia="zh-TW"/>
              </w:rPr>
            </w:pPr>
            <w:r w:rsidRPr="00335060">
              <w:rPr>
                <w:lang w:eastAsia="zh-TW"/>
              </w:rPr>
              <w:t>VPER_TLCL_s</w:t>
            </w:r>
          </w:p>
        </w:tc>
        <w:tc>
          <w:tcPr>
            <w:tcW w:w="2693" w:type="dxa"/>
          </w:tcPr>
          <w:p w14:paraId="60C28583" w14:textId="11E14ECD" w:rsidR="007745CE" w:rsidRPr="00E7204C" w:rsidRDefault="007745CE" w:rsidP="007745CE">
            <w:pPr>
              <w:pStyle w:val="a1"/>
              <w:jc w:val="center"/>
              <w:rPr>
                <w:rFonts w:hAnsi="微軟正黑體"/>
                <w:color w:val="FF0000"/>
                <w:lang w:eastAsia="zh-TW"/>
              </w:rPr>
            </w:pPr>
            <w:r>
              <w:rPr>
                <w:rFonts w:hint="eastAsia"/>
                <w:lang w:eastAsia="zh-TW"/>
              </w:rPr>
              <w:t>跨越左車道時間</w:t>
            </w:r>
          </w:p>
        </w:tc>
        <w:tc>
          <w:tcPr>
            <w:tcW w:w="2263" w:type="dxa"/>
          </w:tcPr>
          <w:p w14:paraId="2188CCBB" w14:textId="0C578B35" w:rsidR="007745CE" w:rsidRPr="00E7204C" w:rsidRDefault="00287E71" w:rsidP="007745CE">
            <w:pPr>
              <w:pStyle w:val="a1"/>
              <w:jc w:val="center"/>
              <w:rPr>
                <w:rFonts w:hAnsi="微軟正黑體"/>
                <w:color w:val="FF0000"/>
                <w:lang w:eastAsia="zh-TW"/>
              </w:rPr>
            </w:pPr>
            <w:r>
              <w:rPr>
                <w:rFonts w:hAnsi="微軟正黑體"/>
                <w:lang w:eastAsia="zh-TW"/>
              </w:rPr>
              <w:t>IFO</w:t>
            </w:r>
            <w:r>
              <w:rPr>
                <w:rFonts w:hAnsi="微軟正黑體" w:hint="eastAsia"/>
                <w:lang w:eastAsia="zh-TW"/>
              </w:rPr>
              <w:t>、</w:t>
            </w:r>
          </w:p>
        </w:tc>
      </w:tr>
      <w:tr w:rsidR="007745CE" w:rsidRPr="00C86C82" w14:paraId="617F0A77" w14:textId="77777777" w:rsidTr="000F438F">
        <w:tc>
          <w:tcPr>
            <w:tcW w:w="4394" w:type="dxa"/>
          </w:tcPr>
          <w:p w14:paraId="0E55ECCF" w14:textId="0B98B98F" w:rsidR="007745CE" w:rsidRDefault="007745CE" w:rsidP="007745CE">
            <w:pPr>
              <w:pStyle w:val="a1"/>
              <w:jc w:val="center"/>
              <w:rPr>
                <w:rFonts w:hAnsi="微軟正黑體"/>
                <w:lang w:eastAsia="zh-TW"/>
              </w:rPr>
            </w:pPr>
            <w:r w:rsidRPr="00335060">
              <w:rPr>
                <w:lang w:eastAsia="zh-TW"/>
              </w:rPr>
              <w:t>VPER_TLCR_s</w:t>
            </w:r>
          </w:p>
        </w:tc>
        <w:tc>
          <w:tcPr>
            <w:tcW w:w="2693" w:type="dxa"/>
          </w:tcPr>
          <w:p w14:paraId="116A6A90" w14:textId="7D13676E" w:rsidR="007745CE" w:rsidRPr="00E7204C" w:rsidRDefault="007745CE" w:rsidP="007745CE">
            <w:pPr>
              <w:pStyle w:val="a1"/>
              <w:jc w:val="center"/>
              <w:rPr>
                <w:rFonts w:hAnsi="微軟正黑體"/>
                <w:color w:val="FF0000"/>
                <w:lang w:eastAsia="zh-TW"/>
              </w:rPr>
            </w:pPr>
            <w:r>
              <w:rPr>
                <w:rFonts w:hint="eastAsia"/>
                <w:lang w:eastAsia="zh-TW"/>
              </w:rPr>
              <w:t>跨越右車道時間</w:t>
            </w:r>
          </w:p>
        </w:tc>
        <w:tc>
          <w:tcPr>
            <w:tcW w:w="2263" w:type="dxa"/>
          </w:tcPr>
          <w:p w14:paraId="3A86D3FB" w14:textId="158433B1" w:rsidR="007745CE" w:rsidRPr="00E7204C" w:rsidRDefault="00287E71" w:rsidP="007745CE">
            <w:pPr>
              <w:pStyle w:val="a1"/>
              <w:jc w:val="center"/>
              <w:rPr>
                <w:rFonts w:hAnsi="微軟正黑體"/>
                <w:color w:val="FF0000"/>
                <w:lang w:eastAsia="zh-TW"/>
              </w:rPr>
            </w:pPr>
            <w:r>
              <w:rPr>
                <w:rFonts w:hAnsi="微軟正黑體"/>
                <w:lang w:eastAsia="zh-TW"/>
              </w:rPr>
              <w:t>IFO</w:t>
            </w:r>
            <w:r>
              <w:rPr>
                <w:rFonts w:hAnsi="微軟正黑體" w:hint="eastAsia"/>
                <w:lang w:eastAsia="zh-TW"/>
              </w:rPr>
              <w:t>、</w:t>
            </w:r>
          </w:p>
        </w:tc>
      </w:tr>
      <w:tr w:rsidR="007745CE" w:rsidRPr="00C86C82" w14:paraId="6FF4A849" w14:textId="77777777" w:rsidTr="000F438F">
        <w:tc>
          <w:tcPr>
            <w:tcW w:w="4394" w:type="dxa"/>
          </w:tcPr>
          <w:p w14:paraId="61C15F9B" w14:textId="6C73E7E9" w:rsidR="007745CE" w:rsidRDefault="007745CE" w:rsidP="007745CE">
            <w:pPr>
              <w:pStyle w:val="a1"/>
              <w:jc w:val="center"/>
              <w:rPr>
                <w:rFonts w:hAnsi="微軟正黑體"/>
                <w:lang w:eastAsia="zh-TW"/>
              </w:rPr>
            </w:pPr>
            <w:r w:rsidRPr="00335060">
              <w:rPr>
                <w:lang w:eastAsia="zh-TW"/>
              </w:rPr>
              <w:t>VPER_C1LBias_rad</w:t>
            </w:r>
          </w:p>
        </w:tc>
        <w:tc>
          <w:tcPr>
            <w:tcW w:w="2693" w:type="dxa"/>
          </w:tcPr>
          <w:p w14:paraId="527D981F" w14:textId="3594C6B6" w:rsidR="007745CE" w:rsidRPr="00E7204C" w:rsidRDefault="007745CE" w:rsidP="007745CE">
            <w:pPr>
              <w:pStyle w:val="a1"/>
              <w:jc w:val="center"/>
              <w:rPr>
                <w:rFonts w:hAnsi="微軟正黑體"/>
                <w:color w:val="FF0000"/>
                <w:lang w:eastAsia="zh-TW"/>
              </w:rPr>
            </w:pPr>
            <w:r>
              <w:rPr>
                <w:rFonts w:hint="eastAsia"/>
                <w:lang w:eastAsia="zh-TW"/>
              </w:rPr>
              <w:t>左車道斜率偏差量</w:t>
            </w:r>
          </w:p>
        </w:tc>
        <w:tc>
          <w:tcPr>
            <w:tcW w:w="2263" w:type="dxa"/>
          </w:tcPr>
          <w:p w14:paraId="3741BCCC" w14:textId="6C79B023" w:rsidR="007745CE" w:rsidRPr="009C2974" w:rsidRDefault="00287E71" w:rsidP="007745CE">
            <w:pPr>
              <w:pStyle w:val="a1"/>
              <w:jc w:val="center"/>
              <w:rPr>
                <w:rFonts w:hAnsi="微軟正黑體"/>
                <w:color w:val="FF0000"/>
                <w:lang w:eastAsia="zh-TW"/>
              </w:rPr>
            </w:pPr>
            <w:r w:rsidRPr="009C2974">
              <w:rPr>
                <w:rFonts w:hAnsi="微軟正黑體" w:hint="eastAsia"/>
                <w:color w:val="FF0000"/>
                <w:lang w:eastAsia="zh-TW"/>
              </w:rPr>
              <w:t>PER</w:t>
            </w:r>
          </w:p>
        </w:tc>
      </w:tr>
      <w:tr w:rsidR="007745CE" w:rsidRPr="00C86C82" w14:paraId="41F7D6DB" w14:textId="77777777" w:rsidTr="000F438F">
        <w:tc>
          <w:tcPr>
            <w:tcW w:w="4394" w:type="dxa"/>
          </w:tcPr>
          <w:p w14:paraId="17E8F1FB" w14:textId="279811B4" w:rsidR="007745CE" w:rsidRDefault="007745CE" w:rsidP="007745CE">
            <w:pPr>
              <w:pStyle w:val="a1"/>
              <w:jc w:val="center"/>
              <w:rPr>
                <w:rFonts w:hAnsi="微軟正黑體"/>
                <w:lang w:eastAsia="zh-TW"/>
              </w:rPr>
            </w:pPr>
            <w:r w:rsidRPr="00335060">
              <w:rPr>
                <w:lang w:eastAsia="zh-TW"/>
              </w:rPr>
              <w:t>VPER_C1RBias_rad</w:t>
            </w:r>
          </w:p>
        </w:tc>
        <w:tc>
          <w:tcPr>
            <w:tcW w:w="2693" w:type="dxa"/>
          </w:tcPr>
          <w:p w14:paraId="5E97EE97" w14:textId="0FEBFB36" w:rsidR="007745CE" w:rsidRPr="00E7204C" w:rsidRDefault="007745CE" w:rsidP="007745CE">
            <w:pPr>
              <w:pStyle w:val="a1"/>
              <w:jc w:val="center"/>
              <w:rPr>
                <w:rFonts w:hAnsi="微軟正黑體"/>
                <w:color w:val="FF0000"/>
                <w:lang w:eastAsia="zh-TW"/>
              </w:rPr>
            </w:pPr>
            <w:r>
              <w:rPr>
                <w:rFonts w:hint="eastAsia"/>
                <w:lang w:eastAsia="zh-TW"/>
              </w:rPr>
              <w:t>右車道斜率偏差量</w:t>
            </w:r>
          </w:p>
        </w:tc>
        <w:tc>
          <w:tcPr>
            <w:tcW w:w="2263" w:type="dxa"/>
          </w:tcPr>
          <w:p w14:paraId="05A910D8" w14:textId="3AF1EDD9" w:rsidR="007745CE" w:rsidRPr="009C2974" w:rsidRDefault="00287E71" w:rsidP="007745CE">
            <w:pPr>
              <w:pStyle w:val="a1"/>
              <w:jc w:val="center"/>
              <w:rPr>
                <w:rFonts w:hAnsi="微軟正黑體"/>
                <w:color w:val="FF0000"/>
                <w:lang w:eastAsia="zh-TW"/>
              </w:rPr>
            </w:pPr>
            <w:r w:rsidRPr="009C2974">
              <w:rPr>
                <w:rFonts w:hAnsi="微軟正黑體" w:hint="eastAsia"/>
                <w:color w:val="FF0000"/>
                <w:lang w:eastAsia="zh-TW"/>
              </w:rPr>
              <w:t>PER</w:t>
            </w:r>
          </w:p>
        </w:tc>
      </w:tr>
      <w:tr w:rsidR="007745CE" w:rsidRPr="00C86C82" w14:paraId="66FCE99D" w14:textId="77777777" w:rsidTr="000F438F">
        <w:tc>
          <w:tcPr>
            <w:tcW w:w="4394" w:type="dxa"/>
          </w:tcPr>
          <w:p w14:paraId="39FAF7AF" w14:textId="6B1111C5" w:rsidR="007745CE" w:rsidRDefault="007745CE" w:rsidP="007745CE">
            <w:pPr>
              <w:pStyle w:val="a1"/>
              <w:jc w:val="center"/>
              <w:rPr>
                <w:rFonts w:hAnsi="微軟正黑體"/>
                <w:lang w:eastAsia="zh-TW"/>
              </w:rPr>
            </w:pPr>
            <w:proofErr w:type="spellStart"/>
            <w:r w:rsidRPr="00335060">
              <w:rPr>
                <w:lang w:eastAsia="zh-TW"/>
              </w:rPr>
              <w:t>VPER_ResidualLaneL_s</w:t>
            </w:r>
            <w:proofErr w:type="spellEnd"/>
          </w:p>
        </w:tc>
        <w:tc>
          <w:tcPr>
            <w:tcW w:w="2693" w:type="dxa"/>
          </w:tcPr>
          <w:p w14:paraId="6BFCBD07" w14:textId="08E39387" w:rsidR="007745CE" w:rsidRPr="00E7204C" w:rsidRDefault="007745CE" w:rsidP="007745CE">
            <w:pPr>
              <w:pStyle w:val="a1"/>
              <w:jc w:val="center"/>
              <w:rPr>
                <w:rFonts w:hAnsi="微軟正黑體"/>
                <w:color w:val="FF0000"/>
                <w:lang w:eastAsia="zh-TW"/>
              </w:rPr>
            </w:pPr>
            <w:r>
              <w:rPr>
                <w:rFonts w:hint="eastAsia"/>
                <w:lang w:eastAsia="zh-TW"/>
              </w:rPr>
              <w:t>左車道殘餘時間</w:t>
            </w:r>
          </w:p>
        </w:tc>
        <w:tc>
          <w:tcPr>
            <w:tcW w:w="2263" w:type="dxa"/>
          </w:tcPr>
          <w:p w14:paraId="59ECA82F" w14:textId="3602FFAB" w:rsidR="007745CE" w:rsidRPr="00E7204C" w:rsidRDefault="00287E71" w:rsidP="007745CE">
            <w:pPr>
              <w:pStyle w:val="a1"/>
              <w:jc w:val="center"/>
              <w:rPr>
                <w:rFonts w:hAnsi="微軟正黑體"/>
                <w:color w:val="FF0000"/>
                <w:lang w:eastAsia="zh-TW"/>
              </w:rPr>
            </w:pPr>
            <w:r>
              <w:rPr>
                <w:rFonts w:hAnsi="微軟正黑體"/>
                <w:lang w:eastAsia="zh-TW"/>
              </w:rPr>
              <w:t>IFO</w:t>
            </w:r>
            <w:r>
              <w:rPr>
                <w:rFonts w:hAnsi="微軟正黑體" w:hint="eastAsia"/>
                <w:lang w:eastAsia="zh-TW"/>
              </w:rPr>
              <w:t>、</w:t>
            </w:r>
          </w:p>
        </w:tc>
      </w:tr>
      <w:tr w:rsidR="007745CE" w:rsidRPr="00C86C82" w14:paraId="56BEDB80" w14:textId="77777777" w:rsidTr="000F438F">
        <w:tc>
          <w:tcPr>
            <w:tcW w:w="4394" w:type="dxa"/>
          </w:tcPr>
          <w:p w14:paraId="0F9B2460" w14:textId="1D9F5752" w:rsidR="007745CE" w:rsidRDefault="007745CE" w:rsidP="007745CE">
            <w:pPr>
              <w:pStyle w:val="a1"/>
              <w:jc w:val="center"/>
              <w:rPr>
                <w:rFonts w:hAnsi="微軟正黑體"/>
                <w:lang w:eastAsia="zh-TW"/>
              </w:rPr>
            </w:pPr>
            <w:proofErr w:type="spellStart"/>
            <w:r w:rsidRPr="00335060">
              <w:rPr>
                <w:lang w:eastAsia="zh-TW"/>
              </w:rPr>
              <w:t>VPER_ResidualLaneR_s</w:t>
            </w:r>
            <w:proofErr w:type="spellEnd"/>
          </w:p>
        </w:tc>
        <w:tc>
          <w:tcPr>
            <w:tcW w:w="2693" w:type="dxa"/>
          </w:tcPr>
          <w:p w14:paraId="4DCF1F69" w14:textId="04E59DE3" w:rsidR="007745CE" w:rsidRPr="00E7204C" w:rsidRDefault="007745CE" w:rsidP="007745CE">
            <w:pPr>
              <w:pStyle w:val="a1"/>
              <w:jc w:val="center"/>
              <w:rPr>
                <w:rFonts w:hAnsi="微軟正黑體"/>
                <w:color w:val="FF0000"/>
                <w:lang w:eastAsia="zh-TW"/>
              </w:rPr>
            </w:pPr>
            <w:r>
              <w:rPr>
                <w:rFonts w:hint="eastAsia"/>
                <w:lang w:eastAsia="zh-TW"/>
              </w:rPr>
              <w:t>右車道殘餘時間</w:t>
            </w:r>
          </w:p>
        </w:tc>
        <w:tc>
          <w:tcPr>
            <w:tcW w:w="2263" w:type="dxa"/>
          </w:tcPr>
          <w:p w14:paraId="1DF4E340" w14:textId="2C171398" w:rsidR="007745CE" w:rsidRPr="00E7204C" w:rsidRDefault="00287E71" w:rsidP="007745CE">
            <w:pPr>
              <w:pStyle w:val="a1"/>
              <w:jc w:val="center"/>
              <w:rPr>
                <w:rFonts w:hAnsi="微軟正黑體"/>
                <w:color w:val="FF0000"/>
                <w:lang w:eastAsia="zh-TW"/>
              </w:rPr>
            </w:pPr>
            <w:r>
              <w:rPr>
                <w:rFonts w:hAnsi="微軟正黑體"/>
                <w:lang w:eastAsia="zh-TW"/>
              </w:rPr>
              <w:t>IFO</w:t>
            </w:r>
            <w:r>
              <w:rPr>
                <w:rFonts w:hAnsi="微軟正黑體" w:hint="eastAsia"/>
                <w:lang w:eastAsia="zh-TW"/>
              </w:rPr>
              <w:t>、</w:t>
            </w:r>
          </w:p>
        </w:tc>
      </w:tr>
    </w:tbl>
    <w:p w14:paraId="726E0C1E" w14:textId="77777777" w:rsidR="00A239B9" w:rsidRDefault="00A239B9" w:rsidP="006D68AA">
      <w:pPr>
        <w:pStyle w:val="a1"/>
        <w:rPr>
          <w:lang w:eastAsia="zh-TW"/>
        </w:rPr>
      </w:pPr>
    </w:p>
    <w:p w14:paraId="27675E87" w14:textId="53255E32" w:rsidR="006D68AA" w:rsidRDefault="008C6AFF" w:rsidP="009E24D8">
      <w:pPr>
        <w:pStyle w:val="a1"/>
        <w:keepNext/>
        <w:jc w:val="center"/>
      </w:pPr>
      <w:r w:rsidRPr="008C6AFF">
        <w:rPr>
          <w:noProof/>
        </w:rPr>
        <w:drawing>
          <wp:inline distT="0" distB="0" distL="0" distR="0" wp14:anchorId="5B9B802D" wp14:editId="111C1800">
            <wp:extent cx="6069965" cy="3391535"/>
            <wp:effectExtent l="0" t="0" r="698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 r="1"/>
                    <a:stretch/>
                  </pic:blipFill>
                  <pic:spPr bwMode="auto">
                    <a:xfrm>
                      <a:off x="0" y="0"/>
                      <a:ext cx="6069965" cy="3391535"/>
                    </a:xfrm>
                    <a:prstGeom prst="rect">
                      <a:avLst/>
                    </a:prstGeom>
                    <a:ln>
                      <a:noFill/>
                    </a:ln>
                    <a:extLst>
                      <a:ext uri="{53640926-AAD7-44D8-BBD7-CCE9431645EC}">
                        <a14:shadowObscured xmlns:a14="http://schemas.microsoft.com/office/drawing/2010/main"/>
                      </a:ext>
                    </a:extLst>
                  </pic:spPr>
                </pic:pic>
              </a:graphicData>
            </a:graphic>
          </wp:inline>
        </w:drawing>
      </w:r>
    </w:p>
    <w:p w14:paraId="69E40E45" w14:textId="0369D44C" w:rsidR="00643E28" w:rsidRDefault="006D68AA" w:rsidP="006D68A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w:t>
      </w:r>
      <w:r w:rsidR="00827A97">
        <w:fldChar w:fldCharType="end"/>
      </w:r>
      <w:r>
        <w:rPr>
          <w:rFonts w:hint="eastAsia"/>
          <w:lang w:eastAsia="zh-TW"/>
        </w:rPr>
        <w:t xml:space="preserve"> </w:t>
      </w:r>
      <w:r w:rsidRPr="00830874">
        <w:rPr>
          <w:rFonts w:hint="eastAsia"/>
          <w:lang w:eastAsia="zh-TW"/>
        </w:rPr>
        <w:t>IFO-Lane Info模組架構圖</w:t>
      </w:r>
    </w:p>
    <w:p w14:paraId="000900CA" w14:textId="65F621EE" w:rsidR="00C36BE0" w:rsidRDefault="00C36BE0" w:rsidP="00C36BE0">
      <w:pPr>
        <w:pStyle w:val="a1"/>
        <w:rPr>
          <w:lang w:eastAsia="zh-TW"/>
        </w:rPr>
      </w:pPr>
    </w:p>
    <w:p w14:paraId="3943F848" w14:textId="111417A9" w:rsidR="000F438F" w:rsidRDefault="000F438F" w:rsidP="000F438F">
      <w:pPr>
        <w:pStyle w:val="af1"/>
        <w:keepNext/>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t xml:space="preserve"> </w:t>
      </w:r>
      <w:r>
        <w:rPr>
          <w:rFonts w:hAnsi="微軟正黑體"/>
          <w:lang w:eastAsia="zh-TW"/>
        </w:rPr>
        <w:t>IFO</w:t>
      </w:r>
      <w:r>
        <w:rPr>
          <w:rFonts w:hAnsi="微軟正黑體" w:hint="eastAsia"/>
          <w:lang w:eastAsia="zh-TW"/>
        </w:rPr>
        <w:t>-La</w:t>
      </w:r>
      <w:r>
        <w:rPr>
          <w:rFonts w:hAnsi="微軟正黑體"/>
          <w:lang w:eastAsia="zh-TW"/>
        </w:rPr>
        <w:t>ne Info</w:t>
      </w:r>
      <w:r w:rsidRPr="00C86C82">
        <w:rPr>
          <w:rFonts w:hAnsi="微軟正黑體" w:hint="eastAsia"/>
          <w:lang w:eastAsia="zh-TW"/>
        </w:rPr>
        <w:t>輸出訊號</w:t>
      </w:r>
    </w:p>
    <w:tbl>
      <w:tblPr>
        <w:tblStyle w:val="af5"/>
        <w:tblW w:w="0" w:type="auto"/>
        <w:tblInd w:w="279" w:type="dxa"/>
        <w:tblLook w:val="04A0" w:firstRow="1" w:lastRow="0" w:firstColumn="1" w:lastColumn="0" w:noHBand="0" w:noVBand="1"/>
      </w:tblPr>
      <w:tblGrid>
        <w:gridCol w:w="4324"/>
        <w:gridCol w:w="2763"/>
        <w:gridCol w:w="2263"/>
      </w:tblGrid>
      <w:tr w:rsidR="000F438F" w:rsidRPr="00C86C82" w14:paraId="380FA1C1" w14:textId="77777777" w:rsidTr="000F438F">
        <w:tc>
          <w:tcPr>
            <w:tcW w:w="4324" w:type="dxa"/>
          </w:tcPr>
          <w:p w14:paraId="2898F42B" w14:textId="77777777" w:rsidR="000F438F" w:rsidRPr="00C86C82" w:rsidRDefault="000F438F" w:rsidP="005A569E">
            <w:pPr>
              <w:pStyle w:val="a1"/>
              <w:jc w:val="center"/>
              <w:rPr>
                <w:rFonts w:hAnsi="微軟正黑體"/>
                <w:lang w:eastAsia="zh-TW"/>
              </w:rPr>
            </w:pPr>
            <w:r w:rsidRPr="00C86C82">
              <w:rPr>
                <w:rFonts w:hAnsi="微軟正黑體" w:hint="eastAsia"/>
                <w:lang w:eastAsia="zh-TW"/>
              </w:rPr>
              <w:t>輸出訊號</w:t>
            </w:r>
          </w:p>
        </w:tc>
        <w:tc>
          <w:tcPr>
            <w:tcW w:w="2763" w:type="dxa"/>
          </w:tcPr>
          <w:p w14:paraId="0EDBE666" w14:textId="77777777" w:rsidR="000F438F" w:rsidRPr="00C86C82" w:rsidRDefault="000F438F" w:rsidP="005A569E">
            <w:pPr>
              <w:pStyle w:val="a1"/>
              <w:jc w:val="center"/>
              <w:rPr>
                <w:rFonts w:hAnsi="微軟正黑體"/>
                <w:lang w:eastAsia="zh-TW"/>
              </w:rPr>
            </w:pPr>
            <w:r>
              <w:rPr>
                <w:rFonts w:hint="eastAsia"/>
                <w:lang w:eastAsia="zh-TW"/>
              </w:rPr>
              <w:t>中文解釋</w:t>
            </w:r>
          </w:p>
        </w:tc>
        <w:tc>
          <w:tcPr>
            <w:tcW w:w="2263" w:type="dxa"/>
          </w:tcPr>
          <w:p w14:paraId="25228330" w14:textId="77777777" w:rsidR="000F438F" w:rsidRPr="00C86C82" w:rsidRDefault="000F438F" w:rsidP="005A569E">
            <w:pPr>
              <w:pStyle w:val="a1"/>
              <w:jc w:val="center"/>
              <w:rPr>
                <w:rFonts w:hAnsi="微軟正黑體"/>
                <w:lang w:eastAsia="zh-TW"/>
              </w:rPr>
            </w:pPr>
            <w:r w:rsidRPr="00C86C82">
              <w:rPr>
                <w:rFonts w:hAnsi="微軟正黑體" w:hint="eastAsia"/>
                <w:lang w:eastAsia="zh-TW"/>
              </w:rPr>
              <w:t>輸出模組</w:t>
            </w:r>
          </w:p>
        </w:tc>
      </w:tr>
      <w:tr w:rsidR="000F438F" w:rsidRPr="00C86C82" w14:paraId="155C7815" w14:textId="77777777" w:rsidTr="000F438F">
        <w:tc>
          <w:tcPr>
            <w:tcW w:w="4324" w:type="dxa"/>
          </w:tcPr>
          <w:p w14:paraId="4ABD305F" w14:textId="21681A03" w:rsidR="000F438F" w:rsidRPr="00C86C82" w:rsidRDefault="000F438F" w:rsidP="000F438F">
            <w:pPr>
              <w:pStyle w:val="a1"/>
              <w:jc w:val="center"/>
              <w:rPr>
                <w:rFonts w:hAnsi="微軟正黑體"/>
                <w:lang w:eastAsia="zh-TW"/>
              </w:rPr>
            </w:pPr>
            <w:proofErr w:type="spellStart"/>
            <w:r w:rsidRPr="00971BA5">
              <w:t>VIFO_LaneNotAvail_flg</w:t>
            </w:r>
            <w:proofErr w:type="spellEnd"/>
          </w:p>
        </w:tc>
        <w:tc>
          <w:tcPr>
            <w:tcW w:w="2763" w:type="dxa"/>
          </w:tcPr>
          <w:p w14:paraId="56F57C62" w14:textId="31BAA24F" w:rsidR="000F438F" w:rsidRPr="00E7204C" w:rsidRDefault="000F438F" w:rsidP="000F438F">
            <w:pPr>
              <w:pStyle w:val="a1"/>
              <w:jc w:val="center"/>
              <w:rPr>
                <w:rFonts w:hAnsi="微軟正黑體"/>
                <w:color w:val="FF0000"/>
                <w:lang w:eastAsia="zh-TW"/>
              </w:rPr>
            </w:pPr>
            <w:r w:rsidRPr="000B019F">
              <w:rPr>
                <w:rFonts w:hint="eastAsia"/>
                <w:lang w:val="en-US" w:eastAsia="zh-TW"/>
              </w:rPr>
              <w:t>車道線無效旗標</w:t>
            </w:r>
          </w:p>
        </w:tc>
        <w:tc>
          <w:tcPr>
            <w:tcW w:w="2263" w:type="dxa"/>
          </w:tcPr>
          <w:p w14:paraId="22B1AD92" w14:textId="55954CA4" w:rsidR="000F438F" w:rsidRPr="00C86C82" w:rsidRDefault="007757ED" w:rsidP="000F438F">
            <w:pPr>
              <w:pStyle w:val="a1"/>
              <w:jc w:val="center"/>
              <w:rPr>
                <w:rFonts w:hAnsi="微軟正黑體"/>
                <w:lang w:eastAsia="zh-TW"/>
              </w:rPr>
            </w:pPr>
            <w:r>
              <w:rPr>
                <w:rFonts w:hAnsi="微軟正黑體" w:hint="eastAsia"/>
                <w:lang w:eastAsia="zh-TW"/>
              </w:rPr>
              <w:t>J</w:t>
            </w:r>
            <w:r>
              <w:rPr>
                <w:rFonts w:hAnsi="微軟正黑體"/>
                <w:lang w:eastAsia="zh-TW"/>
              </w:rPr>
              <w:t>UD</w:t>
            </w:r>
          </w:p>
        </w:tc>
      </w:tr>
      <w:tr w:rsidR="000F438F" w:rsidRPr="00C86C82" w14:paraId="39F0727E" w14:textId="77777777" w:rsidTr="000F438F">
        <w:tc>
          <w:tcPr>
            <w:tcW w:w="4324" w:type="dxa"/>
          </w:tcPr>
          <w:p w14:paraId="17778065" w14:textId="5FF17389" w:rsidR="000F438F" w:rsidRDefault="000F438F" w:rsidP="000F438F">
            <w:pPr>
              <w:pStyle w:val="a1"/>
              <w:jc w:val="center"/>
              <w:rPr>
                <w:rFonts w:hAnsi="微軟正黑體"/>
                <w:lang w:eastAsia="zh-TW"/>
              </w:rPr>
            </w:pPr>
            <w:r w:rsidRPr="00971BA5">
              <w:t>VIFO_Curvature4Act_flg</w:t>
            </w:r>
          </w:p>
        </w:tc>
        <w:tc>
          <w:tcPr>
            <w:tcW w:w="2763" w:type="dxa"/>
          </w:tcPr>
          <w:p w14:paraId="5E855019" w14:textId="4CEA2982" w:rsidR="000F438F" w:rsidRPr="00E7204C" w:rsidRDefault="000F438F" w:rsidP="000F438F">
            <w:pPr>
              <w:pStyle w:val="a1"/>
              <w:jc w:val="center"/>
              <w:rPr>
                <w:rFonts w:hAnsi="微軟正黑體"/>
                <w:color w:val="FF0000"/>
                <w:lang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c>
          <w:tcPr>
            <w:tcW w:w="2263" w:type="dxa"/>
          </w:tcPr>
          <w:p w14:paraId="3B5EABC5" w14:textId="5BAA09B7" w:rsidR="000F438F" w:rsidRPr="00E7204C" w:rsidRDefault="00FD5576"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53A195EF" w14:textId="77777777" w:rsidTr="000F438F">
        <w:tc>
          <w:tcPr>
            <w:tcW w:w="4324" w:type="dxa"/>
          </w:tcPr>
          <w:p w14:paraId="58652204" w14:textId="4E4738CB" w:rsidR="000F438F" w:rsidRDefault="000F438F" w:rsidP="000F438F">
            <w:pPr>
              <w:pStyle w:val="a1"/>
              <w:jc w:val="center"/>
              <w:rPr>
                <w:rFonts w:hAnsi="微軟正黑體"/>
                <w:lang w:eastAsia="zh-TW"/>
              </w:rPr>
            </w:pPr>
            <w:r w:rsidRPr="00971BA5">
              <w:t>VIFO_LaneWidth4Act_flg</w:t>
            </w:r>
          </w:p>
        </w:tc>
        <w:tc>
          <w:tcPr>
            <w:tcW w:w="2763" w:type="dxa"/>
          </w:tcPr>
          <w:p w14:paraId="3AD6CFEA" w14:textId="1D5A920C" w:rsidR="000F438F" w:rsidRPr="00E7204C" w:rsidRDefault="000F438F" w:rsidP="000F438F">
            <w:pPr>
              <w:pStyle w:val="a1"/>
              <w:jc w:val="center"/>
              <w:rPr>
                <w:rFonts w:hAnsi="微軟正黑體"/>
                <w:color w:val="FF0000"/>
                <w:lang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c>
          <w:tcPr>
            <w:tcW w:w="2263" w:type="dxa"/>
          </w:tcPr>
          <w:p w14:paraId="5DF32364" w14:textId="25439F07" w:rsidR="000F438F" w:rsidRPr="00E7204C" w:rsidRDefault="00FD5576"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316D09B8" w14:textId="77777777" w:rsidTr="000F438F">
        <w:tc>
          <w:tcPr>
            <w:tcW w:w="4324" w:type="dxa"/>
          </w:tcPr>
          <w:p w14:paraId="7901CD29" w14:textId="36A1A915" w:rsidR="000F438F" w:rsidRDefault="000F438F" w:rsidP="000F438F">
            <w:pPr>
              <w:pStyle w:val="a1"/>
              <w:jc w:val="center"/>
              <w:rPr>
                <w:rFonts w:hAnsi="微軟正黑體"/>
                <w:lang w:eastAsia="zh-TW"/>
              </w:rPr>
            </w:pPr>
            <w:r w:rsidRPr="00971BA5">
              <w:t>VIFO_Heading4Act_flg</w:t>
            </w:r>
          </w:p>
        </w:tc>
        <w:tc>
          <w:tcPr>
            <w:tcW w:w="2763" w:type="dxa"/>
          </w:tcPr>
          <w:p w14:paraId="552887D8" w14:textId="72E0527B" w:rsidR="000F438F" w:rsidRPr="00E7204C" w:rsidRDefault="000F438F" w:rsidP="000F438F">
            <w:pPr>
              <w:pStyle w:val="a1"/>
              <w:jc w:val="center"/>
              <w:rPr>
                <w:rFonts w:hAnsi="微軟正黑體"/>
                <w:color w:val="FF0000"/>
                <w:lang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c>
          <w:tcPr>
            <w:tcW w:w="2263" w:type="dxa"/>
          </w:tcPr>
          <w:p w14:paraId="0EF03D51" w14:textId="2E389873" w:rsidR="000F438F" w:rsidRPr="00E7204C" w:rsidRDefault="00FD5576"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51F560B3" w14:textId="77777777" w:rsidTr="000F438F">
        <w:tc>
          <w:tcPr>
            <w:tcW w:w="4324" w:type="dxa"/>
          </w:tcPr>
          <w:p w14:paraId="3F1AA1A6" w14:textId="22C9404E" w:rsidR="000F438F" w:rsidRDefault="000F438F" w:rsidP="000F438F">
            <w:pPr>
              <w:pStyle w:val="a1"/>
              <w:jc w:val="center"/>
              <w:rPr>
                <w:rFonts w:hAnsi="微軟正黑體"/>
                <w:lang w:eastAsia="zh-TW"/>
              </w:rPr>
            </w:pPr>
            <w:r w:rsidRPr="00971BA5">
              <w:t>VIFO_Curvature4Disable _</w:t>
            </w:r>
            <w:proofErr w:type="spellStart"/>
            <w:r w:rsidRPr="00971BA5">
              <w:t>flg</w:t>
            </w:r>
            <w:proofErr w:type="spellEnd"/>
          </w:p>
        </w:tc>
        <w:tc>
          <w:tcPr>
            <w:tcW w:w="2763" w:type="dxa"/>
          </w:tcPr>
          <w:p w14:paraId="7BB833EB" w14:textId="1DB4C17C" w:rsidR="000F438F" w:rsidRPr="00E7204C" w:rsidRDefault="000F438F" w:rsidP="000F438F">
            <w:pPr>
              <w:pStyle w:val="a1"/>
              <w:jc w:val="center"/>
              <w:rPr>
                <w:rFonts w:hAnsi="微軟正黑體"/>
                <w:color w:val="FF0000"/>
                <w:lang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c>
          <w:tcPr>
            <w:tcW w:w="2263" w:type="dxa"/>
          </w:tcPr>
          <w:p w14:paraId="64ACBDAC" w14:textId="4C3D4380" w:rsidR="000F438F" w:rsidRPr="00E7204C" w:rsidRDefault="00825493"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69FC0B96" w14:textId="77777777" w:rsidTr="000F438F">
        <w:tc>
          <w:tcPr>
            <w:tcW w:w="4324" w:type="dxa"/>
          </w:tcPr>
          <w:p w14:paraId="4D8B9E79" w14:textId="3A6F8106" w:rsidR="000F438F" w:rsidRDefault="000F438F" w:rsidP="000F438F">
            <w:pPr>
              <w:pStyle w:val="a1"/>
              <w:jc w:val="center"/>
              <w:rPr>
                <w:rFonts w:hAnsi="微軟正黑體"/>
                <w:lang w:eastAsia="zh-TW"/>
              </w:rPr>
            </w:pPr>
            <w:proofErr w:type="spellStart"/>
            <w:r w:rsidRPr="00971BA5">
              <w:t>VIFO_TLCLTrigger_flg</w:t>
            </w:r>
            <w:proofErr w:type="spellEnd"/>
          </w:p>
        </w:tc>
        <w:tc>
          <w:tcPr>
            <w:tcW w:w="2763" w:type="dxa"/>
          </w:tcPr>
          <w:p w14:paraId="004B73EF" w14:textId="62B587E3" w:rsidR="000F438F" w:rsidRPr="00E7204C" w:rsidRDefault="000F438F" w:rsidP="000F438F">
            <w:pPr>
              <w:pStyle w:val="a1"/>
              <w:jc w:val="center"/>
              <w:rPr>
                <w:rFonts w:hAnsi="微軟正黑體"/>
                <w:color w:val="FF0000"/>
                <w:lang w:eastAsia="zh-TW"/>
              </w:rPr>
            </w:pPr>
            <w:r w:rsidRPr="000B019F">
              <w:rPr>
                <w:rFonts w:hint="eastAsia"/>
                <w:lang w:val="en-US" w:eastAsia="zh-TW"/>
              </w:rPr>
              <w:t>左車道線</w:t>
            </w:r>
            <w:r w:rsidRPr="000B019F">
              <w:rPr>
                <w:lang w:val="en-US" w:eastAsia="zh-TW"/>
              </w:rPr>
              <w:t>TLC</w:t>
            </w:r>
            <w:r w:rsidRPr="000B019F">
              <w:rPr>
                <w:rFonts w:hint="eastAsia"/>
                <w:lang w:val="en-US" w:eastAsia="zh-TW"/>
              </w:rPr>
              <w:t>觸發旗標</w:t>
            </w:r>
          </w:p>
        </w:tc>
        <w:tc>
          <w:tcPr>
            <w:tcW w:w="2263" w:type="dxa"/>
          </w:tcPr>
          <w:p w14:paraId="69AB417B" w14:textId="0C6FF81B" w:rsidR="000F438F" w:rsidRPr="00E7204C" w:rsidRDefault="00825493"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r>
      <w:tr w:rsidR="000F438F" w:rsidRPr="00C86C82" w14:paraId="247B217B" w14:textId="77777777" w:rsidTr="000F438F">
        <w:tc>
          <w:tcPr>
            <w:tcW w:w="4324" w:type="dxa"/>
          </w:tcPr>
          <w:p w14:paraId="0555640B" w14:textId="692AFEF5" w:rsidR="000F438F" w:rsidRDefault="000F438F" w:rsidP="000F438F">
            <w:pPr>
              <w:pStyle w:val="a1"/>
              <w:jc w:val="center"/>
              <w:rPr>
                <w:rFonts w:hAnsi="微軟正黑體"/>
                <w:lang w:eastAsia="zh-TW"/>
              </w:rPr>
            </w:pPr>
            <w:proofErr w:type="spellStart"/>
            <w:r w:rsidRPr="00B81311">
              <w:t>VIFO_TLCRTrigger_flg</w:t>
            </w:r>
            <w:proofErr w:type="spellEnd"/>
          </w:p>
        </w:tc>
        <w:tc>
          <w:tcPr>
            <w:tcW w:w="2763" w:type="dxa"/>
          </w:tcPr>
          <w:p w14:paraId="37EBB8B6" w14:textId="3183E1A2" w:rsidR="000F438F" w:rsidRPr="00E7204C" w:rsidRDefault="000F438F" w:rsidP="000F438F">
            <w:pPr>
              <w:pStyle w:val="a1"/>
              <w:jc w:val="center"/>
              <w:rPr>
                <w:rFonts w:hAnsi="微軟正黑體"/>
                <w:color w:val="FF0000"/>
                <w:lang w:eastAsia="zh-TW"/>
              </w:rPr>
            </w:pPr>
            <w:r w:rsidRPr="000B019F">
              <w:rPr>
                <w:rFonts w:hint="eastAsia"/>
                <w:lang w:val="en-US" w:eastAsia="zh-TW"/>
              </w:rPr>
              <w:t>右車道線</w:t>
            </w:r>
            <w:r w:rsidRPr="000B019F">
              <w:rPr>
                <w:lang w:val="en-US" w:eastAsia="zh-TW"/>
              </w:rPr>
              <w:t>TLC</w:t>
            </w:r>
            <w:r w:rsidRPr="000B019F">
              <w:rPr>
                <w:rFonts w:hint="eastAsia"/>
                <w:lang w:val="en-US" w:eastAsia="zh-TW"/>
              </w:rPr>
              <w:t>觸發旗標</w:t>
            </w:r>
          </w:p>
        </w:tc>
        <w:tc>
          <w:tcPr>
            <w:tcW w:w="2263" w:type="dxa"/>
          </w:tcPr>
          <w:p w14:paraId="6919F93A" w14:textId="3E8DE020" w:rsidR="000F438F" w:rsidRPr="00E7204C" w:rsidRDefault="00825493"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r>
      <w:tr w:rsidR="000F438F" w:rsidRPr="00C86C82" w14:paraId="48CEE03B" w14:textId="77777777" w:rsidTr="000F438F">
        <w:tc>
          <w:tcPr>
            <w:tcW w:w="4324" w:type="dxa"/>
          </w:tcPr>
          <w:p w14:paraId="22C02561" w14:textId="2B73DB85" w:rsidR="000F438F" w:rsidRDefault="000F438F" w:rsidP="000F438F">
            <w:pPr>
              <w:pStyle w:val="a1"/>
              <w:jc w:val="center"/>
              <w:rPr>
                <w:rFonts w:hAnsi="微軟正黑體"/>
                <w:lang w:eastAsia="zh-TW"/>
              </w:rPr>
            </w:pPr>
            <w:proofErr w:type="spellStart"/>
            <w:r w:rsidRPr="00B81311">
              <w:t>VIFO_LeftLaneCrossing_flg</w:t>
            </w:r>
            <w:proofErr w:type="spellEnd"/>
          </w:p>
        </w:tc>
        <w:tc>
          <w:tcPr>
            <w:tcW w:w="2763" w:type="dxa"/>
          </w:tcPr>
          <w:p w14:paraId="4066CED5" w14:textId="16B944BA" w:rsidR="000F438F" w:rsidRPr="00E7204C" w:rsidRDefault="000F438F" w:rsidP="000F438F">
            <w:pPr>
              <w:pStyle w:val="a1"/>
              <w:jc w:val="center"/>
              <w:rPr>
                <w:rFonts w:hAnsi="微軟正黑體"/>
                <w:color w:val="FF0000"/>
                <w:lang w:eastAsia="zh-TW"/>
              </w:rPr>
            </w:pPr>
            <w:proofErr w:type="gramStart"/>
            <w:r w:rsidRPr="007B61A3">
              <w:rPr>
                <w:rFonts w:hint="eastAsia"/>
                <w:lang w:val="en-US" w:eastAsia="zh-TW"/>
              </w:rPr>
              <w:t>跨左車道</w:t>
            </w:r>
            <w:proofErr w:type="gramEnd"/>
            <w:r w:rsidRPr="007B61A3">
              <w:rPr>
                <w:rFonts w:hint="eastAsia"/>
                <w:lang w:val="en-US" w:eastAsia="zh-TW"/>
              </w:rPr>
              <w:t>旗標</w:t>
            </w:r>
          </w:p>
        </w:tc>
        <w:tc>
          <w:tcPr>
            <w:tcW w:w="2263" w:type="dxa"/>
          </w:tcPr>
          <w:p w14:paraId="43199DFE" w14:textId="65536987" w:rsidR="000F438F" w:rsidRPr="00E7204C" w:rsidRDefault="00825493"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78E57362" w14:textId="77777777" w:rsidTr="000F438F">
        <w:tc>
          <w:tcPr>
            <w:tcW w:w="4324" w:type="dxa"/>
          </w:tcPr>
          <w:p w14:paraId="437D11CC" w14:textId="5C8E4B04" w:rsidR="000F438F" w:rsidRDefault="000F438F" w:rsidP="000F438F">
            <w:pPr>
              <w:pStyle w:val="a1"/>
              <w:jc w:val="center"/>
              <w:rPr>
                <w:rFonts w:hAnsi="微軟正黑體"/>
                <w:lang w:eastAsia="zh-TW"/>
              </w:rPr>
            </w:pPr>
            <w:proofErr w:type="spellStart"/>
            <w:r w:rsidRPr="00B81311">
              <w:lastRenderedPageBreak/>
              <w:t>VIFO_RightLaneCrossing_flg</w:t>
            </w:r>
            <w:proofErr w:type="spellEnd"/>
          </w:p>
        </w:tc>
        <w:tc>
          <w:tcPr>
            <w:tcW w:w="2763" w:type="dxa"/>
          </w:tcPr>
          <w:p w14:paraId="30209B33" w14:textId="59E0C22D" w:rsidR="000F438F" w:rsidRPr="00E7204C" w:rsidRDefault="000F438F" w:rsidP="000F438F">
            <w:pPr>
              <w:pStyle w:val="a1"/>
              <w:jc w:val="center"/>
              <w:rPr>
                <w:rFonts w:hAnsi="微軟正黑體"/>
                <w:color w:val="FF0000"/>
                <w:lang w:eastAsia="zh-TW"/>
              </w:rPr>
            </w:pPr>
            <w:proofErr w:type="gramStart"/>
            <w:r w:rsidRPr="007B61A3">
              <w:rPr>
                <w:rFonts w:hint="eastAsia"/>
                <w:lang w:val="en-US" w:eastAsia="zh-TW"/>
              </w:rPr>
              <w:t>跨右車道</w:t>
            </w:r>
            <w:proofErr w:type="gramEnd"/>
            <w:r w:rsidRPr="007B61A3">
              <w:rPr>
                <w:rFonts w:hint="eastAsia"/>
                <w:lang w:val="en-US" w:eastAsia="zh-TW"/>
              </w:rPr>
              <w:t>旗標</w:t>
            </w:r>
          </w:p>
        </w:tc>
        <w:tc>
          <w:tcPr>
            <w:tcW w:w="2263" w:type="dxa"/>
          </w:tcPr>
          <w:p w14:paraId="6DEEB011" w14:textId="4C044CB0" w:rsidR="000F438F" w:rsidRPr="00E7204C" w:rsidRDefault="007757ED" w:rsidP="000F438F">
            <w:pPr>
              <w:pStyle w:val="a1"/>
              <w:jc w:val="center"/>
              <w:rPr>
                <w:rFonts w:hAnsi="微軟正黑體"/>
                <w:color w:val="FF0000"/>
                <w:lang w:eastAsia="zh-TW"/>
              </w:rPr>
            </w:pPr>
            <w:r>
              <w:rPr>
                <w:rFonts w:hAnsi="微軟正黑體" w:hint="eastAsia"/>
                <w:lang w:eastAsia="zh-TW"/>
              </w:rPr>
              <w:t>J</w:t>
            </w:r>
            <w:r>
              <w:rPr>
                <w:rFonts w:hAnsi="微軟正黑體"/>
                <w:lang w:eastAsia="zh-TW"/>
              </w:rPr>
              <w:t>UD</w:t>
            </w:r>
          </w:p>
        </w:tc>
      </w:tr>
      <w:tr w:rsidR="000F438F" w:rsidRPr="00C86C82" w14:paraId="5387A6B4" w14:textId="77777777" w:rsidTr="000F438F">
        <w:tc>
          <w:tcPr>
            <w:tcW w:w="4324" w:type="dxa"/>
          </w:tcPr>
          <w:p w14:paraId="15887682" w14:textId="1E861D81" w:rsidR="000F438F" w:rsidRDefault="000F438F" w:rsidP="000F438F">
            <w:pPr>
              <w:pStyle w:val="a1"/>
              <w:jc w:val="center"/>
              <w:rPr>
                <w:rFonts w:hAnsi="微軟正黑體"/>
                <w:lang w:eastAsia="zh-TW"/>
              </w:rPr>
            </w:pPr>
            <w:r w:rsidRPr="00B81311">
              <w:t>VIFO_Curvature4DisableWarning_flg</w:t>
            </w:r>
          </w:p>
        </w:tc>
        <w:tc>
          <w:tcPr>
            <w:tcW w:w="2763" w:type="dxa"/>
          </w:tcPr>
          <w:p w14:paraId="2F370F1A" w14:textId="1A269995" w:rsidR="000F438F" w:rsidRPr="00E7204C" w:rsidRDefault="000F438F" w:rsidP="000F438F">
            <w:pPr>
              <w:pStyle w:val="a1"/>
              <w:jc w:val="center"/>
              <w:rPr>
                <w:rFonts w:hAnsi="微軟正黑體"/>
                <w:color w:val="FF0000"/>
                <w:lang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c>
          <w:tcPr>
            <w:tcW w:w="2263" w:type="dxa"/>
          </w:tcPr>
          <w:p w14:paraId="6E4B22EC" w14:textId="306A4FC9" w:rsidR="000F438F" w:rsidRPr="00E7204C" w:rsidRDefault="00FD5576" w:rsidP="000F438F">
            <w:pPr>
              <w:pStyle w:val="a1"/>
              <w:jc w:val="center"/>
              <w:rPr>
                <w:rFonts w:hAnsi="微軟正黑體"/>
                <w:color w:val="FF0000"/>
                <w:lang w:eastAsia="zh-TW"/>
              </w:rPr>
            </w:pPr>
            <w:r w:rsidRPr="00FD5576">
              <w:rPr>
                <w:rFonts w:hAnsi="微軟正黑體" w:hint="eastAsia"/>
                <w:lang w:eastAsia="zh-TW"/>
              </w:rPr>
              <w:t>D</w:t>
            </w:r>
            <w:r w:rsidRPr="00FD5576">
              <w:rPr>
                <w:rFonts w:hAnsi="微軟正黑體"/>
                <w:lang w:eastAsia="zh-TW"/>
              </w:rPr>
              <w:t>IP</w:t>
            </w:r>
          </w:p>
        </w:tc>
      </w:tr>
    </w:tbl>
    <w:p w14:paraId="2E808E44" w14:textId="77777777" w:rsidR="000F438F" w:rsidRPr="00C36BE0" w:rsidRDefault="000F438F" w:rsidP="00C36BE0">
      <w:pPr>
        <w:pStyle w:val="a1"/>
        <w:rPr>
          <w:lang w:eastAsia="zh-TW"/>
        </w:rPr>
      </w:pPr>
    </w:p>
    <w:p w14:paraId="7A7210ED" w14:textId="3471C3AA" w:rsidR="00DB3973" w:rsidRDefault="00176445" w:rsidP="00650FA0">
      <w:pPr>
        <w:pStyle w:val="20"/>
      </w:pPr>
      <w:bookmarkStart w:id="16" w:name="_Toc113264714"/>
      <w:r>
        <w:rPr>
          <w:rFonts w:hint="eastAsia"/>
        </w:rPr>
        <w:t>PER</w:t>
      </w:r>
      <w:r w:rsidR="00E530F0">
        <w:t>_SRDS_01</w:t>
      </w:r>
      <w:r w:rsidR="00E530F0">
        <w:tab/>
      </w:r>
      <w:r w:rsidR="00D574B5">
        <w:rPr>
          <w:rFonts w:hint="eastAsia"/>
        </w:rPr>
        <w:t>車道線資訊</w:t>
      </w:r>
      <w:r w:rsidR="00EA7E3C">
        <w:rPr>
          <w:rFonts w:hint="eastAsia"/>
        </w:rPr>
        <w:t>解析</w:t>
      </w:r>
      <w:bookmarkEnd w:id="16"/>
    </w:p>
    <w:p w14:paraId="689EE992" w14:textId="7B4BCC05" w:rsidR="00417E1B" w:rsidRPr="00417E1B" w:rsidRDefault="00CF18CF" w:rsidP="00985D1A">
      <w:pPr>
        <w:spacing w:before="50" w:after="50" w:line="300" w:lineRule="auto"/>
        <w:ind w:left="120"/>
        <w:rPr>
          <w:lang w:eastAsia="zh-TW"/>
        </w:rPr>
      </w:pPr>
      <w:r w:rsidRPr="00414D6E">
        <w:rPr>
          <w:rFonts w:hint="eastAsia"/>
          <w:lang w:eastAsia="zh-TW"/>
        </w:rPr>
        <w:t>依</w:t>
      </w:r>
      <w:r w:rsidRPr="00414D6E">
        <w:rPr>
          <w:lang w:eastAsia="zh-TW"/>
        </w:rPr>
        <w:t>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接著根據目前判斷的車道線有效模式，並依據獲得的車道線資訊與車輛動態進行更新後的車道線資訊輸出</w:t>
      </w:r>
      <w:r w:rsidRPr="00414D6E">
        <w:rPr>
          <w:rFonts w:hint="eastAsia"/>
          <w:lang w:eastAsia="zh-TW"/>
        </w:rPr>
        <w:t>。</w:t>
      </w:r>
    </w:p>
    <w:p w14:paraId="6CBA510B" w14:textId="0374EAA4" w:rsidR="007F6BBE" w:rsidRDefault="00176445" w:rsidP="007F6BBE">
      <w:pPr>
        <w:pStyle w:val="3"/>
      </w:pPr>
      <w:bookmarkStart w:id="17" w:name="_Toc113264715"/>
      <w:r>
        <w:rPr>
          <w:rFonts w:hint="eastAsia"/>
        </w:rPr>
        <w:t>PER</w:t>
      </w:r>
      <w:r w:rsidR="007F6BBE">
        <w:t>_SRDS_01_001</w:t>
      </w:r>
      <w:r w:rsidR="007F6BBE">
        <w:tab/>
      </w:r>
      <w:r w:rsidR="009C6588">
        <w:rPr>
          <w:rFonts w:hint="eastAsia"/>
        </w:rPr>
        <w:t>左右車道線有效</w:t>
      </w:r>
      <w:r w:rsidR="00983D16">
        <w:rPr>
          <w:rFonts w:hint="eastAsia"/>
        </w:rPr>
        <w:t>旗標</w:t>
      </w:r>
      <w:bookmarkEnd w:id="17"/>
    </w:p>
    <w:p w14:paraId="78BE531C" w14:textId="63490E28" w:rsidR="00417E1B" w:rsidRPr="00414D6E" w:rsidRDefault="003B7C27" w:rsidP="00C644E1">
      <w:pPr>
        <w:spacing w:before="50" w:after="50" w:line="300" w:lineRule="auto"/>
        <w:ind w:left="120"/>
        <w:jc w:val="both"/>
        <w:rPr>
          <w:lang w:eastAsia="zh-TW"/>
        </w:rPr>
      </w:pPr>
      <w:r w:rsidRPr="00C37926">
        <w:rPr>
          <w:rFonts w:ascii="標楷體" w:hAnsi="標楷體" w:hint="eastAsia"/>
          <w:lang w:eastAsia="zh-TW"/>
        </w:rPr>
        <w:t>根據目前</w:t>
      </w:r>
      <w:r w:rsidR="007605FF">
        <w:rPr>
          <w:rFonts w:ascii="標楷體" w:hAnsi="標楷體" w:hint="eastAsia"/>
          <w:lang w:eastAsia="zh-TW"/>
        </w:rPr>
        <w:t>左</w:t>
      </w:r>
      <w:r w:rsidRPr="00C37926">
        <w:rPr>
          <w:rFonts w:ascii="標楷體" w:hAnsi="標楷體" w:hint="eastAsia"/>
          <w:lang w:eastAsia="zh-TW"/>
        </w:rPr>
        <w:t>車道線</w:t>
      </w:r>
      <w:r w:rsidR="006B0F3A">
        <w:rPr>
          <w:rFonts w:ascii="標楷體" w:hAnsi="標楷體" w:hint="eastAsia"/>
          <w:lang w:eastAsia="zh-TW"/>
        </w:rPr>
        <w:t>品質狀態</w:t>
      </w:r>
      <w:r w:rsidR="00F904EF">
        <w:rPr>
          <w:rFonts w:ascii="標楷體" w:hAnsi="標楷體" w:hint="eastAsia"/>
          <w:lang w:eastAsia="zh-TW"/>
        </w:rPr>
        <w:t>、</w:t>
      </w:r>
      <w:r w:rsidR="00497B46">
        <w:rPr>
          <w:rFonts w:hint="eastAsia"/>
          <w:lang w:eastAsia="zh-TW"/>
        </w:rPr>
        <w:t>相機輸入之左車道可視距離</w:t>
      </w:r>
      <w:r w:rsidR="00693B9C">
        <w:rPr>
          <w:rFonts w:hint="eastAsia"/>
          <w:lang w:eastAsia="zh-TW"/>
        </w:rPr>
        <w:t>、</w:t>
      </w:r>
      <w:r w:rsidR="00497B46">
        <w:rPr>
          <w:rFonts w:hint="eastAsia"/>
          <w:lang w:eastAsia="zh-TW"/>
        </w:rPr>
        <w:t>估測左車道可視距離</w:t>
      </w:r>
      <w:r w:rsidRPr="00C37926">
        <w:rPr>
          <w:rFonts w:ascii="標楷體" w:hAnsi="標楷體" w:hint="eastAsia"/>
          <w:lang w:eastAsia="zh-TW"/>
        </w:rPr>
        <w:t>，</w:t>
      </w:r>
      <w:r w:rsidR="006B0F3A">
        <w:rPr>
          <w:rFonts w:hint="eastAsia"/>
          <w:lang w:eastAsia="zh-TW"/>
        </w:rPr>
        <w:t>判斷</w:t>
      </w:r>
      <w:r w:rsidR="006B0F3A" w:rsidRPr="00C37926">
        <w:rPr>
          <w:rFonts w:ascii="標楷體" w:hAnsi="標楷體" w:hint="eastAsia"/>
          <w:lang w:eastAsia="zh-TW"/>
        </w:rPr>
        <w:t>目前</w:t>
      </w:r>
      <w:r w:rsidR="006B0F3A">
        <w:rPr>
          <w:rFonts w:ascii="標楷體" w:hAnsi="標楷體" w:hint="eastAsia"/>
          <w:lang w:eastAsia="zh-TW"/>
        </w:rPr>
        <w:t>左</w:t>
      </w:r>
      <w:r w:rsidR="006B0F3A" w:rsidRPr="00C37926">
        <w:rPr>
          <w:rFonts w:ascii="標楷體" w:hAnsi="標楷體" w:hint="eastAsia"/>
          <w:lang w:eastAsia="zh-TW"/>
        </w:rPr>
        <w:t>車道線有效</w:t>
      </w:r>
      <w:r w:rsidR="006559E0">
        <w:rPr>
          <w:rFonts w:ascii="標楷體" w:hAnsi="標楷體" w:hint="eastAsia"/>
          <w:lang w:eastAsia="zh-TW"/>
        </w:rPr>
        <w:t>旗標</w:t>
      </w:r>
      <w:r w:rsidR="00417E1B" w:rsidRPr="00414D6E">
        <w:rPr>
          <w:rFonts w:hint="eastAsia"/>
          <w:lang w:eastAsia="zh-TW"/>
        </w:rPr>
        <w:t>。</w:t>
      </w:r>
    </w:p>
    <w:p w14:paraId="20BFCA3D" w14:textId="6C59E9D7" w:rsidR="00417E1B" w:rsidRPr="009503D5" w:rsidRDefault="00417E1B" w:rsidP="00417E1B">
      <w:pPr>
        <w:pStyle w:val="a1"/>
        <w:jc w:val="center"/>
        <w:rPr>
          <w:lang w:eastAsia="zh-TW"/>
        </w:rPr>
      </w:pPr>
    </w:p>
    <w:p w14:paraId="0A586D6F" w14:textId="06516CF3" w:rsidR="007B1C01" w:rsidRDefault="007B1C01" w:rsidP="007B1C01">
      <w:pPr>
        <w:pStyle w:val="a1"/>
        <w:keepNext/>
        <w:jc w:val="center"/>
      </w:pPr>
      <w:r w:rsidRPr="007B1C01">
        <w:rPr>
          <w:noProof/>
          <w:lang w:eastAsia="zh-TW"/>
        </w:rPr>
        <w:drawing>
          <wp:inline distT="0" distB="0" distL="0" distR="0" wp14:anchorId="45A8B893" wp14:editId="7CCD6A1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1AFAD0AC" w14:textId="425852DA" w:rsidR="00417E1B" w:rsidRDefault="007B1C01" w:rsidP="007B1C01">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w:t>
      </w:r>
      <w:r w:rsidR="00827A97">
        <w:fldChar w:fldCharType="end"/>
      </w:r>
      <w:r>
        <w:rPr>
          <w:rFonts w:hint="eastAsia"/>
          <w:lang w:eastAsia="zh-TW"/>
        </w:rPr>
        <w:t xml:space="preserve"> </w:t>
      </w:r>
      <w:r w:rsidRPr="00916432">
        <w:rPr>
          <w:rFonts w:hint="eastAsia"/>
          <w:lang w:eastAsia="zh-TW"/>
        </w:rPr>
        <w:t>左車道線有效</w:t>
      </w:r>
      <w:r w:rsidR="00983D16">
        <w:rPr>
          <w:rFonts w:hint="eastAsia"/>
          <w:lang w:eastAsia="zh-TW"/>
        </w:rPr>
        <w:t>旗標</w:t>
      </w:r>
    </w:p>
    <w:p w14:paraId="60461C59" w14:textId="77777777" w:rsidR="007605FF" w:rsidRPr="007605FF" w:rsidRDefault="007605FF" w:rsidP="007605FF">
      <w:pPr>
        <w:pStyle w:val="a1"/>
        <w:rPr>
          <w:lang w:eastAsia="zh-TW"/>
        </w:rPr>
      </w:pPr>
    </w:p>
    <w:p w14:paraId="5D8E01A0" w14:textId="77777777" w:rsidR="007605FF" w:rsidRPr="007179A3" w:rsidRDefault="007605FF" w:rsidP="007605FF">
      <w:pPr>
        <w:pStyle w:val="a1"/>
        <w:rPr>
          <w:b/>
          <w:lang w:eastAsia="zh-TW"/>
        </w:rPr>
      </w:pPr>
      <w:proofErr w:type="spellStart"/>
      <w:r w:rsidRPr="007179A3">
        <w:rPr>
          <w:b/>
        </w:rPr>
        <w:t>VPER_LeftLaneAvail_flg</w:t>
      </w:r>
      <w:proofErr w:type="spellEnd"/>
      <w:r w:rsidRPr="007179A3">
        <w:rPr>
          <w:rFonts w:hint="eastAsia"/>
          <w:b/>
          <w:bCs w:val="0"/>
          <w:lang w:eastAsia="zh-TW"/>
        </w:rPr>
        <w:t>判斷條件如下：</w:t>
      </w:r>
    </w:p>
    <w:p w14:paraId="2BE14A11" w14:textId="77777777" w:rsidR="007605FF" w:rsidRDefault="007605FF" w:rsidP="007605FF">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a</w:t>
      </w:r>
      <w:r>
        <w:rPr>
          <w:rFonts w:hAnsi="微軟正黑體"/>
          <w:lang w:eastAsia="zh-TW"/>
        </w:rPr>
        <w:t>nd</w:t>
      </w:r>
    </w:p>
    <w:p w14:paraId="7CE33A13" w14:textId="4113F42F" w:rsidR="007605FF" w:rsidRDefault="007605FF" w:rsidP="007605FF">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r>
        <w:rPr>
          <w:rFonts w:hint="eastAsia"/>
          <w:lang w:eastAsia="zh-TW"/>
        </w:rPr>
        <w:t xml:space="preserve"> </w:t>
      </w:r>
      <m:oMath>
        <m:r>
          <m:rPr>
            <m:sty m:val="p"/>
          </m:rPr>
          <w:rPr>
            <w:rFonts w:ascii="Cambria Math" w:hAnsi="Cambria Math" w:hint="eastAsia"/>
            <w:lang w:eastAsia="zh-TW"/>
          </w:rPr>
          <m:t xml:space="preserve">== </m:t>
        </m:r>
      </m:oMath>
      <w:r w:rsidRPr="005B7475">
        <w:rPr>
          <w:rFonts w:hAnsi="微軟正黑體" w:hint="eastAsia"/>
          <w:lang w:eastAsia="zh-TW"/>
        </w:rPr>
        <w:t>T</w:t>
      </w:r>
      <w:r w:rsidRPr="005B7475">
        <w:rPr>
          <w:rFonts w:hAnsi="微軟正黑體"/>
          <w:lang w:eastAsia="zh-TW"/>
        </w:rPr>
        <w:t>RUE</w:t>
      </w:r>
    </w:p>
    <w:p w14:paraId="7DCF7532" w14:textId="12EFC8C0" w:rsidR="007B1C01" w:rsidRDefault="007B1C01" w:rsidP="007B1C01">
      <w:pPr>
        <w:pStyle w:val="a1"/>
        <w:rPr>
          <w:lang w:eastAsia="zh-TW"/>
        </w:rPr>
      </w:pPr>
    </w:p>
    <w:p w14:paraId="3EAF383E" w14:textId="2E16B19F" w:rsidR="007605FF" w:rsidRPr="00414D6E" w:rsidRDefault="007605FF" w:rsidP="007605FF">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13F52593" w14:textId="77777777" w:rsidR="007605FF" w:rsidRPr="007605FF" w:rsidRDefault="007605FF" w:rsidP="007B1C01">
      <w:pPr>
        <w:pStyle w:val="a1"/>
        <w:rPr>
          <w:lang w:eastAsia="zh-TW"/>
        </w:rPr>
      </w:pPr>
    </w:p>
    <w:p w14:paraId="3CF23A19" w14:textId="324A0432" w:rsidR="007B1C01" w:rsidRDefault="007F32F3" w:rsidP="007B1C01">
      <w:pPr>
        <w:pStyle w:val="a1"/>
        <w:keepNext/>
      </w:pPr>
      <w:r w:rsidRPr="007F32F3">
        <w:rPr>
          <w:noProof/>
        </w:rPr>
        <w:lastRenderedPageBreak/>
        <w:drawing>
          <wp:inline distT="0" distB="0" distL="0" distR="0" wp14:anchorId="5B32DF70" wp14:editId="64104383">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769745"/>
                    </a:xfrm>
                    <a:prstGeom prst="rect">
                      <a:avLst/>
                    </a:prstGeom>
                  </pic:spPr>
                </pic:pic>
              </a:graphicData>
            </a:graphic>
          </wp:inline>
        </w:drawing>
      </w:r>
    </w:p>
    <w:p w14:paraId="358DAD0A" w14:textId="65CE6BAE" w:rsidR="007B1C01" w:rsidRDefault="007B1C01" w:rsidP="007B1C0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4</w:t>
      </w:r>
      <w:r w:rsidR="00827A97">
        <w:rPr>
          <w:lang w:eastAsia="zh-TW"/>
        </w:rPr>
        <w:fldChar w:fldCharType="end"/>
      </w:r>
      <w:r>
        <w:rPr>
          <w:rFonts w:hint="eastAsia"/>
          <w:lang w:eastAsia="zh-TW"/>
        </w:rPr>
        <w:t xml:space="preserve"> 右</w:t>
      </w:r>
      <w:r w:rsidRPr="00876DB4">
        <w:rPr>
          <w:rFonts w:hint="eastAsia"/>
          <w:lang w:eastAsia="zh-TW"/>
        </w:rPr>
        <w:t>車道線有效</w:t>
      </w:r>
      <w:r w:rsidR="00983D16">
        <w:rPr>
          <w:rFonts w:hint="eastAsia"/>
          <w:lang w:eastAsia="zh-TW"/>
        </w:rPr>
        <w:t>旗標</w:t>
      </w:r>
    </w:p>
    <w:p w14:paraId="3A0020C0" w14:textId="1889D7E4" w:rsidR="00CC09DF" w:rsidRDefault="00CC09DF" w:rsidP="00CC09DF">
      <w:pPr>
        <w:pStyle w:val="a1"/>
        <w:rPr>
          <w:lang w:eastAsia="zh-TW"/>
        </w:rPr>
      </w:pPr>
    </w:p>
    <w:p w14:paraId="5ABB26BE" w14:textId="2D2E040F" w:rsidR="007179A3" w:rsidRPr="007179A3" w:rsidRDefault="007179A3" w:rsidP="007179A3">
      <w:pPr>
        <w:pStyle w:val="a1"/>
        <w:rPr>
          <w:b/>
          <w:lang w:eastAsia="zh-TW"/>
        </w:rPr>
      </w:pPr>
      <w:proofErr w:type="spellStart"/>
      <w:r w:rsidRPr="007179A3">
        <w:rPr>
          <w:b/>
        </w:rPr>
        <w:t>VPER_</w:t>
      </w:r>
      <w:r w:rsidR="007605FF">
        <w:rPr>
          <w:rFonts w:hint="eastAsia"/>
          <w:b/>
          <w:lang w:eastAsia="zh-TW"/>
        </w:rPr>
        <w:t>R</w:t>
      </w:r>
      <w:r w:rsidR="007605FF">
        <w:rPr>
          <w:b/>
        </w:rPr>
        <w:t>ight</w:t>
      </w:r>
      <w:r w:rsidRPr="007179A3">
        <w:rPr>
          <w:b/>
        </w:rPr>
        <w:t>LaneAvail_flg</w:t>
      </w:r>
      <w:proofErr w:type="spellEnd"/>
      <w:r w:rsidRPr="007179A3">
        <w:rPr>
          <w:rFonts w:hint="eastAsia"/>
          <w:b/>
          <w:bCs w:val="0"/>
          <w:lang w:eastAsia="zh-TW"/>
        </w:rPr>
        <w:t>判斷條件如下：</w:t>
      </w:r>
    </w:p>
    <w:p w14:paraId="58CA347E" w14:textId="186B2392" w:rsidR="007179A3" w:rsidRDefault="007179A3" w:rsidP="007179A3">
      <w:pPr>
        <w:pStyle w:val="a1"/>
        <w:rPr>
          <w:rFonts w:hAnsi="微軟正黑體"/>
          <w:lang w:eastAsia="zh-TW"/>
        </w:rPr>
      </w:pPr>
      <w:proofErr w:type="spellStart"/>
      <w:r>
        <w:t>VDINR_LaneQuality</w:t>
      </w:r>
      <w:r w:rsidR="007605FF">
        <w:t>R</w:t>
      </w:r>
      <w:r>
        <w:t>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a</w:t>
      </w:r>
      <w:r>
        <w:rPr>
          <w:rFonts w:hAnsi="微軟正黑體"/>
          <w:lang w:eastAsia="zh-TW"/>
        </w:rPr>
        <w:t>nd</w:t>
      </w:r>
    </w:p>
    <w:p w14:paraId="604CAE12" w14:textId="3E30F3DA" w:rsidR="007179A3" w:rsidRDefault="007179A3" w:rsidP="007179A3">
      <w:pPr>
        <w:pStyle w:val="a1"/>
        <w:rPr>
          <w:lang w:eastAsia="zh-TW"/>
        </w:rPr>
      </w:pPr>
      <w:proofErr w:type="spellStart"/>
      <w:r>
        <w:t>VDINR_ViewRangeEnd</w:t>
      </w:r>
      <w:r w:rsidR="007605FF">
        <w:t>R</w:t>
      </w:r>
      <w:r>
        <w:t>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w:t>
      </w:r>
      <w:r w:rsidR="007605FF">
        <w:t>R</w:t>
      </w:r>
      <w:r>
        <w:t>_m</w:t>
      </w:r>
      <w:proofErr w:type="spellEnd"/>
      <w:r w:rsidR="007605FF">
        <w:rPr>
          <w:rFonts w:hint="eastAsia"/>
          <w:lang w:eastAsia="zh-TW"/>
        </w:rPr>
        <w:t xml:space="preserve"> </w:t>
      </w:r>
      <m:oMath>
        <m:r>
          <m:rPr>
            <m:sty m:val="p"/>
          </m:rPr>
          <w:rPr>
            <w:rFonts w:ascii="Cambria Math" w:hAnsi="Cambria Math" w:hint="eastAsia"/>
            <w:lang w:eastAsia="zh-TW"/>
          </w:rPr>
          <m:t xml:space="preserve">== </m:t>
        </m:r>
      </m:oMath>
      <w:r w:rsidR="007605FF" w:rsidRPr="005B7475">
        <w:rPr>
          <w:rFonts w:hAnsi="微軟正黑體" w:hint="eastAsia"/>
          <w:lang w:eastAsia="zh-TW"/>
        </w:rPr>
        <w:t>T</w:t>
      </w:r>
      <w:r w:rsidR="007605FF" w:rsidRPr="005B7475">
        <w:rPr>
          <w:rFonts w:hAnsi="微軟正黑體"/>
          <w:lang w:eastAsia="zh-TW"/>
        </w:rPr>
        <w:t>RUE</w:t>
      </w:r>
    </w:p>
    <w:p w14:paraId="2797FAF6" w14:textId="77777777" w:rsidR="0031508B" w:rsidRDefault="0031508B" w:rsidP="00CC09DF">
      <w:pPr>
        <w:pStyle w:val="a1"/>
        <w:rPr>
          <w:lang w:eastAsia="zh-TW"/>
        </w:rPr>
      </w:pPr>
    </w:p>
    <w:p w14:paraId="39EAFA2D" w14:textId="5031B3FD" w:rsidR="007A3ACE" w:rsidRDefault="007A3ACE" w:rsidP="00CC09DF">
      <w:pPr>
        <w:pStyle w:val="a1"/>
        <w:rPr>
          <w:lang w:eastAsia="zh-TW"/>
        </w:rPr>
      </w:pPr>
      <w:r>
        <w:rPr>
          <w:rFonts w:hint="eastAsia"/>
          <w:lang w:eastAsia="zh-TW"/>
        </w:rPr>
        <w:t>其中</w:t>
      </w:r>
      <w:r w:rsidR="00640CCB">
        <w:rPr>
          <w:rFonts w:hint="eastAsia"/>
          <w:lang w:eastAsia="zh-TW"/>
        </w:rPr>
        <w:t>分別將左右車道</w:t>
      </w:r>
      <w:r w:rsidR="00780F41">
        <w:rPr>
          <w:rFonts w:hint="eastAsia"/>
          <w:lang w:eastAsia="zh-TW"/>
        </w:rPr>
        <w:t>最佳</w:t>
      </w:r>
      <w:r w:rsidR="00640CCB">
        <w:rPr>
          <w:rFonts w:hint="eastAsia"/>
          <w:lang w:eastAsia="zh-TW"/>
        </w:rPr>
        <w:t>可視距離減去一個取樣時間內的移動距離，作為估測可視距離。</w:t>
      </w:r>
    </w:p>
    <w:p w14:paraId="5848FAF3" w14:textId="77777777" w:rsidR="00CC09DF" w:rsidRDefault="00CC09DF" w:rsidP="00CC09DF">
      <w:pPr>
        <w:pStyle w:val="a1"/>
        <w:keepNext/>
      </w:pPr>
      <w:r w:rsidRPr="00D76B81">
        <w:rPr>
          <w:noProof/>
          <w:lang w:eastAsia="zh-TW"/>
        </w:rPr>
        <w:drawing>
          <wp:inline distT="0" distB="0" distL="0" distR="0" wp14:anchorId="1F77BB59" wp14:editId="7A718AFB">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51255"/>
                    </a:xfrm>
                    <a:prstGeom prst="rect">
                      <a:avLst/>
                    </a:prstGeom>
                  </pic:spPr>
                </pic:pic>
              </a:graphicData>
            </a:graphic>
          </wp:inline>
        </w:drawing>
      </w:r>
    </w:p>
    <w:p w14:paraId="25E094B2" w14:textId="28A34918"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5</w:t>
      </w:r>
      <w:r w:rsidR="00827A97">
        <w:fldChar w:fldCharType="end"/>
      </w:r>
      <w:r>
        <w:rPr>
          <w:rFonts w:hint="eastAsia"/>
          <w:lang w:eastAsia="zh-TW"/>
        </w:rPr>
        <w:t xml:space="preserve"> </w:t>
      </w:r>
      <w:r w:rsidRPr="00495B8A">
        <w:rPr>
          <w:rFonts w:hint="eastAsia"/>
          <w:lang w:eastAsia="zh-TW"/>
        </w:rPr>
        <w:t>估測左車道可視之最遠距離</w:t>
      </w:r>
    </w:p>
    <w:p w14:paraId="68D88964" w14:textId="561BB7F0" w:rsidR="007605FF" w:rsidRDefault="007605FF" w:rsidP="007605FF">
      <w:pPr>
        <w:pStyle w:val="a1"/>
        <w:rPr>
          <w:lang w:eastAsia="zh-TW"/>
        </w:rPr>
      </w:pPr>
    </w:p>
    <w:p w14:paraId="718EC328" w14:textId="77777777" w:rsidR="00C34986" w:rsidRDefault="00C34986" w:rsidP="005F67C5">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左車道可視之最遠距離</w:t>
      </w:r>
      <w:proofErr w:type="spellStart"/>
      <w:r w:rsidR="005F67C5" w:rsidRPr="005F67C5">
        <w:rPr>
          <w:rFonts w:ascii="微軟正黑體" w:eastAsia="微軟正黑體" w:hAnsi="Times New Roman" w:cs="Arial"/>
          <w:b/>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368A70B2" w14:textId="3FDCED0E" w:rsidR="005F67C5" w:rsidRPr="00624E7E" w:rsidRDefault="00624E7E" w:rsidP="00624E7E">
      <w:pPr>
        <w:pStyle w:val="a1"/>
        <w:spacing w:beforeLines="50" w:before="120"/>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MS Gothic" w:eastAsia="MS Gothic" w:hAnsi="MS Gothic"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0FB5E67C" w14:textId="5057EAE7" w:rsidR="00CC09DF" w:rsidRDefault="00CC09DF" w:rsidP="00CC09DF">
      <w:pPr>
        <w:pStyle w:val="a1"/>
        <w:rPr>
          <w:lang w:eastAsia="zh-TW"/>
        </w:rPr>
      </w:pPr>
    </w:p>
    <w:p w14:paraId="7E606D63" w14:textId="77777777" w:rsidR="00CC09DF" w:rsidRDefault="00CC09DF" w:rsidP="00CC09DF">
      <w:pPr>
        <w:pStyle w:val="a1"/>
        <w:keepNext/>
      </w:pPr>
      <w:r w:rsidRPr="00D76B81">
        <w:rPr>
          <w:noProof/>
          <w:lang w:val="en-US" w:eastAsia="zh-TW"/>
        </w:rPr>
        <w:drawing>
          <wp:inline distT="0" distB="0" distL="0" distR="0" wp14:anchorId="01F30D9E" wp14:editId="1F9F5DB7">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57DB812C" w14:textId="54E0093D"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6</w:t>
      </w:r>
      <w:r w:rsidR="00827A97">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車道可視之最遠距離</w:t>
      </w:r>
    </w:p>
    <w:p w14:paraId="1C44F3ED" w14:textId="77777777" w:rsidR="00624E7E" w:rsidRPr="00624E7E" w:rsidRDefault="00624E7E" w:rsidP="00624E7E">
      <w:pPr>
        <w:pStyle w:val="a1"/>
        <w:rPr>
          <w:lang w:eastAsia="zh-TW"/>
        </w:rPr>
      </w:pPr>
    </w:p>
    <w:p w14:paraId="4EEAF330" w14:textId="65A57719" w:rsidR="00624E7E" w:rsidRDefault="00624E7E" w:rsidP="00624E7E">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車道可視之最遠距離</w:t>
      </w:r>
      <w:proofErr w:type="spellStart"/>
      <w:r w:rsidRPr="005F67C5">
        <w:rPr>
          <w:rFonts w:ascii="微軟正黑體" w:eastAsia="微軟正黑體" w:hAnsi="Times New Roman" w:cs="Arial"/>
          <w:b/>
          <w:bCs/>
          <w:szCs w:val="32"/>
          <w:lang w:val="en-GB" w:eastAsia="en-US"/>
        </w:rPr>
        <w:t>VPER_EstViewRangeEnd</w:t>
      </w:r>
      <w:r>
        <w:rPr>
          <w:rFonts w:ascii="微軟正黑體" w:eastAsia="微軟正黑體" w:hAnsi="Times New Roman" w:cs="Arial" w:hint="eastAsia"/>
          <w:b/>
          <w:bCs/>
          <w:szCs w:val="32"/>
          <w:lang w:val="en-GB"/>
        </w:rPr>
        <w:t>R</w:t>
      </w:r>
      <w:r w:rsidRPr="005F67C5">
        <w:rPr>
          <w:rFonts w:ascii="微軟正黑體" w:eastAsia="微軟正黑體" w:hAnsi="Times New Roman" w:cs="Arial"/>
          <w:b/>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68052F4" w14:textId="722C1DC4" w:rsidR="00624E7E" w:rsidRPr="00624E7E" w:rsidRDefault="00624E7E" w:rsidP="00624E7E">
      <w:pPr>
        <w:pStyle w:val="a1"/>
        <w:spacing w:beforeLines="50" w:before="120"/>
      </w:pPr>
      <m:oMathPara>
        <m:oMathParaPr>
          <m:jc m:val="center"/>
        </m:oMathParaPr>
        <m:oMath>
          <m:r>
            <m:rPr>
              <m:sty m:val="p"/>
            </m:rPr>
            <w:rPr>
              <w:rFonts w:ascii="Cambria Math" w:hAnsi="Cambria Math"/>
            </w:rPr>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36FE2555" w14:textId="77777777" w:rsidR="00624E7E" w:rsidRPr="00624E7E" w:rsidRDefault="00624E7E" w:rsidP="00624E7E">
      <w:pPr>
        <w:pStyle w:val="a1"/>
        <w:rPr>
          <w:lang w:eastAsia="zh-TW"/>
        </w:rPr>
      </w:pPr>
    </w:p>
    <w:p w14:paraId="2907F32A" w14:textId="6A34B79D" w:rsidR="009C6588" w:rsidRDefault="00176445" w:rsidP="00966532">
      <w:pPr>
        <w:pStyle w:val="3"/>
      </w:pPr>
      <w:bookmarkStart w:id="18" w:name="_Toc113264716"/>
      <w:r>
        <w:rPr>
          <w:rFonts w:hint="eastAsia"/>
        </w:rPr>
        <w:lastRenderedPageBreak/>
        <w:t>PER</w:t>
      </w:r>
      <w:r w:rsidR="009C6588">
        <w:t>_SRDS_01_00</w:t>
      </w:r>
      <w:r>
        <w:rPr>
          <w:rFonts w:hint="eastAsia"/>
        </w:rPr>
        <w:t>2</w:t>
      </w:r>
      <w:r w:rsidR="009C6588">
        <w:tab/>
      </w:r>
      <w:r w:rsidR="009C6588">
        <w:rPr>
          <w:rFonts w:hint="eastAsia"/>
        </w:rPr>
        <w:t>車道中心線資訊解析</w:t>
      </w:r>
      <w:bookmarkEnd w:id="18"/>
    </w:p>
    <w:p w14:paraId="43296E2A" w14:textId="540B3F66" w:rsidR="002727EF" w:rsidRDefault="002727EF" w:rsidP="002727EF">
      <w:pPr>
        <w:pStyle w:val="a1"/>
        <w:ind w:left="360"/>
        <w:rPr>
          <w:lang w:eastAsia="zh-TW"/>
        </w:rPr>
      </w:pPr>
      <w:r>
        <w:rPr>
          <w:rFonts w:hint="eastAsia"/>
          <w:lang w:eastAsia="zh-TW"/>
        </w:rPr>
        <w:t>依據左右車道線有效</w:t>
      </w:r>
      <w:r w:rsidR="006559E0">
        <w:rPr>
          <w:rFonts w:hint="eastAsia"/>
          <w:lang w:eastAsia="zh-TW"/>
        </w:rPr>
        <w:t>旗標</w:t>
      </w:r>
      <w:r>
        <w:rPr>
          <w:rFonts w:hint="eastAsia"/>
          <w:lang w:eastAsia="zh-TW"/>
        </w:rPr>
        <w:t>資訊</w:t>
      </w:r>
      <w:r w:rsidR="00025F40">
        <w:rPr>
          <w:rFonts w:hint="eastAsia"/>
          <w:lang w:eastAsia="zh-TW"/>
        </w:rPr>
        <w:t>與左右車道曲率</w:t>
      </w:r>
      <w:proofErr w:type="gramStart"/>
      <w:r w:rsidR="00C1499D">
        <w:rPr>
          <w:rFonts w:hint="eastAsia"/>
          <w:lang w:eastAsia="zh-TW"/>
        </w:rPr>
        <w:t>的差值</w:t>
      </w:r>
      <w:proofErr w:type="gramEnd"/>
      <w:r w:rsidR="00025F40">
        <w:rPr>
          <w:rFonts w:hint="eastAsia"/>
          <w:lang w:eastAsia="zh-TW"/>
        </w:rPr>
        <w:t>，</w:t>
      </w:r>
      <w:r>
        <w:rPr>
          <w:rFonts w:hint="eastAsia"/>
          <w:lang w:eastAsia="zh-TW"/>
        </w:rPr>
        <w:t>將車道中心線資訊進入不同的</w:t>
      </w:r>
      <w:r w:rsidR="00967195">
        <w:rPr>
          <w:rFonts w:hint="eastAsia"/>
          <w:lang w:eastAsia="zh-TW"/>
        </w:rPr>
        <w:t>計算</w:t>
      </w:r>
      <w:r>
        <w:rPr>
          <w:rFonts w:hint="eastAsia"/>
          <w:lang w:eastAsia="zh-TW"/>
        </w:rPr>
        <w:t>模式下輸出。</w:t>
      </w:r>
    </w:p>
    <w:p w14:paraId="09A904B9" w14:textId="3F14D20C" w:rsidR="002727EF" w:rsidRPr="00624E7E" w:rsidRDefault="002727EF" w:rsidP="002727EF">
      <w:pPr>
        <w:pStyle w:val="a1"/>
        <w:rPr>
          <w:lang w:eastAsia="zh-TW"/>
        </w:rPr>
      </w:pPr>
    </w:p>
    <w:p w14:paraId="3DFFD941" w14:textId="3CA072BB" w:rsidR="002D1314" w:rsidRDefault="00575D68" w:rsidP="002D1314">
      <w:pPr>
        <w:pStyle w:val="a1"/>
        <w:keepNext/>
        <w:jc w:val="center"/>
      </w:pPr>
      <w:r w:rsidRPr="00575D68">
        <w:rPr>
          <w:noProof/>
        </w:rPr>
        <w:drawing>
          <wp:inline distT="0" distB="0" distL="0" distR="0" wp14:anchorId="725E4294" wp14:editId="7784EC22">
            <wp:extent cx="3835021" cy="26322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5515" cy="2639478"/>
                    </a:xfrm>
                    <a:prstGeom prst="rect">
                      <a:avLst/>
                    </a:prstGeom>
                  </pic:spPr>
                </pic:pic>
              </a:graphicData>
            </a:graphic>
          </wp:inline>
        </w:drawing>
      </w:r>
    </w:p>
    <w:p w14:paraId="1CCAF1B3" w14:textId="29694C5D" w:rsidR="002D1314" w:rsidRDefault="002D1314" w:rsidP="002D1314">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7</w:t>
      </w:r>
      <w:r w:rsidR="00827A97">
        <w:fldChar w:fldCharType="end"/>
      </w:r>
      <w:r>
        <w:rPr>
          <w:rFonts w:hint="eastAsia"/>
          <w:lang w:eastAsia="zh-TW"/>
        </w:rPr>
        <w:t xml:space="preserve"> </w:t>
      </w:r>
      <w:r>
        <w:rPr>
          <w:noProof/>
        </w:rPr>
        <w:t xml:space="preserve"> </w:t>
      </w:r>
      <w:r w:rsidR="00967195">
        <w:rPr>
          <w:rFonts w:hint="eastAsia"/>
          <w:lang w:eastAsia="zh-TW"/>
        </w:rPr>
        <w:t>車道中心線</w:t>
      </w:r>
      <w:r w:rsidR="00967195">
        <w:rPr>
          <w:rFonts w:hint="eastAsia"/>
          <w:noProof/>
          <w:lang w:eastAsia="zh-TW"/>
        </w:rPr>
        <w:t>狀態</w:t>
      </w:r>
      <w:r>
        <w:rPr>
          <w:rFonts w:hint="eastAsia"/>
          <w:noProof/>
          <w:lang w:eastAsia="zh-TW"/>
        </w:rPr>
        <w:t>流程圖</w:t>
      </w:r>
    </w:p>
    <w:p w14:paraId="170E11BC" w14:textId="306DADAF" w:rsidR="002D1314" w:rsidRDefault="00025F40" w:rsidP="002727EF">
      <w:pPr>
        <w:pStyle w:val="a1"/>
        <w:rPr>
          <w:rFonts w:hAnsi="微軟正黑體"/>
          <w:b/>
          <w:lang w:eastAsia="zh-TW"/>
        </w:rPr>
      </w:pPr>
      <w:r w:rsidRPr="00025F40">
        <w:rPr>
          <w:rFonts w:hAnsi="微軟正黑體" w:hint="eastAsia"/>
          <w:b/>
          <w:lang w:eastAsia="zh-TW"/>
        </w:rPr>
        <w:t>SW Ca</w:t>
      </w:r>
      <w:r w:rsidRPr="00025F40">
        <w:rPr>
          <w:rFonts w:hAnsi="微軟正黑體"/>
          <w:b/>
          <w:lang w:eastAsia="zh-TW"/>
        </w:rPr>
        <w:t>se</w:t>
      </w:r>
      <w:r w:rsidRPr="00FD17F7">
        <w:rPr>
          <w:rFonts w:hAnsi="微軟正黑體" w:hint="eastAsia"/>
          <w:b/>
          <w:lang w:eastAsia="zh-TW"/>
        </w:rPr>
        <w:t>判斷流程如下</w:t>
      </w:r>
      <w:r>
        <w:rPr>
          <w:rFonts w:hAnsi="微軟正黑體" w:hint="eastAsia"/>
          <w:b/>
          <w:lang w:eastAsia="zh-TW"/>
        </w:rPr>
        <w:t>:</w:t>
      </w:r>
    </w:p>
    <w:p w14:paraId="7AACD170" w14:textId="4163DC6C" w:rsidR="00025F40" w:rsidRDefault="00025F40" w:rsidP="002727EF">
      <w:pPr>
        <w:pStyle w:val="a1"/>
        <w:rPr>
          <w:lang w:eastAsia="zh-TW"/>
        </w:rPr>
      </w:pPr>
    </w:p>
    <w:p w14:paraId="78F3F2F1" w14:textId="77777777" w:rsidR="001E641B" w:rsidRDefault="001E641B" w:rsidP="001E641B">
      <w:pPr>
        <w:pStyle w:val="a1"/>
        <w:keepNext/>
        <w:jc w:val="center"/>
      </w:pPr>
      <w:r w:rsidRPr="001E641B">
        <w:rPr>
          <w:noProof/>
          <w:lang w:eastAsia="zh-TW"/>
        </w:rPr>
        <w:drawing>
          <wp:inline distT="0" distB="0" distL="0" distR="0" wp14:anchorId="741185B2" wp14:editId="21A0903D">
            <wp:extent cx="5293830" cy="2776803"/>
            <wp:effectExtent l="0" t="0" r="254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237" cy="2785409"/>
                    </a:xfrm>
                    <a:prstGeom prst="rect">
                      <a:avLst/>
                    </a:prstGeom>
                  </pic:spPr>
                </pic:pic>
              </a:graphicData>
            </a:graphic>
          </wp:inline>
        </w:drawing>
      </w:r>
    </w:p>
    <w:p w14:paraId="2F0BEFAE" w14:textId="400CB326" w:rsidR="00575D68" w:rsidRPr="002727EF" w:rsidRDefault="001E641B" w:rsidP="001E641B">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8</w:t>
      </w:r>
      <w:r w:rsidR="00827A97">
        <w:fldChar w:fldCharType="end"/>
      </w:r>
      <w:r>
        <w:t xml:space="preserve"> </w:t>
      </w:r>
      <w:r>
        <w:rPr>
          <w:rFonts w:hint="eastAsia"/>
          <w:lang w:eastAsia="zh-TW"/>
        </w:rPr>
        <w:t>車道中心線</w:t>
      </w:r>
      <w:r>
        <w:rPr>
          <w:rFonts w:hint="eastAsia"/>
          <w:noProof/>
          <w:lang w:eastAsia="zh-TW"/>
        </w:rPr>
        <w:t>流程圖</w:t>
      </w:r>
    </w:p>
    <w:p w14:paraId="382DD841" w14:textId="0C5E1C98" w:rsidR="00591E78" w:rsidRDefault="009C6588" w:rsidP="00812D63">
      <w:pPr>
        <w:pStyle w:val="a1"/>
        <w:numPr>
          <w:ilvl w:val="0"/>
          <w:numId w:val="9"/>
        </w:numPr>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代表不同的狀態，當左右車道線有效</w:t>
      </w:r>
      <w:proofErr w:type="gramStart"/>
      <w:r w:rsidR="006559E0">
        <w:rPr>
          <w:rFonts w:hint="eastAsia"/>
          <w:lang w:eastAsia="zh-TW"/>
        </w:rPr>
        <w:t>旗標</w:t>
      </w:r>
      <w:r>
        <w:rPr>
          <w:rFonts w:hint="eastAsia"/>
          <w:lang w:eastAsia="zh-TW"/>
        </w:rPr>
        <w:t>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r w:rsidR="007A0D57">
        <w:rPr>
          <w:rFonts w:hint="eastAsia"/>
          <w:lang w:eastAsia="zh-TW"/>
        </w:rPr>
        <w:t>。</w:t>
      </w:r>
    </w:p>
    <w:p w14:paraId="117BA174" w14:textId="4EED9563" w:rsidR="00967195" w:rsidRDefault="00967195" w:rsidP="00967195">
      <w:pPr>
        <w:pStyle w:val="a1"/>
        <w:ind w:left="360"/>
        <w:rPr>
          <w:lang w:eastAsia="zh-TW"/>
        </w:rPr>
      </w:pPr>
    </w:p>
    <w:p w14:paraId="0E45B459" w14:textId="77777777" w:rsidR="00967195" w:rsidRDefault="00967195" w:rsidP="00967195">
      <w:pPr>
        <w:pStyle w:val="a1"/>
        <w:keepNext/>
        <w:ind w:left="360"/>
        <w:jc w:val="center"/>
      </w:pPr>
      <w:r w:rsidRPr="00C905B1">
        <w:rPr>
          <w:noProof/>
          <w:lang w:eastAsia="zh-TW"/>
        </w:rPr>
        <w:lastRenderedPageBreak/>
        <w:drawing>
          <wp:inline distT="0" distB="0" distL="0" distR="0" wp14:anchorId="463C7F64" wp14:editId="19EFF486">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489" cy="3420000"/>
                    </a:xfrm>
                    <a:prstGeom prst="rect">
                      <a:avLst/>
                    </a:prstGeom>
                  </pic:spPr>
                </pic:pic>
              </a:graphicData>
            </a:graphic>
          </wp:inline>
        </w:drawing>
      </w:r>
    </w:p>
    <w:p w14:paraId="232464D2" w14:textId="06E5C487" w:rsidR="00967195" w:rsidRDefault="00967195" w:rsidP="00967195">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9</w:t>
      </w:r>
      <w:r w:rsidR="00827A97">
        <w:fldChar w:fldCharType="end"/>
      </w:r>
      <w:r>
        <w:t xml:space="preserve"> SW Case=1</w:t>
      </w:r>
    </w:p>
    <w:p w14:paraId="563C5A53" w14:textId="107D05A7" w:rsidR="0081724E" w:rsidRDefault="00283868" w:rsidP="00967195">
      <w:pPr>
        <w:pStyle w:val="a1"/>
        <w:ind w:left="360"/>
        <w:rPr>
          <w:bCs w:val="0"/>
          <w:lang w:eastAsia="zh-TW"/>
        </w:rPr>
      </w:pPr>
      <w:r>
        <w:rPr>
          <w:rFonts w:hint="eastAsia"/>
          <w:lang w:eastAsia="zh-TW"/>
        </w:rPr>
        <w:t>車道中心線距離</w:t>
      </w:r>
      <w:r w:rsidR="0081724E" w:rsidRPr="00C34986">
        <w:rPr>
          <w:rFonts w:hint="eastAsia"/>
          <w:bCs w:val="0"/>
          <w:lang w:eastAsia="zh-TW"/>
        </w:rPr>
        <w:t>算法如下：</w:t>
      </w:r>
    </w:p>
    <w:p w14:paraId="2417A96A"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m:t>
          </m:r>
          <m:r>
            <m:rPr>
              <m:sty m:val="p"/>
            </m:rPr>
            <w:rPr>
              <w:rFonts w:ascii="Cambria Math" w:hAnsi="Cambria Math" w:hint="eastAsia"/>
              <w:lang w:eastAsia="zh-TW"/>
            </w:rPr>
            <m:t>0</m:t>
          </m:r>
          <m:r>
            <m:rPr>
              <m:sty m:val="p"/>
            </m:rPr>
            <w:rPr>
              <w:rFonts w:ascii="Cambria Math" w:hAnsi="Cambria Math"/>
              <w:lang w:eastAsia="zh-TW"/>
            </w:rPr>
            <m:t>_m</m:t>
          </m:r>
          <m:r>
            <m:rPr>
              <m:sty m:val="p"/>
            </m:rPr>
            <w:rPr>
              <w:rFonts w:ascii="Cambria Math" w:hAnsi="Cambria Math" w:hint="eastAsia"/>
              <w:lang w:eastAsia="zh-TW"/>
            </w:rPr>
            <m:t>=</m:t>
          </m:r>
          <m:d>
            <m:dPr>
              <m:ctrlPr>
                <w:rPr>
                  <w:rFonts w:ascii="Cambria Math" w:hAnsi="Cambria Math"/>
                  <w:lang w:eastAsia="zh-TW"/>
                </w:rPr>
              </m:ctrlPr>
            </m:dPr>
            <m:e>
              <m:r>
                <m:rPr>
                  <m:sty m:val="p"/>
                </m:rPr>
                <w:rPr>
                  <w:rFonts w:ascii="Cambria Math" w:hAnsi="Cambria Math"/>
                  <w:lang w:eastAsia="zh-TW"/>
                </w:rPr>
                <m:t>VDINR_LaneC0L_m+VDINR_LaneC0R_m</m:t>
              </m:r>
            </m:e>
          </m:d>
          <m:r>
            <m:rPr>
              <m:sty m:val="p"/>
            </m:rPr>
            <w:rPr>
              <w:rFonts w:ascii="Cambria Math" w:hAnsi="Cambria Math"/>
              <w:lang w:eastAsia="zh-TW"/>
            </w:rPr>
            <m:t>*0.5</m:t>
          </m:r>
        </m:oMath>
      </m:oMathPara>
    </w:p>
    <w:p w14:paraId="274E8E68" w14:textId="77777777" w:rsidR="0081724E" w:rsidRDefault="0081724E" w:rsidP="00967195">
      <w:pPr>
        <w:pStyle w:val="a1"/>
        <w:ind w:left="360"/>
        <w:rPr>
          <w:lang w:eastAsia="zh-TW"/>
        </w:rPr>
      </w:pPr>
    </w:p>
    <w:p w14:paraId="0B88E44A" w14:textId="0BB9E67E" w:rsidR="00967195" w:rsidRDefault="0081724E" w:rsidP="00967195">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2A60B2C7"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VDINR_LaneC1L_rad+VDINR_LaneC1R_rad</m:t>
              </m:r>
            </m:e>
          </m:d>
          <m:r>
            <m:rPr>
              <m:sty m:val="p"/>
            </m:rPr>
            <w:rPr>
              <w:rFonts w:ascii="Cambria Math" w:hAnsi="Cambria Math"/>
              <w:lang w:eastAsia="zh-TW"/>
            </w:rPr>
            <m:t>*0.5</m:t>
          </m:r>
        </m:oMath>
      </m:oMathPara>
    </w:p>
    <w:p w14:paraId="75CC1C2A" w14:textId="77777777" w:rsidR="0081724E" w:rsidRDefault="0081724E" w:rsidP="00967195">
      <w:pPr>
        <w:pStyle w:val="a1"/>
        <w:ind w:left="360"/>
        <w:rPr>
          <w:lang w:eastAsia="zh-TW"/>
        </w:rPr>
      </w:pPr>
    </w:p>
    <w:p w14:paraId="1E21300B" w14:textId="32617C25" w:rsidR="0081724E" w:rsidRDefault="0081724E" w:rsidP="00967195">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0B88E30"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VDINR_LaneC2L_rat+VDINR_LaneC2R_rat</m:t>
              </m:r>
            </m:e>
          </m:d>
          <m:r>
            <m:rPr>
              <m:sty m:val="p"/>
            </m:rPr>
            <w:rPr>
              <w:rFonts w:ascii="Cambria Math" w:hAnsi="Cambria Math"/>
              <w:lang w:eastAsia="zh-TW"/>
            </w:rPr>
            <m:t>*0.5</m:t>
          </m:r>
        </m:oMath>
      </m:oMathPara>
    </w:p>
    <w:p w14:paraId="60E4637E" w14:textId="77777777" w:rsidR="0081724E" w:rsidRDefault="0081724E" w:rsidP="00967195">
      <w:pPr>
        <w:pStyle w:val="a1"/>
        <w:ind w:left="360"/>
        <w:rPr>
          <w:lang w:eastAsia="zh-TW"/>
        </w:rPr>
      </w:pPr>
    </w:p>
    <w:p w14:paraId="359E2030" w14:textId="0382B47A" w:rsidR="00967195" w:rsidRPr="0081724E" w:rsidRDefault="00A03D22" w:rsidP="00967195">
      <w:pPr>
        <w:pStyle w:val="a1"/>
        <w:ind w:left="360"/>
        <w:rPr>
          <w:lang w:eastAsia="zh-TW"/>
        </w:rPr>
      </w:pPr>
      <w:r>
        <w:rPr>
          <w:rFonts w:hint="eastAsia"/>
          <w:lang w:eastAsia="zh-TW"/>
        </w:rPr>
        <w:t>車道</w:t>
      </w:r>
      <w:r w:rsidR="0081724E">
        <w:rPr>
          <w:rFonts w:hint="eastAsia"/>
          <w:lang w:eastAsia="zh-TW"/>
        </w:rPr>
        <w:t>中心線曲率變化率</w:t>
      </w:r>
      <w:r w:rsidR="0081724E" w:rsidRPr="00C34986">
        <w:rPr>
          <w:rFonts w:hint="eastAsia"/>
          <w:bCs w:val="0"/>
          <w:lang w:eastAsia="zh-TW"/>
        </w:rPr>
        <w:t>算法如下：</w:t>
      </w:r>
    </w:p>
    <w:p w14:paraId="1CEACC25" w14:textId="7EAD5D23" w:rsidR="005F5589" w:rsidRPr="001734DA" w:rsidRDefault="003164EE" w:rsidP="00812D63">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VDINR_LaneC3L_rat+VDINR_LaneC3R_rat</m:t>
              </m:r>
            </m:e>
          </m:d>
          <m:r>
            <m:rPr>
              <m:sty m:val="p"/>
            </m:rPr>
            <w:rPr>
              <w:rFonts w:ascii="Cambria Math" w:hAnsi="Cambria Math"/>
              <w:lang w:eastAsia="zh-TW"/>
            </w:rPr>
            <m:t>*0.5</m:t>
          </m:r>
        </m:oMath>
      </m:oMathPara>
    </w:p>
    <w:p w14:paraId="414037E2" w14:textId="77777777" w:rsidR="005F5589" w:rsidRPr="005F5589" w:rsidRDefault="005F5589" w:rsidP="001734DA">
      <w:pPr>
        <w:pStyle w:val="a1"/>
        <w:ind w:left="360"/>
        <w:jc w:val="center"/>
        <w:rPr>
          <w:lang w:eastAsia="zh-TW"/>
        </w:rPr>
      </w:pPr>
    </w:p>
    <w:p w14:paraId="360AEE51" w14:textId="77777777" w:rsidR="00390D2D" w:rsidRDefault="00390D2D" w:rsidP="00390D2D">
      <w:pPr>
        <w:pStyle w:val="a1"/>
        <w:ind w:left="360"/>
        <w:rPr>
          <w:lang w:eastAsia="zh-TW"/>
        </w:rPr>
      </w:pPr>
    </w:p>
    <w:p w14:paraId="530302A5" w14:textId="5D7923FF" w:rsidR="00BC7723" w:rsidRDefault="009C6588" w:rsidP="00BC7723">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w:t>
      </w:r>
      <w:r w:rsidR="006559E0">
        <w:rPr>
          <w:rFonts w:hint="eastAsia"/>
          <w:lang w:eastAsia="zh-TW"/>
        </w:rPr>
        <w:t>旗標</w:t>
      </w:r>
      <w:r>
        <w:rPr>
          <w:rFonts w:hint="eastAsia"/>
          <w:lang w:eastAsia="zh-TW"/>
        </w:rPr>
        <w:t>為TRUE、左車道線有效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為2，</w:t>
      </w:r>
      <w:proofErr w:type="gramStart"/>
      <w:r w:rsidR="00BC7723">
        <w:rPr>
          <w:rFonts w:hint="eastAsia"/>
          <w:lang w:eastAsia="zh-TW"/>
        </w:rPr>
        <w:t>，</w:t>
      </w:r>
      <w:proofErr w:type="gramEnd"/>
      <w:r w:rsidR="00BC7723">
        <w:rPr>
          <w:rFonts w:hint="eastAsia"/>
          <w:lang w:eastAsia="zh-TW"/>
        </w:rPr>
        <w:t>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sidR="00BC7723">
        <w:rPr>
          <w:rFonts w:hint="eastAsia"/>
          <w:lang w:eastAsia="zh-TW"/>
        </w:rPr>
        <w:t>加上車道寬度之數值的一半，作為車道中心線</w:t>
      </w:r>
      <m:oMath>
        <m:r>
          <m:rPr>
            <m:sty m:val="p"/>
          </m:rPr>
          <w:rPr>
            <w:rFonts w:ascii="Cambria Math" w:hAnsi="Cambria Math" w:hint="eastAsia"/>
            <w:lang w:eastAsia="zh-TW"/>
          </w:rPr>
          <m:t>CO</m:t>
        </m:r>
      </m:oMath>
      <w:r w:rsidR="00BC7723">
        <w:rPr>
          <w:rFonts w:hint="eastAsia"/>
          <w:lang w:eastAsia="zh-TW"/>
        </w:rPr>
        <w:t>資訊，其餘則直接使用右車道線資訊作為車道中心線資訊。</w:t>
      </w:r>
    </w:p>
    <w:p w14:paraId="1B830C29" w14:textId="7E746992" w:rsidR="0081724E" w:rsidRDefault="0081724E" w:rsidP="00AF4122">
      <w:pPr>
        <w:pStyle w:val="a1"/>
        <w:keepNext/>
        <w:ind w:left="360"/>
        <w:jc w:val="center"/>
      </w:pPr>
      <w:r w:rsidRPr="00C905B1">
        <w:rPr>
          <w:noProof/>
        </w:rPr>
        <w:lastRenderedPageBreak/>
        <w:drawing>
          <wp:inline distT="0" distB="0" distL="0" distR="0" wp14:anchorId="0D47D538" wp14:editId="17CB75FA">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619" cy="2860495"/>
                    </a:xfrm>
                    <a:prstGeom prst="rect">
                      <a:avLst/>
                    </a:prstGeom>
                  </pic:spPr>
                </pic:pic>
              </a:graphicData>
            </a:graphic>
          </wp:inline>
        </w:drawing>
      </w:r>
    </w:p>
    <w:p w14:paraId="0D764528" w14:textId="6B5166FA" w:rsidR="0081724E" w:rsidRDefault="0081724E" w:rsidP="0081724E">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10</w:t>
      </w:r>
      <w:r w:rsidR="00827A97">
        <w:fldChar w:fldCharType="end"/>
      </w:r>
      <w:r>
        <w:t xml:space="preserve"> SW Case=2</w:t>
      </w:r>
    </w:p>
    <w:p w14:paraId="6D953C12" w14:textId="77777777" w:rsidR="00494958" w:rsidRPr="00494958" w:rsidRDefault="00494958" w:rsidP="00494958">
      <w:pPr>
        <w:pStyle w:val="a1"/>
      </w:pPr>
    </w:p>
    <w:p w14:paraId="6DF99982" w14:textId="4CBAB3E2" w:rsidR="0081724E" w:rsidRPr="00494958" w:rsidRDefault="00494958" w:rsidP="00494958">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68EC327D" w14:textId="79CB3B9E" w:rsidR="00190BF8" w:rsidRPr="00FE2901" w:rsidRDefault="00C929C4"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2*VDINR_LaneC0R_m+VPER_LaneWidth_m</m:t>
              </m:r>
            </m:e>
          </m:d>
          <m:r>
            <m:rPr>
              <m:sty m:val="p"/>
            </m:rPr>
            <w:rPr>
              <w:rFonts w:ascii="Cambria Math" w:hAnsi="Cambria Math"/>
              <w:lang w:eastAsia="zh-TW"/>
            </w:rPr>
            <m:t>*0.5</m:t>
          </m:r>
        </m:oMath>
      </m:oMathPara>
    </w:p>
    <w:p w14:paraId="2F18E3E9" w14:textId="77777777" w:rsidR="00190BF8" w:rsidRDefault="00190BF8" w:rsidP="00190BF8">
      <w:pPr>
        <w:pStyle w:val="a1"/>
        <w:ind w:left="360"/>
        <w:rPr>
          <w:lang w:eastAsia="zh-TW"/>
        </w:rPr>
      </w:pPr>
    </w:p>
    <w:p w14:paraId="1DF89859" w14:textId="3193B8F3" w:rsidR="00494958" w:rsidRDefault="00494958" w:rsidP="00494958">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FF6C855"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VPER_CenterLineC1_rad=VDINR_LaneC1R_rad</m:t>
          </m:r>
        </m:oMath>
      </m:oMathPara>
    </w:p>
    <w:p w14:paraId="0B2AFF92" w14:textId="77777777" w:rsidR="00494958" w:rsidRPr="00494958" w:rsidRDefault="00494958" w:rsidP="00494958">
      <w:pPr>
        <w:pStyle w:val="a1"/>
        <w:ind w:left="360"/>
        <w:rPr>
          <w:bCs w:val="0"/>
          <w:lang w:eastAsia="zh-TW"/>
        </w:rPr>
      </w:pPr>
    </w:p>
    <w:p w14:paraId="6D0938CA" w14:textId="0B9B4DD9" w:rsidR="00494958" w:rsidRDefault="00494958" w:rsidP="00494958">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2154BC0D"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VPER_CenterLineC2_rat=VDINR_LaneC2R_rat</m:t>
          </m:r>
        </m:oMath>
      </m:oMathPara>
    </w:p>
    <w:p w14:paraId="60062E16" w14:textId="77777777" w:rsidR="00494958" w:rsidRPr="00494958" w:rsidRDefault="00494958" w:rsidP="00494958">
      <w:pPr>
        <w:pStyle w:val="a1"/>
        <w:ind w:left="360"/>
        <w:rPr>
          <w:bCs w:val="0"/>
          <w:lang w:eastAsia="zh-TW"/>
        </w:rPr>
      </w:pPr>
    </w:p>
    <w:p w14:paraId="15D4865C" w14:textId="00C0E7A1" w:rsidR="00494958" w:rsidRPr="0081724E" w:rsidRDefault="00A03D22" w:rsidP="00494958">
      <w:pPr>
        <w:pStyle w:val="a1"/>
        <w:ind w:left="360"/>
        <w:rPr>
          <w:lang w:eastAsia="zh-TW"/>
        </w:rPr>
      </w:pPr>
      <w:r>
        <w:rPr>
          <w:rFonts w:hint="eastAsia"/>
          <w:lang w:eastAsia="zh-TW"/>
        </w:rPr>
        <w:t>車道</w:t>
      </w:r>
      <w:r w:rsidR="00494958">
        <w:rPr>
          <w:rFonts w:hint="eastAsia"/>
          <w:lang w:eastAsia="zh-TW"/>
        </w:rPr>
        <w:t>中心線曲率變化率</w:t>
      </w:r>
      <w:r w:rsidR="00494958" w:rsidRPr="00C34986">
        <w:rPr>
          <w:rFonts w:hint="eastAsia"/>
          <w:bCs w:val="0"/>
          <w:lang w:eastAsia="zh-TW"/>
        </w:rPr>
        <w:t>算法如下：</w:t>
      </w:r>
    </w:p>
    <w:p w14:paraId="1F8B8495" w14:textId="77777777" w:rsidR="00494958" w:rsidRPr="00FE2901" w:rsidRDefault="00494958" w:rsidP="00494958">
      <w:pPr>
        <w:pStyle w:val="a1"/>
        <w:ind w:left="360"/>
        <w:rPr>
          <w:lang w:eastAsia="zh-TW"/>
        </w:rPr>
      </w:pPr>
      <m:oMathPara>
        <m:oMathParaPr>
          <m:jc m:val="center"/>
        </m:oMathParaPr>
        <m:oMath>
          <m:r>
            <m:rPr>
              <m:sty m:val="p"/>
            </m:rPr>
            <w:rPr>
              <w:rFonts w:ascii="Cambria Math" w:hAnsi="Cambria Math"/>
              <w:lang w:eastAsia="zh-TW"/>
            </w:rPr>
            <m:t>VPER_CenterLineC3_rat=VDINR_LaneC3R_rat</m:t>
          </m:r>
        </m:oMath>
      </m:oMathPara>
    </w:p>
    <w:p w14:paraId="1B4DF03D" w14:textId="77777777" w:rsidR="00390D2D" w:rsidRDefault="00390D2D" w:rsidP="00BC7723">
      <w:pPr>
        <w:pStyle w:val="a1"/>
        <w:rPr>
          <w:lang w:eastAsia="zh-TW"/>
        </w:rPr>
      </w:pPr>
    </w:p>
    <w:p w14:paraId="459BACC9" w14:textId="3AB680B8" w:rsidR="007A0D57" w:rsidRDefault="009C6588" w:rsidP="002727EF">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w:t>
      </w:r>
      <w:r w:rsidR="006559E0">
        <w:rPr>
          <w:rFonts w:hint="eastAsia"/>
          <w:lang w:eastAsia="zh-TW"/>
        </w:rPr>
        <w:t>旗標</w:t>
      </w:r>
      <w:r>
        <w:rPr>
          <w:rFonts w:hint="eastAsia"/>
          <w:lang w:eastAsia="zh-TW"/>
        </w:rPr>
        <w:t>為TRUE、右車道線有效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為3，</w:t>
      </w:r>
      <w:r w:rsidR="0075127F">
        <w:rPr>
          <w:rFonts w:hint="eastAsia"/>
          <w:lang w:eastAsia="zh-TW"/>
        </w:rPr>
        <w:t>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sidR="0075127F">
        <w:rPr>
          <w:rFonts w:hint="eastAsia"/>
          <w:lang w:eastAsia="zh-TW"/>
        </w:rPr>
        <w:t>減去車道寬度之數值的一半，作為車道中心線</w:t>
      </w:r>
      <m:oMath>
        <m:r>
          <m:rPr>
            <m:sty m:val="p"/>
          </m:rPr>
          <w:rPr>
            <w:rFonts w:ascii="Cambria Math" w:hAnsi="Cambria Math" w:hint="eastAsia"/>
            <w:lang w:eastAsia="zh-TW"/>
          </w:rPr>
          <m:t>CO</m:t>
        </m:r>
      </m:oMath>
      <w:r w:rsidR="0075127F">
        <w:rPr>
          <w:rFonts w:hint="eastAsia"/>
          <w:lang w:eastAsia="zh-TW"/>
        </w:rPr>
        <w:t>資訊，其餘則直接使用左車道線資訊作為車道中心線資訊</w:t>
      </w:r>
      <w:r w:rsidR="007A0D57">
        <w:rPr>
          <w:rFonts w:hint="eastAsia"/>
          <w:lang w:eastAsia="zh-TW"/>
        </w:rPr>
        <w:t>。</w:t>
      </w:r>
    </w:p>
    <w:p w14:paraId="4F805D8C" w14:textId="77777777" w:rsidR="00BC7723" w:rsidRDefault="00BC7723" w:rsidP="00BC7723">
      <w:pPr>
        <w:pStyle w:val="a1"/>
        <w:keepNext/>
        <w:ind w:left="360"/>
        <w:jc w:val="center"/>
      </w:pPr>
      <w:r w:rsidRPr="00C905B1">
        <w:rPr>
          <w:noProof/>
        </w:rPr>
        <w:lastRenderedPageBreak/>
        <w:drawing>
          <wp:inline distT="0" distB="0" distL="0" distR="0" wp14:anchorId="0EF7123B" wp14:editId="37830B3F">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838" cy="2844000"/>
                    </a:xfrm>
                    <a:prstGeom prst="rect">
                      <a:avLst/>
                    </a:prstGeom>
                  </pic:spPr>
                </pic:pic>
              </a:graphicData>
            </a:graphic>
          </wp:inline>
        </w:drawing>
      </w:r>
    </w:p>
    <w:p w14:paraId="0A919B14" w14:textId="0630B9FE" w:rsidR="00BC7723" w:rsidRDefault="00BC7723" w:rsidP="00BC7723">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11</w:t>
      </w:r>
      <w:r w:rsidR="00827A97">
        <w:fldChar w:fldCharType="end"/>
      </w:r>
      <w:r>
        <w:t xml:space="preserve"> SW Case=3</w:t>
      </w:r>
    </w:p>
    <w:p w14:paraId="0674F24E" w14:textId="77777777" w:rsidR="00BC7723" w:rsidRDefault="00BC7723" w:rsidP="00BC7723">
      <w:pPr>
        <w:pStyle w:val="a1"/>
        <w:ind w:left="360"/>
        <w:rPr>
          <w:lang w:eastAsia="zh-TW"/>
        </w:rPr>
      </w:pPr>
    </w:p>
    <w:p w14:paraId="21C1B554" w14:textId="73DB4DD3" w:rsidR="00E10658" w:rsidRPr="005A569E" w:rsidRDefault="005A569E" w:rsidP="005A569E">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7B3AAD16" w14:textId="273A127D" w:rsidR="00E10658" w:rsidRPr="005A569E" w:rsidRDefault="005A06E6" w:rsidP="005E6CD1">
      <w:pPr>
        <w:pStyle w:val="a1"/>
        <w:ind w:leftChars="177" w:left="425"/>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m:t>
              </m:r>
              <m:r>
                <m:rPr>
                  <m:sty m:val="p"/>
                </m:rPr>
                <w:rPr>
                  <w:rFonts w:ascii="Cambria Math" w:hAnsi="Cambria Math" w:hint="eastAsia"/>
                  <w:lang w:eastAsia="zh-TW"/>
                </w:rPr>
                <m:t>L</m:t>
              </m:r>
              <m:r>
                <m:rPr>
                  <m:sty m:val="p"/>
                </m:rPr>
                <w:rPr>
                  <w:rFonts w:ascii="Cambria Math" w:hAnsi="Cambria Math"/>
                  <w:lang w:eastAsia="zh-TW"/>
                </w:rPr>
                <m:t>_m-VPER_LaneWidth_m</m:t>
              </m:r>
            </m:e>
          </m:d>
          <m:r>
            <m:rPr>
              <m:sty m:val="p"/>
            </m:rPr>
            <w:rPr>
              <w:rFonts w:ascii="Cambria Math" w:hAnsi="Cambria Math"/>
              <w:lang w:eastAsia="zh-TW"/>
            </w:rPr>
            <m:t>*0.5</m:t>
          </m:r>
        </m:oMath>
      </m:oMathPara>
    </w:p>
    <w:p w14:paraId="79E412A8" w14:textId="77777777" w:rsidR="005A569E" w:rsidRPr="00677D70" w:rsidRDefault="005A569E" w:rsidP="005E6CD1">
      <w:pPr>
        <w:pStyle w:val="a1"/>
        <w:ind w:leftChars="177" w:left="425"/>
        <w:rPr>
          <w:lang w:eastAsia="zh-TW"/>
        </w:rPr>
      </w:pPr>
    </w:p>
    <w:p w14:paraId="2A9264D5" w14:textId="62BBA404" w:rsidR="00E7101E" w:rsidRPr="00AF4122" w:rsidRDefault="005A569E" w:rsidP="00AF41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50F1A68" w14:textId="53902530"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VPER_CenterLineC1_rad=VDINR_LaneC1L_rad</m:t>
          </m:r>
        </m:oMath>
      </m:oMathPara>
    </w:p>
    <w:p w14:paraId="5BEF8651" w14:textId="77777777" w:rsidR="00AF4122" w:rsidRPr="0075127F" w:rsidRDefault="00AF4122" w:rsidP="002A36EF">
      <w:pPr>
        <w:pStyle w:val="a1"/>
        <w:spacing w:beforeLines="50" w:before="120"/>
        <w:ind w:leftChars="177" w:left="425"/>
        <w:rPr>
          <w:lang w:eastAsia="zh-TW"/>
        </w:rPr>
      </w:pPr>
    </w:p>
    <w:p w14:paraId="7A1A6CF5" w14:textId="0F00B023" w:rsidR="0075127F" w:rsidRPr="00AF4122" w:rsidRDefault="00AF4122" w:rsidP="00AF41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74D388" w14:textId="3E1F2C33"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VPER_CenterLineC2_rat=VDINR_LaneC2L_rat</m:t>
          </m:r>
        </m:oMath>
      </m:oMathPara>
    </w:p>
    <w:p w14:paraId="4CEF6FE0" w14:textId="77777777" w:rsidR="00AF4122" w:rsidRPr="0075127F" w:rsidRDefault="00AF4122" w:rsidP="002A36EF">
      <w:pPr>
        <w:pStyle w:val="a1"/>
        <w:spacing w:beforeLines="50" w:before="120"/>
        <w:ind w:leftChars="177" w:left="425"/>
        <w:rPr>
          <w:lang w:eastAsia="zh-TW"/>
        </w:rPr>
      </w:pPr>
    </w:p>
    <w:p w14:paraId="4F6075C7" w14:textId="4BCC896D" w:rsidR="0075127F" w:rsidRPr="00AF4122" w:rsidRDefault="00A03D22" w:rsidP="00AF4122">
      <w:pPr>
        <w:pStyle w:val="a1"/>
        <w:ind w:left="360"/>
        <w:rPr>
          <w:lang w:eastAsia="zh-TW"/>
        </w:rPr>
      </w:pPr>
      <w:r>
        <w:rPr>
          <w:rFonts w:hint="eastAsia"/>
          <w:lang w:eastAsia="zh-TW"/>
        </w:rPr>
        <w:t>車道</w:t>
      </w:r>
      <w:r w:rsidR="00AF4122">
        <w:rPr>
          <w:rFonts w:hint="eastAsia"/>
          <w:lang w:eastAsia="zh-TW"/>
        </w:rPr>
        <w:t>中心線曲率變化率</w:t>
      </w:r>
      <w:r w:rsidR="00AF4122" w:rsidRPr="00C34986">
        <w:rPr>
          <w:rFonts w:hint="eastAsia"/>
          <w:bCs w:val="0"/>
          <w:lang w:eastAsia="zh-TW"/>
        </w:rPr>
        <w:t>算法如下：</w:t>
      </w:r>
    </w:p>
    <w:p w14:paraId="3FE3FABF" w14:textId="714762B7" w:rsidR="00E10658" w:rsidRPr="00677D70"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VPER_CenterLineC3_rat=VDINR_LaneC3L_rat</m:t>
          </m:r>
        </m:oMath>
      </m:oMathPara>
    </w:p>
    <w:p w14:paraId="16B394DD" w14:textId="77777777" w:rsidR="0045122A" w:rsidRDefault="0045122A" w:rsidP="001527C3">
      <w:pPr>
        <w:pStyle w:val="a1"/>
        <w:rPr>
          <w:lang w:eastAsia="zh-TW"/>
        </w:rPr>
      </w:pPr>
    </w:p>
    <w:p w14:paraId="0BA91CC9" w14:textId="30FD0D0C" w:rsidR="00591E78" w:rsidRDefault="009C6588" w:rsidP="00CF2610">
      <w:pPr>
        <w:pStyle w:val="a1"/>
        <w:numPr>
          <w:ilvl w:val="0"/>
          <w:numId w:val="9"/>
        </w:numPr>
        <w:rPr>
          <w:lang w:eastAsia="zh-TW"/>
        </w:rPr>
      </w:pPr>
      <w:r>
        <w:rPr>
          <w:rFonts w:hint="eastAsia"/>
          <w:lang w:eastAsia="zh-TW"/>
        </w:rPr>
        <w:t>當左右車道線有效</w:t>
      </w:r>
      <w:proofErr w:type="gramStart"/>
      <w:r w:rsidR="006559E0">
        <w:rPr>
          <w:rFonts w:hint="eastAsia"/>
          <w:lang w:eastAsia="zh-TW"/>
        </w:rPr>
        <w:t>旗標</w:t>
      </w:r>
      <w:r>
        <w:rPr>
          <w:rFonts w:hint="eastAsia"/>
          <w:lang w:eastAsia="zh-TW"/>
        </w:rPr>
        <w:t>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7053FE15" w14:textId="77777777" w:rsidR="002B0EEB" w:rsidRDefault="002B0EEB" w:rsidP="002B0EEB">
      <w:pPr>
        <w:pStyle w:val="a1"/>
        <w:keepNext/>
        <w:ind w:left="360"/>
        <w:jc w:val="center"/>
      </w:pPr>
      <w:r w:rsidRPr="00C905B1">
        <w:rPr>
          <w:noProof/>
        </w:rPr>
        <w:lastRenderedPageBreak/>
        <w:drawing>
          <wp:inline distT="0" distB="0" distL="0" distR="0" wp14:anchorId="09547AE9" wp14:editId="08FBE602">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2087" cy="3420000"/>
                    </a:xfrm>
                    <a:prstGeom prst="rect">
                      <a:avLst/>
                    </a:prstGeom>
                  </pic:spPr>
                </pic:pic>
              </a:graphicData>
            </a:graphic>
          </wp:inline>
        </w:drawing>
      </w:r>
    </w:p>
    <w:p w14:paraId="614759FF" w14:textId="335337E9" w:rsidR="002B0EEB" w:rsidRPr="00C905B1" w:rsidRDefault="002B0EEB" w:rsidP="002B0EEB">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12</w:t>
      </w:r>
      <w:r w:rsidR="00827A97">
        <w:fldChar w:fldCharType="end"/>
      </w:r>
      <w:r>
        <w:t xml:space="preserve"> SW Case=4</w:t>
      </w:r>
    </w:p>
    <w:p w14:paraId="76EA4113" w14:textId="28E5BFF4" w:rsidR="002B0EEB" w:rsidRDefault="002B0EEB" w:rsidP="002B0EEB">
      <w:pPr>
        <w:pStyle w:val="a1"/>
        <w:ind w:left="360"/>
        <w:rPr>
          <w:lang w:eastAsia="zh-TW"/>
        </w:rPr>
      </w:pPr>
    </w:p>
    <w:p w14:paraId="1101CED5" w14:textId="7BAB237A" w:rsidR="00A03D22" w:rsidRPr="00A03D22" w:rsidRDefault="00A03D22" w:rsidP="00A03D22">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C62EF15" w14:textId="747448FD"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C20F68A" w14:textId="77777777" w:rsidR="00A03D22" w:rsidRPr="00A03D22" w:rsidRDefault="00A03D22" w:rsidP="002A36EF">
      <w:pPr>
        <w:pStyle w:val="a1"/>
        <w:spacing w:beforeLines="50" w:before="120"/>
        <w:ind w:leftChars="177" w:left="425"/>
        <w:jc w:val="center"/>
        <w:rPr>
          <w:lang w:eastAsia="zh-TW"/>
        </w:rPr>
      </w:pPr>
    </w:p>
    <w:p w14:paraId="28A8B1E9" w14:textId="079EE3E1" w:rsidR="00A03D22" w:rsidRPr="00A03D22" w:rsidRDefault="00A03D22" w:rsidP="00A03D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A7AB099" w14:textId="5ED3FE92"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05DA2047" w14:textId="77777777" w:rsidR="00A03D22" w:rsidRPr="00A03D22" w:rsidRDefault="00A03D22" w:rsidP="002A36EF">
      <w:pPr>
        <w:pStyle w:val="a1"/>
        <w:spacing w:beforeLines="50" w:before="120"/>
        <w:ind w:leftChars="177" w:left="425"/>
        <w:jc w:val="center"/>
        <w:rPr>
          <w:lang w:eastAsia="zh-TW"/>
        </w:rPr>
      </w:pPr>
    </w:p>
    <w:p w14:paraId="14E03FB1" w14:textId="1C14F33A" w:rsidR="00A03D22" w:rsidRPr="00A03D22" w:rsidRDefault="00A03D22" w:rsidP="00A03D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D5D1B8" w14:textId="6AC3AAB8"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F794CF4" w14:textId="77777777" w:rsidR="00A03D22" w:rsidRPr="00A03D22" w:rsidRDefault="00A03D22" w:rsidP="002A36EF">
      <w:pPr>
        <w:pStyle w:val="a1"/>
        <w:spacing w:beforeLines="50" w:before="120"/>
        <w:ind w:leftChars="177" w:left="425"/>
        <w:jc w:val="center"/>
        <w:rPr>
          <w:lang w:eastAsia="zh-TW"/>
        </w:rPr>
      </w:pPr>
    </w:p>
    <w:p w14:paraId="4165EE15" w14:textId="12B52EAE" w:rsidR="00A03D22" w:rsidRPr="00A03D22" w:rsidRDefault="00A03D22" w:rsidP="00A03D22">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48DB6E83" w14:textId="0AFF2C45" w:rsidR="002F4DE5" w:rsidRPr="00ED3086"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2CBCD646" w14:textId="77777777" w:rsidR="009C6588" w:rsidRDefault="009C6588" w:rsidP="00CF2610">
      <w:pPr>
        <w:pStyle w:val="a1"/>
        <w:jc w:val="center"/>
        <w:rPr>
          <w:lang w:eastAsia="zh-TW"/>
        </w:rPr>
      </w:pPr>
    </w:p>
    <w:p w14:paraId="1125DBD7" w14:textId="733B5C6C" w:rsidR="009C6588" w:rsidRDefault="00176445" w:rsidP="007F6BBE">
      <w:pPr>
        <w:pStyle w:val="3"/>
      </w:pPr>
      <w:bookmarkStart w:id="19" w:name="_Toc113264717"/>
      <w:r>
        <w:rPr>
          <w:rFonts w:hint="eastAsia"/>
        </w:rPr>
        <w:t>PER</w:t>
      </w:r>
      <w:r>
        <w:t>_SRDS_01_00</w:t>
      </w:r>
      <w:r w:rsidR="00B7453C">
        <w:rPr>
          <w:rFonts w:hint="eastAsia"/>
        </w:rPr>
        <w:t>3</w:t>
      </w:r>
      <w:r w:rsidR="00B7453C">
        <w:tab/>
      </w:r>
      <w:r w:rsidR="0049015B">
        <w:rPr>
          <w:rFonts w:hint="eastAsia"/>
        </w:rPr>
        <w:t>左</w:t>
      </w:r>
      <w:r w:rsidR="00180DC9">
        <w:rPr>
          <w:rFonts w:hint="eastAsia"/>
        </w:rPr>
        <w:t>車道線資訊</w:t>
      </w:r>
      <w:r w:rsidR="003937A5">
        <w:rPr>
          <w:rFonts w:hint="eastAsia"/>
        </w:rPr>
        <w:t>解析</w:t>
      </w:r>
      <w:bookmarkEnd w:id="19"/>
    </w:p>
    <w:p w14:paraId="6FB71071" w14:textId="34091CE1" w:rsidR="00CE4F20" w:rsidRDefault="0029236E" w:rsidP="00CE4F20">
      <w:pPr>
        <w:pStyle w:val="a1"/>
        <w:rPr>
          <w:lang w:eastAsia="zh-TW"/>
        </w:rPr>
      </w:pPr>
      <w:r w:rsidRPr="0029236E">
        <w:rPr>
          <w:rFonts w:hint="eastAsia"/>
          <w:lang w:eastAsia="zh-TW"/>
        </w:rPr>
        <w:t>依據左車道</w:t>
      </w:r>
      <w:r>
        <w:rPr>
          <w:rFonts w:hint="eastAsia"/>
          <w:lang w:eastAsia="zh-TW"/>
        </w:rPr>
        <w:t>有效訊號進行</w:t>
      </w:r>
      <w:r w:rsidR="00B7563F">
        <w:rPr>
          <w:rFonts w:hint="eastAsia"/>
          <w:lang w:eastAsia="zh-TW"/>
        </w:rPr>
        <w:t>判斷，</w:t>
      </w:r>
      <w:r w:rsidRPr="0029236E">
        <w:rPr>
          <w:rFonts w:hint="eastAsia"/>
          <w:lang w:eastAsia="zh-TW"/>
        </w:rPr>
        <w:t>輸出</w:t>
      </w:r>
      <w:r w:rsidR="004C6771">
        <w:rPr>
          <w:rFonts w:hint="eastAsia"/>
          <w:lang w:eastAsia="zh-TW"/>
        </w:rPr>
        <w:t>從相機模組所獲得的左車道線資訊</w:t>
      </w:r>
      <w:r w:rsidR="001527C3">
        <w:rPr>
          <w:rFonts w:hint="eastAsia"/>
          <w:lang w:eastAsia="zh-TW"/>
        </w:rPr>
        <w:t>或</w:t>
      </w:r>
      <w:r w:rsidR="004C6771">
        <w:rPr>
          <w:rFonts w:hint="eastAsia"/>
          <w:lang w:eastAsia="zh-TW"/>
        </w:rPr>
        <w:t>估測的左車道線資訊</w:t>
      </w:r>
      <w:r w:rsidR="00B7563F">
        <w:rPr>
          <w:rFonts w:hint="eastAsia"/>
          <w:lang w:eastAsia="zh-TW"/>
        </w:rPr>
        <w:t>。</w:t>
      </w:r>
    </w:p>
    <w:p w14:paraId="76B63D5A" w14:textId="485C8EE5" w:rsidR="005D27BF" w:rsidRPr="0040057F" w:rsidRDefault="005D27BF" w:rsidP="00CE4F20">
      <w:pPr>
        <w:pStyle w:val="a1"/>
        <w:rPr>
          <w:lang w:eastAsia="zh-TW"/>
        </w:rPr>
      </w:pPr>
    </w:p>
    <w:p w14:paraId="6526C014" w14:textId="77777777" w:rsidR="009E7E64" w:rsidRDefault="005D27BF" w:rsidP="007D1B5F">
      <w:pPr>
        <w:pStyle w:val="a1"/>
        <w:keepNext/>
        <w:jc w:val="center"/>
      </w:pPr>
      <w:r w:rsidRPr="005D27BF">
        <w:rPr>
          <w:noProof/>
          <w:lang w:eastAsia="zh-TW"/>
        </w:rPr>
        <w:lastRenderedPageBreak/>
        <w:drawing>
          <wp:inline distT="0" distB="0" distL="0" distR="0" wp14:anchorId="6418EB5C" wp14:editId="0CDEB60A">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303" cy="3266185"/>
                    </a:xfrm>
                    <a:prstGeom prst="rect">
                      <a:avLst/>
                    </a:prstGeom>
                  </pic:spPr>
                </pic:pic>
              </a:graphicData>
            </a:graphic>
          </wp:inline>
        </w:drawing>
      </w:r>
    </w:p>
    <w:p w14:paraId="21E2C1EF" w14:textId="11A3592C"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13</w:t>
      </w:r>
      <w:r w:rsidR="00827A97">
        <w:fldChar w:fldCharType="end"/>
      </w:r>
      <w:r>
        <w:rPr>
          <w:lang w:eastAsia="zh-TW"/>
        </w:rPr>
        <w:t xml:space="preserve"> </w:t>
      </w:r>
      <w:r w:rsidRPr="00DF3DFB">
        <w:rPr>
          <w:rFonts w:hint="eastAsia"/>
          <w:lang w:eastAsia="zh-TW"/>
        </w:rPr>
        <w:t>左車道線資訊</w:t>
      </w:r>
    </w:p>
    <w:p w14:paraId="24977571" w14:textId="77777777" w:rsidR="00D10BD0" w:rsidRPr="00D10BD0" w:rsidRDefault="00D10BD0" w:rsidP="00D10BD0">
      <w:pPr>
        <w:pStyle w:val="a1"/>
        <w:rPr>
          <w:lang w:eastAsia="zh-TW"/>
        </w:rPr>
      </w:pPr>
    </w:p>
    <w:p w14:paraId="74790349" w14:textId="6181319C" w:rsidR="0040057F" w:rsidRDefault="00D10BD0" w:rsidP="0040057F">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當左車道</w:t>
      </w:r>
      <w:proofErr w:type="gramEnd"/>
      <w:r>
        <w:rPr>
          <w:rFonts w:hint="eastAsia"/>
          <w:lang w:eastAsia="zh-TW"/>
        </w:rPr>
        <w:t>有效資訊為FALSE時，</w:t>
      </w:r>
      <w:r w:rsidRPr="0029236E">
        <w:rPr>
          <w:rFonts w:hint="eastAsia"/>
          <w:lang w:eastAsia="zh-TW"/>
        </w:rPr>
        <w:t>輸出</w:t>
      </w:r>
      <w:r>
        <w:rPr>
          <w:rFonts w:hint="eastAsia"/>
          <w:lang w:eastAsia="zh-TW"/>
        </w:rPr>
        <w:t>估測的左車道線資訊。</w:t>
      </w:r>
    </w:p>
    <w:p w14:paraId="34592B67" w14:textId="77777777" w:rsidR="00D10BD0" w:rsidRPr="0040057F" w:rsidRDefault="00D10BD0" w:rsidP="0040057F">
      <w:pPr>
        <w:pStyle w:val="a1"/>
        <w:rPr>
          <w:lang w:eastAsia="zh-TW"/>
        </w:rPr>
      </w:pPr>
    </w:p>
    <w:p w14:paraId="43C69A20" w14:textId="1F83E878"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2279F75F" w14:textId="35FA9954" w:rsidR="00E03C5C" w:rsidRDefault="00E03C5C" w:rsidP="00E03C5C">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w:t>
      </w:r>
      <w:r w:rsidR="000D0013">
        <w:rPr>
          <w:rFonts w:ascii="微軟正黑體" w:eastAsia="微軟正黑體" w:hAnsi="Times New Roman" w:cs="Arial" w:hint="eastAsia"/>
          <w:bCs/>
          <w:szCs w:val="32"/>
          <w:lang w:val="en-GB"/>
        </w:rPr>
        <w:t xml:space="preserve">=TRUE &gt;&gt; </w:t>
      </w:r>
      <w:r w:rsidR="000D0013" w:rsidRPr="000D0013">
        <w:rPr>
          <w:rFonts w:ascii="微軟正黑體" w:eastAsia="微軟正黑體" w:hAnsi="Times New Roman" w:cs="Arial"/>
          <w:bCs/>
          <w:szCs w:val="32"/>
          <w:lang w:val="en-GB" w:eastAsia="en-US"/>
        </w:rPr>
        <w:t>VPER_LaneC</w:t>
      </w:r>
      <w:r w:rsidR="000D0013" w:rsidRPr="000D0013">
        <w:rPr>
          <w:rFonts w:ascii="微軟正黑體" w:eastAsia="微軟正黑體" w:hAnsi="Times New Roman" w:cs="Arial" w:hint="eastAsia"/>
          <w:bCs/>
          <w:szCs w:val="32"/>
          <w:lang w:val="en-GB" w:eastAsia="en-US"/>
        </w:rPr>
        <w:t>0</w:t>
      </w:r>
      <w:r w:rsidR="00C93404">
        <w:rPr>
          <w:rFonts w:ascii="微軟正黑體" w:eastAsia="微軟正黑體" w:hAnsi="Times New Roman" w:cs="Arial" w:hint="eastAsia"/>
          <w:bCs/>
          <w:szCs w:val="32"/>
          <w:lang w:val="en-GB"/>
        </w:rPr>
        <w:t>L</w:t>
      </w:r>
      <w:r w:rsidR="000D0013" w:rsidRPr="000D0013">
        <w:rPr>
          <w:rFonts w:ascii="微軟正黑體" w:eastAsia="微軟正黑體" w:hAnsi="Times New Roman" w:cs="Arial"/>
          <w:bCs/>
          <w:szCs w:val="32"/>
          <w:lang w:val="en-GB" w:eastAsia="en-US"/>
        </w:rPr>
        <w:t>_m</w:t>
      </w:r>
      <w:r w:rsidR="000D0013">
        <w:rPr>
          <w:rFonts w:ascii="微軟正黑體" w:eastAsia="微軟正黑體" w:hAnsi="Times New Roman" w:cs="Arial" w:hint="eastAsia"/>
          <w:bCs/>
          <w:szCs w:val="32"/>
          <w:lang w:val="en-GB"/>
        </w:rPr>
        <w:t xml:space="preserve"> </w:t>
      </w:r>
      <w:r w:rsidR="000D0013">
        <w:rPr>
          <w:rFonts w:ascii="微軟正黑體" w:eastAsia="微軟正黑體" w:hAnsi="Times New Roman" w:cs="Arial" w:hint="eastAsia"/>
          <w:bCs/>
          <w:szCs w:val="32"/>
          <w:lang w:val="en-GB" w:eastAsia="en-US"/>
        </w:rPr>
        <w:t>=</w:t>
      </w:r>
      <w:r w:rsidR="000D0013" w:rsidRPr="000D0013">
        <w:rPr>
          <w:rFonts w:ascii="微軟正黑體" w:eastAsia="微軟正黑體" w:hAnsi="Times New Roman" w:cs="Arial"/>
          <w:bCs/>
          <w:szCs w:val="32"/>
          <w:lang w:val="en-GB" w:eastAsia="en-US"/>
        </w:rPr>
        <w:t xml:space="preserve"> V</w:t>
      </w:r>
      <w:r w:rsidR="00C93404">
        <w:rPr>
          <w:rFonts w:ascii="微軟正黑體" w:eastAsia="微軟正黑體" w:hAnsi="Times New Roman" w:cs="Arial"/>
          <w:bCs/>
          <w:szCs w:val="32"/>
          <w:lang w:val="en-GB" w:eastAsia="en-US"/>
        </w:rPr>
        <w:t>DINR</w:t>
      </w:r>
      <w:r w:rsidR="000D0013" w:rsidRPr="000D0013">
        <w:rPr>
          <w:rFonts w:ascii="微軟正黑體" w:eastAsia="微軟正黑體" w:hAnsi="Times New Roman" w:cs="Arial"/>
          <w:bCs/>
          <w:szCs w:val="32"/>
          <w:lang w:val="en-GB" w:eastAsia="en-US"/>
        </w:rPr>
        <w:t>_LaneC0L_</w:t>
      </w:r>
      <w:r w:rsidR="00C93404">
        <w:rPr>
          <w:rFonts w:ascii="微軟正黑體" w:eastAsia="微軟正黑體" w:hAnsi="Times New Roman" w:cs="Arial"/>
          <w:bCs/>
          <w:szCs w:val="32"/>
          <w:lang w:val="en-GB" w:eastAsia="en-US"/>
        </w:rPr>
        <w:t xml:space="preserve"> </w:t>
      </w:r>
      <w:r w:rsidR="000D0013" w:rsidRPr="000D0013">
        <w:rPr>
          <w:rFonts w:ascii="微軟正黑體" w:eastAsia="微軟正黑體" w:hAnsi="Times New Roman" w:cs="Arial"/>
          <w:bCs/>
          <w:szCs w:val="32"/>
          <w:lang w:val="en-GB" w:eastAsia="en-US"/>
        </w:rPr>
        <w:t>m</w:t>
      </w:r>
    </w:p>
    <w:p w14:paraId="4E81C1CA" w14:textId="48AC9AE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3D55735" w14:textId="77777777" w:rsidR="000D0013" w:rsidRPr="00E03C5C" w:rsidRDefault="000D0013" w:rsidP="00E03C5C">
      <w:pPr>
        <w:pStyle w:val="Web"/>
        <w:spacing w:before="0" w:beforeAutospacing="0" w:after="0" w:afterAutospacing="0"/>
        <w:rPr>
          <w:rFonts w:ascii="微軟正黑體" w:eastAsia="微軟正黑體" w:hAnsi="Times New Roman" w:cs="Arial"/>
          <w:bCs/>
          <w:szCs w:val="32"/>
          <w:lang w:val="en-GB" w:eastAsia="en-US"/>
        </w:rPr>
      </w:pPr>
    </w:p>
    <w:p w14:paraId="351392F8" w14:textId="3C13BEB2"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VPER_LaneC1L_rad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F3F9B35" w14:textId="39C7A08A"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6321B98" w14:textId="1118782E"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C877B91"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4AFA09A9" w14:textId="549C5FC3"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VPER_LaneC2L_rat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6B5959CD" w14:textId="0B511C17"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DD70788" w14:textId="3635D9C8"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E129FDF"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380BC311" w14:textId="7B8BF44B" w:rsidR="005D27BF" w:rsidRDefault="00E03C5C" w:rsidP="00E03C5C">
      <w:pPr>
        <w:pStyle w:val="a1"/>
        <w:rPr>
          <w:b/>
          <w:bCs w:val="0"/>
          <w:lang w:eastAsia="zh-TW"/>
        </w:rPr>
      </w:pPr>
      <w:r w:rsidRPr="00E03C5C">
        <w:rPr>
          <w:b/>
        </w:rPr>
        <w:t>VPER_LaneC3L_rat</w:t>
      </w:r>
      <w:proofErr w:type="spellStart"/>
      <w:r w:rsidRPr="00E03C5C">
        <w:rPr>
          <w:rFonts w:hint="eastAsia"/>
          <w:b/>
          <w:bCs w:val="0"/>
        </w:rPr>
        <w:t>判斷條件如下</w:t>
      </w:r>
      <w:proofErr w:type="spellEnd"/>
      <w:r>
        <w:rPr>
          <w:rFonts w:hint="eastAsia"/>
          <w:b/>
          <w:bCs w:val="0"/>
          <w:lang w:eastAsia="zh-TW"/>
        </w:rPr>
        <w:t>:</w:t>
      </w:r>
    </w:p>
    <w:p w14:paraId="1D48C234" w14:textId="7FC0549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B4EF78C" w14:textId="28933E7F"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27C99F" w14:textId="77777777" w:rsidR="00E03C5C" w:rsidRPr="00C93404" w:rsidRDefault="00E03C5C" w:rsidP="00E03C5C">
      <w:pPr>
        <w:pStyle w:val="a1"/>
        <w:rPr>
          <w:b/>
        </w:rPr>
      </w:pPr>
    </w:p>
    <w:p w14:paraId="23E1CF31" w14:textId="7DF31650" w:rsidR="00B7563F" w:rsidRDefault="008A12A0" w:rsidP="00B7563F">
      <w:pPr>
        <w:pStyle w:val="a1"/>
        <w:numPr>
          <w:ilvl w:val="0"/>
          <w:numId w:val="10"/>
        </w:numPr>
        <w:rPr>
          <w:lang w:eastAsia="zh-TW"/>
        </w:rPr>
      </w:pPr>
      <w:r w:rsidRPr="008A12A0">
        <w:rPr>
          <w:rFonts w:hint="eastAsia"/>
          <w:lang w:eastAsia="zh-TW"/>
        </w:rPr>
        <w:lastRenderedPageBreak/>
        <w:t>左車道估測器</w:t>
      </w:r>
    </w:p>
    <w:p w14:paraId="17B43967" w14:textId="1DC831D7" w:rsidR="00EF3591" w:rsidRDefault="00F81D0E" w:rsidP="00EF3591">
      <w:pPr>
        <w:pStyle w:val="afb"/>
        <w:spacing w:before="50" w:after="50" w:line="300" w:lineRule="auto"/>
        <w:ind w:leftChars="0" w:left="360"/>
        <w:jc w:val="both"/>
        <w:rPr>
          <w:lang w:eastAsia="zh-TW"/>
        </w:rPr>
      </w:pPr>
      <w:r>
        <w:rPr>
          <w:rFonts w:hint="eastAsia"/>
          <w:lang w:eastAsia="zh-TW"/>
        </w:rPr>
        <w:t>依據</w:t>
      </w:r>
      <w:r w:rsidR="008B78DD">
        <w:rPr>
          <w:rFonts w:hint="eastAsia"/>
          <w:lang w:eastAsia="zh-TW"/>
        </w:rPr>
        <w:t>使用相機</w:t>
      </w:r>
      <w:r w:rsidR="009305DE">
        <w:rPr>
          <w:rFonts w:hint="eastAsia"/>
          <w:lang w:eastAsia="zh-TW"/>
        </w:rPr>
        <w:t>左</w:t>
      </w:r>
      <w:r w:rsidR="008B78DD">
        <w:rPr>
          <w:rFonts w:hint="eastAsia"/>
          <w:lang w:eastAsia="zh-TW"/>
        </w:rPr>
        <w:t>車道線</w:t>
      </w:r>
      <w:r w:rsidR="00F87E6A">
        <w:rPr>
          <w:rFonts w:hint="eastAsia"/>
          <w:lang w:eastAsia="zh-TW"/>
        </w:rPr>
        <w:t>資訊</w:t>
      </w:r>
      <w:r w:rsidR="008B78DD">
        <w:rPr>
          <w:rFonts w:hint="eastAsia"/>
          <w:lang w:eastAsia="zh-TW"/>
        </w:rPr>
        <w:t>旗標</w:t>
      </w:r>
      <w:r>
        <w:rPr>
          <w:rFonts w:hint="eastAsia"/>
          <w:lang w:eastAsia="zh-TW"/>
        </w:rPr>
        <w:t>判斷</w:t>
      </w:r>
      <w:r w:rsidR="00F231AB">
        <w:rPr>
          <w:rFonts w:hint="eastAsia"/>
          <w:lang w:eastAsia="zh-TW"/>
        </w:rPr>
        <w:t>目前</w:t>
      </w:r>
      <w:r w:rsidR="00CD7A47">
        <w:rPr>
          <w:rFonts w:hint="eastAsia"/>
          <w:lang w:eastAsia="zh-TW"/>
        </w:rPr>
        <w:t>最佳</w:t>
      </w:r>
      <w:r w:rsidR="00837ED4">
        <w:rPr>
          <w:rFonts w:hint="eastAsia"/>
          <w:lang w:eastAsia="zh-TW"/>
        </w:rPr>
        <w:t>左</w:t>
      </w:r>
      <w:r w:rsidR="00CD7A47">
        <w:rPr>
          <w:rFonts w:hint="eastAsia"/>
          <w:lang w:eastAsia="zh-TW"/>
        </w:rPr>
        <w:t>車道線資訊</w:t>
      </w:r>
      <w:r w:rsidR="00EF3591" w:rsidRPr="00414D6E">
        <w:rPr>
          <w:rFonts w:hint="eastAsia"/>
          <w:lang w:eastAsia="zh-TW"/>
        </w:rPr>
        <w:t>。</w:t>
      </w:r>
    </w:p>
    <w:p w14:paraId="242CB4FD" w14:textId="77777777" w:rsidR="00F231AB" w:rsidRPr="00414D6E" w:rsidRDefault="00F231AB" w:rsidP="00EF3591">
      <w:pPr>
        <w:pStyle w:val="afb"/>
        <w:spacing w:before="50" w:after="50" w:line="300" w:lineRule="auto"/>
        <w:ind w:leftChars="0" w:left="360"/>
        <w:jc w:val="both"/>
        <w:rPr>
          <w:lang w:eastAsia="zh-TW"/>
        </w:rPr>
      </w:pPr>
    </w:p>
    <w:p w14:paraId="7CAB5490" w14:textId="77777777" w:rsidR="00982E02" w:rsidRDefault="00EF3591" w:rsidP="00982E02">
      <w:pPr>
        <w:pStyle w:val="a1"/>
        <w:keepNext/>
        <w:ind w:left="360"/>
        <w:jc w:val="center"/>
      </w:pPr>
      <w:r w:rsidRPr="0001120D">
        <w:rPr>
          <w:noProof/>
          <w:lang w:eastAsia="zh-TW"/>
        </w:rPr>
        <w:drawing>
          <wp:inline distT="0" distB="0" distL="0" distR="0" wp14:anchorId="6E00BAFD" wp14:editId="445295A3">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039" cy="2911402"/>
                    </a:xfrm>
                    <a:prstGeom prst="rect">
                      <a:avLst/>
                    </a:prstGeom>
                  </pic:spPr>
                </pic:pic>
              </a:graphicData>
            </a:graphic>
          </wp:inline>
        </w:drawing>
      </w:r>
    </w:p>
    <w:p w14:paraId="4ACD0213" w14:textId="6501CD9B" w:rsidR="00EF3591" w:rsidRDefault="00982E02" w:rsidP="00982E02">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14</w:t>
      </w:r>
      <w:r w:rsidR="00827A97">
        <w:rPr>
          <w:lang w:eastAsia="zh-TW"/>
        </w:rPr>
        <w:fldChar w:fldCharType="end"/>
      </w:r>
      <w:r>
        <w:rPr>
          <w:rFonts w:hint="eastAsia"/>
          <w:lang w:eastAsia="zh-TW"/>
        </w:rPr>
        <w:t xml:space="preserve"> 最佳</w:t>
      </w:r>
      <w:r w:rsidR="0010769D">
        <w:rPr>
          <w:rFonts w:hint="eastAsia"/>
          <w:lang w:eastAsia="zh-TW"/>
        </w:rPr>
        <w:t>左</w:t>
      </w:r>
      <w:r>
        <w:rPr>
          <w:rFonts w:hint="eastAsia"/>
          <w:lang w:eastAsia="zh-TW"/>
        </w:rPr>
        <w:t>車道線</w:t>
      </w:r>
      <w:r w:rsidR="007A191C">
        <w:rPr>
          <w:rFonts w:hint="eastAsia"/>
          <w:lang w:eastAsia="zh-TW"/>
        </w:rPr>
        <w:t>架構</w:t>
      </w:r>
    </w:p>
    <w:p w14:paraId="292FD095" w14:textId="77777777" w:rsidR="0007781A" w:rsidRPr="0007781A" w:rsidRDefault="0007781A" w:rsidP="0007781A">
      <w:pPr>
        <w:pStyle w:val="a1"/>
        <w:rPr>
          <w:lang w:eastAsia="zh-TW"/>
        </w:rPr>
      </w:pPr>
    </w:p>
    <w:p w14:paraId="2593E5F1" w14:textId="35E924CB" w:rsidR="001E3F3A" w:rsidRDefault="001E3F3A" w:rsidP="001E3F3A">
      <w:pPr>
        <w:pStyle w:val="afb"/>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proofErr w:type="gramStart"/>
      <w:r w:rsidRPr="00EF3591">
        <w:rPr>
          <w:rFonts w:ascii="標楷體" w:hAnsi="標楷體" w:hint="eastAsia"/>
          <w:lang w:eastAsia="zh-TW"/>
        </w:rPr>
        <w:t>一</w:t>
      </w:r>
      <w:proofErr w:type="gramEnd"/>
      <w:r w:rsidRPr="00EF3591">
        <w:rPr>
          <w:rFonts w:ascii="標楷體" w:hAnsi="標楷體" w:hint="eastAsia"/>
          <w:lang w:eastAsia="zh-TW"/>
        </w:rPr>
        <w:t>門檻值</w:t>
      </w:r>
      <w:r w:rsidRPr="00EF3591">
        <w:rPr>
          <w:rFonts w:hAnsi="微軟正黑體" w:hint="eastAsia"/>
          <w:lang w:eastAsia="zh-TW"/>
        </w:rPr>
        <w:t>(</w:t>
      </w:r>
      <w:r w:rsidRPr="00EF3591">
        <w:rPr>
          <w:rFonts w:hAnsi="微軟正黑體"/>
          <w:lang w:eastAsia="zh-TW"/>
        </w:rPr>
        <w:t>ENUM_LANEQUALITY_MEDIUM</w:t>
      </w:r>
      <w:r w:rsidRPr="00EF3591">
        <w:rPr>
          <w:rFonts w:hAnsi="微軟正黑體" w:hint="eastAsia"/>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使用上一時刻從相機模組所獲得的左車道線資訊作為最佳左車道線資訊，使用相機車道線資訊旗標為FALSE時，則使用上一時刻估測之左車道線資訊作為最佳左車道線資訊</w:t>
      </w:r>
      <w:r w:rsidRPr="00414D6E">
        <w:rPr>
          <w:rFonts w:hint="eastAsia"/>
          <w:lang w:eastAsia="zh-TW"/>
        </w:rPr>
        <w:t>。</w:t>
      </w:r>
    </w:p>
    <w:p w14:paraId="4C355C35" w14:textId="2A61AC10" w:rsidR="001E3F3A" w:rsidRDefault="001E3F3A" w:rsidP="001E3F3A">
      <w:pPr>
        <w:pStyle w:val="afb"/>
        <w:spacing w:before="50" w:after="50" w:line="300" w:lineRule="auto"/>
        <w:ind w:leftChars="0" w:left="360"/>
        <w:jc w:val="both"/>
        <w:rPr>
          <w:b/>
          <w:bCs w:val="0"/>
          <w:lang w:eastAsia="zh-TW"/>
        </w:rPr>
      </w:pPr>
      <w:proofErr w:type="spellStart"/>
      <w:r w:rsidRPr="00F231AB">
        <w:rPr>
          <w:b/>
          <w:bCs w:val="0"/>
        </w:rPr>
        <w:t>UsingRawLaneL_flg</w:t>
      </w:r>
      <w:r w:rsidRPr="00E03C5C">
        <w:rPr>
          <w:rFonts w:hint="eastAsia"/>
          <w:b/>
          <w:bCs w:val="0"/>
        </w:rPr>
        <w:t>判斷條件如下</w:t>
      </w:r>
      <w:proofErr w:type="spellEnd"/>
      <w:r w:rsidR="00E37786">
        <w:rPr>
          <w:rFonts w:hint="eastAsia"/>
          <w:b/>
          <w:bCs w:val="0"/>
          <w:lang w:eastAsia="zh-TW"/>
        </w:rPr>
        <w:t>:</w:t>
      </w:r>
    </w:p>
    <w:p w14:paraId="0012A3AE" w14:textId="1374D4CA" w:rsidR="0007781A" w:rsidRDefault="00F95D8B" w:rsidP="001E3F3A">
      <w:pPr>
        <w:pStyle w:val="afb"/>
        <w:spacing w:before="50" w:after="50" w:line="300" w:lineRule="auto"/>
        <w:ind w:leftChars="0" w:left="36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r>
        <w:rPr>
          <w:rFonts w:hint="eastAsia"/>
          <w:lang w:eastAsia="zh-TW"/>
        </w:rPr>
        <w:t xml:space="preserve"> a</w:t>
      </w:r>
      <w:r>
        <w:rPr>
          <w:lang w:eastAsia="zh-TW"/>
        </w:rPr>
        <w:t>nd</w:t>
      </w:r>
    </w:p>
    <w:p w14:paraId="6EB60131" w14:textId="3A625488" w:rsidR="00F95D8B" w:rsidRDefault="00F95D8B" w:rsidP="00F95D8B">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r w:rsidR="00A22695">
        <w:rPr>
          <w:rFonts w:ascii="微軟正黑體" w:eastAsia="微軟正黑體" w:hAnsi="Times New Roman" w:cs="Arial"/>
          <w:bCs/>
          <w:szCs w:val="32"/>
          <w:lang w:val="en-GB" w:eastAsia="en-US"/>
        </w:rPr>
        <w:t xml:space="preserve"> </w:t>
      </w:r>
      <m:oMath>
        <m:r>
          <m:rPr>
            <m:sty m:val="p"/>
          </m:rPr>
          <w:rPr>
            <w:rFonts w:ascii="Cambria Math" w:hAnsi="Cambria Math" w:hint="eastAsia"/>
          </w:rPr>
          <m:t xml:space="preserve">== </m:t>
        </m:r>
      </m:oMath>
      <w:r w:rsidR="00A22695" w:rsidRPr="0029377D">
        <w:rPr>
          <w:rFonts w:ascii="微軟正黑體" w:eastAsia="微軟正黑體" w:hAnsi="Times New Roman" w:cs="Arial" w:hint="eastAsia"/>
          <w:bCs/>
          <w:szCs w:val="32"/>
          <w:lang w:val="en-GB" w:eastAsia="en-US"/>
        </w:rPr>
        <w:t>T</w:t>
      </w:r>
      <w:r w:rsidR="00A22695" w:rsidRPr="0029377D">
        <w:rPr>
          <w:rFonts w:ascii="微軟正黑體" w:eastAsia="微軟正黑體" w:hAnsi="Times New Roman" w:cs="Arial"/>
          <w:bCs/>
          <w:szCs w:val="32"/>
          <w:lang w:val="en-GB" w:eastAsia="en-US"/>
        </w:rPr>
        <w:t>RUE</w:t>
      </w:r>
    </w:p>
    <w:p w14:paraId="6951A9D0" w14:textId="7CEC8A8B" w:rsidR="0030304A" w:rsidRDefault="0030304A" w:rsidP="00F95D8B">
      <w:pPr>
        <w:pStyle w:val="Web"/>
        <w:spacing w:before="0" w:beforeAutospacing="0" w:after="0" w:afterAutospacing="0"/>
        <w:ind w:firstLine="360"/>
        <w:rPr>
          <w:rFonts w:ascii="微軟正黑體" w:eastAsia="微軟正黑體" w:hAnsi="Times New Roman" w:cs="Arial"/>
          <w:bCs/>
          <w:szCs w:val="32"/>
          <w:lang w:val="en-GB" w:eastAsia="en-US"/>
        </w:rPr>
      </w:pPr>
    </w:p>
    <w:p w14:paraId="25A573AB" w14:textId="57D7E08E"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w:t>
      </w:r>
      <w:r w:rsidR="0030304A" w:rsidRPr="00E03C5C">
        <w:rPr>
          <w:rFonts w:ascii="微軟正黑體" w:eastAsia="微軟正黑體" w:hAnsi="Times New Roman" w:cs="Arial" w:hint="eastAsia"/>
          <w:b/>
          <w:bCs/>
          <w:szCs w:val="32"/>
          <w:lang w:val="en-GB" w:eastAsia="en-US"/>
        </w:rPr>
        <w:t>0</w:t>
      </w:r>
      <w:r w:rsidR="009748DE">
        <w:rPr>
          <w:rFonts w:ascii="微軟正黑體" w:eastAsia="微軟正黑體" w:hAnsi="Times New Roman" w:cs="Arial" w:hint="eastAsia"/>
          <w:b/>
          <w:bCs/>
          <w:szCs w:val="32"/>
          <w:lang w:val="en-GB"/>
        </w:rPr>
        <w:t>L</w:t>
      </w:r>
      <w:r w:rsidR="0030304A" w:rsidRPr="00E03C5C">
        <w:rPr>
          <w:rFonts w:ascii="微軟正黑體" w:eastAsia="微軟正黑體" w:hAnsi="Times New Roman" w:cs="Arial"/>
          <w:b/>
          <w:bCs/>
          <w:szCs w:val="32"/>
          <w:lang w:val="en-GB" w:eastAsia="en-US"/>
        </w:rPr>
        <w:t>_m</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575327DC" w14:textId="5DB8CF09"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sidRPr="000D0013">
        <w:rPr>
          <w:rFonts w:ascii="微軟正黑體" w:eastAsia="微軟正黑體" w:hAnsi="Times New Roman" w:cs="Arial" w:hint="eastAsia"/>
          <w:bCs/>
          <w:szCs w:val="32"/>
          <w:lang w:val="en-GB" w:eastAsia="en-US"/>
        </w:rPr>
        <w:t>0</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_LaneC0L_</w:t>
      </w:r>
      <w:r w:rsidR="0030304A">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2C2CFA5D" w14:textId="17B89FEC"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5034A8" w:rsidRPr="000D0013">
        <w:rPr>
          <w:rFonts w:ascii="微軟正黑體" w:eastAsia="微軟正黑體" w:hAnsi="Times New Roman" w:cs="Arial"/>
          <w:bCs/>
          <w:szCs w:val="32"/>
          <w:lang w:val="en-GB" w:eastAsia="en-US"/>
        </w:rPr>
        <w:t>C</w:t>
      </w:r>
      <w:r w:rsidR="005034A8" w:rsidRPr="000D0013">
        <w:rPr>
          <w:rFonts w:ascii="微軟正黑體" w:eastAsia="微軟正黑體" w:hAnsi="Times New Roman" w:cs="Arial" w:hint="eastAsia"/>
          <w:bCs/>
          <w:szCs w:val="32"/>
          <w:lang w:val="en-GB" w:eastAsia="en-US"/>
        </w:rPr>
        <w:t>0</w:t>
      </w:r>
      <w:r w:rsidR="005034A8">
        <w:rPr>
          <w:rFonts w:ascii="微軟正黑體" w:eastAsia="微軟正黑體" w:hAnsi="Times New Roman" w:cs="Arial" w:hint="eastAsia"/>
          <w:bCs/>
          <w:szCs w:val="32"/>
          <w:lang w:val="en-GB"/>
        </w:rPr>
        <w:t>L</w:t>
      </w:r>
      <w:r w:rsidR="005034A8"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0</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548D9AA6" w14:textId="77777777" w:rsidR="0030304A" w:rsidRPr="00E03C5C" w:rsidRDefault="0030304A"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
    <w:p w14:paraId="5772BC7A" w14:textId="54C389CA"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C1L_rad</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67B57CEB" w14:textId="5BA8EC2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lastRenderedPageBreak/>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38863317" w14:textId="1B12AD73"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0F62CC87"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5C4D2258" w14:textId="7CEAA41F"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C2L_rat</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162B78DE" w14:textId="0648E67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CC88988" w14:textId="69DBA73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5450F8AD"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160EF9F" w14:textId="29F24276" w:rsidR="0030304A" w:rsidRDefault="00A26681" w:rsidP="00A26681">
      <w:pPr>
        <w:pStyle w:val="a1"/>
        <w:ind w:leftChars="177" w:left="425"/>
        <w:rPr>
          <w:b/>
          <w:bCs w:val="0"/>
          <w:lang w:eastAsia="zh-TW"/>
        </w:rPr>
      </w:pPr>
      <w:r>
        <w:rPr>
          <w:b/>
        </w:rPr>
        <w:t>Opt</w:t>
      </w:r>
      <w:r w:rsidR="0030304A" w:rsidRPr="00E03C5C">
        <w:rPr>
          <w:b/>
        </w:rPr>
        <w:t>C3L_rat</w:t>
      </w:r>
      <w:proofErr w:type="spellStart"/>
      <w:r w:rsidR="0030304A" w:rsidRPr="00E03C5C">
        <w:rPr>
          <w:rFonts w:hint="eastAsia"/>
          <w:b/>
          <w:bCs w:val="0"/>
        </w:rPr>
        <w:t>判斷條件如下</w:t>
      </w:r>
      <w:proofErr w:type="spellEnd"/>
      <w:r w:rsidR="0030304A">
        <w:rPr>
          <w:rFonts w:hint="eastAsia"/>
          <w:b/>
          <w:bCs w:val="0"/>
          <w:lang w:eastAsia="zh-TW"/>
        </w:rPr>
        <w:t>:</w:t>
      </w:r>
    </w:p>
    <w:p w14:paraId="3ED57A62" w14:textId="09450F05"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EC4D05B" w14:textId="656679B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73A49811" w14:textId="77777777" w:rsidR="001E3F3A" w:rsidRPr="00CB125F" w:rsidRDefault="001E3F3A" w:rsidP="00F231AB">
      <w:pPr>
        <w:pStyle w:val="a1"/>
        <w:rPr>
          <w:lang w:eastAsia="zh-TW"/>
        </w:rPr>
      </w:pPr>
    </w:p>
    <w:p w14:paraId="4045BFBF" w14:textId="0B6AE396" w:rsidR="006031A3" w:rsidRDefault="006031A3" w:rsidP="006031A3">
      <w:pPr>
        <w:pStyle w:val="a1"/>
        <w:ind w:left="360"/>
        <w:rPr>
          <w:lang w:eastAsia="zh-TW"/>
        </w:rPr>
      </w:pPr>
      <w:r>
        <w:rPr>
          <w:rFonts w:hint="eastAsia"/>
          <w:lang w:eastAsia="zh-TW"/>
        </w:rPr>
        <w:t>估測左車道</w:t>
      </w:r>
      <m:oMath>
        <m:r>
          <m:rPr>
            <m:sty m:val="p"/>
          </m:rPr>
          <w:rPr>
            <w:rFonts w:ascii="Cambria Math" w:hAnsi="Cambria Math"/>
            <w:lang w:eastAsia="zh-TW"/>
          </w:rPr>
          <m:t>C0</m:t>
        </m:r>
      </m:oMath>
      <w:r w:rsidR="00CB125F" w:rsidRPr="00C34986">
        <w:rPr>
          <w:rFonts w:hint="eastAsia"/>
          <w:bCs w:val="0"/>
          <w:lang w:eastAsia="zh-TW"/>
        </w:rPr>
        <w:t>算法如下：</w:t>
      </w:r>
    </w:p>
    <w:p w14:paraId="32D172D7" w14:textId="554820AD" w:rsidR="00364E73"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0230FA64" w14:textId="6C626DBA" w:rsidR="005B7F31" w:rsidRDefault="00366318" w:rsidP="005B7F31">
      <w:pPr>
        <w:pStyle w:val="a1"/>
        <w:ind w:left="360"/>
        <w:rPr>
          <w:lang w:eastAsia="zh-TW"/>
        </w:rPr>
      </w:pPr>
      <w:r>
        <w:rPr>
          <w:rFonts w:hint="eastAsia"/>
          <w:lang w:eastAsia="zh-TW"/>
        </w:rPr>
        <w:t>其中</w:t>
      </w:r>
      <m:oMath>
        <m:r>
          <m:rPr>
            <m:sty m:val="p"/>
          </m:rPr>
          <w:rPr>
            <w:rFonts w:ascii="Cambria Math" w:hAnsi="Cambria Math"/>
            <w:lang w:eastAsia="zh-TW"/>
          </w:rPr>
          <m:t>veh_x</m:t>
        </m:r>
      </m:oMath>
      <w:r w:rsidR="00B25EDF">
        <w:rPr>
          <w:rFonts w:hint="eastAsia"/>
          <w:lang w:eastAsia="zh-TW"/>
        </w:rPr>
        <w:t>為一取樣時間內之</w:t>
      </w:r>
      <w:r w:rsidR="005B7F31">
        <w:rPr>
          <w:rFonts w:hint="eastAsia"/>
          <w:lang w:eastAsia="zh-TW"/>
        </w:rPr>
        <w:t>縱</w:t>
      </w:r>
      <w:r w:rsidR="00B25EDF">
        <w:rPr>
          <w:rFonts w:hint="eastAsia"/>
          <w:lang w:eastAsia="zh-TW"/>
        </w:rPr>
        <w:t>向移動距離</w:t>
      </w:r>
      <w:r w:rsidR="005B7F31">
        <w:rPr>
          <w:rFonts w:hint="eastAsia"/>
          <w:lang w:eastAsia="zh-TW"/>
        </w:rPr>
        <w:t>、</w:t>
      </w:r>
      <m:oMath>
        <m:r>
          <m:rPr>
            <m:sty m:val="p"/>
          </m:rPr>
          <w:rPr>
            <w:rFonts w:ascii="Cambria Math" w:hAnsi="Cambria Math"/>
            <w:lang w:eastAsia="zh-TW"/>
          </w:rPr>
          <m:t>veh_y</m:t>
        </m:r>
      </m:oMath>
      <w:r w:rsidR="005B7F31">
        <w:rPr>
          <w:rFonts w:hint="eastAsia"/>
          <w:lang w:eastAsia="zh-TW"/>
        </w:rPr>
        <w:t>為一取樣時間內之側向移動距離</w:t>
      </w:r>
      <w:r w:rsidR="003B146D">
        <w:rPr>
          <w:rFonts w:hint="eastAsia"/>
          <w:lang w:eastAsia="zh-TW"/>
        </w:rPr>
        <w:t>。</w:t>
      </w:r>
    </w:p>
    <w:p w14:paraId="3EE023AD" w14:textId="2EC00814" w:rsidR="0006257B" w:rsidRPr="005B7F31" w:rsidRDefault="0006257B" w:rsidP="00364E73">
      <w:pPr>
        <w:pStyle w:val="a1"/>
        <w:ind w:left="360"/>
        <w:rPr>
          <w:lang w:eastAsia="zh-TW"/>
        </w:rPr>
      </w:pPr>
    </w:p>
    <w:p w14:paraId="2A3A40F9" w14:textId="77777777" w:rsidR="00C95722" w:rsidRDefault="007A33A0" w:rsidP="007D1B5F">
      <w:pPr>
        <w:pStyle w:val="a1"/>
        <w:keepNext/>
        <w:ind w:left="360"/>
        <w:jc w:val="center"/>
      </w:pPr>
      <w:r w:rsidRPr="007A33A0">
        <w:rPr>
          <w:noProof/>
          <w:lang w:eastAsia="zh-TW"/>
        </w:rPr>
        <w:drawing>
          <wp:inline distT="0" distB="0" distL="0" distR="0" wp14:anchorId="68296361" wp14:editId="54031A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35CC804B" w14:textId="5DC31893"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15</w:t>
      </w:r>
      <w:r w:rsidR="00827A97">
        <w:fldChar w:fldCharType="end"/>
      </w:r>
      <w:r>
        <w:t xml:space="preserve"> </w:t>
      </w:r>
      <w:r w:rsidRPr="00F361AA">
        <w:t>EstLaneC0L</w:t>
      </w:r>
    </w:p>
    <w:p w14:paraId="3C7B93DD" w14:textId="2BBFE173" w:rsidR="007A33A0" w:rsidRDefault="007A33A0" w:rsidP="00B7563F">
      <w:pPr>
        <w:pStyle w:val="a1"/>
        <w:ind w:left="360"/>
        <w:rPr>
          <w:lang w:eastAsia="zh-TW"/>
        </w:rPr>
      </w:pPr>
    </w:p>
    <w:p w14:paraId="7B38CAAC" w14:textId="1DB4C009" w:rsidR="00ED3BC8" w:rsidRDefault="00ED3BC8" w:rsidP="00ED3BC8">
      <w:pPr>
        <w:pStyle w:val="a1"/>
        <w:ind w:left="360"/>
        <w:rPr>
          <w:lang w:eastAsia="zh-TW"/>
        </w:rPr>
      </w:pPr>
      <w:r>
        <w:rPr>
          <w:rFonts w:hint="eastAsia"/>
          <w:lang w:eastAsia="zh-TW"/>
        </w:rPr>
        <w:t>估測左車道</w:t>
      </w:r>
      <m:oMath>
        <m:r>
          <m:rPr>
            <m:sty m:val="p"/>
          </m:rPr>
          <w:rPr>
            <w:rFonts w:ascii="Cambria Math" w:hAnsi="Cambria Math"/>
            <w:lang w:eastAsia="zh-TW"/>
          </w:rPr>
          <m:t>C1</m:t>
        </m:r>
      </m:oMath>
      <w:r w:rsidR="00F0236C" w:rsidRPr="00C34986">
        <w:rPr>
          <w:rFonts w:hint="eastAsia"/>
          <w:bCs w:val="0"/>
          <w:lang w:eastAsia="zh-TW"/>
        </w:rPr>
        <w:t>算法如下：</w:t>
      </w:r>
    </w:p>
    <w:p w14:paraId="28D65774" w14:textId="546ADC1F" w:rsidR="00B7563F"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67E1A644" w14:textId="76812AAB" w:rsidR="0006257B" w:rsidRDefault="00ED3BC8" w:rsidP="00B7563F">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09C340C1" w14:textId="77777777" w:rsidR="00C95722" w:rsidRDefault="007A33A0" w:rsidP="00F87E6A">
      <w:pPr>
        <w:pStyle w:val="a1"/>
        <w:keepNext/>
        <w:ind w:left="360"/>
        <w:jc w:val="center"/>
      </w:pPr>
      <w:r w:rsidRPr="007A33A0">
        <w:rPr>
          <w:noProof/>
          <w:lang w:eastAsia="zh-TW"/>
        </w:rPr>
        <w:drawing>
          <wp:inline distT="0" distB="0" distL="0" distR="0" wp14:anchorId="5CAF121E" wp14:editId="214EEFC1">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33335F86" w14:textId="24F02684"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16</w:t>
      </w:r>
      <w:r w:rsidR="00827A97">
        <w:fldChar w:fldCharType="end"/>
      </w:r>
      <w:r>
        <w:t xml:space="preserve"> </w:t>
      </w:r>
      <w:r w:rsidRPr="006869B6">
        <w:t>EstLaneC</w:t>
      </w:r>
      <w:r>
        <w:t>1</w:t>
      </w:r>
      <w:r w:rsidRPr="006869B6">
        <w:t>L</w:t>
      </w:r>
    </w:p>
    <w:p w14:paraId="2C0CD2DE" w14:textId="376F3923" w:rsidR="007A33A0" w:rsidRDefault="007A33A0" w:rsidP="006253B0">
      <w:pPr>
        <w:pStyle w:val="a1"/>
        <w:ind w:left="360"/>
        <w:rPr>
          <w:lang w:eastAsia="zh-TW"/>
        </w:rPr>
      </w:pPr>
    </w:p>
    <w:p w14:paraId="40EFD619" w14:textId="0B1AFD07" w:rsidR="00F87E6A" w:rsidRPr="00F87E6A" w:rsidRDefault="00F87E6A" w:rsidP="00F87E6A">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F0236C" w:rsidRPr="00C34986">
        <w:rPr>
          <w:rFonts w:hint="eastAsia"/>
          <w:bCs w:val="0"/>
          <w:lang w:eastAsia="zh-TW"/>
        </w:rPr>
        <w:t>算法如下：</w:t>
      </w:r>
    </w:p>
    <w:p w14:paraId="26FEC6EA" w14:textId="59310A77" w:rsidR="00266F8F" w:rsidRPr="00877F6B" w:rsidRDefault="0014308E" w:rsidP="006253B0">
      <w:pPr>
        <w:pStyle w:val="a1"/>
        <w:ind w:left="360"/>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stC2L=Opt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62D4BA37" w14:textId="77777777" w:rsidR="0006257B" w:rsidRPr="00266F8F" w:rsidRDefault="0006257B" w:rsidP="006253B0">
      <w:pPr>
        <w:pStyle w:val="a1"/>
        <w:ind w:left="360"/>
        <w:rPr>
          <w:lang w:eastAsia="zh-TW"/>
        </w:rPr>
      </w:pPr>
    </w:p>
    <w:p w14:paraId="5AB357D2" w14:textId="2D86DBA3" w:rsidR="00C95722" w:rsidRDefault="007A33A0" w:rsidP="007D1B5F">
      <w:pPr>
        <w:pStyle w:val="a1"/>
        <w:keepNext/>
        <w:ind w:firstLine="360"/>
        <w:jc w:val="center"/>
      </w:pPr>
      <w:r w:rsidRPr="007A33A0">
        <w:rPr>
          <w:noProof/>
          <w:lang w:eastAsia="zh-TW"/>
        </w:rPr>
        <w:drawing>
          <wp:inline distT="0" distB="0" distL="0" distR="0" wp14:anchorId="09B28973" wp14:editId="4590B6F3">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96" cy="1320399"/>
                    </a:xfrm>
                    <a:prstGeom prst="rect">
                      <a:avLst/>
                    </a:prstGeom>
                  </pic:spPr>
                </pic:pic>
              </a:graphicData>
            </a:graphic>
          </wp:inline>
        </w:drawing>
      </w:r>
    </w:p>
    <w:p w14:paraId="144A9277" w14:textId="0614E484" w:rsidR="00B7563F"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17</w:t>
      </w:r>
      <w:r w:rsidR="00827A97">
        <w:fldChar w:fldCharType="end"/>
      </w:r>
      <w:r>
        <w:t xml:space="preserve"> </w:t>
      </w:r>
      <w:r w:rsidRPr="002B0293">
        <w:t>EstLaneC</w:t>
      </w:r>
      <w:r>
        <w:t>2</w:t>
      </w:r>
      <w:r w:rsidRPr="002B0293">
        <w:t>L</w:t>
      </w:r>
    </w:p>
    <w:p w14:paraId="2A3E9CA3" w14:textId="4A9515E5" w:rsidR="00442EBE" w:rsidRDefault="00442EBE" w:rsidP="007A33A0">
      <w:pPr>
        <w:pStyle w:val="a1"/>
        <w:ind w:left="360"/>
        <w:rPr>
          <w:lang w:eastAsia="zh-TW"/>
        </w:rPr>
      </w:pPr>
    </w:p>
    <w:p w14:paraId="5475D432" w14:textId="6C212AC7" w:rsidR="0001120D" w:rsidRDefault="0001120D" w:rsidP="0001120D">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F0236C" w:rsidRPr="00C34986">
        <w:rPr>
          <w:rFonts w:hint="eastAsia"/>
          <w:bCs w:val="0"/>
          <w:lang w:eastAsia="zh-TW"/>
        </w:rPr>
        <w:t>算法如下：</w:t>
      </w:r>
    </w:p>
    <w:p w14:paraId="1847390E" w14:textId="1E015C32"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為TRUE時</w:t>
      </w:r>
      <w:r w:rsidR="00083730">
        <w:rPr>
          <w:rFonts w:hint="eastAsia"/>
          <w:lang w:eastAsia="zh-TW"/>
        </w:rPr>
        <w:t>:</w:t>
      </w:r>
    </w:p>
    <w:p w14:paraId="739BABCE" w14:textId="4423F3CB" w:rsidR="00083730" w:rsidRDefault="00EB7FEB" w:rsidP="00083730">
      <w:pPr>
        <w:pStyle w:val="a1"/>
        <w:ind w:left="360"/>
        <w:jc w:val="center"/>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1885C09E" w14:textId="5E3B24D8"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為FALSE且維持</w:t>
      </w:r>
      <w:r w:rsidR="0085100E">
        <w:rPr>
          <w:rFonts w:hint="eastAsia"/>
          <w:lang w:eastAsia="zh-TW"/>
        </w:rPr>
        <w:t>1秒</w:t>
      </w:r>
      <w:r>
        <w:rPr>
          <w:rFonts w:hint="eastAsia"/>
          <w:lang w:eastAsia="zh-TW"/>
        </w:rPr>
        <w:t>時</w:t>
      </w:r>
      <w:r w:rsidR="00083730">
        <w:rPr>
          <w:rFonts w:hint="eastAsia"/>
          <w:lang w:eastAsia="zh-TW"/>
        </w:rPr>
        <w:t>:</w:t>
      </w:r>
    </w:p>
    <w:p w14:paraId="254640C5" w14:textId="3A7E40B9" w:rsidR="00EB7FEB" w:rsidRDefault="00EB7FEB" w:rsidP="00F95482">
      <w:pPr>
        <w:pStyle w:val="a1"/>
        <w:ind w:left="360"/>
        <w:rPr>
          <w:lang w:eastAsia="zh-TW"/>
        </w:rPr>
      </w:pPr>
      <m:oMathPara>
        <m:oMath>
          <m:r>
            <m:rPr>
              <m:sty m:val="p"/>
            </m:rPr>
            <w:rPr>
              <w:rFonts w:ascii="Cambria Math" w:hAnsi="Cambria Math" w:hint="eastAsia"/>
              <w:lang w:eastAsia="zh-TW"/>
            </w:rPr>
            <m:t xml:space="preserve"> E</m:t>
          </m:r>
          <m:r>
            <m:rPr>
              <m:sty m:val="p"/>
            </m:rPr>
            <w:rPr>
              <w:rFonts w:ascii="Cambria Math" w:hAnsi="Cambria Math"/>
              <w:lang w:eastAsia="zh-TW"/>
            </w:rPr>
            <m:t>stC3L</m:t>
          </m:r>
          <m:r>
            <m:rPr>
              <m:sty m:val="p"/>
            </m:rPr>
            <w:rPr>
              <w:rFonts w:ascii="Cambria Math" w:hAnsi="Cambria Math" w:hint="eastAsia"/>
              <w:lang w:eastAsia="zh-TW"/>
            </w:rPr>
            <m:t>=</m:t>
          </m:r>
          <m:r>
            <m:rPr>
              <m:sty m:val="p"/>
            </m:rPr>
            <w:rPr>
              <w:rFonts w:ascii="Cambria Math" w:hAnsi="Cambria Math"/>
              <w:lang w:eastAsia="zh-TW"/>
            </w:rPr>
            <m:t>OptC3L</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m:oMathPara>
    </w:p>
    <w:p w14:paraId="004FA6B0" w14:textId="77777777" w:rsidR="0006257B" w:rsidRPr="0010769D" w:rsidRDefault="0006257B" w:rsidP="007A33A0">
      <w:pPr>
        <w:pStyle w:val="a1"/>
        <w:ind w:left="360"/>
        <w:rPr>
          <w:lang w:eastAsia="zh-TW"/>
        </w:rPr>
      </w:pPr>
    </w:p>
    <w:p w14:paraId="76D4B3E3" w14:textId="6A506D9C" w:rsidR="00C95722" w:rsidRDefault="007A33A0" w:rsidP="007D1B5F">
      <w:pPr>
        <w:pStyle w:val="a1"/>
        <w:keepNext/>
        <w:ind w:firstLine="360"/>
        <w:jc w:val="center"/>
      </w:pPr>
      <w:r w:rsidRPr="007A33A0">
        <w:rPr>
          <w:noProof/>
          <w:lang w:eastAsia="zh-TW"/>
        </w:rPr>
        <w:drawing>
          <wp:inline distT="0" distB="0" distL="0" distR="0" wp14:anchorId="1175116D" wp14:editId="2A89ED23">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995680"/>
                    </a:xfrm>
                    <a:prstGeom prst="rect">
                      <a:avLst/>
                    </a:prstGeom>
                  </pic:spPr>
                </pic:pic>
              </a:graphicData>
            </a:graphic>
          </wp:inline>
        </w:drawing>
      </w:r>
    </w:p>
    <w:p w14:paraId="3F4164FE" w14:textId="6DF6ED82" w:rsidR="007A33A0" w:rsidRDefault="00C95722" w:rsidP="00C9572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18</w:t>
      </w:r>
      <w:r w:rsidR="00827A97">
        <w:fldChar w:fldCharType="end"/>
      </w:r>
      <w:r>
        <w:t xml:space="preserve"> </w:t>
      </w:r>
      <w:r w:rsidRPr="004D67E6">
        <w:t>EstLaneC</w:t>
      </w:r>
      <w:r>
        <w:t>3</w:t>
      </w:r>
      <w:r w:rsidRPr="004D67E6">
        <w:t>L</w:t>
      </w:r>
    </w:p>
    <w:p w14:paraId="4F0463C0" w14:textId="77777777" w:rsidR="00F95482" w:rsidRPr="00F95482" w:rsidRDefault="00F95482" w:rsidP="00F95482">
      <w:pPr>
        <w:pStyle w:val="a1"/>
      </w:pPr>
    </w:p>
    <w:p w14:paraId="42C3FA9F" w14:textId="1074FDDA" w:rsidR="007F6BBE" w:rsidRDefault="00B7453C" w:rsidP="007F6BBE">
      <w:pPr>
        <w:pStyle w:val="3"/>
      </w:pPr>
      <w:bookmarkStart w:id="20" w:name="_Toc113264718"/>
      <w:r>
        <w:rPr>
          <w:rFonts w:hint="eastAsia"/>
        </w:rPr>
        <w:t>PER</w:t>
      </w:r>
      <w:r>
        <w:t>_SRDS_01_00</w:t>
      </w:r>
      <w:r>
        <w:rPr>
          <w:rFonts w:hint="eastAsia"/>
        </w:rPr>
        <w:t>4</w:t>
      </w:r>
      <w:r>
        <w:tab/>
      </w:r>
      <w:r w:rsidR="0049015B">
        <w:rPr>
          <w:rFonts w:hint="eastAsia"/>
        </w:rPr>
        <w:t>右</w:t>
      </w:r>
      <w:r w:rsidR="00180DC9">
        <w:rPr>
          <w:rFonts w:hint="eastAsia"/>
        </w:rPr>
        <w:t>車道線資訊</w:t>
      </w:r>
      <w:r w:rsidR="003937A5">
        <w:rPr>
          <w:rFonts w:hint="eastAsia"/>
        </w:rPr>
        <w:t>解析</w:t>
      </w:r>
      <w:bookmarkEnd w:id="20"/>
    </w:p>
    <w:p w14:paraId="7C1D3F6F" w14:textId="48C99F91" w:rsidR="00025CAE" w:rsidRDefault="00025CAE" w:rsidP="00025CAE">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2998C16C" w14:textId="77777777" w:rsidR="009E7E64" w:rsidRDefault="005D27BF" w:rsidP="007D1B5F">
      <w:pPr>
        <w:pStyle w:val="a1"/>
        <w:keepNext/>
        <w:jc w:val="center"/>
      </w:pPr>
      <w:r w:rsidRPr="005D27BF">
        <w:rPr>
          <w:noProof/>
          <w:lang w:eastAsia="zh-TW"/>
        </w:rPr>
        <w:lastRenderedPageBreak/>
        <w:drawing>
          <wp:inline distT="0" distB="0" distL="0" distR="0" wp14:anchorId="125250A7" wp14:editId="5CBDE982">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840" cy="3537972"/>
                    </a:xfrm>
                    <a:prstGeom prst="rect">
                      <a:avLst/>
                    </a:prstGeom>
                  </pic:spPr>
                </pic:pic>
              </a:graphicData>
            </a:graphic>
          </wp:inline>
        </w:drawing>
      </w:r>
    </w:p>
    <w:p w14:paraId="700FE659" w14:textId="781CDC00"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19</w:t>
      </w:r>
      <w:r w:rsidR="00827A97">
        <w:fldChar w:fldCharType="end"/>
      </w:r>
      <w:r>
        <w:rPr>
          <w:lang w:eastAsia="zh-TW"/>
        </w:rPr>
        <w:t xml:space="preserve"> </w:t>
      </w:r>
      <w:r>
        <w:rPr>
          <w:rFonts w:hint="eastAsia"/>
          <w:lang w:eastAsia="zh-TW"/>
        </w:rPr>
        <w:t>右</w:t>
      </w:r>
      <w:r w:rsidRPr="00AF2A8F">
        <w:rPr>
          <w:rFonts w:hint="eastAsia"/>
          <w:lang w:eastAsia="zh-TW"/>
        </w:rPr>
        <w:t>車道線資訊</w:t>
      </w:r>
    </w:p>
    <w:p w14:paraId="4490088B" w14:textId="79FB4A2D" w:rsidR="005D27BF" w:rsidRDefault="005D27BF" w:rsidP="00F1524F">
      <w:pPr>
        <w:pStyle w:val="a1"/>
        <w:rPr>
          <w:lang w:eastAsia="zh-TW"/>
        </w:rPr>
      </w:pPr>
    </w:p>
    <w:p w14:paraId="5FA038A4" w14:textId="0270D325" w:rsidR="00025CAE" w:rsidRDefault="00025CAE" w:rsidP="00025CAE">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當右車道</w:t>
      </w:r>
      <w:proofErr w:type="gramEnd"/>
      <w:r>
        <w:rPr>
          <w:rFonts w:hint="eastAsia"/>
          <w:lang w:eastAsia="zh-TW"/>
        </w:rPr>
        <w:t>有效資訊為FALSE時，</w:t>
      </w:r>
      <w:r w:rsidRPr="0029236E">
        <w:rPr>
          <w:rFonts w:hint="eastAsia"/>
          <w:lang w:eastAsia="zh-TW"/>
        </w:rPr>
        <w:t>輸出</w:t>
      </w:r>
      <w:r>
        <w:rPr>
          <w:rFonts w:hint="eastAsia"/>
          <w:lang w:eastAsia="zh-TW"/>
        </w:rPr>
        <w:t>估測的右車道線資訊。</w:t>
      </w:r>
    </w:p>
    <w:p w14:paraId="1B314D17" w14:textId="3D60F31B" w:rsidR="00025CAE" w:rsidRDefault="00025CAE" w:rsidP="00F1524F">
      <w:pPr>
        <w:pStyle w:val="a1"/>
        <w:rPr>
          <w:lang w:eastAsia="zh-TW"/>
        </w:rPr>
      </w:pPr>
    </w:p>
    <w:p w14:paraId="1D72C448" w14:textId="54A6B844"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6E0C99C" w14:textId="3344E1FA"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08A33C25" w14:textId="52EB9877"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7946FC14" w14:textId="77777777" w:rsidR="00025CAE" w:rsidRPr="00E03C5C" w:rsidRDefault="00025CAE" w:rsidP="00025CAE">
      <w:pPr>
        <w:pStyle w:val="Web"/>
        <w:spacing w:before="0" w:beforeAutospacing="0" w:after="0" w:afterAutospacing="0"/>
        <w:rPr>
          <w:rFonts w:ascii="微軟正黑體" w:eastAsia="微軟正黑體" w:hAnsi="Times New Roman" w:cs="Arial"/>
          <w:bCs/>
          <w:szCs w:val="32"/>
          <w:lang w:val="en-GB" w:eastAsia="en-US"/>
        </w:rPr>
      </w:pPr>
    </w:p>
    <w:p w14:paraId="334184A7" w14:textId="124427C9"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738AB808" w14:textId="6B40237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BC3020B" w14:textId="0D16DD4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33232A4"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7CDA4D4" w14:textId="66241B9C"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7393E8B" w14:textId="4DB5E898"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A21390E" w14:textId="28F356C5"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796B0C3"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B083182" w14:textId="4E00A470" w:rsidR="00025CAE" w:rsidRDefault="00025CAE" w:rsidP="00025CAE">
      <w:pPr>
        <w:pStyle w:val="a1"/>
        <w:rPr>
          <w:b/>
          <w:bCs w:val="0"/>
          <w:lang w:eastAsia="zh-TW"/>
        </w:rPr>
      </w:pPr>
      <w:r w:rsidRPr="00E03C5C">
        <w:rPr>
          <w:b/>
        </w:rPr>
        <w:t>VPER_LaneC3</w:t>
      </w:r>
      <w:r>
        <w:rPr>
          <w:rFonts w:hint="eastAsia"/>
          <w:b/>
          <w:bCs w:val="0"/>
          <w:lang w:eastAsia="zh-TW"/>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34602E0E" w14:textId="386CEFE1"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94BED2D" w14:textId="70156D5B" w:rsidR="00025CAE" w:rsidRP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D8C587" w14:textId="2DCFF3B8" w:rsidR="002524CA" w:rsidRDefault="002524CA" w:rsidP="002524CA">
      <w:pPr>
        <w:pStyle w:val="a1"/>
        <w:numPr>
          <w:ilvl w:val="0"/>
          <w:numId w:val="11"/>
        </w:numPr>
        <w:rPr>
          <w:lang w:eastAsia="zh-TW"/>
        </w:rPr>
      </w:pPr>
      <w:r>
        <w:rPr>
          <w:rFonts w:hint="eastAsia"/>
          <w:lang w:eastAsia="zh-TW"/>
        </w:rPr>
        <w:lastRenderedPageBreak/>
        <w:t>右</w:t>
      </w:r>
      <w:r w:rsidRPr="008A12A0">
        <w:rPr>
          <w:rFonts w:hint="eastAsia"/>
          <w:lang w:eastAsia="zh-TW"/>
        </w:rPr>
        <w:t>車道估測器</w:t>
      </w:r>
    </w:p>
    <w:p w14:paraId="7163CDA2" w14:textId="1A06DF8B" w:rsidR="009748DE" w:rsidRDefault="009748DE" w:rsidP="009748DE">
      <w:pPr>
        <w:pStyle w:val="afb"/>
        <w:spacing w:before="50" w:after="50" w:line="300" w:lineRule="auto"/>
        <w:ind w:leftChars="0" w:left="360"/>
        <w:jc w:val="both"/>
        <w:rPr>
          <w:lang w:eastAsia="zh-TW"/>
        </w:rPr>
      </w:pPr>
      <w:r>
        <w:rPr>
          <w:rFonts w:hint="eastAsia"/>
          <w:lang w:eastAsia="zh-TW"/>
        </w:rPr>
        <w:t>依據使用相機右車道線資訊旗標判斷目前最佳右車道線資訊</w:t>
      </w:r>
      <w:r w:rsidRPr="00414D6E">
        <w:rPr>
          <w:rFonts w:hint="eastAsia"/>
          <w:lang w:eastAsia="zh-TW"/>
        </w:rPr>
        <w:t>。</w:t>
      </w:r>
    </w:p>
    <w:p w14:paraId="71605099" w14:textId="77777777" w:rsidR="005E28AE" w:rsidRDefault="005E28AE" w:rsidP="005E28AE">
      <w:pPr>
        <w:pStyle w:val="afb"/>
        <w:keepNext/>
        <w:spacing w:before="50" w:after="50" w:line="300" w:lineRule="auto"/>
        <w:ind w:leftChars="0" w:left="360"/>
        <w:jc w:val="center"/>
      </w:pPr>
      <w:r w:rsidRPr="005E28AE">
        <w:rPr>
          <w:noProof/>
          <w:lang w:eastAsia="zh-TW"/>
        </w:rPr>
        <w:drawing>
          <wp:inline distT="0" distB="0" distL="0" distR="0" wp14:anchorId="4743C9ED" wp14:editId="1F601FC3">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177" cy="2894400"/>
                    </a:xfrm>
                    <a:prstGeom prst="rect">
                      <a:avLst/>
                    </a:prstGeom>
                  </pic:spPr>
                </pic:pic>
              </a:graphicData>
            </a:graphic>
          </wp:inline>
        </w:drawing>
      </w:r>
    </w:p>
    <w:p w14:paraId="5C2DCE27" w14:textId="551C3761" w:rsidR="005E28AE" w:rsidRDefault="005E28AE" w:rsidP="005E28AE">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20</w:t>
      </w:r>
      <w:r w:rsidR="00827A97">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1F08A84C" w14:textId="77777777" w:rsidR="005E28AE" w:rsidRPr="005E28AE" w:rsidRDefault="005E28AE" w:rsidP="005E28AE">
      <w:pPr>
        <w:pStyle w:val="a1"/>
        <w:rPr>
          <w:lang w:eastAsia="zh-TW"/>
        </w:rPr>
      </w:pPr>
    </w:p>
    <w:p w14:paraId="3545CE2C" w14:textId="64CD2B1D" w:rsidR="009748DE" w:rsidRDefault="009748DE" w:rsidP="009748DE">
      <w:pPr>
        <w:pStyle w:val="afb"/>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proofErr w:type="gramStart"/>
      <w:r w:rsidRPr="00EF3591">
        <w:rPr>
          <w:rFonts w:ascii="標楷體" w:hAnsi="標楷體" w:hint="eastAsia"/>
          <w:lang w:eastAsia="zh-TW"/>
        </w:rPr>
        <w:t>一</w:t>
      </w:r>
      <w:proofErr w:type="gramEnd"/>
      <w:r w:rsidRPr="00EF3591">
        <w:rPr>
          <w:rFonts w:ascii="標楷體" w:hAnsi="標楷體" w:hint="eastAsia"/>
          <w:lang w:eastAsia="zh-TW"/>
        </w:rPr>
        <w:t>門檻值</w:t>
      </w:r>
      <w:r w:rsidRPr="00EF3591">
        <w:rPr>
          <w:rFonts w:hAnsi="微軟正黑體" w:hint="eastAsia"/>
          <w:lang w:eastAsia="zh-TW"/>
        </w:rPr>
        <w:t>(</w:t>
      </w:r>
      <w:r w:rsidRPr="00EF3591">
        <w:rPr>
          <w:rFonts w:hAnsi="微軟正黑體"/>
          <w:lang w:eastAsia="zh-TW"/>
        </w:rPr>
        <w:t>ENUM_LANEQUALITY_MEDIUM</w:t>
      </w:r>
      <w:r w:rsidRPr="00EF3591">
        <w:rPr>
          <w:rFonts w:hAnsi="微軟正黑體" w:hint="eastAsia"/>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414833AA" w14:textId="0D02DB24" w:rsidR="009748DE" w:rsidRDefault="009748DE" w:rsidP="009748DE">
      <w:pPr>
        <w:pStyle w:val="afb"/>
        <w:spacing w:before="50" w:after="50" w:line="300" w:lineRule="auto"/>
        <w:ind w:leftChars="0" w:left="360"/>
        <w:jc w:val="both"/>
        <w:rPr>
          <w:b/>
          <w:bCs w:val="0"/>
          <w:lang w:eastAsia="zh-TW"/>
        </w:rPr>
      </w:pPr>
      <w:proofErr w:type="spellStart"/>
      <w:r w:rsidRPr="00F231AB">
        <w:rPr>
          <w:b/>
          <w:bCs w:val="0"/>
        </w:rPr>
        <w:t>UsingRawLane</w:t>
      </w:r>
      <w:r>
        <w:rPr>
          <w:rFonts w:hint="eastAsia"/>
          <w:b/>
          <w:bCs w:val="0"/>
          <w:lang w:eastAsia="zh-TW"/>
        </w:rPr>
        <w:t>R</w:t>
      </w:r>
      <w:r w:rsidRPr="00F231AB">
        <w:rPr>
          <w:b/>
          <w:bCs w:val="0"/>
        </w:rPr>
        <w:t>_flg</w:t>
      </w:r>
      <w:r w:rsidRPr="00E03C5C">
        <w:rPr>
          <w:rFonts w:hint="eastAsia"/>
          <w:b/>
          <w:bCs w:val="0"/>
        </w:rPr>
        <w:t>判斷條件如下</w:t>
      </w:r>
      <w:proofErr w:type="spellEnd"/>
      <w:r>
        <w:rPr>
          <w:rFonts w:hint="eastAsia"/>
          <w:b/>
          <w:bCs w:val="0"/>
          <w:lang w:eastAsia="zh-TW"/>
        </w:rPr>
        <w:t>:</w:t>
      </w:r>
    </w:p>
    <w:p w14:paraId="09F2E697" w14:textId="5B67E0B5" w:rsidR="009748DE" w:rsidRDefault="009748DE" w:rsidP="009748DE">
      <w:pPr>
        <w:pStyle w:val="afb"/>
        <w:spacing w:before="50" w:after="50" w:line="300" w:lineRule="auto"/>
        <w:ind w:leftChars="0" w:left="360"/>
        <w:jc w:val="both"/>
        <w:rPr>
          <w:lang w:eastAsia="zh-TW"/>
        </w:rPr>
      </w:pPr>
      <w:proofErr w:type="spellStart"/>
      <w:r>
        <w:t>VDINR_LaneQuality</w:t>
      </w:r>
      <w:r w:rsidR="00B85636">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r>
        <w:rPr>
          <w:rFonts w:hint="eastAsia"/>
          <w:lang w:eastAsia="zh-TW"/>
        </w:rPr>
        <w:t xml:space="preserve"> a</w:t>
      </w:r>
      <w:r>
        <w:rPr>
          <w:lang w:eastAsia="zh-TW"/>
        </w:rPr>
        <w:t>nd</w:t>
      </w:r>
    </w:p>
    <w:p w14:paraId="4684DC90" w14:textId="51E27D65" w:rsidR="009748DE" w:rsidRDefault="009748DE" w:rsidP="009748DE">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sidR="00B85636"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sidR="00B85636"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720E5282" w14:textId="77777777" w:rsidR="009748DE" w:rsidRDefault="009748DE" w:rsidP="009748DE">
      <w:pPr>
        <w:pStyle w:val="Web"/>
        <w:spacing w:before="0" w:beforeAutospacing="0" w:after="0" w:afterAutospacing="0"/>
        <w:ind w:firstLine="360"/>
        <w:rPr>
          <w:rFonts w:ascii="微軟正黑體" w:eastAsia="微軟正黑體" w:hAnsi="Times New Roman" w:cs="Arial"/>
          <w:bCs/>
          <w:szCs w:val="32"/>
          <w:lang w:val="en-GB" w:eastAsia="en-US"/>
        </w:rPr>
      </w:pPr>
    </w:p>
    <w:p w14:paraId="2A802908" w14:textId="1FCB3C75"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w:t>
      </w:r>
      <w:r w:rsidRPr="00E03C5C">
        <w:rPr>
          <w:rFonts w:ascii="微軟正黑體" w:eastAsia="微軟正黑體" w:hAnsi="Times New Roman" w:cs="Arial" w:hint="eastAsia"/>
          <w:b/>
          <w:bCs/>
          <w:szCs w:val="32"/>
          <w:lang w:val="en-GB" w:eastAsia="en-US"/>
        </w:rPr>
        <w:t>0</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11B2EFA7" w14:textId="2AFC9B7F"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8A081AF" w14:textId="2E7D35F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9BC9E6" w14:textId="77777777" w:rsidR="009748DE" w:rsidRPr="00E03C5C"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
    <w:p w14:paraId="539D66A7" w14:textId="39C108AD"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C1</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877F64C" w14:textId="40C037EA"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D30B574" w14:textId="36DE150D"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lastRenderedPageBreak/>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0ADCF93"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701093A" w14:textId="1C7F39C4"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C2</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0DCBD336" w14:textId="240DBC5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F7269A0" w14:textId="604F6BEB"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4B0301"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2FBF1C13" w14:textId="277D1738" w:rsidR="009748DE" w:rsidRDefault="009748DE" w:rsidP="009748DE">
      <w:pPr>
        <w:pStyle w:val="a1"/>
        <w:ind w:leftChars="177" w:left="425"/>
        <w:rPr>
          <w:b/>
          <w:bCs w:val="0"/>
          <w:lang w:eastAsia="zh-TW"/>
        </w:rPr>
      </w:pPr>
      <w:r>
        <w:rPr>
          <w:b/>
        </w:rPr>
        <w:t>Opt</w:t>
      </w:r>
      <w:r w:rsidRPr="00E03C5C">
        <w:rPr>
          <w:b/>
        </w:rPr>
        <w:t>C3</w:t>
      </w:r>
      <w:r w:rsidRPr="009748DE">
        <w:rPr>
          <w:rFonts w:hint="eastAsia"/>
          <w:b/>
          <w:bCs w:val="0"/>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51A4CF28" w14:textId="5DA41A84"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AAC0B99" w14:textId="34AD0ACE"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896E9A" w14:textId="77777777" w:rsidR="009748DE" w:rsidRPr="009748DE" w:rsidRDefault="009748DE" w:rsidP="005E28AE">
      <w:pPr>
        <w:pStyle w:val="a1"/>
        <w:ind w:left="360"/>
        <w:rPr>
          <w:lang w:eastAsia="zh-TW"/>
        </w:rPr>
      </w:pPr>
    </w:p>
    <w:p w14:paraId="1D132C3E" w14:textId="036F5433" w:rsidR="005E28AE" w:rsidRDefault="005E28AE" w:rsidP="005E28AE">
      <w:pPr>
        <w:pStyle w:val="a1"/>
        <w:ind w:left="360"/>
        <w:rPr>
          <w:lang w:eastAsia="zh-TW"/>
        </w:rPr>
      </w:pPr>
      <w:r>
        <w:rPr>
          <w:rFonts w:hint="eastAsia"/>
          <w:lang w:eastAsia="zh-TW"/>
        </w:rPr>
        <w:t>估測</w:t>
      </w:r>
      <w:r w:rsidR="004D0226">
        <w:rPr>
          <w:rFonts w:hint="eastAsia"/>
          <w:lang w:eastAsia="zh-TW"/>
        </w:rPr>
        <w:t>右</w:t>
      </w:r>
      <w:r>
        <w:rPr>
          <w:rFonts w:hint="eastAsia"/>
          <w:lang w:eastAsia="zh-TW"/>
        </w:rPr>
        <w:t>車道</w:t>
      </w:r>
      <m:oMath>
        <m:r>
          <m:rPr>
            <m:sty m:val="p"/>
          </m:rPr>
          <w:rPr>
            <w:rFonts w:ascii="Cambria Math" w:hAnsi="Cambria Math"/>
            <w:lang w:eastAsia="zh-TW"/>
          </w:rPr>
          <m:t>C0</m:t>
        </m:r>
      </m:oMath>
      <w:r w:rsidR="005228CE" w:rsidRPr="00C34986">
        <w:rPr>
          <w:rFonts w:hint="eastAsia"/>
          <w:bCs w:val="0"/>
          <w:lang w:eastAsia="zh-TW"/>
        </w:rPr>
        <w:t>算法如下：</w:t>
      </w:r>
    </w:p>
    <w:p w14:paraId="0394F775" w14:textId="12176EA3" w:rsidR="005E28AE"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stC0</m:t>
          </m:r>
          <m:r>
            <m:rPr>
              <m:sty m:val="p"/>
            </m:rPr>
            <w:rPr>
              <w:rFonts w:ascii="Cambria Math" w:hAnsi="Cambria Math" w:hint="eastAsia"/>
              <w:lang w:eastAsia="zh-TW"/>
            </w:rPr>
            <m:t>R</m:t>
          </m:r>
          <m:r>
            <m:rPr>
              <m:sty m:val="p"/>
            </m:rPr>
            <w:rPr>
              <w:rFonts w:ascii="Cambria Math" w:hAnsi="Cambria Math"/>
              <w:lang w:eastAsia="zh-TW"/>
            </w:rPr>
            <m:t xml:space="preserve">= </m:t>
          </m:r>
          <m:r>
            <m:rPr>
              <m:sty m:val="p"/>
            </m:rPr>
            <w:rPr>
              <w:rFonts w:ascii="Cambria Math" w:hAnsi="Cambria Math" w:hint="eastAsia"/>
              <w:lang w:eastAsia="zh-TW"/>
            </w:rPr>
            <m:t>O</m:t>
          </m:r>
          <m:r>
            <m:rPr>
              <m:sty m:val="p"/>
            </m:rPr>
            <w:rPr>
              <w:rFonts w:ascii="Cambria Math" w:hAnsi="Cambria Math"/>
              <w:lang w:eastAsia="zh-TW"/>
            </w:rPr>
            <m:t>ptC0</m:t>
          </m:r>
          <m:r>
            <m:rPr>
              <m:sty m:val="p"/>
            </m:rPr>
            <w:rPr>
              <w:rFonts w:ascii="Cambria Math" w:hAnsi="Cambria Math" w:hint="eastAsia"/>
              <w:lang w:eastAsia="zh-TW"/>
            </w:rPr>
            <m:t>R</m:t>
          </m:r>
          <m:r>
            <m:rPr>
              <m:sty m:val="p"/>
            </m:rPr>
            <w:rPr>
              <w:rFonts w:ascii="Cambria Math" w:hAnsi="Cambria Math"/>
              <w:lang w:eastAsia="zh-TW"/>
            </w:rPr>
            <m:t>-veh_y+</m:t>
          </m:r>
          <m:r>
            <m:rPr>
              <m:sty m:val="p"/>
            </m:rPr>
            <w:rPr>
              <w:rFonts w:ascii="Cambria Math" w:hAnsi="Cambria Math" w:hint="eastAsia"/>
              <w:lang w:eastAsia="zh-TW"/>
            </w:rPr>
            <m:t>O</m:t>
          </m:r>
          <m:r>
            <m:rPr>
              <m:sty m:val="p"/>
            </m:rPr>
            <w:rPr>
              <w:rFonts w:ascii="Cambria Math" w:hAnsi="Cambria Math"/>
              <w:lang w:eastAsia="zh-TW"/>
            </w:rPr>
            <m:t>ptC1</m:t>
          </m:r>
          <m:r>
            <m:rPr>
              <m:sty m:val="p"/>
            </m:rPr>
            <w:rPr>
              <w:rFonts w:ascii="Cambria Math" w:hAnsi="Cambria Math" w:hint="eastAsia"/>
              <w:lang w:eastAsia="zh-TW"/>
            </w:rPr>
            <m:t>R</m:t>
          </m:r>
          <m:r>
            <m:rPr>
              <m:sty m:val="p"/>
            </m:rPr>
            <w:rPr>
              <w:rFonts w:ascii="Cambria Math" w:hAnsi="Cambria Math"/>
              <w:lang w:eastAsia="zh-TW"/>
            </w:rPr>
            <m:t>*veh_x+</m:t>
          </m:r>
          <m:r>
            <m:rPr>
              <m:sty m:val="p"/>
            </m:rPr>
            <w:rPr>
              <w:rFonts w:ascii="Cambria Math" w:hAnsi="Cambria Math" w:hint="eastAsia"/>
              <w:lang w:eastAsia="zh-TW"/>
            </w:rPr>
            <m:t>O</m:t>
          </m:r>
          <m:r>
            <m:rPr>
              <m:sty m:val="p"/>
            </m:rPr>
            <w:rPr>
              <w:rFonts w:ascii="Cambria Math" w:hAnsi="Cambria Math"/>
              <w:lang w:eastAsia="zh-TW"/>
            </w:rPr>
            <m:t>ptC2</m:t>
          </m:r>
          <m:r>
            <m:rPr>
              <m:sty m:val="p"/>
            </m:rPr>
            <w:rPr>
              <w:rFonts w:ascii="Cambria Math" w:hAnsi="Cambria Math" w:hint="eastAsia"/>
              <w:lang w:eastAsia="zh-TW"/>
            </w:rPr>
            <m:t>R</m:t>
          </m:r>
          <m:r>
            <m:rPr>
              <m:sty m:val="p"/>
            </m:rPr>
            <w:rPr>
              <w:rFonts w:ascii="Cambria Math" w:hAnsi="Cambria Math"/>
              <w:lang w:eastAsia="zh-TW"/>
            </w:rPr>
            <m:t>*veh_x^2+</m:t>
          </m:r>
          <m:r>
            <m:rPr>
              <m:sty m:val="p"/>
            </m:rPr>
            <w:rPr>
              <w:rFonts w:ascii="Cambria Math" w:hAnsi="Cambria Math" w:hint="eastAsia"/>
              <w:lang w:eastAsia="zh-TW"/>
            </w:rPr>
            <m:t>O</m:t>
          </m:r>
          <m:r>
            <m:rPr>
              <m:sty m:val="p"/>
            </m:rPr>
            <w:rPr>
              <w:rFonts w:ascii="Cambria Math" w:hAnsi="Cambria Math"/>
              <w:lang w:eastAsia="zh-TW"/>
            </w:rPr>
            <m:t>ptC3</m:t>
          </m:r>
          <m:r>
            <m:rPr>
              <m:sty m:val="p"/>
            </m:rPr>
            <w:rPr>
              <w:rFonts w:ascii="Cambria Math" w:hAnsi="Cambria Math" w:hint="eastAsia"/>
              <w:lang w:eastAsia="zh-TW"/>
            </w:rPr>
            <m:t>R</m:t>
          </m:r>
          <m:r>
            <m:rPr>
              <m:sty m:val="p"/>
            </m:rPr>
            <w:rPr>
              <w:rFonts w:ascii="Cambria Math" w:hAnsi="Cambria Math"/>
              <w:lang w:eastAsia="zh-TW"/>
            </w:rPr>
            <m:t xml:space="preserve"> *veh_x^3 </m:t>
          </m:r>
        </m:oMath>
      </m:oMathPara>
    </w:p>
    <w:p w14:paraId="04E5E813" w14:textId="77777777" w:rsidR="005E28AE" w:rsidRDefault="005E28AE" w:rsidP="005E28AE">
      <w:pPr>
        <w:pStyle w:val="a1"/>
        <w:ind w:left="36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2BDEA9AF" w14:textId="77777777" w:rsidR="0006257B" w:rsidRDefault="0006257B" w:rsidP="00386090">
      <w:pPr>
        <w:pStyle w:val="a1"/>
        <w:ind w:left="360"/>
        <w:rPr>
          <w:lang w:eastAsia="zh-TW"/>
        </w:rPr>
      </w:pPr>
    </w:p>
    <w:p w14:paraId="5EA87766" w14:textId="77777777" w:rsidR="00C95722" w:rsidRDefault="00442EBE" w:rsidP="00C95722">
      <w:pPr>
        <w:pStyle w:val="a1"/>
        <w:keepNext/>
        <w:ind w:left="360"/>
      </w:pPr>
      <w:r w:rsidRPr="00442EBE">
        <w:rPr>
          <w:noProof/>
          <w:lang w:eastAsia="zh-TW"/>
        </w:rPr>
        <w:drawing>
          <wp:inline distT="0" distB="0" distL="0" distR="0" wp14:anchorId="3A39DF0D" wp14:editId="49D50018">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5595"/>
                    </a:xfrm>
                    <a:prstGeom prst="rect">
                      <a:avLst/>
                    </a:prstGeom>
                  </pic:spPr>
                </pic:pic>
              </a:graphicData>
            </a:graphic>
          </wp:inline>
        </w:drawing>
      </w:r>
    </w:p>
    <w:p w14:paraId="43D7E70A" w14:textId="36415C29" w:rsidR="00442EBE"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21</w:t>
      </w:r>
      <w:r w:rsidR="00827A97">
        <w:fldChar w:fldCharType="end"/>
      </w:r>
      <w:r>
        <w:t xml:space="preserve"> </w:t>
      </w:r>
      <w:r w:rsidRPr="00F9727A">
        <w:t>EstLaneC0</w:t>
      </w:r>
      <w:r>
        <w:t>R</w:t>
      </w:r>
    </w:p>
    <w:p w14:paraId="1B7B1BA8" w14:textId="60208F05" w:rsidR="00442EBE" w:rsidRDefault="00442EBE" w:rsidP="00386090">
      <w:pPr>
        <w:pStyle w:val="a1"/>
        <w:ind w:left="360"/>
        <w:rPr>
          <w:lang w:eastAsia="zh-TW"/>
        </w:rPr>
      </w:pPr>
    </w:p>
    <w:p w14:paraId="28405715" w14:textId="0353020B" w:rsidR="004D0226"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C1</m:t>
        </m:r>
      </m:oMath>
      <w:r w:rsidR="005228CE" w:rsidRPr="00C34986">
        <w:rPr>
          <w:rFonts w:hint="eastAsia"/>
          <w:bCs w:val="0"/>
          <w:lang w:eastAsia="zh-TW"/>
        </w:rPr>
        <w:t>算法如下：</w:t>
      </w:r>
    </w:p>
    <w:p w14:paraId="475999B8" w14:textId="45937480" w:rsidR="004D0226"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stC1</m:t>
          </m:r>
          <m:r>
            <m:rPr>
              <m:sty m:val="p"/>
            </m:rPr>
            <w:rPr>
              <w:rFonts w:ascii="Cambria Math" w:hAnsi="Cambria Math" w:hint="eastAsia"/>
              <w:lang w:eastAsia="zh-TW"/>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5C1B8EC1" w14:textId="4B014A30" w:rsidR="004D0226" w:rsidRDefault="004D0226" w:rsidP="004D0226">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2BBBA9A1" w14:textId="77777777" w:rsidR="0006257B" w:rsidRDefault="0006257B" w:rsidP="00386090">
      <w:pPr>
        <w:pStyle w:val="a1"/>
        <w:ind w:left="360"/>
        <w:rPr>
          <w:lang w:eastAsia="zh-TW"/>
        </w:rPr>
      </w:pPr>
    </w:p>
    <w:p w14:paraId="5D2DFE4D" w14:textId="77777777" w:rsidR="00C95722" w:rsidRDefault="005F24D4" w:rsidP="00C95722">
      <w:pPr>
        <w:pStyle w:val="a1"/>
        <w:keepNext/>
        <w:ind w:left="360"/>
      </w:pPr>
      <w:r w:rsidRPr="005F24D4">
        <w:rPr>
          <w:noProof/>
          <w:lang w:eastAsia="zh-TW"/>
        </w:rPr>
        <w:drawing>
          <wp:inline distT="0" distB="0" distL="0" distR="0" wp14:anchorId="7213C3BE" wp14:editId="05502C4F">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584325"/>
                    </a:xfrm>
                    <a:prstGeom prst="rect">
                      <a:avLst/>
                    </a:prstGeom>
                  </pic:spPr>
                </pic:pic>
              </a:graphicData>
            </a:graphic>
          </wp:inline>
        </w:drawing>
      </w:r>
    </w:p>
    <w:p w14:paraId="60893287" w14:textId="45308793" w:rsidR="005F24D4"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22</w:t>
      </w:r>
      <w:r w:rsidR="00827A97">
        <w:fldChar w:fldCharType="end"/>
      </w:r>
      <w:r>
        <w:t xml:space="preserve"> </w:t>
      </w:r>
      <w:r w:rsidRPr="00F223C6">
        <w:t>EstLaneC</w:t>
      </w:r>
      <w:r>
        <w:t>1</w:t>
      </w:r>
      <w:r w:rsidRPr="00F223C6">
        <w:t>R</w:t>
      </w:r>
    </w:p>
    <w:p w14:paraId="4821BB6F" w14:textId="77777777" w:rsidR="005F24D4" w:rsidRDefault="005F24D4" w:rsidP="00386090">
      <w:pPr>
        <w:pStyle w:val="a1"/>
        <w:ind w:left="360"/>
        <w:rPr>
          <w:lang w:eastAsia="zh-TW"/>
        </w:rPr>
      </w:pPr>
    </w:p>
    <w:p w14:paraId="1C7F8F26" w14:textId="72ADA094" w:rsidR="004D0226" w:rsidRPr="00F87E6A"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5228CE" w:rsidRPr="00C34986">
        <w:rPr>
          <w:rFonts w:hint="eastAsia"/>
          <w:bCs w:val="0"/>
          <w:lang w:eastAsia="zh-TW"/>
        </w:rPr>
        <w:t>算法如下：</w:t>
      </w:r>
    </w:p>
    <w:p w14:paraId="5F60B7FF" w14:textId="3A94C69C" w:rsidR="004D0226" w:rsidRDefault="008D78D8" w:rsidP="004D0226">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stC2</m:t>
          </m:r>
          <m:r>
            <m:rPr>
              <m:sty m:val="p"/>
            </m:rPr>
            <w:rPr>
              <w:rFonts w:ascii="Cambria Math" w:hAnsi="Cambria Math" w:hint="eastAsia"/>
              <w:lang w:eastAsia="zh-TW"/>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69448EDA" w14:textId="77777777" w:rsidR="0006257B" w:rsidRDefault="0006257B" w:rsidP="00386090">
      <w:pPr>
        <w:pStyle w:val="a1"/>
        <w:ind w:left="360"/>
        <w:rPr>
          <w:lang w:eastAsia="zh-TW"/>
        </w:rPr>
      </w:pPr>
    </w:p>
    <w:p w14:paraId="0D81BDCD" w14:textId="77777777" w:rsidR="00C95722" w:rsidRDefault="005F24D4" w:rsidP="00C95722">
      <w:pPr>
        <w:pStyle w:val="a1"/>
        <w:keepNext/>
        <w:ind w:left="360"/>
      </w:pPr>
      <w:r w:rsidRPr="005F24D4">
        <w:rPr>
          <w:noProof/>
          <w:lang w:eastAsia="zh-TW"/>
        </w:rPr>
        <w:drawing>
          <wp:inline distT="0" distB="0" distL="0" distR="0" wp14:anchorId="467B2B66" wp14:editId="05FF082D">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427480"/>
                    </a:xfrm>
                    <a:prstGeom prst="rect">
                      <a:avLst/>
                    </a:prstGeom>
                  </pic:spPr>
                </pic:pic>
              </a:graphicData>
            </a:graphic>
          </wp:inline>
        </w:drawing>
      </w:r>
    </w:p>
    <w:p w14:paraId="4EC0802C" w14:textId="7C237C6A" w:rsidR="00691541"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23</w:t>
      </w:r>
      <w:r w:rsidR="00827A97">
        <w:fldChar w:fldCharType="end"/>
      </w:r>
      <w:r>
        <w:t xml:space="preserve"> </w:t>
      </w:r>
      <w:r w:rsidRPr="007E460E">
        <w:t>EstLaneC</w:t>
      </w:r>
      <w:r>
        <w:t>2</w:t>
      </w:r>
      <w:r w:rsidRPr="007E460E">
        <w:t>R</w:t>
      </w:r>
    </w:p>
    <w:p w14:paraId="4830BBF5" w14:textId="3F1D6B83" w:rsidR="005F24D4" w:rsidRDefault="005F24D4" w:rsidP="00386090">
      <w:pPr>
        <w:pStyle w:val="a1"/>
        <w:ind w:left="360"/>
        <w:rPr>
          <w:lang w:eastAsia="zh-TW"/>
        </w:rPr>
      </w:pPr>
    </w:p>
    <w:p w14:paraId="61E26F8A" w14:textId="7CE2813E" w:rsidR="002A4CA3" w:rsidRDefault="002A4CA3" w:rsidP="002A4CA3">
      <w:pPr>
        <w:pStyle w:val="a1"/>
        <w:ind w:left="360"/>
        <w:rPr>
          <w:lang w:eastAsia="zh-TW"/>
        </w:rPr>
      </w:pPr>
      <w:r>
        <w:rPr>
          <w:rFonts w:hint="eastAsia"/>
          <w:lang w:eastAsia="zh-TW"/>
        </w:rPr>
        <w:t>估測</w:t>
      </w:r>
      <w:r w:rsidR="004E74C1">
        <w:rPr>
          <w:rFonts w:hint="eastAsia"/>
          <w:lang w:eastAsia="zh-TW"/>
        </w:rPr>
        <w:t>右</w:t>
      </w:r>
      <w:r>
        <w:rPr>
          <w:rFonts w:hint="eastAsia"/>
          <w:lang w:eastAsia="zh-TW"/>
        </w:rPr>
        <w:t>車道</w:t>
      </w:r>
      <m:oMath>
        <m:r>
          <m:rPr>
            <m:sty m:val="p"/>
          </m:rPr>
          <w:rPr>
            <w:rFonts w:ascii="Cambria Math" w:hAnsi="Cambria Math"/>
            <w:lang w:eastAsia="zh-TW"/>
          </w:rPr>
          <m:t>C</m:t>
        </m:r>
        <m:r>
          <m:rPr>
            <m:sty m:val="p"/>
          </m:rPr>
          <w:rPr>
            <w:rFonts w:ascii="Cambria Math" w:hAnsi="Cambria Math" w:hint="eastAsia"/>
            <w:lang w:eastAsia="zh-TW"/>
          </w:rPr>
          <m:t>3</m:t>
        </m:r>
      </m:oMath>
      <w:r w:rsidR="00D11F92" w:rsidRPr="00C34986">
        <w:rPr>
          <w:rFonts w:hint="eastAsia"/>
          <w:bCs w:val="0"/>
          <w:lang w:eastAsia="zh-TW"/>
        </w:rPr>
        <w:t>算法如下：</w:t>
      </w:r>
    </w:p>
    <w:p w14:paraId="338BECAF" w14:textId="77777777" w:rsidR="005228CE" w:rsidRDefault="002A4CA3" w:rsidP="002A4CA3">
      <w:pPr>
        <w:pStyle w:val="a1"/>
        <w:ind w:left="360"/>
        <w:rPr>
          <w:lang w:eastAsia="zh-TW"/>
        </w:rPr>
      </w:pPr>
      <w:r>
        <w:rPr>
          <w:rFonts w:hint="eastAsia"/>
          <w:lang w:eastAsia="zh-TW"/>
        </w:rPr>
        <w:t>當使用相機車道線資訊旗標為TRUE時</w:t>
      </w:r>
    </w:p>
    <w:p w14:paraId="5330F5E2" w14:textId="77777777" w:rsidR="005228CE" w:rsidRDefault="002A4CA3" w:rsidP="002A4CA3">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R= O</m:t>
          </m:r>
          <m:r>
            <m:rPr>
              <m:sty m:val="p"/>
            </m:rPr>
            <w:rPr>
              <w:rFonts w:ascii="Cambria Math" w:hAnsi="Cambria Math"/>
              <w:lang w:eastAsia="zh-TW"/>
            </w:rPr>
            <m:t>ptC3</m:t>
          </m:r>
          <m:r>
            <m:rPr>
              <m:sty m:val="p"/>
            </m:rPr>
            <w:rPr>
              <w:rFonts w:ascii="Cambria Math" w:hAnsi="Cambria Math" w:hint="eastAsia"/>
              <w:lang w:eastAsia="zh-TW"/>
            </w:rPr>
            <m:t xml:space="preserve">R </m:t>
          </m:r>
        </m:oMath>
      </m:oMathPara>
    </w:p>
    <w:p w14:paraId="2D9BD098" w14:textId="77777777" w:rsidR="005228CE" w:rsidRDefault="002A4CA3" w:rsidP="002A4CA3">
      <w:pPr>
        <w:pStyle w:val="a1"/>
        <w:ind w:left="360"/>
        <w:rPr>
          <w:lang w:eastAsia="zh-TW"/>
        </w:rPr>
      </w:pPr>
      <w:r>
        <w:rPr>
          <w:rFonts w:hint="eastAsia"/>
          <w:lang w:eastAsia="zh-TW"/>
        </w:rPr>
        <w:t>當使用相機車道線資訊旗標為FALSE且維持1秒時，</w:t>
      </w:r>
    </w:p>
    <w:p w14:paraId="46DDE2B0" w14:textId="1855C60E" w:rsidR="002A4CA3" w:rsidRDefault="002A4CA3" w:rsidP="005228CE">
      <w:pPr>
        <w:pStyle w:val="a1"/>
        <w:ind w:left="360"/>
        <w:jc w:val="center"/>
        <w:rPr>
          <w:lang w:eastAsia="zh-TW"/>
        </w:rPr>
      </w:pPr>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 xml:space="preserve">R= </m:t>
        </m:r>
        <m:r>
          <m:rPr>
            <m:sty m:val="p"/>
          </m:rPr>
          <w:rPr>
            <w:rFonts w:ascii="Cambria Math" w:hAnsi="Cambria Math"/>
            <w:lang w:eastAsia="zh-TW"/>
          </w:rPr>
          <m:t>OptC3</m:t>
        </m:r>
        <m:r>
          <m:rPr>
            <m:sty m:val="p"/>
          </m:rPr>
          <w:rPr>
            <w:rFonts w:ascii="Cambria Math" w:hAnsi="Cambria Math" w:hint="eastAsia"/>
            <w:lang w:eastAsia="zh-TW"/>
          </w:rPr>
          <m:t>R</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w:r>
        <w:rPr>
          <w:rFonts w:hint="eastAsia"/>
          <w:lang w:eastAsia="zh-TW"/>
        </w:rPr>
        <w:t>。</w:t>
      </w:r>
    </w:p>
    <w:p w14:paraId="7451FF2B" w14:textId="77777777" w:rsidR="0006257B" w:rsidRPr="00F95482" w:rsidRDefault="0006257B" w:rsidP="005F24D4">
      <w:pPr>
        <w:pStyle w:val="a1"/>
        <w:ind w:left="360"/>
        <w:rPr>
          <w:lang w:eastAsia="zh-TW"/>
        </w:rPr>
      </w:pPr>
    </w:p>
    <w:p w14:paraId="29A32BE2" w14:textId="77777777" w:rsidR="00C95722" w:rsidRDefault="005F24D4" w:rsidP="00C95722">
      <w:pPr>
        <w:keepNext/>
        <w:ind w:firstLine="360"/>
        <w:jc w:val="right"/>
      </w:pPr>
      <w:r w:rsidRPr="005F24D4">
        <w:rPr>
          <w:noProof/>
          <w:lang w:eastAsia="zh-TW"/>
        </w:rPr>
        <w:drawing>
          <wp:inline distT="0" distB="0" distL="0" distR="0" wp14:anchorId="52DB7A65" wp14:editId="0EA32D9B">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332230"/>
                    </a:xfrm>
                    <a:prstGeom prst="rect">
                      <a:avLst/>
                    </a:prstGeom>
                  </pic:spPr>
                </pic:pic>
              </a:graphicData>
            </a:graphic>
          </wp:inline>
        </w:drawing>
      </w:r>
    </w:p>
    <w:p w14:paraId="5346E53C" w14:textId="4F817C8D" w:rsidR="00083E14" w:rsidRDefault="00C95722" w:rsidP="00C9572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24</w:t>
      </w:r>
      <w:r w:rsidR="00827A97">
        <w:fldChar w:fldCharType="end"/>
      </w:r>
      <w:r>
        <w:t xml:space="preserve"> </w:t>
      </w:r>
      <w:r w:rsidRPr="000844D7">
        <w:t>EstLaneC</w:t>
      </w:r>
      <w:r>
        <w:t>3</w:t>
      </w:r>
      <w:r w:rsidRPr="000844D7">
        <w:t>R</w:t>
      </w:r>
    </w:p>
    <w:p w14:paraId="7139A4BF" w14:textId="77777777" w:rsidR="0006257B" w:rsidRPr="0006257B" w:rsidRDefault="0006257B" w:rsidP="0006257B">
      <w:pPr>
        <w:pStyle w:val="a1"/>
      </w:pPr>
    </w:p>
    <w:p w14:paraId="1C7456B6" w14:textId="5B42A80E" w:rsidR="00F54B46" w:rsidRPr="0056203B" w:rsidRDefault="00B7453C" w:rsidP="0056203B">
      <w:pPr>
        <w:pStyle w:val="3"/>
      </w:pPr>
      <w:bookmarkStart w:id="21" w:name="_Toc113264719"/>
      <w:r>
        <w:rPr>
          <w:rFonts w:hint="eastAsia"/>
        </w:rPr>
        <w:t>PER</w:t>
      </w:r>
      <w:r>
        <w:t>_SRDS_01_00</w:t>
      </w:r>
      <w:r>
        <w:rPr>
          <w:rFonts w:hint="eastAsia"/>
        </w:rPr>
        <w:t>5</w:t>
      </w:r>
      <w:r>
        <w:tab/>
      </w:r>
      <w:r w:rsidR="0056203B" w:rsidRPr="0056203B">
        <w:rPr>
          <w:rFonts w:hint="eastAsia"/>
        </w:rPr>
        <w:t>左右殘餘車道時間</w:t>
      </w:r>
      <w:r w:rsidR="003937A5">
        <w:rPr>
          <w:rFonts w:hint="eastAsia"/>
        </w:rPr>
        <w:t>解析</w:t>
      </w:r>
      <w:bookmarkEnd w:id="21"/>
    </w:p>
    <w:p w14:paraId="25649BC6" w14:textId="7C0B66BF" w:rsidR="00D76B81" w:rsidRPr="00CC09DF" w:rsidRDefault="003B2409" w:rsidP="009550B3">
      <w:pPr>
        <w:rPr>
          <w:lang w:eastAsia="zh-TW"/>
        </w:rPr>
      </w:pPr>
      <w:r>
        <w:rPr>
          <w:rFonts w:hint="eastAsia"/>
          <w:lang w:eastAsia="zh-TW"/>
        </w:rPr>
        <w:t>需要</w:t>
      </w:r>
      <w:r w:rsidR="00D11F92">
        <w:rPr>
          <w:rFonts w:hint="eastAsia"/>
          <w:lang w:eastAsia="zh-TW"/>
        </w:rPr>
        <w:t>利用估測可視距離以及車速計算左</w:t>
      </w:r>
      <w:r w:rsidR="00D11F92" w:rsidRPr="0056203B">
        <w:rPr>
          <w:rFonts w:cs="Times New Roman" w:hint="eastAsia"/>
          <w:iCs/>
          <w:szCs w:val="28"/>
          <w:lang w:eastAsia="zh-TW"/>
        </w:rPr>
        <w:t>右殘餘車道時間</w:t>
      </w:r>
      <w:r w:rsidR="00D11F92">
        <w:rPr>
          <w:rFonts w:cs="Times New Roman" w:hint="eastAsia"/>
          <w:iCs/>
          <w:szCs w:val="28"/>
          <w:lang w:eastAsia="zh-TW"/>
        </w:rPr>
        <w:t>，用以獲得目前車道線剩餘多少時間可以使用。</w:t>
      </w:r>
    </w:p>
    <w:p w14:paraId="3C99CE78" w14:textId="77777777" w:rsidR="00D6402F" w:rsidRDefault="000569CE" w:rsidP="000C4D24">
      <w:pPr>
        <w:keepNext/>
        <w:jc w:val="center"/>
      </w:pPr>
      <w:r w:rsidRPr="000569CE">
        <w:rPr>
          <w:noProof/>
          <w:lang w:eastAsia="zh-TW"/>
        </w:rPr>
        <w:lastRenderedPageBreak/>
        <w:drawing>
          <wp:inline distT="0" distB="0" distL="0" distR="0" wp14:anchorId="79DFF076" wp14:editId="11CD663C">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75839BCB" w14:textId="44D233D9" w:rsidR="000569CE" w:rsidRDefault="00D6402F" w:rsidP="00D6402F">
      <w:pPr>
        <w:pStyle w:val="af1"/>
        <w:rPr>
          <w:rFonts w:cs="Times New Roman"/>
          <w:bCs/>
          <w:iCs/>
          <w:szCs w:val="28"/>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25</w:t>
      </w:r>
      <w:r w:rsidR="00827A97">
        <w:rPr>
          <w:lang w:eastAsia="zh-TW"/>
        </w:rPr>
        <w:fldChar w:fldCharType="end"/>
      </w:r>
      <w:r w:rsidR="006F57AD">
        <w:rPr>
          <w:rFonts w:hint="eastAsia"/>
          <w:lang w:eastAsia="zh-TW"/>
        </w:rPr>
        <w:t>左</w:t>
      </w:r>
      <w:r w:rsidR="006F57AD" w:rsidRPr="0056203B">
        <w:rPr>
          <w:rFonts w:cs="Times New Roman" w:hint="eastAsia"/>
          <w:bCs/>
          <w:iCs/>
          <w:szCs w:val="28"/>
          <w:lang w:eastAsia="zh-TW"/>
        </w:rPr>
        <w:t>右殘餘車道時間</w:t>
      </w:r>
    </w:p>
    <w:p w14:paraId="7A94D7B4" w14:textId="05C9A639" w:rsidR="00E77F0C" w:rsidRDefault="00E77F0C" w:rsidP="00E77F0C">
      <w:pPr>
        <w:pStyle w:val="a1"/>
        <w:rPr>
          <w:lang w:eastAsia="zh-TW"/>
        </w:rPr>
      </w:pPr>
    </w:p>
    <w:p w14:paraId="19F18CB2" w14:textId="630286AB" w:rsidR="00E063E4" w:rsidRDefault="00AF14C9" w:rsidP="00E063E4">
      <w:pPr>
        <w:pStyle w:val="Web"/>
        <w:spacing w:before="0" w:beforeAutospacing="0" w:after="0" w:afterAutospacing="0"/>
        <w:rPr>
          <w:bCs/>
        </w:rPr>
      </w:pPr>
      <m:oMath>
        <m:r>
          <m:rPr>
            <m:sty m:val="p"/>
          </m:rPr>
          <w:rPr>
            <w:rFonts w:ascii="Cambria Math" w:eastAsia="微軟正黑體" w:hAnsi="Cambria Math" w:cs="Arial"/>
            <w:szCs w:val="32"/>
            <w:lang w:val="en-GB" w:eastAsia="en-US"/>
          </w:rPr>
          <m:t>VPER_ResidualLaneL_s</m:t>
        </m:r>
      </m:oMath>
      <w:r w:rsidR="00E063E4" w:rsidRPr="00C34986">
        <w:rPr>
          <w:rFonts w:hint="eastAsia"/>
          <w:bCs/>
        </w:rPr>
        <w:t>算法如下：</w:t>
      </w:r>
    </w:p>
    <w:p w14:paraId="05FEFB82" w14:textId="63496F13"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rPr>
      </w:pPr>
      <m:oMathPara>
        <m:oMath>
          <m:r>
            <m:rPr>
              <m:sty m:val="p"/>
            </m:rPr>
            <w:rPr>
              <w:rFonts w:ascii="Cambria Math" w:eastAsia="微軟正黑體" w:hAnsi="Cambria Math" w:cs="Arial"/>
              <w:szCs w:val="32"/>
              <w:lang w:val="en-GB" w:eastAsia="en-US"/>
            </w:rPr>
            <m:t>VPER_ResidualLaneL_s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VPER_EstViewRangeEndL_m</m:t>
              </m:r>
            </m:num>
            <m:den>
              <m:r>
                <m:rPr>
                  <m:sty m:val="p"/>
                </m:rPr>
                <w:rPr>
                  <w:rFonts w:ascii="Cambria Math" w:hAnsi="Cambria Math"/>
                </w:rPr>
                <m:t>VDINR_VehSpd_mps</m:t>
              </m:r>
            </m:den>
          </m:f>
        </m:oMath>
      </m:oMathPara>
    </w:p>
    <w:p w14:paraId="133709F1" w14:textId="77777777"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w:p>
    <w:p w14:paraId="23FA7F99" w14:textId="44947CD0" w:rsidR="00E063E4" w:rsidRDefault="00AF14C9" w:rsidP="00E063E4">
      <w:pPr>
        <w:pStyle w:val="a1"/>
      </w:pPr>
      <m:oMath>
        <m:r>
          <m:rPr>
            <m:sty m:val="p"/>
          </m:rPr>
          <w:rPr>
            <w:rFonts w:ascii="Cambria Math" w:hAnsi="Cambria Math"/>
          </w:rPr>
          <m:t>VPER_ResidualLaneR_s</m:t>
        </m:r>
      </m:oMath>
      <w:r w:rsidR="00E063E4" w:rsidRPr="00C34986">
        <w:rPr>
          <w:rFonts w:hint="eastAsia"/>
          <w:bCs w:val="0"/>
          <w:lang w:eastAsia="zh-TW"/>
        </w:rPr>
        <w:t>算法如下：</w:t>
      </w:r>
    </w:p>
    <w:p w14:paraId="75BBF219" w14:textId="46B3781C"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m:oMathPara>
        <m:oMath>
          <m:r>
            <m:rPr>
              <m:sty m:val="p"/>
            </m:rPr>
            <w:rPr>
              <w:rFonts w:ascii="Cambria Math" w:eastAsia="微軟正黑體" w:hAnsi="Cambria Math" w:cs="Arial"/>
              <w:szCs w:val="32"/>
              <w:lang w:val="en-GB" w:eastAsia="en-US"/>
            </w:rPr>
            <m:t>VPER_ResidualLane</m:t>
          </m:r>
          <m:r>
            <m:rPr>
              <m:sty m:val="p"/>
            </m:rPr>
            <w:rPr>
              <w:rFonts w:ascii="Cambria Math" w:eastAsia="微軟正黑體" w:hAnsi="Cambria Math" w:cs="Arial" w:hint="eastAsia"/>
              <w:szCs w:val="32"/>
              <w:lang w:val="en-GB"/>
            </w:rPr>
            <m:t>R</m:t>
          </m:r>
          <m:r>
            <m:rPr>
              <m:sty m:val="p"/>
            </m:rPr>
            <w:rPr>
              <w:rFonts w:ascii="Cambria Math" w:eastAsia="微軟正黑體" w:hAnsi="Cambria Math" w:cs="Arial"/>
              <w:szCs w:val="32"/>
              <w:lang w:val="en-GB" w:eastAsia="en-US"/>
            </w:rPr>
            <m:t>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m:t>
              </m:r>
              <m:r>
                <m:rPr>
                  <m:sty m:val="p"/>
                </m:rPr>
                <w:rPr>
                  <w:rFonts w:ascii="Cambria Math" w:hAnsi="Cambria Math" w:hint="eastAsia"/>
                </w:rPr>
                <m:t>R</m:t>
              </m:r>
              <m:r>
                <m:rPr>
                  <m:sty m:val="p"/>
                </m:rPr>
                <w:rPr>
                  <w:rFonts w:ascii="Cambria Math" w:hAnsi="Cambria Math"/>
                </w:rPr>
                <m:t>_m</m:t>
              </m:r>
            </m:num>
            <m:den>
              <m:r>
                <m:rPr>
                  <m:sty m:val="p"/>
                </m:rPr>
                <w:rPr>
                  <w:rFonts w:ascii="Cambria Math" w:hAnsi="Cambria Math"/>
                </w:rPr>
                <m:t>VDINR_VehSpd_mps</m:t>
              </m:r>
            </m:den>
          </m:f>
        </m:oMath>
      </m:oMathPara>
    </w:p>
    <w:p w14:paraId="798BDDD1" w14:textId="77777777" w:rsidR="00E063E4" w:rsidRPr="00E77F0C" w:rsidRDefault="00E063E4" w:rsidP="00E77F0C">
      <w:pPr>
        <w:pStyle w:val="a1"/>
        <w:rPr>
          <w:lang w:eastAsia="zh-TW"/>
        </w:rPr>
      </w:pPr>
    </w:p>
    <w:p w14:paraId="52557F02" w14:textId="156DD99A" w:rsidR="00C85655" w:rsidRDefault="00B7453C" w:rsidP="00C85655">
      <w:pPr>
        <w:pStyle w:val="20"/>
      </w:pPr>
      <w:bookmarkStart w:id="22" w:name="_Toc113264720"/>
      <w:r>
        <w:rPr>
          <w:rFonts w:hint="eastAsia"/>
        </w:rPr>
        <w:t>PER</w:t>
      </w:r>
      <w:r>
        <w:t>_SRDS_0</w:t>
      </w:r>
      <w:r>
        <w:rPr>
          <w:rFonts w:hint="eastAsia"/>
        </w:rPr>
        <w:t>2</w:t>
      </w:r>
      <w:r>
        <w:tab/>
      </w:r>
      <w:r w:rsidR="00180DC9">
        <w:rPr>
          <w:rFonts w:hint="eastAsia"/>
        </w:rPr>
        <w:t>Ti</w:t>
      </w:r>
      <w:r w:rsidR="00180DC9">
        <w:t>me to lane crossing</w:t>
      </w:r>
      <w:bookmarkEnd w:id="22"/>
      <w:r w:rsidR="00760277">
        <w:rPr>
          <w:rFonts w:hint="eastAsia"/>
        </w:rPr>
        <w:t xml:space="preserve"> 跨越車道線時間解析</w:t>
      </w:r>
    </w:p>
    <w:p w14:paraId="557FA406" w14:textId="27639B13" w:rsidR="0004481D" w:rsidRPr="00175F3C" w:rsidRDefault="00175F3C" w:rsidP="0004481D">
      <w:pPr>
        <w:pStyle w:val="a1"/>
        <w:rPr>
          <w:lang w:eastAsia="zh-TW"/>
        </w:rPr>
      </w:pPr>
      <w:r>
        <w:rPr>
          <w:rFonts w:hint="eastAsia"/>
          <w:lang w:eastAsia="zh-TW"/>
        </w:rPr>
        <w:t>需要</w:t>
      </w:r>
      <w:r w:rsidR="00970AC9">
        <w:rPr>
          <w:rFonts w:hint="eastAsia"/>
          <w:lang w:eastAsia="zh-TW"/>
        </w:rPr>
        <w:t>依據相機</w:t>
      </w:r>
      <w:r>
        <w:rPr>
          <w:rFonts w:hint="eastAsia"/>
          <w:lang w:eastAsia="zh-TW"/>
        </w:rPr>
        <w:t>距離車道線的距離</w:t>
      </w:r>
      <w:r w:rsidR="00970AC9">
        <w:rPr>
          <w:rFonts w:hint="eastAsia"/>
          <w:lang w:eastAsia="zh-TW"/>
        </w:rPr>
        <w:t>以</w:t>
      </w:r>
      <w:r>
        <w:rPr>
          <w:rFonts w:hint="eastAsia"/>
          <w:lang w:eastAsia="zh-TW"/>
        </w:rPr>
        <w:t>及</w:t>
      </w:r>
      <w:r w:rsidR="00970AC9" w:rsidRPr="00C72B14">
        <w:rPr>
          <w:rFonts w:hint="eastAsia"/>
          <w:lang w:eastAsia="zh-TW"/>
        </w:rPr>
        <w:t>車身側向速度</w:t>
      </w:r>
      <w:r w:rsidR="00970AC9">
        <w:rPr>
          <w:rFonts w:hint="eastAsia"/>
          <w:lang w:eastAsia="zh-TW"/>
        </w:rPr>
        <w:t>計算跨越車道線時間</w:t>
      </w:r>
      <w:r>
        <w:rPr>
          <w:rFonts w:hint="eastAsia"/>
          <w:lang w:eastAsia="zh-TW"/>
        </w:rPr>
        <w:t>。</w:t>
      </w:r>
    </w:p>
    <w:p w14:paraId="3390D929" w14:textId="77777777" w:rsidR="0004481D" w:rsidRPr="0004481D" w:rsidRDefault="0004481D" w:rsidP="0004481D">
      <w:pPr>
        <w:pStyle w:val="a1"/>
        <w:rPr>
          <w:lang w:eastAsia="zh-TW"/>
        </w:rPr>
      </w:pPr>
    </w:p>
    <w:p w14:paraId="0CC421B6" w14:textId="6BA06AD0" w:rsidR="00095746" w:rsidRDefault="00095746" w:rsidP="00095746">
      <w:pPr>
        <w:pStyle w:val="a1"/>
        <w:numPr>
          <w:ilvl w:val="0"/>
          <w:numId w:val="16"/>
        </w:numPr>
        <w:rPr>
          <w:lang w:eastAsia="zh-TW"/>
        </w:rPr>
      </w:pPr>
      <w:r>
        <w:rPr>
          <w:rFonts w:hint="eastAsia"/>
          <w:lang w:eastAsia="zh-TW"/>
        </w:rPr>
        <w:t>跨越左車道線時間</w:t>
      </w:r>
    </w:p>
    <w:p w14:paraId="55FE02F4" w14:textId="30B38851" w:rsidR="00095746" w:rsidRDefault="001E1F6E" w:rsidP="00AA4EBC">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w:t>
      </w:r>
      <w:r w:rsidR="00B74655">
        <w:rPr>
          <w:rFonts w:hint="eastAsia"/>
          <w:lang w:eastAsia="zh-TW"/>
        </w:rPr>
        <w:t>減去</w:t>
      </w:r>
      <w:proofErr w:type="gramStart"/>
      <w:r w:rsidR="00B74655">
        <w:rPr>
          <w:rFonts w:hint="eastAsia"/>
          <w:lang w:eastAsia="zh-TW"/>
        </w:rPr>
        <w:t>一半車寬</w:t>
      </w:r>
      <w:proofErr w:type="gramEnd"/>
      <w:r w:rsidR="00F0587F">
        <w:rPr>
          <w:rFonts w:hint="eastAsia"/>
          <w:lang w:eastAsia="zh-TW"/>
        </w:rPr>
        <w:t>(</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r>
          <m:rPr>
            <m:sty m:val="p"/>
          </m:rPr>
          <w:rPr>
            <w:rFonts w:ascii="Cambria Math" w:hAnsi="Cambria Math"/>
            <w:szCs w:val="24"/>
            <w:lang w:eastAsia="zh-TW"/>
          </w:rPr>
          <m:t>,</m:t>
        </m:r>
        <m:r>
          <m:rPr>
            <m:sty m:val="p"/>
          </m:rPr>
          <w:rPr>
            <w:rFonts w:ascii="Cambria Math" w:hAnsi="Cambria Math" w:hint="eastAsia"/>
            <w:szCs w:val="24"/>
            <w:lang w:eastAsia="zh-TW"/>
          </w:rPr>
          <m:t>1.8</m:t>
        </m:r>
      </m:oMath>
      <w:r w:rsidR="00F0587F">
        <w:rPr>
          <w:rFonts w:hint="eastAsia"/>
          <w:lang w:eastAsia="zh-TW"/>
        </w:rPr>
        <w:t>)再減去</w:t>
      </w:r>
      <w:proofErr w:type="gramStart"/>
      <w:r w:rsidR="00F0587F">
        <w:rPr>
          <w:rFonts w:hint="eastAsia"/>
          <w:lang w:eastAsia="zh-TW"/>
        </w:rPr>
        <w:t>一</w:t>
      </w:r>
      <w:proofErr w:type="gramEnd"/>
      <w:r w:rsidR="00F0587F">
        <w:rPr>
          <w:rFonts w:hint="eastAsia"/>
          <w:lang w:eastAsia="zh-TW"/>
        </w:rPr>
        <w:t>門檻值</w:t>
      </w:r>
      <m:oMath>
        <m:r>
          <m:rPr>
            <m:sty m:val="p"/>
          </m:rPr>
          <w:rPr>
            <w:rFonts w:ascii="Cambria Math" w:hAnsi="Cambria Math" w:hint="eastAsia"/>
            <w:lang w:eastAsia="zh-TW"/>
          </w:rPr>
          <m:t>(</m:t>
        </m:r>
        <m:r>
          <m:rPr>
            <m:sty m:val="p"/>
          </m:rPr>
          <w:rPr>
            <w:rFonts w:ascii="Cambria Math" w:hAnsi="Cambria Math"/>
            <w:lang w:eastAsia="zh-TW"/>
          </w:rPr>
          <m:t>KPER_C0CrossingThr_m,</m:t>
        </m:r>
        <m:r>
          <m:rPr>
            <m:sty m:val="p"/>
          </m:rPr>
          <w:rPr>
            <w:rFonts w:ascii="Cambria Math" w:hAnsi="Cambria Math" w:hint="eastAsia"/>
            <w:lang w:eastAsia="zh-TW"/>
          </w:rPr>
          <m:t xml:space="preserve"> 0)</m:t>
        </m:r>
      </m:oMath>
      <w:r w:rsidR="00B77C19">
        <w:rPr>
          <w:rFonts w:hint="eastAsia"/>
          <w:lang w:eastAsia="zh-TW"/>
        </w:rPr>
        <w:t>作為</w:t>
      </w:r>
      <w:r w:rsidR="00B77C19" w:rsidRPr="00C72B14">
        <w:rPr>
          <w:rFonts w:hint="eastAsia"/>
          <w:lang w:eastAsia="zh-TW"/>
        </w:rPr>
        <w:t>車</w:t>
      </w:r>
      <w:r w:rsidR="00B77C19">
        <w:rPr>
          <w:rFonts w:hint="eastAsia"/>
          <w:lang w:eastAsia="zh-TW"/>
        </w:rPr>
        <w:t>輛</w:t>
      </w:r>
      <w:r w:rsidR="00B77C19" w:rsidRPr="00C72B14">
        <w:rPr>
          <w:rFonts w:hint="eastAsia"/>
          <w:lang w:eastAsia="zh-TW"/>
        </w:rPr>
        <w:t>最左距離車道線的距離</w:t>
      </w:r>
      <w:r w:rsidR="00B77C19">
        <w:rPr>
          <w:rFonts w:hint="eastAsia"/>
          <w:lang w:eastAsia="zh-TW"/>
        </w:rPr>
        <w:t>，再將其數值除以</w:t>
      </w:r>
      <w:r w:rsidR="00B77C19" w:rsidRPr="00C72B14">
        <w:rPr>
          <w:rFonts w:hint="eastAsia"/>
          <w:lang w:eastAsia="zh-TW"/>
        </w:rPr>
        <w:t>車身側向速度</w:t>
      </w:r>
      <w:r w:rsidR="00B77C19">
        <w:rPr>
          <w:rFonts w:hint="eastAsia"/>
          <w:lang w:eastAsia="zh-TW"/>
        </w:rPr>
        <w:t>計算跨越左車道線時間。</w:t>
      </w:r>
    </w:p>
    <w:p w14:paraId="7281566D" w14:textId="7E782BC7" w:rsidR="00F14AC8" w:rsidRPr="0015629E" w:rsidRDefault="0015629E" w:rsidP="00AA4EBC">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4796CAE6" w14:textId="77777777" w:rsidR="0015629E" w:rsidRPr="0015629E" w:rsidRDefault="00F14AC8" w:rsidP="0015629E">
      <w:pPr>
        <w:pStyle w:val="a1"/>
        <w:spacing w:beforeLines="50" w:before="120" w:afterLines="50" w:after="120"/>
        <w:rPr>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2E6A3204" w14:textId="12D6E940" w:rsidR="00F14AC8" w:rsidRDefault="00F14AC8" w:rsidP="00F14AC8">
      <w:pPr>
        <w:pStyle w:val="Web"/>
        <w:spacing w:before="0" w:beforeAutospacing="0" w:after="0" w:afterAutospacing="0"/>
      </w:pPr>
    </w:p>
    <w:p w14:paraId="483F835C" w14:textId="77777777" w:rsidR="001020D4" w:rsidRDefault="008A0B8B" w:rsidP="001020D4">
      <w:pPr>
        <w:pStyle w:val="a1"/>
        <w:keepNext/>
      </w:pPr>
      <w:r w:rsidRPr="008A0B8B">
        <w:rPr>
          <w:noProof/>
          <w:lang w:eastAsia="zh-TW"/>
        </w:rPr>
        <w:drawing>
          <wp:inline distT="0" distB="0" distL="0" distR="0" wp14:anchorId="724726AF" wp14:editId="6957BA9B">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31900"/>
                    </a:xfrm>
                    <a:prstGeom prst="rect">
                      <a:avLst/>
                    </a:prstGeom>
                  </pic:spPr>
                </pic:pic>
              </a:graphicData>
            </a:graphic>
          </wp:inline>
        </w:drawing>
      </w:r>
    </w:p>
    <w:p w14:paraId="6E3286E5" w14:textId="6BE51E0A" w:rsidR="00AA4EBC" w:rsidRDefault="001020D4" w:rsidP="001759C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26</w:t>
      </w:r>
      <w:r w:rsidR="00827A97">
        <w:rPr>
          <w:lang w:eastAsia="zh-TW"/>
        </w:rPr>
        <w:fldChar w:fldCharType="end"/>
      </w:r>
      <w:r>
        <w:rPr>
          <w:rFonts w:hint="eastAsia"/>
          <w:lang w:eastAsia="zh-TW"/>
        </w:rPr>
        <w:t xml:space="preserve"> </w:t>
      </w:r>
      <w:r w:rsidR="00DC67E3">
        <w:rPr>
          <w:rFonts w:hint="eastAsia"/>
          <w:lang w:eastAsia="zh-TW"/>
        </w:rPr>
        <w:t>跨越左車道線時間</w:t>
      </w:r>
      <w:r>
        <w:rPr>
          <w:rFonts w:hint="eastAsia"/>
          <w:lang w:eastAsia="zh-TW"/>
        </w:rPr>
        <w:t>架構圖</w:t>
      </w:r>
    </w:p>
    <w:p w14:paraId="27D2DA7B" w14:textId="1C99A35C" w:rsidR="00AA4EBC" w:rsidRDefault="00AA4EBC" w:rsidP="00AA4EBC">
      <w:pPr>
        <w:pStyle w:val="a1"/>
        <w:numPr>
          <w:ilvl w:val="0"/>
          <w:numId w:val="16"/>
        </w:numPr>
        <w:rPr>
          <w:lang w:eastAsia="zh-TW"/>
        </w:rPr>
      </w:pPr>
      <w:r>
        <w:rPr>
          <w:rFonts w:hint="eastAsia"/>
          <w:lang w:eastAsia="zh-TW"/>
        </w:rPr>
        <w:lastRenderedPageBreak/>
        <w:t>跨越右車道線時間</w:t>
      </w:r>
    </w:p>
    <w:p w14:paraId="65B4BC1B" w14:textId="148AD600" w:rsidR="00AA4EBC" w:rsidRDefault="00AA4EBC" w:rsidP="00AA4EBC">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一半車寬</w:t>
      </w:r>
      <w:proofErr w:type="gramEnd"/>
      <w:r w:rsidR="001C677E">
        <w:rPr>
          <w:rFonts w:hint="eastAsia"/>
          <w:lang w:eastAsia="zh-TW"/>
        </w:rPr>
        <w:t>(</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r>
          <m:rPr>
            <m:sty m:val="p"/>
          </m:rPr>
          <w:rPr>
            <w:rFonts w:ascii="Cambria Math" w:hAnsi="Cambria Math"/>
            <w:szCs w:val="24"/>
            <w:lang w:eastAsia="zh-TW"/>
          </w:rPr>
          <m:t>,</m:t>
        </m:r>
        <m:r>
          <m:rPr>
            <m:sty m:val="p"/>
          </m:rPr>
          <w:rPr>
            <w:rFonts w:ascii="Cambria Math" w:hAnsi="Cambria Math" w:hint="eastAsia"/>
            <w:szCs w:val="24"/>
            <w:lang w:eastAsia="zh-TW"/>
          </w:rPr>
          <m:t>1.8</m:t>
        </m:r>
      </m:oMath>
      <w:r w:rsidR="001C677E">
        <w:rPr>
          <w:rFonts w:hint="eastAsia"/>
          <w:lang w:eastAsia="zh-TW"/>
        </w:rPr>
        <w:t>)</w:t>
      </w:r>
      <w:r>
        <w:rPr>
          <w:rFonts w:hint="eastAsia"/>
          <w:lang w:eastAsia="zh-TW"/>
        </w:rPr>
        <w:t>再</w:t>
      </w:r>
      <w:r w:rsidR="008A1E76">
        <w:rPr>
          <w:rFonts w:hint="eastAsia"/>
          <w:lang w:eastAsia="zh-TW"/>
        </w:rPr>
        <w:t>加上</w:t>
      </w:r>
      <w:proofErr w:type="gramStart"/>
      <w:r>
        <w:rPr>
          <w:rFonts w:hint="eastAsia"/>
          <w:lang w:eastAsia="zh-TW"/>
        </w:rPr>
        <w:t>一</w:t>
      </w:r>
      <w:proofErr w:type="gramEnd"/>
      <w:r>
        <w:rPr>
          <w:rFonts w:hint="eastAsia"/>
          <w:lang w:eastAsia="zh-TW"/>
        </w:rPr>
        <w:t>門檻值</w:t>
      </w:r>
      <m:oMath>
        <m:r>
          <m:rPr>
            <m:sty m:val="p"/>
          </m:rPr>
          <w:rPr>
            <w:rFonts w:ascii="Cambria Math" w:hAnsi="Cambria Math" w:hint="eastAsia"/>
            <w:lang w:eastAsia="zh-TW"/>
          </w:rPr>
          <m:t>(</m:t>
        </m:r>
        <m:r>
          <m:rPr>
            <m:sty m:val="p"/>
          </m:rPr>
          <w:rPr>
            <w:rFonts w:ascii="Cambria Math" w:hAnsi="Cambria Math"/>
            <w:lang w:eastAsia="zh-TW"/>
          </w:rPr>
          <m:t>KPER_C0CrossingThr_m,</m:t>
        </m:r>
        <m:r>
          <m:rPr>
            <m:sty m:val="p"/>
          </m:rPr>
          <w:rPr>
            <w:rFonts w:ascii="Cambria Math" w:hAnsi="Cambria Math" w:hint="eastAsia"/>
            <w:lang w:eastAsia="zh-TW"/>
          </w:rPr>
          <m:t xml:space="preserve"> 0)</m:t>
        </m:r>
      </m:oMath>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距離</w:t>
      </w:r>
      <w:proofErr w:type="gramEnd"/>
      <w:r w:rsidRPr="00C72B14">
        <w:rPr>
          <w:rFonts w:hint="eastAsia"/>
          <w:lang w:eastAsia="zh-TW"/>
        </w:rPr>
        <w:t>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2D406DBB" w14:textId="72328937" w:rsidR="0015629E" w:rsidRPr="0015629E" w:rsidRDefault="0015629E" w:rsidP="0015629E">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3986A709" w14:textId="7D2CB0EB" w:rsidR="00A814B9" w:rsidRPr="00BB04A0" w:rsidRDefault="0015629E" w:rsidP="00D22B32">
      <w:pPr>
        <w:pStyle w:val="a1"/>
        <w:spacing w:beforeLines="50" w:before="120" w:afterLines="50" w:after="120"/>
        <w:rPr>
          <w:sz w:val="22"/>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4761166F" w14:textId="77777777" w:rsidR="00642CFA" w:rsidRPr="00256875" w:rsidRDefault="00642CFA" w:rsidP="00D22B32">
      <w:pPr>
        <w:pStyle w:val="a1"/>
        <w:spacing w:beforeLines="50" w:before="120" w:afterLines="50" w:after="120"/>
        <w:rPr>
          <w:lang w:eastAsia="zh-TW"/>
        </w:rPr>
      </w:pPr>
    </w:p>
    <w:p w14:paraId="192514E9" w14:textId="77777777" w:rsidR="001020D4" w:rsidRDefault="001020D4" w:rsidP="001020D4">
      <w:pPr>
        <w:pStyle w:val="a1"/>
        <w:keepNext/>
      </w:pPr>
      <w:r w:rsidRPr="001020D4">
        <w:rPr>
          <w:noProof/>
          <w:lang w:eastAsia="zh-TW"/>
        </w:rPr>
        <w:drawing>
          <wp:inline distT="0" distB="0" distL="0" distR="0" wp14:anchorId="3C17B3F9" wp14:editId="5CB02129">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257300"/>
                    </a:xfrm>
                    <a:prstGeom prst="rect">
                      <a:avLst/>
                    </a:prstGeom>
                  </pic:spPr>
                </pic:pic>
              </a:graphicData>
            </a:graphic>
          </wp:inline>
        </w:drawing>
      </w:r>
    </w:p>
    <w:p w14:paraId="30C49373" w14:textId="3216567A" w:rsidR="001020D4" w:rsidRPr="001020D4" w:rsidRDefault="001020D4" w:rsidP="001020D4">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27</w:t>
      </w:r>
      <w:r w:rsidR="00827A97">
        <w:rPr>
          <w:lang w:eastAsia="zh-TW"/>
        </w:rPr>
        <w:fldChar w:fldCharType="end"/>
      </w:r>
      <w:r>
        <w:rPr>
          <w:rFonts w:hint="eastAsia"/>
          <w:lang w:eastAsia="zh-TW"/>
        </w:rPr>
        <w:t xml:space="preserve"> </w:t>
      </w:r>
      <w:r w:rsidR="00DC67E3">
        <w:rPr>
          <w:rFonts w:hint="eastAsia"/>
          <w:lang w:eastAsia="zh-TW"/>
        </w:rPr>
        <w:t>跨越右車道線時間</w:t>
      </w:r>
      <w:r>
        <w:rPr>
          <w:rFonts w:hint="eastAsia"/>
          <w:lang w:eastAsia="zh-TW"/>
        </w:rPr>
        <w:t>架構圖</w:t>
      </w:r>
    </w:p>
    <w:p w14:paraId="0652BAE8" w14:textId="77777777" w:rsidR="002A64A9" w:rsidRDefault="002A64A9" w:rsidP="00357DE1">
      <w:pPr>
        <w:rPr>
          <w:lang w:eastAsia="zh-TW"/>
        </w:rPr>
      </w:pPr>
    </w:p>
    <w:p w14:paraId="0C1D29A0" w14:textId="4D814E69" w:rsidR="00C85655" w:rsidRDefault="001539EA" w:rsidP="00C85655">
      <w:pPr>
        <w:pStyle w:val="20"/>
      </w:pPr>
      <w:bookmarkStart w:id="23" w:name="_Toc113264722"/>
      <w:r>
        <w:rPr>
          <w:rFonts w:hint="eastAsia"/>
        </w:rPr>
        <w:t>PER</w:t>
      </w:r>
      <w:r w:rsidR="00C85655">
        <w:t>_SRDS_0</w:t>
      </w:r>
      <w:r>
        <w:rPr>
          <w:rFonts w:hint="eastAsia"/>
        </w:rPr>
        <w:t>3</w:t>
      </w:r>
      <w:r w:rsidR="00C85655">
        <w:tab/>
      </w:r>
      <w:r w:rsidR="00C85655">
        <w:rPr>
          <w:rFonts w:hint="eastAsia"/>
        </w:rPr>
        <w:t>左車道</w:t>
      </w:r>
      <w:r w:rsidR="00BC1F91">
        <w:rPr>
          <w:rFonts w:hint="eastAsia"/>
        </w:rPr>
        <w:t>斜率</w:t>
      </w:r>
      <w:r w:rsidR="00C85655">
        <w:rPr>
          <w:rFonts w:hint="eastAsia"/>
        </w:rPr>
        <w:t>偏差</w:t>
      </w:r>
      <w:bookmarkEnd w:id="23"/>
    </w:p>
    <w:p w14:paraId="54F8AD7A" w14:textId="0E7C9EE9" w:rsidR="00D55D18" w:rsidRPr="0049324F" w:rsidRDefault="006C6F22" w:rsidP="0049324F">
      <w:pPr>
        <w:pStyle w:val="a1"/>
        <w:rPr>
          <w:rFonts w:ascii="標楷體" w:hAnsi="標楷體"/>
          <w:lang w:eastAsia="zh-TW"/>
        </w:rPr>
      </w:pPr>
      <w:r>
        <w:rPr>
          <w:rFonts w:ascii="標楷體" w:hAnsi="標楷體" w:hint="eastAsia"/>
          <w:lang w:eastAsia="zh-TW"/>
        </w:rPr>
        <w:t>需要依據</w:t>
      </w:r>
      <w:r w:rsidR="00A265A0">
        <w:rPr>
          <w:rFonts w:ascii="標楷體" w:hAnsi="標楷體" w:hint="eastAsia"/>
          <w:lang w:eastAsia="zh-TW"/>
        </w:rPr>
        <w:t>相機左側車道線資訊、左側車道線品質、車速</w:t>
      </w:r>
      <w:r w:rsidR="00140A7A" w:rsidRPr="00C37926">
        <w:rPr>
          <w:rFonts w:ascii="標楷體" w:hAnsi="標楷體" w:hint="eastAsia"/>
          <w:lang w:eastAsia="zh-TW"/>
        </w:rPr>
        <w:t>進行的</w:t>
      </w:r>
      <w:r w:rsidR="00DF55AE">
        <w:rPr>
          <w:rFonts w:ascii="標楷體" w:hAnsi="標楷體" w:hint="eastAsia"/>
          <w:lang w:eastAsia="zh-TW"/>
        </w:rPr>
        <w:t>左</w:t>
      </w:r>
      <w:r w:rsidR="00140A7A" w:rsidRPr="00C37926">
        <w:rPr>
          <w:rFonts w:ascii="標楷體" w:hAnsi="標楷體" w:hint="eastAsia"/>
          <w:lang w:eastAsia="zh-TW"/>
        </w:rPr>
        <w:t>車道</w:t>
      </w:r>
      <w:r w:rsidR="00BC1F91">
        <w:rPr>
          <w:rFonts w:hint="eastAsia"/>
          <w:lang w:eastAsia="zh-TW"/>
        </w:rPr>
        <w:t>斜率</w:t>
      </w:r>
      <w:r w:rsidR="00873176">
        <w:rPr>
          <w:rFonts w:ascii="標楷體" w:hAnsi="標楷體" w:hint="eastAsia"/>
          <w:lang w:eastAsia="zh-TW"/>
        </w:rPr>
        <w:t>偏差量</w:t>
      </w:r>
      <w:r w:rsidR="00DF55AE">
        <w:rPr>
          <w:rFonts w:ascii="標楷體" w:hAnsi="標楷體" w:hint="eastAsia"/>
          <w:lang w:eastAsia="zh-TW"/>
        </w:rPr>
        <w:t>計算</w:t>
      </w:r>
      <w:r w:rsidR="00D603B7">
        <w:rPr>
          <w:rFonts w:ascii="標楷體" w:hAnsi="標楷體" w:hint="eastAsia"/>
          <w:lang w:eastAsia="zh-TW"/>
        </w:rPr>
        <w:t>。</w:t>
      </w:r>
    </w:p>
    <w:p w14:paraId="217C06EF" w14:textId="2899C80D" w:rsidR="00F763D0" w:rsidRPr="00DF55AE" w:rsidRDefault="00F763D0" w:rsidP="00140A7A">
      <w:pPr>
        <w:pStyle w:val="a1"/>
        <w:rPr>
          <w:rFonts w:ascii="標楷體" w:hAnsi="標楷體"/>
          <w:lang w:eastAsia="zh-TW"/>
        </w:rPr>
      </w:pPr>
    </w:p>
    <w:p w14:paraId="68928F41" w14:textId="5A2561A8" w:rsidR="00C331A3" w:rsidRPr="00E33EF7" w:rsidRDefault="00A52AB3" w:rsidP="00C331A3">
      <w:pPr>
        <w:pStyle w:val="a1"/>
        <w:numPr>
          <w:ilvl w:val="0"/>
          <w:numId w:val="12"/>
        </w:numPr>
        <w:rPr>
          <w:lang w:eastAsia="zh-TW"/>
        </w:rPr>
      </w:pPr>
      <w:r>
        <w:rPr>
          <w:rFonts w:ascii="標楷體" w:hAnsi="標楷體" w:hint="eastAsia"/>
          <w:lang w:eastAsia="zh-TW"/>
        </w:rPr>
        <w:t>第一條件式</w:t>
      </w:r>
    </w:p>
    <w:p w14:paraId="672061EA" w14:textId="062BC6D8" w:rsidR="00E33EF7" w:rsidRDefault="00102E47" w:rsidP="00E33EF7">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之變化量大於</w:t>
      </w:r>
      <w:proofErr w:type="gramStart"/>
      <w:r>
        <w:rPr>
          <w:rFonts w:hint="eastAsia"/>
          <w:lang w:eastAsia="zh-TW"/>
        </w:rPr>
        <w:t>一</w:t>
      </w:r>
      <w:proofErr w:type="gramEnd"/>
      <w:r>
        <w:rPr>
          <w:rFonts w:hint="eastAsia"/>
          <w:lang w:eastAsia="zh-TW"/>
        </w:rPr>
        <w:t>門檻值</w:t>
      </w:r>
      <w:r w:rsidR="00DF130C">
        <w:rPr>
          <w:rFonts w:hint="eastAsia"/>
          <w:lang w:eastAsia="zh-TW"/>
        </w:rPr>
        <w:t>(</w:t>
      </w:r>
      <w:r w:rsidR="00DF130C">
        <w:rPr>
          <w:lang w:eastAsia="zh-TW"/>
        </w:rPr>
        <w:t>0.00001)</w:t>
      </w:r>
      <w:r>
        <w:rPr>
          <w:rFonts w:hint="eastAsia"/>
          <w:lang w:eastAsia="zh-TW"/>
        </w:rPr>
        <w:t>且縱向</w:t>
      </w:r>
      <w:r w:rsidR="00044B0B">
        <w:rPr>
          <w:rFonts w:hint="eastAsia"/>
          <w:lang w:eastAsia="zh-TW"/>
        </w:rPr>
        <w:t>移動距離變化大於</w:t>
      </w:r>
      <w:proofErr w:type="gramStart"/>
      <w:r w:rsidR="00044B0B">
        <w:rPr>
          <w:rFonts w:hint="eastAsia"/>
          <w:lang w:eastAsia="zh-TW"/>
        </w:rPr>
        <w:t>一</w:t>
      </w:r>
      <w:proofErr w:type="gramEnd"/>
      <w:r w:rsidR="00044B0B">
        <w:rPr>
          <w:rFonts w:hint="eastAsia"/>
          <w:lang w:eastAsia="zh-TW"/>
        </w:rPr>
        <w:t>門檻值</w:t>
      </w:r>
      <w:r w:rsidR="00DF130C">
        <w:rPr>
          <w:rFonts w:hint="eastAsia"/>
          <w:lang w:eastAsia="zh-TW"/>
        </w:rPr>
        <w:t>(</w:t>
      </w:r>
      <w:r w:rsidR="00DF130C">
        <w:rPr>
          <w:lang w:eastAsia="zh-TW"/>
        </w:rPr>
        <w:t>0.04)</w:t>
      </w:r>
      <w:r w:rsidR="00044B0B">
        <w:rPr>
          <w:rFonts w:hint="eastAsia"/>
          <w:lang w:eastAsia="zh-TW"/>
        </w:rPr>
        <w:t>時成立。</w:t>
      </w:r>
    </w:p>
    <w:p w14:paraId="39F253A9" w14:textId="77777777" w:rsidR="00102E47" w:rsidRPr="00F9224F" w:rsidRDefault="00102E47" w:rsidP="00E33EF7">
      <w:pPr>
        <w:pStyle w:val="a1"/>
        <w:ind w:left="360"/>
        <w:rPr>
          <w:lang w:eastAsia="zh-TW"/>
        </w:rPr>
      </w:pPr>
    </w:p>
    <w:p w14:paraId="419816A0" w14:textId="77777777" w:rsidR="00633C22" w:rsidRDefault="00633C22" w:rsidP="003A5BBD">
      <w:pPr>
        <w:pStyle w:val="a1"/>
        <w:keepNext/>
        <w:ind w:left="360"/>
        <w:jc w:val="center"/>
      </w:pPr>
      <w:r w:rsidRPr="00633C22">
        <w:rPr>
          <w:noProof/>
          <w:lang w:eastAsia="zh-TW"/>
        </w:rPr>
        <w:drawing>
          <wp:inline distT="0" distB="0" distL="0" distR="0" wp14:anchorId="5BE8B791" wp14:editId="2863114D">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40749C6" w14:textId="198F4FAA" w:rsidR="00F9224F" w:rsidRDefault="00633C22" w:rsidP="00633C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28</w:t>
      </w:r>
      <w:r w:rsidR="00827A97">
        <w:fldChar w:fldCharType="end"/>
      </w:r>
      <w:r>
        <w:rPr>
          <w:rFonts w:hint="eastAsia"/>
          <w:lang w:eastAsia="zh-TW"/>
        </w:rPr>
        <w:t xml:space="preserve"> 第一條件式</w:t>
      </w:r>
    </w:p>
    <w:p w14:paraId="05AFF7F6" w14:textId="06AF8D58" w:rsidR="00141587" w:rsidRPr="007179A3" w:rsidRDefault="00A51765" w:rsidP="00141587">
      <w:pPr>
        <w:pStyle w:val="a1"/>
        <w:ind w:leftChars="177" w:left="425"/>
        <w:rPr>
          <w:b/>
          <w:lang w:eastAsia="zh-TW"/>
        </w:rPr>
      </w:pPr>
      <w:proofErr w:type="spellStart"/>
      <w:r>
        <w:rPr>
          <w:rFonts w:hint="eastAsia"/>
          <w:b/>
          <w:lang w:eastAsia="zh-TW"/>
        </w:rPr>
        <w:lastRenderedPageBreak/>
        <w:t>Fi</w:t>
      </w:r>
      <w:r>
        <w:rPr>
          <w:b/>
          <w:lang w:eastAsia="zh-TW"/>
        </w:rPr>
        <w:t>rst</w:t>
      </w:r>
      <w:r w:rsidR="00141587" w:rsidRPr="007179A3">
        <w:rPr>
          <w:b/>
        </w:rPr>
        <w:t>_</w:t>
      </w:r>
      <w:r>
        <w:rPr>
          <w:b/>
        </w:rPr>
        <w:t>Condiction</w:t>
      </w:r>
      <w:r w:rsidR="00141587" w:rsidRPr="007179A3">
        <w:rPr>
          <w:b/>
        </w:rPr>
        <w:t>_flg</w:t>
      </w:r>
      <w:proofErr w:type="spellEnd"/>
      <w:r w:rsidR="00141587" w:rsidRPr="007179A3">
        <w:rPr>
          <w:rFonts w:hint="eastAsia"/>
          <w:b/>
          <w:bCs w:val="0"/>
          <w:lang w:eastAsia="zh-TW"/>
        </w:rPr>
        <w:t>判斷條件如下：</w:t>
      </w:r>
    </w:p>
    <w:p w14:paraId="2F9B2809" w14:textId="7FBC009A" w:rsidR="00835C15" w:rsidRPr="00141587" w:rsidRDefault="00272D26" w:rsidP="00272D26">
      <w:pPr>
        <w:pStyle w:val="a1"/>
        <w:ind w:leftChars="177" w:left="425"/>
        <w:rPr>
          <w:lang w:eastAsia="zh-TW"/>
        </w:rPr>
      </w:pPr>
      <w:r>
        <w:t>(</w:t>
      </w:r>
      <w:r w:rsidR="00A51765">
        <w:t>C0L_diff</w:t>
      </w:r>
      <w:r w:rsidR="00141587">
        <w:rPr>
          <w:rFonts w:hint="eastAsia"/>
          <w:lang w:eastAsia="zh-TW"/>
        </w:rPr>
        <w:t xml:space="preserve"> </w:t>
      </w:r>
      <m:oMath>
        <m:r>
          <m:rPr>
            <m:sty m:val="p"/>
          </m:rPr>
          <w:rPr>
            <w:rFonts w:ascii="Cambria Math" w:hAnsi="Cambria Math"/>
            <w:lang w:eastAsia="zh-TW"/>
          </w:rPr>
          <m:t>&gt;</m:t>
        </m:r>
      </m:oMath>
      <w:r w:rsidR="00141587" w:rsidRPr="0031508B">
        <w:rPr>
          <w:rFonts w:hAnsi="微軟正黑體"/>
          <w:lang w:eastAsia="zh-TW"/>
        </w:rPr>
        <w:t xml:space="preserve"> </w:t>
      </w:r>
      <w:r w:rsidR="00A51765">
        <w:rPr>
          <w:rFonts w:hAnsi="微軟正黑體"/>
          <w:lang w:eastAsia="zh-TW"/>
        </w:rPr>
        <w:t>0.00001</w:t>
      </w:r>
      <w:r>
        <w:rPr>
          <w:rFonts w:hAnsi="微軟正黑體"/>
          <w:lang w:eastAsia="zh-TW"/>
        </w:rPr>
        <w:t>)</w:t>
      </w:r>
      <w:r w:rsidR="00141587">
        <w:rPr>
          <w:rFonts w:hAnsi="微軟正黑體" w:hint="eastAsia"/>
          <w:lang w:eastAsia="zh-TW"/>
        </w:rPr>
        <w:t xml:space="preserve"> </w:t>
      </w:r>
      <w:r w:rsidR="00A51765">
        <w:rPr>
          <w:rFonts w:hAnsi="微軟正黑體"/>
          <w:lang w:eastAsia="zh-TW"/>
        </w:rPr>
        <w:t>or</w:t>
      </w:r>
      <w:r w:rsidRPr="00272D26">
        <w:rPr>
          <w:rFonts w:hAnsi="微軟正黑體" w:hint="eastAsia"/>
          <w:lang w:eastAsia="zh-TW"/>
        </w:rPr>
        <w:t xml:space="preserve"> </w:t>
      </w:r>
      <w:r>
        <w:rPr>
          <w:rFonts w:hAnsi="微軟正黑體"/>
          <w:lang w:eastAsia="zh-TW"/>
        </w:rPr>
        <w:t>(</w:t>
      </w:r>
      <w:r>
        <w:rPr>
          <w:rFonts w:hAnsi="微軟正黑體" w:hint="eastAsia"/>
          <w:lang w:eastAsia="zh-TW"/>
        </w:rPr>
        <w:t>C</w:t>
      </w:r>
      <w:r>
        <w:rPr>
          <w:rFonts w:hAnsi="微軟正黑體"/>
          <w:lang w:eastAsia="zh-TW"/>
        </w:rPr>
        <w:t>1L_diff</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0.00001) and</w:t>
      </w:r>
      <w:r w:rsidRPr="00272D26">
        <w:rPr>
          <w:rFonts w:hAnsi="微軟正黑體"/>
          <w:lang w:eastAsia="zh-TW"/>
        </w:rPr>
        <w:t xml:space="preserve"> </w:t>
      </w:r>
      <w:r>
        <w:rPr>
          <w:rFonts w:hAnsi="微軟正黑體"/>
          <w:lang w:eastAsia="zh-TW"/>
        </w:rPr>
        <w:t xml:space="preserve">dx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r>
        <w:rPr>
          <w:rFonts w:hAnsi="微軟正黑體" w:hint="eastAsia"/>
          <w:lang w:eastAsia="zh-TW"/>
        </w:rPr>
        <w:t xml:space="preserve"> </w:t>
      </w:r>
      <m:oMath>
        <m:r>
          <m:rPr>
            <m:sty m:val="p"/>
          </m:rPr>
          <w:rPr>
            <w:rFonts w:ascii="Cambria Math" w:hAnsi="Cambria Math" w:hint="eastAsia"/>
            <w:lang w:eastAsia="zh-TW"/>
          </w:rPr>
          <m:t xml:space="preserve">== </m:t>
        </m:r>
      </m:oMath>
      <w:r w:rsidRPr="005B7475">
        <w:rPr>
          <w:rFonts w:hAnsi="微軟正黑體" w:hint="eastAsia"/>
          <w:lang w:eastAsia="zh-TW"/>
        </w:rPr>
        <w:t>T</w:t>
      </w:r>
      <w:r w:rsidRPr="005B7475">
        <w:rPr>
          <w:rFonts w:hAnsi="微軟正黑體"/>
          <w:lang w:eastAsia="zh-TW"/>
        </w:rPr>
        <w:t>RUE</w:t>
      </w:r>
    </w:p>
    <w:p w14:paraId="18A51D88" w14:textId="60892CE3" w:rsidR="003A5BBD" w:rsidRPr="003A5BBD" w:rsidRDefault="00835C15" w:rsidP="003A5BBD">
      <w:pPr>
        <w:pStyle w:val="a1"/>
        <w:rPr>
          <w:lang w:eastAsia="zh-TW"/>
        </w:rPr>
      </w:pPr>
      <w:r>
        <w:rPr>
          <w:lang w:eastAsia="zh-TW"/>
        </w:rPr>
        <w:tab/>
      </w:r>
    </w:p>
    <w:p w14:paraId="71527BF4" w14:textId="5BF95D30" w:rsidR="00A52AB3" w:rsidRPr="00044B0B" w:rsidRDefault="00A52AB3" w:rsidP="00C331A3">
      <w:pPr>
        <w:pStyle w:val="a1"/>
        <w:numPr>
          <w:ilvl w:val="0"/>
          <w:numId w:val="12"/>
        </w:numPr>
        <w:rPr>
          <w:lang w:eastAsia="zh-TW"/>
        </w:rPr>
      </w:pPr>
      <w:r>
        <w:rPr>
          <w:rFonts w:ascii="標楷體" w:hAnsi="標楷體" w:hint="eastAsia"/>
          <w:lang w:eastAsia="zh-TW"/>
        </w:rPr>
        <w:t>第二條件式</w:t>
      </w:r>
    </w:p>
    <w:p w14:paraId="0878E584" w14:textId="7E18571C" w:rsidR="00044B0B" w:rsidRDefault="00C27B5C" w:rsidP="00044B0B">
      <w:pPr>
        <w:pStyle w:val="a1"/>
        <w:ind w:left="360"/>
        <w:rPr>
          <w:lang w:eastAsia="zh-TW"/>
        </w:rPr>
      </w:pPr>
      <w:r>
        <w:rPr>
          <w:rFonts w:hint="eastAsia"/>
          <w:lang w:eastAsia="zh-TW"/>
        </w:rPr>
        <w:t>當滿足</w:t>
      </w:r>
      <w:r w:rsidR="00CC3F42">
        <w:rPr>
          <w:rFonts w:hint="eastAsia"/>
          <w:lang w:eastAsia="zh-TW"/>
        </w:rPr>
        <w:t>左側車道曲率半徑</w:t>
      </w:r>
      <w:r>
        <w:rPr>
          <w:rFonts w:hint="eastAsia"/>
          <w:lang w:eastAsia="zh-TW"/>
        </w:rPr>
        <w:t>大於</w:t>
      </w:r>
      <w:proofErr w:type="gramStart"/>
      <w:r>
        <w:rPr>
          <w:rFonts w:hint="eastAsia"/>
          <w:lang w:eastAsia="zh-TW"/>
        </w:rPr>
        <w:t>一</w:t>
      </w:r>
      <w:proofErr w:type="gramEnd"/>
      <w:r>
        <w:rPr>
          <w:rFonts w:hint="eastAsia"/>
          <w:lang w:eastAsia="zh-TW"/>
        </w:rPr>
        <w:t>門檻值</w:t>
      </w:r>
      <w:r w:rsidR="00DF130C">
        <w:rPr>
          <w:rFonts w:hint="eastAsia"/>
          <w:lang w:eastAsia="zh-TW"/>
        </w:rPr>
        <w:t>(</w:t>
      </w:r>
      <w:r w:rsidR="00DF130C">
        <w:rPr>
          <w:lang w:eastAsia="zh-TW"/>
        </w:rPr>
        <w:t>3000)</w:t>
      </w:r>
      <w:r>
        <w:rPr>
          <w:rFonts w:hint="eastAsia"/>
          <w:lang w:eastAsia="zh-TW"/>
        </w:rPr>
        <w:t>、車道線品質高、</w:t>
      </w:r>
      <w:proofErr w:type="gramStart"/>
      <w:r w:rsidR="00000F31">
        <w:rPr>
          <w:rFonts w:hint="eastAsia"/>
          <w:lang w:eastAsia="zh-TW"/>
        </w:rPr>
        <w:t>一</w:t>
      </w:r>
      <w:proofErr w:type="gramEnd"/>
      <w:r w:rsidR="00000F31">
        <w:rPr>
          <w:rFonts w:hint="eastAsia"/>
          <w:lang w:eastAsia="zh-TW"/>
        </w:rPr>
        <w:t>取樣時間內之</w:t>
      </w:r>
      <w:r>
        <w:rPr>
          <w:rFonts w:hint="eastAsia"/>
          <w:lang w:eastAsia="zh-TW"/>
        </w:rPr>
        <w:t>縱向移動距離小於</w:t>
      </w:r>
      <w:proofErr w:type="gramStart"/>
      <w:r>
        <w:rPr>
          <w:rFonts w:hint="eastAsia"/>
          <w:lang w:eastAsia="zh-TW"/>
        </w:rPr>
        <w:t>一</w:t>
      </w:r>
      <w:proofErr w:type="gramEnd"/>
      <w:r>
        <w:rPr>
          <w:rFonts w:hint="eastAsia"/>
          <w:lang w:eastAsia="zh-TW"/>
        </w:rPr>
        <w:t>門檻值</w:t>
      </w:r>
      <w:r w:rsidR="009D6404">
        <w:rPr>
          <w:rFonts w:hint="eastAsia"/>
          <w:lang w:eastAsia="zh-TW"/>
        </w:rPr>
        <w:t>(</w:t>
      </w:r>
      <w:r w:rsidR="009D6404">
        <w:rPr>
          <w:lang w:eastAsia="zh-TW"/>
        </w:rPr>
        <w:t>5)</w:t>
      </w:r>
      <w:r>
        <w:rPr>
          <w:rFonts w:hint="eastAsia"/>
          <w:lang w:eastAsia="zh-TW"/>
        </w:rPr>
        <w:t>、新的</w:t>
      </w:r>
      <w:r w:rsidR="00CC3F42">
        <w:rPr>
          <w:rFonts w:ascii="標楷體" w:hAnsi="標楷體" w:hint="eastAsia"/>
          <w:lang w:eastAsia="zh-TW"/>
        </w:rPr>
        <w:t>左車道斜率</w:t>
      </w:r>
      <w:r>
        <w:rPr>
          <w:rFonts w:hint="eastAsia"/>
          <w:lang w:eastAsia="zh-TW"/>
        </w:rPr>
        <w:t>偏差量小於</w:t>
      </w:r>
      <w:proofErr w:type="gramStart"/>
      <w:r>
        <w:rPr>
          <w:rFonts w:hint="eastAsia"/>
          <w:lang w:eastAsia="zh-TW"/>
        </w:rPr>
        <w:t>一</w:t>
      </w:r>
      <w:proofErr w:type="gramEnd"/>
      <w:r>
        <w:rPr>
          <w:rFonts w:hint="eastAsia"/>
          <w:lang w:eastAsia="zh-TW"/>
        </w:rPr>
        <w:t>門檻值</w:t>
      </w:r>
      <w:r w:rsidR="009D6404">
        <w:rPr>
          <w:rFonts w:hint="eastAsia"/>
          <w:lang w:eastAsia="zh-TW"/>
        </w:rPr>
        <w:t>(</w:t>
      </w:r>
      <w:r w:rsidR="009D6404">
        <w:rPr>
          <w:lang w:eastAsia="zh-TW"/>
        </w:rPr>
        <w:t>1)</w:t>
      </w:r>
      <w:r w:rsidR="002B0B01">
        <w:rPr>
          <w:rFonts w:hint="eastAsia"/>
          <w:lang w:eastAsia="zh-TW"/>
        </w:rPr>
        <w:t>時成立。</w:t>
      </w:r>
    </w:p>
    <w:p w14:paraId="08A7C67A" w14:textId="2775E7A0" w:rsidR="00044B0B" w:rsidRPr="009D6404" w:rsidRDefault="00044B0B" w:rsidP="00044B0B">
      <w:pPr>
        <w:pStyle w:val="a1"/>
        <w:ind w:left="360"/>
        <w:rPr>
          <w:lang w:eastAsia="zh-TW"/>
        </w:rPr>
      </w:pPr>
    </w:p>
    <w:p w14:paraId="709402BF" w14:textId="77777777" w:rsidR="00DA779C" w:rsidRDefault="00044B0B" w:rsidP="003A5BBD">
      <w:pPr>
        <w:pStyle w:val="a1"/>
        <w:keepNext/>
        <w:ind w:left="360"/>
        <w:jc w:val="center"/>
      </w:pPr>
      <w:r w:rsidRPr="00044B0B">
        <w:rPr>
          <w:noProof/>
          <w:lang w:eastAsia="zh-TW"/>
        </w:rPr>
        <w:drawing>
          <wp:inline distT="0" distB="0" distL="0" distR="0" wp14:anchorId="0E7278BF" wp14:editId="49BF082C">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7143AC87" w14:textId="045AD8C9" w:rsidR="00044B0B" w:rsidRDefault="00DA779C" w:rsidP="00DA779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29</w:t>
      </w:r>
      <w:r w:rsidR="00827A97">
        <w:fldChar w:fldCharType="end"/>
      </w:r>
      <w:r>
        <w:rPr>
          <w:rFonts w:hint="eastAsia"/>
          <w:lang w:eastAsia="zh-TW"/>
        </w:rPr>
        <w:t xml:space="preserve"> 第二條件式</w:t>
      </w:r>
    </w:p>
    <w:p w14:paraId="5D7CCFD7" w14:textId="183E6278" w:rsidR="001357D7" w:rsidRDefault="001357D7" w:rsidP="001357D7">
      <w:pPr>
        <w:pStyle w:val="a1"/>
        <w:rPr>
          <w:lang w:eastAsia="zh-TW"/>
        </w:rPr>
      </w:pPr>
    </w:p>
    <w:p w14:paraId="73B36DA6" w14:textId="1EF104FF" w:rsidR="001357D7" w:rsidRPr="007179A3" w:rsidRDefault="001357D7" w:rsidP="001357D7">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45827A2E" w14:textId="3961440E" w:rsidR="001357D7" w:rsidRDefault="00286F0C" w:rsidP="001357D7">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sidR="001357D7">
        <w:rPr>
          <w:rFonts w:hAnsi="微軟正黑體" w:hint="eastAsia"/>
          <w:lang w:eastAsia="zh-TW"/>
        </w:rPr>
        <w:t xml:space="preserve"> </w:t>
      </w:r>
      <w:r w:rsidR="001357D7">
        <w:rPr>
          <w:rFonts w:hAnsi="微軟正黑體"/>
          <w:lang w:eastAsia="zh-TW"/>
        </w:rPr>
        <w:t>3000</w:t>
      </w:r>
      <w:r w:rsidR="001357D7">
        <w:rPr>
          <w:rFonts w:hAnsi="微軟正黑體" w:hint="eastAsia"/>
          <w:lang w:eastAsia="zh-TW"/>
        </w:rPr>
        <w:t xml:space="preserve"> </w:t>
      </w:r>
      <w:r w:rsidR="001357D7">
        <w:rPr>
          <w:rFonts w:hAnsi="微軟正黑體"/>
          <w:lang w:eastAsia="zh-TW"/>
        </w:rPr>
        <w:t>and</w:t>
      </w:r>
    </w:p>
    <w:p w14:paraId="637C8D99" w14:textId="020422EB" w:rsidR="001357D7" w:rsidRDefault="001357D7" w:rsidP="001357D7">
      <w:pPr>
        <w:pStyle w:val="a1"/>
        <w:ind w:leftChars="177" w:left="425"/>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rsidRPr="001357D7">
        <w:rPr>
          <w:lang w:eastAsia="zh-TW"/>
        </w:rPr>
        <w:t>ENUM_LANEQUALITY_HIGH</w:t>
      </w:r>
      <w:r w:rsidRPr="001357D7">
        <w:rPr>
          <w:rFonts w:hAnsi="微軟正黑體"/>
          <w:lang w:eastAsia="zh-TW"/>
        </w:rPr>
        <w:t xml:space="preserve"> </w:t>
      </w:r>
      <w:r>
        <w:rPr>
          <w:rFonts w:hAnsi="微軟正黑體"/>
          <w:lang w:eastAsia="zh-TW"/>
        </w:rPr>
        <w:t>and</w:t>
      </w:r>
    </w:p>
    <w:p w14:paraId="73BC3E7A" w14:textId="013AFA5E" w:rsidR="001357D7" w:rsidRDefault="001357D7" w:rsidP="001357D7">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r>
        <w:rPr>
          <w:rFonts w:hAnsi="微軟正黑體"/>
          <w:lang w:eastAsia="zh-TW"/>
        </w:rPr>
        <w:t>and</w:t>
      </w:r>
    </w:p>
    <w:p w14:paraId="4EA3A776" w14:textId="2D064D8B" w:rsidR="001357D7" w:rsidRDefault="001357D7" w:rsidP="001357D7">
      <w:pPr>
        <w:pStyle w:val="a1"/>
        <w:ind w:leftChars="177" w:left="425"/>
        <w:rPr>
          <w:lang w:eastAsia="zh-TW"/>
        </w:rPr>
      </w:pP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m:oMath>
        <m:r>
          <m:rPr>
            <m:sty m:val="p"/>
          </m:rPr>
          <w:rPr>
            <w:rFonts w:ascii="Cambria Math" w:hAnsi="Cambria Math" w:hint="eastAsia"/>
          </w:rPr>
          <m:t xml:space="preserve">== </m:t>
        </m:r>
      </m:oMath>
      <w:r w:rsidRPr="0029377D">
        <w:rPr>
          <w:rFonts w:hint="eastAsia"/>
          <w:bCs w:val="0"/>
        </w:rPr>
        <w:t>T</w:t>
      </w:r>
      <w:r w:rsidRPr="0029377D">
        <w:rPr>
          <w:bCs w:val="0"/>
        </w:rPr>
        <w:t>RUE</w:t>
      </w:r>
    </w:p>
    <w:p w14:paraId="2C5456A2" w14:textId="77777777" w:rsidR="001357D7" w:rsidRPr="001357D7" w:rsidRDefault="001357D7" w:rsidP="001357D7">
      <w:pPr>
        <w:pStyle w:val="a1"/>
        <w:rPr>
          <w:lang w:eastAsia="zh-TW"/>
        </w:rPr>
      </w:pPr>
    </w:p>
    <w:p w14:paraId="7ED3B876" w14:textId="23BA7C64" w:rsidR="0049324F" w:rsidRPr="00D55D18" w:rsidRDefault="0049324F" w:rsidP="0049324F">
      <w:pPr>
        <w:pStyle w:val="a1"/>
        <w:numPr>
          <w:ilvl w:val="0"/>
          <w:numId w:val="12"/>
        </w:numPr>
        <w:rPr>
          <w:lang w:eastAsia="zh-TW"/>
        </w:rPr>
      </w:pPr>
      <w:r>
        <w:rPr>
          <w:rFonts w:ascii="標楷體" w:hAnsi="標楷體" w:hint="eastAsia"/>
          <w:lang w:eastAsia="zh-TW"/>
        </w:rPr>
        <w:t>新的</w:t>
      </w:r>
      <w:r w:rsidR="0087590A">
        <w:rPr>
          <w:rFonts w:ascii="標楷體" w:hAnsi="標楷體" w:hint="eastAsia"/>
          <w:lang w:eastAsia="zh-TW"/>
        </w:rPr>
        <w:t>左</w:t>
      </w:r>
      <w:r>
        <w:rPr>
          <w:rFonts w:ascii="標楷體" w:hAnsi="標楷體" w:hint="eastAsia"/>
          <w:lang w:eastAsia="zh-TW"/>
        </w:rPr>
        <w:t>車道斜率偏差量</w:t>
      </w:r>
    </w:p>
    <w:p w14:paraId="1B588580" w14:textId="35EF9DD1" w:rsidR="0049324F" w:rsidRPr="0087590A" w:rsidRDefault="0049324F" w:rsidP="0049324F">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兩個取樣時間內的移動距離之數值，以獲得新的</w:t>
      </w:r>
      <w:r w:rsidR="0087590A">
        <w:rPr>
          <w:rFonts w:ascii="標楷體" w:hAnsi="標楷體" w:hint="eastAsia"/>
          <w:lang w:eastAsia="zh-TW"/>
        </w:rPr>
        <w:t>左</w:t>
      </w:r>
      <w:r>
        <w:rPr>
          <w:rFonts w:ascii="標楷體" w:hAnsi="標楷體" w:hint="eastAsia"/>
          <w:lang w:eastAsia="zh-TW"/>
        </w:rPr>
        <w:t>車道斜率偏差量。當第一條件式不成立時，新的</w:t>
      </w:r>
      <w:r w:rsidR="0087590A">
        <w:rPr>
          <w:rFonts w:ascii="標楷體" w:hAnsi="標楷體" w:hint="eastAsia"/>
          <w:lang w:eastAsia="zh-TW"/>
        </w:rPr>
        <w:t>左</w:t>
      </w:r>
      <w:r>
        <w:rPr>
          <w:rFonts w:ascii="標楷體" w:hAnsi="標楷體" w:hint="eastAsia"/>
          <w:lang w:eastAsia="zh-TW"/>
        </w:rPr>
        <w:t>車道斜率偏差量則維持上一時刻的數值。</w:t>
      </w:r>
      <w:r w:rsidR="0087590A">
        <w:rPr>
          <w:rFonts w:hint="eastAsia"/>
          <w:lang w:eastAsia="zh-TW"/>
        </w:rPr>
        <w:t>其中</w:t>
      </w:r>
      <w:r w:rsidR="0087590A">
        <w:rPr>
          <w:rFonts w:ascii="標楷體" w:hAnsi="標楷體" w:hint="eastAsia"/>
          <w:lang w:eastAsia="zh-TW"/>
        </w:rPr>
        <w:t>當第一條件式成立時的下一時刻會將兩個取樣時間內的移動距離之數值重設為零。</w:t>
      </w:r>
    </w:p>
    <w:p w14:paraId="51D71A09" w14:textId="77777777" w:rsidR="002A6A1D" w:rsidRDefault="0049324F" w:rsidP="002A6A1D">
      <w:pPr>
        <w:pStyle w:val="a1"/>
        <w:keepNext/>
        <w:ind w:left="360"/>
      </w:pPr>
      <w:r w:rsidRPr="00F763D0">
        <w:rPr>
          <w:rFonts w:ascii="標楷體" w:hAnsi="標楷體"/>
          <w:noProof/>
          <w:lang w:eastAsia="zh-TW"/>
        </w:rPr>
        <w:lastRenderedPageBreak/>
        <w:drawing>
          <wp:inline distT="0" distB="0" distL="0" distR="0" wp14:anchorId="22C220CF" wp14:editId="43995574">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4C8E0146" w14:textId="0227085C" w:rsid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30</w:t>
      </w:r>
      <w:r w:rsidR="00827A97">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1951B0D0" w14:textId="0B1C8164" w:rsidR="002A6A1D" w:rsidRDefault="002A6A1D" w:rsidP="002A6A1D">
      <w:pPr>
        <w:pStyle w:val="a1"/>
        <w:rPr>
          <w:lang w:eastAsia="zh-TW"/>
        </w:rPr>
      </w:pPr>
    </w:p>
    <w:p w14:paraId="5F9C82E9" w14:textId="01824C5B" w:rsidR="00212EE3" w:rsidRDefault="00212EE3" w:rsidP="003D7687">
      <w:pPr>
        <w:pStyle w:val="a1"/>
        <w:ind w:leftChars="177" w:left="425"/>
        <w:rPr>
          <w:bCs w:val="0"/>
          <w:lang w:eastAsia="zh-TW"/>
        </w:rPr>
      </w:pPr>
      <m:oMath>
        <m:r>
          <m:rPr>
            <m:sty m:val="p"/>
          </m:rPr>
          <w:rPr>
            <w:rFonts w:ascii="Cambria Math" w:hAnsi="Cambria Math"/>
            <w:lang w:eastAsia="zh-TW"/>
          </w:rPr>
          <m:t>C1LBias_new</m:t>
        </m:r>
      </m:oMath>
      <w:r w:rsidRPr="00C34986">
        <w:rPr>
          <w:rFonts w:hint="eastAsia"/>
          <w:bCs w:val="0"/>
          <w:lang w:eastAsia="zh-TW"/>
        </w:rPr>
        <w:t>算法如下：</w:t>
      </w:r>
    </w:p>
    <w:p w14:paraId="53B26C11" w14:textId="5D1B8BA2" w:rsidR="00212EE3" w:rsidRDefault="00212EE3" w:rsidP="003D7687">
      <w:pPr>
        <w:pStyle w:val="a1"/>
        <w:ind w:leftChars="177" w:left="425"/>
        <w:rPr>
          <w:lang w:eastAsia="zh-TW"/>
        </w:rPr>
      </w:pPr>
      <m:oMathPara>
        <m:oMath>
          <m:r>
            <m:rPr>
              <m:sty m:val="p"/>
            </m:rPr>
            <w:rPr>
              <w:rFonts w:ascii="Cambria Math" w:hAnsi="Cambria Math"/>
              <w:lang w:eastAsia="zh-TW"/>
            </w:rPr>
            <m:t>C1LBias_new</m:t>
          </m:r>
          <m:r>
            <w:rPr>
              <w:rFonts w:ascii="Cambria Math" w:hAnsi="Cambria Math"/>
              <w:lang w:eastAsia="zh-TW"/>
            </w:rPr>
            <m:t>=</m:t>
          </m:r>
          <m:f>
            <m:fPr>
              <m:ctrlPr>
                <w:rPr>
                  <w:rFonts w:ascii="Cambria Math" w:hAnsi="Cambria Math"/>
                  <w:lang w:eastAsia="zh-TW"/>
                </w:rPr>
              </m:ctrlPr>
            </m:fPr>
            <m:num>
              <m:r>
                <m:rPr>
                  <m:sty m:val="p"/>
                </m:rPr>
                <w:rPr>
                  <w:rFonts w:ascii="Cambria Math" w:hAnsi="Cambria Math"/>
                  <w:lang w:eastAsia="zh-TW"/>
                </w:rPr>
                <m:t>VDINR_LaneC1L_rad*dx-C0_diff</m:t>
              </m:r>
            </m:num>
            <m:den>
              <m:r>
                <w:rPr>
                  <w:rFonts w:ascii="Cambria Math" w:hAnsi="Cambria Math"/>
                  <w:lang w:eastAsia="zh-TW"/>
                </w:rPr>
                <m:t>dxL</m:t>
              </m:r>
            </m:den>
          </m:f>
        </m:oMath>
      </m:oMathPara>
    </w:p>
    <w:p w14:paraId="119B182C" w14:textId="77777777" w:rsidR="00212EE3" w:rsidRPr="002A6A1D" w:rsidRDefault="00212EE3" w:rsidP="002A6A1D">
      <w:pPr>
        <w:pStyle w:val="a1"/>
        <w:rPr>
          <w:lang w:eastAsia="zh-TW"/>
        </w:rPr>
      </w:pPr>
    </w:p>
    <w:p w14:paraId="2D25661C" w14:textId="2F3CDA43" w:rsidR="00A52AB3" w:rsidRDefault="00A52AB3" w:rsidP="00C331A3">
      <w:pPr>
        <w:pStyle w:val="a1"/>
        <w:numPr>
          <w:ilvl w:val="0"/>
          <w:numId w:val="12"/>
        </w:numPr>
        <w:rPr>
          <w:lang w:eastAsia="zh-TW"/>
        </w:rPr>
      </w:pPr>
      <w:r w:rsidRPr="00C37926">
        <w:rPr>
          <w:rFonts w:ascii="標楷體" w:hAnsi="標楷體" w:hint="eastAsia"/>
          <w:lang w:eastAsia="zh-TW"/>
        </w:rPr>
        <w:t>更新後的</w:t>
      </w:r>
      <w:r w:rsidR="00B94A05">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p>
    <w:p w14:paraId="34AB17DE" w14:textId="351BBF78" w:rsidR="003B0B0F" w:rsidRDefault="00DA779C" w:rsidP="003B0B0F">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條件式與第二條件式時</w:t>
      </w:r>
      <w:proofErr w:type="gramEnd"/>
      <w:r>
        <w:rPr>
          <w:rFonts w:ascii="標楷體" w:hAnsi="標楷體" w:hint="eastAsia"/>
          <w:lang w:eastAsia="zh-TW"/>
        </w:rPr>
        <w:t>，則將新的車道線偏差量結合遺忘因子計算後輸出。</w:t>
      </w:r>
    </w:p>
    <w:p w14:paraId="2AC4FC4D" w14:textId="194C9C78" w:rsidR="00FF7DEF" w:rsidRDefault="00FF7DEF" w:rsidP="003B0B0F">
      <w:pPr>
        <w:pStyle w:val="a1"/>
        <w:ind w:left="360"/>
        <w:rPr>
          <w:lang w:eastAsia="zh-TW"/>
        </w:rPr>
      </w:pPr>
    </w:p>
    <w:p w14:paraId="747ECEF6" w14:textId="55C2A7B5" w:rsidR="00A16F2F" w:rsidRDefault="00F764D7" w:rsidP="00F764D7">
      <w:pPr>
        <w:pStyle w:val="a1"/>
        <w:keepNext/>
        <w:ind w:left="360"/>
        <w:jc w:val="center"/>
        <w:rPr>
          <w:lang w:eastAsia="zh-TW"/>
        </w:rPr>
      </w:pPr>
      <w:r w:rsidRPr="00F764D7">
        <w:rPr>
          <w:noProof/>
          <w:lang w:eastAsia="zh-TW"/>
        </w:rPr>
        <w:drawing>
          <wp:inline distT="0" distB="0" distL="0" distR="0" wp14:anchorId="27A8B72D" wp14:editId="7CA221A2">
            <wp:extent cx="2846712" cy="2576857"/>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1077" cy="2598912"/>
                    </a:xfrm>
                    <a:prstGeom prst="rect">
                      <a:avLst/>
                    </a:prstGeom>
                  </pic:spPr>
                </pic:pic>
              </a:graphicData>
            </a:graphic>
          </wp:inline>
        </w:drawing>
      </w:r>
    </w:p>
    <w:p w14:paraId="1608ABEA" w14:textId="01C6AA4C" w:rsidR="00FF7DEF" w:rsidRDefault="00A16F2F" w:rsidP="00A16F2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31</w:t>
      </w:r>
      <w:r w:rsidR="00827A97">
        <w:fldChar w:fldCharType="end"/>
      </w:r>
      <w:r>
        <w:rPr>
          <w:rFonts w:hint="eastAsia"/>
          <w:lang w:eastAsia="zh-TW"/>
        </w:rPr>
        <w:t xml:space="preserve"> </w:t>
      </w:r>
      <w:r w:rsidR="006559E0">
        <w:rPr>
          <w:rFonts w:hint="eastAsia"/>
          <w:lang w:eastAsia="zh-TW"/>
        </w:rPr>
        <w:t>左</w:t>
      </w:r>
      <w:r w:rsidR="00F07E41" w:rsidRPr="00C37926">
        <w:rPr>
          <w:rFonts w:ascii="標楷體" w:hAnsi="標楷體" w:hint="eastAsia"/>
          <w:lang w:eastAsia="zh-TW"/>
        </w:rPr>
        <w:t>車道線</w:t>
      </w:r>
      <w:r w:rsidR="00F07E41">
        <w:rPr>
          <w:rFonts w:ascii="標楷體" w:hAnsi="標楷體" w:hint="eastAsia"/>
          <w:lang w:eastAsia="zh-TW"/>
        </w:rPr>
        <w:t>偏差量</w:t>
      </w:r>
      <w:r w:rsidR="00B94A05">
        <w:rPr>
          <w:rFonts w:hint="eastAsia"/>
          <w:lang w:eastAsia="zh-TW"/>
        </w:rPr>
        <w:t>流程圖</w:t>
      </w:r>
    </w:p>
    <w:p w14:paraId="5FC42A71" w14:textId="507E0AC6" w:rsidR="00E40E5F" w:rsidRDefault="00E40E5F" w:rsidP="003D7687">
      <w:pPr>
        <w:pStyle w:val="a1"/>
        <w:ind w:leftChars="177" w:left="425"/>
        <w:rPr>
          <w:bCs w:val="0"/>
          <w:lang w:eastAsia="zh-TW"/>
        </w:rPr>
      </w:pPr>
      <w:r w:rsidRPr="00E40E5F">
        <w:rPr>
          <w:rFonts w:hint="eastAsia"/>
          <w:lang w:eastAsia="zh-TW"/>
        </w:rPr>
        <w:t>C1L_Bias</w:t>
      </w:r>
      <w:r w:rsidRPr="00C34986">
        <w:rPr>
          <w:rFonts w:hint="eastAsia"/>
          <w:bCs w:val="0"/>
          <w:lang w:eastAsia="zh-TW"/>
        </w:rPr>
        <w:t>算法如下：</w:t>
      </w:r>
    </w:p>
    <w:p w14:paraId="05E9AE11" w14:textId="323AD272" w:rsidR="009D2307" w:rsidRPr="009D2307" w:rsidRDefault="00E40E5F" w:rsidP="003D7687">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sidR="00B47E0B">
        <w:rPr>
          <w:rFonts w:hint="eastAsia"/>
          <w:lang w:eastAsia="zh-TW"/>
        </w:rPr>
        <w:t>=</w:t>
      </w:r>
      <w:r w:rsidR="00B47E0B">
        <w:rPr>
          <w:lang w:eastAsia="zh-TW"/>
        </w:rPr>
        <w:t xml:space="preserve">TRUE and </w:t>
      </w:r>
      <w:proofErr w:type="spellStart"/>
      <w:r w:rsidRPr="00E40E5F">
        <w:rPr>
          <w:lang w:eastAsia="zh-TW"/>
        </w:rPr>
        <w:t>Second_Condiction_flg</w:t>
      </w:r>
      <w:proofErr w:type="spellEnd"/>
      <w:r w:rsidR="00B47E0B">
        <w:rPr>
          <w:rFonts w:hint="eastAsia"/>
          <w:lang w:eastAsia="zh-TW"/>
        </w:rPr>
        <w:t>=</w:t>
      </w:r>
      <w:r w:rsidR="00B47E0B">
        <w:rPr>
          <w:lang w:eastAsia="zh-TW"/>
        </w:rPr>
        <w:t>TRUE</w:t>
      </w:r>
      <w:r>
        <w:rPr>
          <w:rFonts w:ascii="標楷體" w:hAnsi="標楷體" w:hint="eastAsia"/>
          <w:lang w:eastAsia="zh-TW"/>
        </w:rPr>
        <w:t>時</w:t>
      </w:r>
    </w:p>
    <w:p w14:paraId="0F1CA550" w14:textId="2F309323" w:rsidR="009E12D0" w:rsidRPr="009D2307" w:rsidRDefault="00A20574"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4B78BB73" w14:textId="77B99DA0" w:rsidR="009D2307" w:rsidRPr="00A20574" w:rsidRDefault="009D2307"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MS Gothic" w:eastAsia="MS Gothic" w:hAnsi="MS Gothic"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Forget_Factor</m:t>
                  </m:r>
                  <m:r>
                    <m:rPr>
                      <m:sty m:val="p"/>
                    </m:rPr>
                    <w:rPr>
                      <w:rFonts w:ascii="Cambria Math" w:hAnsi="Cambria Math" w:hint="eastAsia"/>
                      <w:lang w:eastAsia="zh-TW"/>
                    </w:rPr>
                    <m:t>+P</m:t>
                  </m:r>
                </m:e>
              </m:d>
              <m:r>
                <m:rPr>
                  <m:sty m:val="p"/>
                </m:rPr>
                <w:rPr>
                  <w:rFonts w:ascii="MS Gothic" w:eastAsia="MS Gothic" w:hAnsi="MS Gothic" w:cs="MS Gothic" w:hint="eastAsia"/>
                  <w:lang w:eastAsia="zh-TW"/>
                </w:rPr>
                <m:t>*</m:t>
              </m:r>
              <m:r>
                <m:rPr>
                  <m:sty m:val="p"/>
                </m:rPr>
                <w:rPr>
                  <w:rFonts w:ascii="Cambria Math" w:hAnsi="Cambria Math" w:hint="eastAsia"/>
                  <w:lang w:eastAsia="zh-TW"/>
                </w:rPr>
                <m:t>Forget_Factor</m:t>
              </m:r>
            </m:den>
          </m:f>
        </m:oMath>
      </m:oMathPara>
    </w:p>
    <w:p w14:paraId="501DADE3" w14:textId="45285FF7" w:rsidR="008B0240" w:rsidRDefault="00286F0C" w:rsidP="003D7687">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6C461DE2" w14:textId="46EB2CCD" w:rsidR="00135C05" w:rsidRPr="00FE7A2E" w:rsidRDefault="00FE7A2E" w:rsidP="003D7687">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_Bias_new_store</m:t>
          </m:r>
        </m:oMath>
      </m:oMathPara>
    </w:p>
    <w:p w14:paraId="47229847" w14:textId="62F87F26" w:rsidR="00FE7A2E" w:rsidRDefault="00FE7A2E" w:rsidP="003D7687">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00A238B7" w:rsidRPr="00A238B7">
        <w:rPr>
          <w:rFonts w:hint="eastAsia"/>
          <w:lang w:eastAsia="zh-TW"/>
        </w:rPr>
        <w:t>1、</w:t>
      </w:r>
      <m:oMath>
        <m:r>
          <m:rPr>
            <m:sty m:val="p"/>
          </m:rPr>
          <w:rPr>
            <w:rFonts w:ascii="Cambria Math" w:hAnsi="Cambria Math"/>
            <w:lang w:eastAsia="zh-TW"/>
          </w:rPr>
          <m:t>C1LBias_new</m:t>
        </m:r>
      </m:oMath>
      <w:r w:rsidR="00A238B7" w:rsidRPr="00A238B7">
        <w:rPr>
          <w:rFonts w:hint="eastAsia"/>
          <w:lang w:eastAsia="zh-TW"/>
        </w:rPr>
        <w:t>、1、</w:t>
      </w:r>
      <m:oMath>
        <m:r>
          <m:rPr>
            <m:sty m:val="p"/>
          </m:rPr>
          <w:rPr>
            <w:rFonts w:ascii="Cambria Math" w:hAnsi="Cambria Math"/>
            <w:lang w:eastAsia="zh-TW"/>
          </w:rPr>
          <m:t>C1LBias_new</m:t>
        </m:r>
      </m:oMath>
      <w:r w:rsidR="009C2705">
        <w:rPr>
          <w:rFonts w:hint="eastAsia"/>
          <w:lang w:eastAsia="zh-TW"/>
        </w:rPr>
        <w:t>。</w:t>
      </w:r>
    </w:p>
    <w:p w14:paraId="7232B097" w14:textId="77777777" w:rsidR="009C2705" w:rsidRPr="00135C05" w:rsidRDefault="009C2705" w:rsidP="00A238B7">
      <w:pPr>
        <w:pStyle w:val="a1"/>
        <w:rPr>
          <w:lang w:eastAsia="zh-TW"/>
        </w:rPr>
      </w:pPr>
    </w:p>
    <w:p w14:paraId="24348211" w14:textId="64B66D26" w:rsidR="008F5586" w:rsidRDefault="008F5586" w:rsidP="008F5586">
      <w:pPr>
        <w:pStyle w:val="a1"/>
        <w:numPr>
          <w:ilvl w:val="0"/>
          <w:numId w:val="12"/>
        </w:numPr>
        <w:rPr>
          <w:lang w:eastAsia="zh-TW"/>
        </w:rPr>
      </w:pPr>
      <w:r>
        <w:rPr>
          <w:rFonts w:ascii="標楷體" w:hAnsi="標楷體" w:hint="eastAsia"/>
          <w:lang w:eastAsia="zh-TW"/>
        </w:rPr>
        <w:lastRenderedPageBreak/>
        <w:t>左</w:t>
      </w:r>
      <w:r w:rsidRPr="00C37926">
        <w:rPr>
          <w:rFonts w:ascii="標楷體" w:hAnsi="標楷體" w:hint="eastAsia"/>
          <w:lang w:eastAsia="zh-TW"/>
        </w:rPr>
        <w:t>車道</w:t>
      </w:r>
      <w:r>
        <w:rPr>
          <w:rFonts w:ascii="標楷體" w:hAnsi="標楷體" w:hint="eastAsia"/>
          <w:lang w:eastAsia="zh-TW"/>
        </w:rPr>
        <w:t>斜率</w:t>
      </w:r>
    </w:p>
    <w:p w14:paraId="581796A6" w14:textId="0F37F512" w:rsidR="008F5586" w:rsidRDefault="0018099E" w:rsidP="0018099E">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w:t>
      </w:r>
      <w:r w:rsidR="002D721C">
        <w:rPr>
          <w:rFonts w:ascii="標楷體" w:hAnsi="標楷體" w:hint="eastAsia"/>
          <w:lang w:eastAsia="zh-TW"/>
        </w:rPr>
        <w:t>加上相機輸入之左車道斜率，作為更新後的左車道斜率。</w:t>
      </w:r>
    </w:p>
    <w:p w14:paraId="70C17ACB" w14:textId="77777777" w:rsidR="00F50710" w:rsidRDefault="00F50710" w:rsidP="0018099E">
      <w:pPr>
        <w:pStyle w:val="a1"/>
        <w:ind w:left="360"/>
        <w:rPr>
          <w:lang w:eastAsia="zh-TW"/>
        </w:rPr>
      </w:pPr>
    </w:p>
    <w:p w14:paraId="06A82EE3" w14:textId="77777777" w:rsidR="00951651" w:rsidRDefault="0025241E" w:rsidP="003D7687">
      <w:pPr>
        <w:pStyle w:val="a1"/>
        <w:keepNext/>
        <w:jc w:val="center"/>
      </w:pPr>
      <w:r w:rsidRPr="0025241E">
        <w:rPr>
          <w:noProof/>
          <w:lang w:eastAsia="zh-TW"/>
        </w:rPr>
        <w:drawing>
          <wp:inline distT="0" distB="0" distL="0" distR="0" wp14:anchorId="3F3BC9FC" wp14:editId="56E86616">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03E351FE" w14:textId="602D7AA9" w:rsidR="0025241E" w:rsidRDefault="00951651" w:rsidP="00951651">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32</w:t>
      </w:r>
      <w:r w:rsidR="00827A97">
        <w:fldChar w:fldCharType="end"/>
      </w:r>
      <w:r>
        <w:rPr>
          <w:rFonts w:hint="eastAsia"/>
          <w:lang w:eastAsia="zh-TW"/>
        </w:rPr>
        <w:t xml:space="preserve"> </w:t>
      </w:r>
      <w:r>
        <w:rPr>
          <w:rFonts w:ascii="標楷體" w:hAnsi="標楷體" w:hint="eastAsia"/>
          <w:lang w:eastAsia="zh-TW"/>
        </w:rPr>
        <w:t>左右車道斜率</w:t>
      </w:r>
    </w:p>
    <w:p w14:paraId="415CFBAF" w14:textId="5E34CB18" w:rsidR="0025241E" w:rsidRDefault="00D5483A" w:rsidP="003D7687">
      <w:pPr>
        <w:pStyle w:val="a1"/>
        <w:ind w:leftChars="177" w:left="425"/>
        <w:rPr>
          <w:lang w:eastAsia="zh-TW"/>
        </w:rPr>
      </w:pPr>
      <m:oMath>
        <m:r>
          <m:rPr>
            <m:sty m:val="p"/>
          </m:rPr>
          <w:rPr>
            <w:rFonts w:ascii="Cambria Math" w:hAnsi="Cambria Math"/>
          </w:rPr>
          <m:t>VDINR_LaneC1L_rad</m:t>
        </m:r>
      </m:oMath>
      <w:r w:rsidRPr="00C34986">
        <w:rPr>
          <w:rFonts w:hint="eastAsia"/>
          <w:bCs w:val="0"/>
          <w:lang w:eastAsia="zh-TW"/>
        </w:rPr>
        <w:t>算法如下：</w:t>
      </w:r>
    </w:p>
    <w:p w14:paraId="593B1E37" w14:textId="3496BC4B" w:rsidR="00D5483A" w:rsidRDefault="00D5483A" w:rsidP="003D7687">
      <w:pPr>
        <w:pStyle w:val="a1"/>
        <w:ind w:leftChars="177" w:left="425"/>
        <w:rPr>
          <w:rFonts w:hint="eastAsia"/>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0BA08300" w14:textId="23B2DAD7" w:rsidR="002566CB" w:rsidRDefault="002566CB" w:rsidP="002566CB">
      <w:pPr>
        <w:pStyle w:val="20"/>
      </w:pPr>
      <w:bookmarkStart w:id="24" w:name="_Toc113264724"/>
      <w:r>
        <w:rPr>
          <w:rFonts w:hint="eastAsia"/>
        </w:rPr>
        <w:t>PER</w:t>
      </w:r>
      <w:r>
        <w:t>_SRDS_0</w:t>
      </w:r>
      <w:r>
        <w:rPr>
          <w:rFonts w:hint="eastAsia"/>
        </w:rPr>
        <w:t>4</w:t>
      </w:r>
      <w:r>
        <w:tab/>
      </w:r>
      <w:r>
        <w:rPr>
          <w:rFonts w:hint="eastAsia"/>
        </w:rPr>
        <w:t>右車道斜率偏差</w:t>
      </w:r>
      <w:bookmarkEnd w:id="24"/>
    </w:p>
    <w:p w14:paraId="0F94F826" w14:textId="52E17786" w:rsidR="002566CB" w:rsidRPr="001539EA" w:rsidRDefault="002566CB" w:rsidP="002566CB">
      <w:pPr>
        <w:pStyle w:val="3"/>
      </w:pPr>
      <w:bookmarkStart w:id="25" w:name="_Toc113264725"/>
      <w:r>
        <w:rPr>
          <w:rFonts w:hint="eastAsia"/>
        </w:rPr>
        <w:t>PER</w:t>
      </w:r>
      <w:r>
        <w:t>_SRDS_0</w:t>
      </w:r>
      <w:r>
        <w:rPr>
          <w:rFonts w:hint="eastAsia"/>
        </w:rPr>
        <w:t>3</w:t>
      </w:r>
      <w:r>
        <w:t>_00</w:t>
      </w:r>
      <w:r>
        <w:rPr>
          <w:rFonts w:hint="eastAsia"/>
        </w:rPr>
        <w:t>1</w:t>
      </w:r>
      <w:r>
        <w:tab/>
      </w:r>
      <w:r>
        <w:rPr>
          <w:rFonts w:hint="eastAsia"/>
        </w:rPr>
        <w:t>右車道斜率偏差解析</w:t>
      </w:r>
      <w:bookmarkEnd w:id="25"/>
    </w:p>
    <w:p w14:paraId="4BD88A99" w14:textId="7D037F43" w:rsidR="00D5483A" w:rsidRDefault="00D5483A" w:rsidP="00D5483A">
      <w:pPr>
        <w:pStyle w:val="a1"/>
        <w:rPr>
          <w:rFonts w:ascii="標楷體" w:hAnsi="標楷體"/>
          <w:lang w:eastAsia="zh-TW"/>
        </w:rPr>
      </w:pPr>
      <w:r>
        <w:rPr>
          <w:rFonts w:ascii="標楷體" w:hAnsi="標楷體" w:hint="eastAsia"/>
          <w:lang w:eastAsia="zh-TW"/>
        </w:rPr>
        <w:t>需要依據相機右側車道線資訊、右側車道線品質、車速進行的右車道</w:t>
      </w:r>
      <w:r>
        <w:rPr>
          <w:rFonts w:hint="eastAsia"/>
          <w:lang w:eastAsia="zh-TW"/>
        </w:rPr>
        <w:t>斜率</w:t>
      </w:r>
      <w:r>
        <w:rPr>
          <w:rFonts w:ascii="標楷體" w:hAnsi="標楷體" w:hint="eastAsia"/>
          <w:lang w:eastAsia="zh-TW"/>
        </w:rPr>
        <w:t>偏差量計算。</w:t>
      </w:r>
    </w:p>
    <w:p w14:paraId="0B329102" w14:textId="77777777" w:rsidR="001D104C" w:rsidRPr="00D5483A" w:rsidRDefault="001D104C" w:rsidP="001D104C">
      <w:pPr>
        <w:pStyle w:val="a1"/>
        <w:rPr>
          <w:rFonts w:ascii="標楷體" w:hAnsi="標楷體"/>
          <w:lang w:eastAsia="zh-TW"/>
        </w:rPr>
      </w:pPr>
    </w:p>
    <w:p w14:paraId="2DF1AE1A" w14:textId="77777777" w:rsidR="001D104C" w:rsidRPr="00E33EF7" w:rsidRDefault="001D104C" w:rsidP="001D104C">
      <w:pPr>
        <w:pStyle w:val="a1"/>
        <w:numPr>
          <w:ilvl w:val="0"/>
          <w:numId w:val="17"/>
        </w:numPr>
        <w:rPr>
          <w:lang w:eastAsia="zh-TW"/>
        </w:rPr>
      </w:pPr>
      <w:r>
        <w:rPr>
          <w:rFonts w:ascii="標楷體" w:hAnsi="標楷體" w:hint="eastAsia"/>
          <w:lang w:eastAsia="zh-TW"/>
        </w:rPr>
        <w:t>第一條件式</w:t>
      </w:r>
    </w:p>
    <w:p w14:paraId="2BB0F403" w14:textId="4A8A98BB" w:rsidR="001D104C" w:rsidRDefault="001D104C" w:rsidP="001D104C">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proofErr w:type="gramStart"/>
      <w:r>
        <w:rPr>
          <w:rFonts w:hint="eastAsia"/>
          <w:lang w:eastAsia="zh-TW"/>
        </w:rPr>
        <w:t>一</w:t>
      </w:r>
      <w:proofErr w:type="gramEnd"/>
      <w:r>
        <w:rPr>
          <w:rFonts w:hint="eastAsia"/>
          <w:lang w:eastAsia="zh-TW"/>
        </w:rPr>
        <w:t>門檻值(</w:t>
      </w:r>
      <w:r>
        <w:rPr>
          <w:lang w:eastAsia="zh-TW"/>
        </w:rPr>
        <w:t>0.00001)</w:t>
      </w:r>
      <w:r>
        <w:rPr>
          <w:rFonts w:hint="eastAsia"/>
          <w:lang w:eastAsia="zh-TW"/>
        </w:rPr>
        <w:t>且縱向移動距離變化大於</w:t>
      </w:r>
      <w:proofErr w:type="gramStart"/>
      <w:r>
        <w:rPr>
          <w:rFonts w:hint="eastAsia"/>
          <w:lang w:eastAsia="zh-TW"/>
        </w:rPr>
        <w:t>一</w:t>
      </w:r>
      <w:proofErr w:type="gramEnd"/>
      <w:r>
        <w:rPr>
          <w:rFonts w:hint="eastAsia"/>
          <w:lang w:eastAsia="zh-TW"/>
        </w:rPr>
        <w:t>門檻值(</w:t>
      </w:r>
      <w:r>
        <w:rPr>
          <w:lang w:eastAsia="zh-TW"/>
        </w:rPr>
        <w:t>0.04)</w:t>
      </w:r>
      <w:r>
        <w:rPr>
          <w:rFonts w:hint="eastAsia"/>
          <w:lang w:eastAsia="zh-TW"/>
        </w:rPr>
        <w:t>時成立。</w:t>
      </w:r>
    </w:p>
    <w:p w14:paraId="3E8DE564" w14:textId="77777777" w:rsidR="001D104C" w:rsidRPr="00F9224F" w:rsidRDefault="001D104C" w:rsidP="001D104C">
      <w:pPr>
        <w:pStyle w:val="a1"/>
        <w:ind w:left="360"/>
        <w:rPr>
          <w:lang w:eastAsia="zh-TW"/>
        </w:rPr>
      </w:pPr>
    </w:p>
    <w:p w14:paraId="64A6000C" w14:textId="720EFDC8" w:rsidR="001D104C" w:rsidRDefault="00F50710" w:rsidP="001D104C">
      <w:pPr>
        <w:pStyle w:val="a1"/>
        <w:keepNext/>
        <w:ind w:left="360"/>
        <w:jc w:val="center"/>
      </w:pPr>
      <w:r w:rsidRPr="00F50710">
        <w:rPr>
          <w:noProof/>
        </w:rPr>
        <w:drawing>
          <wp:inline distT="0" distB="0" distL="0" distR="0" wp14:anchorId="442AC649" wp14:editId="4DCCEFB8">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4F5CBA94" w14:textId="17C1A731"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33</w:t>
      </w:r>
      <w:r w:rsidR="00827A97">
        <w:fldChar w:fldCharType="end"/>
      </w:r>
      <w:r>
        <w:rPr>
          <w:rFonts w:hint="eastAsia"/>
          <w:lang w:eastAsia="zh-TW"/>
        </w:rPr>
        <w:t xml:space="preserve"> 第一條件式</w:t>
      </w:r>
    </w:p>
    <w:p w14:paraId="336EA106" w14:textId="0A362FA5" w:rsidR="001D104C" w:rsidRDefault="001D104C" w:rsidP="001D104C">
      <w:pPr>
        <w:pStyle w:val="a1"/>
        <w:rPr>
          <w:lang w:eastAsia="zh-TW"/>
        </w:rPr>
      </w:pPr>
    </w:p>
    <w:p w14:paraId="1E5CE9FF" w14:textId="77777777" w:rsidR="00D5483A" w:rsidRDefault="00D5483A" w:rsidP="00D5483A">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6D89ACDB" w14:textId="2A35DCC8" w:rsidR="00D5483A" w:rsidRDefault="00D5483A" w:rsidP="00D5483A">
      <w:pPr>
        <w:pStyle w:val="a1"/>
        <w:ind w:leftChars="177" w:left="425"/>
        <w:rPr>
          <w:rFonts w:hint="eastAsia"/>
          <w:lang w:eastAsia="zh-TW"/>
        </w:rPr>
      </w:pPr>
      <w:r>
        <w:rPr>
          <w:rFonts w:hint="eastAsia"/>
        </w:rPr>
        <w:t>(C0</w:t>
      </w:r>
      <w:r>
        <w:rPr>
          <w:rFonts w:hint="eastAsia"/>
          <w:lang w:eastAsia="zh-TW"/>
        </w:rPr>
        <w:t>R</w:t>
      </w:r>
      <w:r>
        <w:rPr>
          <w:rFonts w:hint="eastAsia"/>
        </w:rPr>
        <w:t>_diff</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(C1R_diff </w:t>
      </w:r>
      <m:oMath>
        <m:r>
          <m:rPr>
            <m:sty m:val="p"/>
          </m:rPr>
          <w:rPr>
            <w:rFonts w:ascii="Cambria Math" w:hAnsi="Cambria Math"/>
            <w:lang w:eastAsia="zh-TW"/>
          </w:rPr>
          <m:t>&gt;</m:t>
        </m:r>
      </m:oMath>
      <w:r>
        <w:rPr>
          <w:rFonts w:hAnsi="微軟正黑體" w:hint="eastAsia"/>
          <w:lang w:eastAsia="zh-TW"/>
        </w:rPr>
        <w:t xml:space="preserve"> 0.00001) and dx </w:t>
      </w:r>
      <m:oMath>
        <m:r>
          <m:rPr>
            <m:sty m:val="p"/>
          </m:rPr>
          <w:rPr>
            <w:rFonts w:ascii="Cambria Math" w:hAnsi="Cambria Math"/>
            <w:lang w:eastAsia="zh-TW"/>
          </w:rPr>
          <m:t>&gt;</m:t>
        </m:r>
      </m:oMath>
      <w:r>
        <w:rPr>
          <w:rFonts w:hAnsi="微軟正黑體" w:hint="eastAsia"/>
          <w:lang w:eastAsia="zh-TW"/>
        </w:rPr>
        <w:t xml:space="preserve"> 0.04 </w:t>
      </w:r>
      <m:oMath>
        <m:r>
          <m:rPr>
            <m:sty m:val="p"/>
          </m:rPr>
          <w:rPr>
            <w:rFonts w:ascii="Cambria Math" w:hAnsi="Cambria Math"/>
            <w:lang w:eastAsia="zh-TW"/>
          </w:rPr>
          <m:t xml:space="preserve">== </m:t>
        </m:r>
      </m:oMath>
      <w:r>
        <w:rPr>
          <w:rFonts w:hAnsi="微軟正黑體" w:hint="eastAsia"/>
          <w:lang w:eastAsia="zh-TW"/>
        </w:rPr>
        <w:t>TRUE</w:t>
      </w:r>
    </w:p>
    <w:p w14:paraId="5BCE7B9F" w14:textId="77777777" w:rsidR="00D5483A" w:rsidRPr="003A5BBD" w:rsidRDefault="00D5483A" w:rsidP="001D104C">
      <w:pPr>
        <w:pStyle w:val="a1"/>
        <w:rPr>
          <w:rFonts w:hint="eastAsia"/>
          <w:lang w:eastAsia="zh-TW"/>
        </w:rPr>
      </w:pPr>
    </w:p>
    <w:p w14:paraId="3624342E" w14:textId="77777777" w:rsidR="001D104C" w:rsidRPr="00044B0B" w:rsidRDefault="001D104C" w:rsidP="001D104C">
      <w:pPr>
        <w:pStyle w:val="a1"/>
        <w:numPr>
          <w:ilvl w:val="0"/>
          <w:numId w:val="17"/>
        </w:numPr>
        <w:rPr>
          <w:lang w:eastAsia="zh-TW"/>
        </w:rPr>
      </w:pPr>
      <w:r>
        <w:rPr>
          <w:rFonts w:ascii="標楷體" w:hAnsi="標楷體" w:hint="eastAsia"/>
          <w:lang w:eastAsia="zh-TW"/>
        </w:rPr>
        <w:t>第二條件式</w:t>
      </w:r>
    </w:p>
    <w:p w14:paraId="25F289C0" w14:textId="76A3F718" w:rsidR="001D104C" w:rsidRDefault="001D104C" w:rsidP="001D104C">
      <w:pPr>
        <w:pStyle w:val="a1"/>
        <w:ind w:left="360"/>
        <w:rPr>
          <w:lang w:eastAsia="zh-TW"/>
        </w:rPr>
      </w:pPr>
      <w:r>
        <w:rPr>
          <w:rFonts w:hint="eastAsia"/>
          <w:lang w:eastAsia="zh-TW"/>
        </w:rPr>
        <w:lastRenderedPageBreak/>
        <w:t>當滿足</w:t>
      </w:r>
      <w:r w:rsidR="00073B00">
        <w:rPr>
          <w:rFonts w:hint="eastAsia"/>
          <w:lang w:eastAsia="zh-TW"/>
        </w:rPr>
        <w:t>右側車道曲</w:t>
      </w:r>
      <w:r w:rsidR="00CC3F42">
        <w:rPr>
          <w:rFonts w:hint="eastAsia"/>
          <w:lang w:eastAsia="zh-TW"/>
        </w:rPr>
        <w:t>率</w:t>
      </w:r>
      <w:r w:rsidR="00073B00">
        <w:rPr>
          <w:rFonts w:hint="eastAsia"/>
          <w:lang w:eastAsia="zh-TW"/>
        </w:rPr>
        <w:t>半徑</w:t>
      </w:r>
      <w:r>
        <w:rPr>
          <w:rFonts w:hint="eastAsia"/>
          <w:lang w:eastAsia="zh-TW"/>
        </w:rPr>
        <w:t>大於</w:t>
      </w:r>
      <w:proofErr w:type="gramStart"/>
      <w:r>
        <w:rPr>
          <w:rFonts w:hint="eastAsia"/>
          <w:lang w:eastAsia="zh-TW"/>
        </w:rPr>
        <w:t>一</w:t>
      </w:r>
      <w:proofErr w:type="gramEnd"/>
      <w:r>
        <w:rPr>
          <w:rFonts w:hint="eastAsia"/>
          <w:lang w:eastAsia="zh-TW"/>
        </w:rPr>
        <w:t>門檻值(</w:t>
      </w:r>
      <w:r>
        <w:rPr>
          <w:lang w:eastAsia="zh-TW"/>
        </w:rPr>
        <w:t>3000)</w:t>
      </w:r>
      <w:r>
        <w:rPr>
          <w:rFonts w:hint="eastAsia"/>
          <w:lang w:eastAsia="zh-TW"/>
        </w:rPr>
        <w:t>、車道線品質高、</w:t>
      </w:r>
      <w:proofErr w:type="gramStart"/>
      <w:r>
        <w:rPr>
          <w:rFonts w:hint="eastAsia"/>
          <w:lang w:eastAsia="zh-TW"/>
        </w:rPr>
        <w:t>一</w:t>
      </w:r>
      <w:proofErr w:type="gramEnd"/>
      <w:r>
        <w:rPr>
          <w:rFonts w:hint="eastAsia"/>
          <w:lang w:eastAsia="zh-TW"/>
        </w:rPr>
        <w:t>取樣時間內之縱向移動距離小於</w:t>
      </w:r>
      <w:proofErr w:type="gramStart"/>
      <w:r>
        <w:rPr>
          <w:rFonts w:hint="eastAsia"/>
          <w:lang w:eastAsia="zh-TW"/>
        </w:rPr>
        <w:t>一</w:t>
      </w:r>
      <w:proofErr w:type="gramEnd"/>
      <w:r>
        <w:rPr>
          <w:rFonts w:hint="eastAsia"/>
          <w:lang w:eastAsia="zh-TW"/>
        </w:rPr>
        <w:t>門檻值(</w:t>
      </w:r>
      <w:r>
        <w:rPr>
          <w:lang w:eastAsia="zh-TW"/>
        </w:rPr>
        <w:t>5)</w:t>
      </w:r>
      <w:r>
        <w:rPr>
          <w:rFonts w:hint="eastAsia"/>
          <w:lang w:eastAsia="zh-TW"/>
        </w:rPr>
        <w:t>、新的</w:t>
      </w:r>
      <w:r w:rsidR="00CC3F42">
        <w:rPr>
          <w:rFonts w:ascii="標楷體" w:hAnsi="標楷體" w:hint="eastAsia"/>
          <w:lang w:eastAsia="zh-TW"/>
        </w:rPr>
        <w:t>右車道斜率</w:t>
      </w:r>
      <w:r>
        <w:rPr>
          <w:rFonts w:hint="eastAsia"/>
          <w:lang w:eastAsia="zh-TW"/>
        </w:rPr>
        <w:t>偏差量小於</w:t>
      </w:r>
      <w:proofErr w:type="gramStart"/>
      <w:r>
        <w:rPr>
          <w:rFonts w:hint="eastAsia"/>
          <w:lang w:eastAsia="zh-TW"/>
        </w:rPr>
        <w:t>一</w:t>
      </w:r>
      <w:proofErr w:type="gramEnd"/>
      <w:r>
        <w:rPr>
          <w:rFonts w:hint="eastAsia"/>
          <w:lang w:eastAsia="zh-TW"/>
        </w:rPr>
        <w:t>門檻值(</w:t>
      </w:r>
      <w:r>
        <w:rPr>
          <w:lang w:eastAsia="zh-TW"/>
        </w:rPr>
        <w:t>1)</w:t>
      </w:r>
      <w:r>
        <w:rPr>
          <w:rFonts w:hint="eastAsia"/>
          <w:lang w:eastAsia="zh-TW"/>
        </w:rPr>
        <w:t>時成立。</w:t>
      </w:r>
    </w:p>
    <w:p w14:paraId="649B57B3" w14:textId="77777777" w:rsidR="001D104C" w:rsidRPr="009D6404" w:rsidRDefault="001D104C" w:rsidP="001D104C">
      <w:pPr>
        <w:pStyle w:val="a1"/>
        <w:ind w:left="360"/>
        <w:rPr>
          <w:lang w:eastAsia="zh-TW"/>
        </w:rPr>
      </w:pPr>
    </w:p>
    <w:p w14:paraId="36805CC6" w14:textId="2DB7D475" w:rsidR="001D104C" w:rsidRDefault="00F50710" w:rsidP="001D104C">
      <w:pPr>
        <w:pStyle w:val="a1"/>
        <w:keepNext/>
        <w:ind w:left="360"/>
        <w:jc w:val="center"/>
      </w:pPr>
      <w:r w:rsidRPr="00F50710">
        <w:rPr>
          <w:noProof/>
        </w:rPr>
        <w:drawing>
          <wp:inline distT="0" distB="0" distL="0" distR="0" wp14:anchorId="005E6692" wp14:editId="288E49DE">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7573DD3C" w14:textId="5CF0D5F9"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34</w:t>
      </w:r>
      <w:r w:rsidR="00827A97">
        <w:fldChar w:fldCharType="end"/>
      </w:r>
      <w:r>
        <w:rPr>
          <w:rFonts w:hint="eastAsia"/>
          <w:lang w:eastAsia="zh-TW"/>
        </w:rPr>
        <w:t xml:space="preserve"> 第二條件式</w:t>
      </w:r>
    </w:p>
    <w:p w14:paraId="5F620D63" w14:textId="4FA87325" w:rsidR="00D5483A" w:rsidRDefault="00D5483A" w:rsidP="00D5483A">
      <w:pPr>
        <w:pStyle w:val="a1"/>
        <w:rPr>
          <w:lang w:eastAsia="zh-TW"/>
        </w:rPr>
      </w:pPr>
    </w:p>
    <w:p w14:paraId="223E8176" w14:textId="77777777" w:rsidR="00D5483A" w:rsidRDefault="00D5483A" w:rsidP="00D5483A">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52F93DD8" w14:textId="0A07A971" w:rsidR="00D5483A" w:rsidRDefault="00D5483A" w:rsidP="00D5483A">
      <w:pPr>
        <w:pStyle w:val="a1"/>
        <w:ind w:leftChars="177" w:left="425"/>
        <w:rPr>
          <w:rFonts w:hAnsi="微軟正黑體" w:hint="eastAsia"/>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Pr>
          <w:rFonts w:hAnsi="微軟正黑體" w:hint="eastAsia"/>
          <w:lang w:eastAsia="zh-TW"/>
        </w:rPr>
        <w:t xml:space="preserve"> 3000 and</w:t>
      </w:r>
    </w:p>
    <w:p w14:paraId="3EC6673A" w14:textId="7A5A9078" w:rsidR="00D5483A" w:rsidRDefault="00D5483A" w:rsidP="00D5483A">
      <w:pPr>
        <w:pStyle w:val="a1"/>
        <w:ind w:leftChars="177" w:left="425"/>
        <w:rPr>
          <w:rFonts w:hAnsi="微軟正黑體" w:hint="eastAsia"/>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ENUM_LANEQUALITY_HIGH</w:t>
      </w:r>
      <w:r>
        <w:rPr>
          <w:rFonts w:hAnsi="微軟正黑體" w:hint="eastAsia"/>
          <w:lang w:eastAsia="zh-TW"/>
        </w:rPr>
        <w:t xml:space="preserve"> and</w:t>
      </w:r>
    </w:p>
    <w:p w14:paraId="5C72FB27" w14:textId="77777777" w:rsidR="00D5483A" w:rsidRDefault="00D5483A" w:rsidP="00D5483A">
      <w:pPr>
        <w:pStyle w:val="a1"/>
        <w:ind w:leftChars="177" w:left="425"/>
        <w:rPr>
          <w:rFonts w:hAnsi="微軟正黑體" w:hint="eastAsia"/>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r>
        <w:rPr>
          <w:rFonts w:hAnsi="微軟正黑體" w:hint="eastAsia"/>
          <w:lang w:eastAsia="zh-TW"/>
        </w:rPr>
        <w:t xml:space="preserve"> and</w:t>
      </w:r>
    </w:p>
    <w:p w14:paraId="4219F444" w14:textId="6BF164AA" w:rsidR="00D5483A" w:rsidRDefault="00D5483A" w:rsidP="00D5483A">
      <w:pPr>
        <w:pStyle w:val="a1"/>
        <w:ind w:leftChars="177" w:left="425"/>
        <w:rPr>
          <w:rFonts w:hint="eastAsia"/>
          <w:lang w:eastAsia="zh-TW"/>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m:oMath>
        <m:r>
          <m:rPr>
            <m:sty m:val="p"/>
          </m:rPr>
          <w:rPr>
            <w:rFonts w:ascii="Cambria Math" w:hAnsi="Cambria Math"/>
          </w:rPr>
          <m:t xml:space="preserve">== </m:t>
        </m:r>
      </m:oMath>
      <w:r>
        <w:rPr>
          <w:rFonts w:hint="eastAsia"/>
          <w:bCs w:val="0"/>
        </w:rPr>
        <w:t>TRUE</w:t>
      </w:r>
    </w:p>
    <w:p w14:paraId="0C5626AA" w14:textId="77777777" w:rsidR="00D5483A" w:rsidRPr="00D5483A" w:rsidRDefault="00D5483A" w:rsidP="00D5483A">
      <w:pPr>
        <w:pStyle w:val="a1"/>
        <w:rPr>
          <w:rFonts w:hint="eastAsia"/>
          <w:lang w:eastAsia="zh-TW"/>
        </w:rPr>
      </w:pPr>
    </w:p>
    <w:p w14:paraId="78FB47AC" w14:textId="618A588D" w:rsidR="001D104C" w:rsidRPr="00D55D18" w:rsidRDefault="001D104C" w:rsidP="001D104C">
      <w:pPr>
        <w:pStyle w:val="a1"/>
        <w:numPr>
          <w:ilvl w:val="0"/>
          <w:numId w:val="17"/>
        </w:numPr>
        <w:rPr>
          <w:lang w:eastAsia="zh-TW"/>
        </w:rPr>
      </w:pPr>
      <w:r>
        <w:rPr>
          <w:rFonts w:ascii="標楷體" w:hAnsi="標楷體" w:hint="eastAsia"/>
          <w:lang w:eastAsia="zh-TW"/>
        </w:rPr>
        <w:t>新的右車道斜率偏差量</w:t>
      </w:r>
    </w:p>
    <w:p w14:paraId="5AF97B82" w14:textId="314F9AA7" w:rsidR="001D104C" w:rsidRPr="0087590A" w:rsidRDefault="001D104C" w:rsidP="001D104C">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兩個取樣時間內的移動距離之數值，以獲得新的右車道斜率偏差量。當第一條件式不成立時，新的右車道斜率偏差量則維持上一時刻的數值。</w:t>
      </w:r>
      <w:r>
        <w:rPr>
          <w:rFonts w:hint="eastAsia"/>
          <w:lang w:eastAsia="zh-TW"/>
        </w:rPr>
        <w:t>其中</w:t>
      </w:r>
      <w:r>
        <w:rPr>
          <w:rFonts w:ascii="標楷體" w:hAnsi="標楷體" w:hint="eastAsia"/>
          <w:lang w:eastAsia="zh-TW"/>
        </w:rPr>
        <w:t>當第一條件式成立時的下一時刻會將兩個取樣時間內的移動距離之數值重設為零。</w:t>
      </w:r>
    </w:p>
    <w:p w14:paraId="119E1965" w14:textId="77777777" w:rsidR="002A6A1D" w:rsidRDefault="002A6A1D" w:rsidP="002A6A1D">
      <w:pPr>
        <w:pStyle w:val="a1"/>
        <w:keepNext/>
        <w:ind w:left="360"/>
      </w:pPr>
      <w:r w:rsidRPr="002A6A1D">
        <w:rPr>
          <w:noProof/>
          <w:lang w:eastAsia="zh-TW"/>
        </w:rPr>
        <w:drawing>
          <wp:inline distT="0" distB="0" distL="0" distR="0" wp14:anchorId="4C46B5EA" wp14:editId="108A49C6">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300404F7" w14:textId="53A2280D" w:rsidR="001D104C" w:rsidRP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35</w:t>
      </w:r>
      <w:r w:rsidR="00827A97">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5568A78C" w14:textId="475648D8" w:rsidR="00286F0C" w:rsidRDefault="00286F0C" w:rsidP="00286F0C">
      <w:pPr>
        <w:pStyle w:val="a1"/>
        <w:rPr>
          <w:bCs w:val="0"/>
          <w:lang w:eastAsia="zh-TW"/>
        </w:rPr>
      </w:p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bCs w:val="0"/>
          <w:lang w:eastAsia="zh-TW"/>
        </w:rPr>
        <w:t>算法如下：</w:t>
      </w:r>
    </w:p>
    <w:p w14:paraId="2AF07AAE" w14:textId="4FB12997" w:rsidR="00286F0C" w:rsidRDefault="00286F0C" w:rsidP="00286F0C">
      <w:pPr>
        <w:pStyle w:val="a1"/>
        <w:rPr>
          <w:rFonts w:hint="eastAsia"/>
          <w:lang w:eastAsia="zh-TW"/>
        </w:rPr>
      </w:pPr>
      <m:oMathPara>
        <m:oMath>
          <m:r>
            <m:rPr>
              <m:sty m:val="p"/>
            </m:rPr>
            <w:rPr>
              <w:rFonts w:ascii="Cambria Math" w:hAnsi="Cambria Math"/>
              <w:lang w:eastAsia="zh-TW"/>
            </w:rPr>
            <w:lastRenderedPageBreak/>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3346FEAF" w14:textId="77777777" w:rsidR="001D104C" w:rsidRDefault="001D104C" w:rsidP="001D104C">
      <w:pPr>
        <w:pStyle w:val="a1"/>
        <w:rPr>
          <w:lang w:eastAsia="zh-TW"/>
        </w:rPr>
      </w:pPr>
    </w:p>
    <w:p w14:paraId="45A544E2" w14:textId="77777777" w:rsidR="001D104C" w:rsidRDefault="001D104C" w:rsidP="001D104C">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p>
    <w:p w14:paraId="70506C9D" w14:textId="77777777" w:rsidR="001D104C" w:rsidRDefault="001D104C" w:rsidP="001D104C">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條件式與第二條件式時</w:t>
      </w:r>
      <w:proofErr w:type="gramEnd"/>
      <w:r>
        <w:rPr>
          <w:rFonts w:ascii="標楷體" w:hAnsi="標楷體" w:hint="eastAsia"/>
          <w:lang w:eastAsia="zh-TW"/>
        </w:rPr>
        <w:t>，則將新的車道線偏差量結合遺忘因子計算後輸出。</w:t>
      </w:r>
    </w:p>
    <w:p w14:paraId="5863AD0F" w14:textId="77777777" w:rsidR="001D104C" w:rsidRPr="00C96B74" w:rsidRDefault="001D104C" w:rsidP="001D104C">
      <w:pPr>
        <w:pStyle w:val="a1"/>
        <w:rPr>
          <w:lang w:eastAsia="zh-TW"/>
        </w:rPr>
      </w:pPr>
    </w:p>
    <w:p w14:paraId="02F2F331" w14:textId="064B8407" w:rsidR="001D104C" w:rsidRDefault="00286F0C" w:rsidP="00286F0C">
      <w:pPr>
        <w:pStyle w:val="a1"/>
        <w:keepNext/>
        <w:jc w:val="center"/>
      </w:pPr>
      <w:r w:rsidRPr="00286F0C">
        <w:drawing>
          <wp:inline distT="0" distB="0" distL="0" distR="0" wp14:anchorId="1A14BB37" wp14:editId="27F300E1">
            <wp:extent cx="2633165" cy="230852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6250" cy="2328768"/>
                    </a:xfrm>
                    <a:prstGeom prst="rect">
                      <a:avLst/>
                    </a:prstGeom>
                  </pic:spPr>
                </pic:pic>
              </a:graphicData>
            </a:graphic>
          </wp:inline>
        </w:drawing>
      </w:r>
    </w:p>
    <w:p w14:paraId="3D685101" w14:textId="6E1C664B"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36</w:t>
      </w:r>
      <w:r w:rsidR="00827A97">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1DBCBAD3" w14:textId="499AAAB9" w:rsidR="001D104C" w:rsidRDefault="001D104C" w:rsidP="001D104C">
      <w:pPr>
        <w:pStyle w:val="a1"/>
        <w:rPr>
          <w:lang w:eastAsia="zh-TW"/>
        </w:rPr>
      </w:pPr>
    </w:p>
    <w:p w14:paraId="2A27435C" w14:textId="5F4CCC04" w:rsidR="00DC0E46" w:rsidRDefault="00DC0E46" w:rsidP="003D7687">
      <w:pPr>
        <w:pStyle w:val="a1"/>
        <w:ind w:leftChars="177" w:left="425"/>
        <w:rPr>
          <w:bCs w:val="0"/>
          <w:lang w:eastAsia="zh-TW"/>
        </w:rPr>
      </w:pPr>
      <w:r>
        <w:rPr>
          <w:rFonts w:hint="eastAsia"/>
          <w:lang w:eastAsia="zh-TW"/>
        </w:rPr>
        <w:t>C1R_Bias</w:t>
      </w:r>
      <w:r>
        <w:rPr>
          <w:rFonts w:hint="eastAsia"/>
          <w:bCs w:val="0"/>
          <w:lang w:eastAsia="zh-TW"/>
        </w:rPr>
        <w:t>算法如下：</w:t>
      </w:r>
    </w:p>
    <w:p w14:paraId="3F4FE6DB" w14:textId="77777777" w:rsidR="00DC0E46" w:rsidRDefault="00DC0E46" w:rsidP="003D7687">
      <w:pPr>
        <w:pStyle w:val="a1"/>
        <w:ind w:leftChars="177" w:left="425"/>
        <w:rPr>
          <w:rFonts w:ascii="標楷體" w:hAnsi="標楷體" w:hint="eastAsia"/>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p>
    <w:p w14:paraId="77582F81" w14:textId="19B363D2" w:rsidR="00DC0E46" w:rsidRDefault="00DC0E46" w:rsidP="003D7687">
      <w:pPr>
        <w:pStyle w:val="a1"/>
        <w:spacing w:beforeLines="50" w:before="120"/>
        <w:ind w:leftChars="177" w:left="425"/>
        <w:rPr>
          <w:rFonts w:hint="eastAsia"/>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D2360CD" w14:textId="7C7B143F" w:rsidR="00DC0E46" w:rsidRDefault="00DC0E46" w:rsidP="003D7687">
      <w:pPr>
        <w:pStyle w:val="a1"/>
        <w:spacing w:beforeLines="50" w:before="120"/>
        <w:ind w:leftChars="177" w:left="425"/>
        <w:rPr>
          <w:rFonts w:hint="eastAsia"/>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2145528B" w14:textId="77777777" w:rsidR="00DC0E46" w:rsidRDefault="00DC0E46" w:rsidP="003D7687">
      <w:pPr>
        <w:pStyle w:val="a1"/>
        <w:spacing w:beforeLines="50" w:before="120"/>
        <w:ind w:leftChars="177" w:left="425"/>
        <w:rPr>
          <w:rFonts w:hint="eastAsia"/>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7B7C6F91" w14:textId="11C2E0FC" w:rsidR="00DC0E46" w:rsidRDefault="00DC0E46" w:rsidP="003D7687">
      <w:pPr>
        <w:pStyle w:val="a1"/>
        <w:spacing w:beforeLines="50" w:before="120" w:afterLines="50" w:after="120"/>
        <w:ind w:leftChars="177" w:left="425"/>
        <w:rPr>
          <w:rFonts w:hint="eastAsia"/>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6FD0FC0B" w14:textId="5A3B2FEE" w:rsidR="00DC0E46" w:rsidRDefault="00DC0E46" w:rsidP="003D7687">
      <w:pPr>
        <w:pStyle w:val="a1"/>
        <w:ind w:leftChars="177" w:left="425"/>
        <w:rPr>
          <w:rFonts w:hint="eastAsia"/>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D91A4C8" w14:textId="77777777" w:rsidR="00DC0E46" w:rsidRPr="00135C05" w:rsidRDefault="00DC0E46" w:rsidP="001D104C">
      <w:pPr>
        <w:pStyle w:val="a1"/>
        <w:rPr>
          <w:rFonts w:hint="eastAsia"/>
          <w:lang w:eastAsia="zh-TW"/>
        </w:rPr>
      </w:pPr>
    </w:p>
    <w:p w14:paraId="6C5801A6" w14:textId="38A0F361" w:rsidR="001D104C" w:rsidRDefault="001D104C" w:rsidP="001D104C">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074424B6" w14:textId="681FBE01" w:rsidR="001D104C" w:rsidRDefault="001D104C" w:rsidP="001D104C">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24C913D7" w14:textId="77777777" w:rsidR="004B2D5B" w:rsidRDefault="004B2D5B" w:rsidP="001D104C">
      <w:pPr>
        <w:pStyle w:val="a1"/>
        <w:ind w:left="360"/>
        <w:rPr>
          <w:lang w:eastAsia="zh-TW"/>
        </w:rPr>
      </w:pPr>
    </w:p>
    <w:p w14:paraId="5C4100B4" w14:textId="77777777" w:rsidR="001D104C" w:rsidRDefault="001D104C" w:rsidP="001D104C">
      <w:pPr>
        <w:pStyle w:val="a1"/>
        <w:keepNext/>
      </w:pPr>
      <w:r w:rsidRPr="0025241E">
        <w:rPr>
          <w:noProof/>
          <w:lang w:eastAsia="zh-TW"/>
        </w:rPr>
        <w:lastRenderedPageBreak/>
        <w:drawing>
          <wp:inline distT="0" distB="0" distL="0" distR="0" wp14:anchorId="72A1D98C" wp14:editId="31A37DD9">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44C4E822" w14:textId="54B54C1F"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37</w:t>
      </w:r>
      <w:r w:rsidR="00827A97">
        <w:fldChar w:fldCharType="end"/>
      </w:r>
      <w:r>
        <w:rPr>
          <w:rFonts w:hint="eastAsia"/>
          <w:lang w:eastAsia="zh-TW"/>
        </w:rPr>
        <w:t xml:space="preserve"> </w:t>
      </w:r>
      <w:r>
        <w:rPr>
          <w:rFonts w:ascii="標楷體" w:hAnsi="標楷體" w:hint="eastAsia"/>
          <w:lang w:eastAsia="zh-TW"/>
        </w:rPr>
        <w:t>右車道斜率</w:t>
      </w:r>
    </w:p>
    <w:p w14:paraId="22E5E5E0" w14:textId="34C40413" w:rsidR="00DC0E46" w:rsidRDefault="00DC0E46" w:rsidP="003D7687">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68B08E80" w14:textId="687A0EC2" w:rsidR="00DC0E46" w:rsidRDefault="00DC0E46" w:rsidP="003D7687">
      <w:pPr>
        <w:pStyle w:val="a1"/>
        <w:ind w:leftChars="177" w:left="425"/>
        <w:rPr>
          <w:rFonts w:hint="eastAsia"/>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0B670E69" w14:textId="77777777" w:rsidR="002566CB" w:rsidRPr="00140A7A" w:rsidRDefault="002566CB" w:rsidP="003D7687">
      <w:pPr>
        <w:pStyle w:val="a1"/>
        <w:ind w:leftChars="177" w:left="425"/>
        <w:rPr>
          <w:lang w:eastAsia="zh-TW"/>
        </w:rPr>
      </w:pPr>
    </w:p>
    <w:p w14:paraId="033CA5EA" w14:textId="4B336DF8" w:rsidR="00CA2D5E" w:rsidRDefault="00D83121" w:rsidP="00CA2D5E">
      <w:pPr>
        <w:pStyle w:val="20"/>
      </w:pPr>
      <w:bookmarkStart w:id="26" w:name="_Toc113264726"/>
      <w:r>
        <w:rPr>
          <w:rFonts w:hint="eastAsia"/>
        </w:rPr>
        <w:t>I</w:t>
      </w:r>
      <w:r w:rsidR="00336767">
        <w:rPr>
          <w:rFonts w:hint="eastAsia"/>
        </w:rPr>
        <w:t>FO</w:t>
      </w:r>
      <w:r>
        <w:t>_SRDS_01</w:t>
      </w:r>
      <w:r>
        <w:tab/>
        <w:t>Lane Info</w:t>
      </w:r>
      <w:bookmarkEnd w:id="26"/>
    </w:p>
    <w:p w14:paraId="0F0EA76D" w14:textId="26EB11B4" w:rsidR="00827A97" w:rsidRDefault="00827A97" w:rsidP="00827A97">
      <w:pPr>
        <w:pStyle w:val="a1"/>
        <w:rPr>
          <w:lang w:eastAsia="zh-TW"/>
        </w:rPr>
      </w:pPr>
      <w:r>
        <w:rPr>
          <w:rFonts w:hint="eastAsia"/>
          <w:lang w:eastAsia="zh-TW"/>
        </w:rPr>
        <w:t>此模組接收</w:t>
      </w:r>
      <w:r w:rsidR="0083782F">
        <w:rPr>
          <w:rFonts w:hint="eastAsia"/>
          <w:lang w:eastAsia="zh-TW"/>
        </w:rPr>
        <w:t>車道線有效期標、車道線資訊、</w:t>
      </w:r>
      <w:r w:rsidR="001D689C">
        <w:rPr>
          <w:rFonts w:hint="eastAsia"/>
          <w:lang w:eastAsia="zh-TW"/>
        </w:rPr>
        <w:t>跨越車道線時間</w:t>
      </w:r>
      <w:r w:rsidR="00CD3C31">
        <w:rPr>
          <w:rFonts w:hint="eastAsia"/>
          <w:lang w:eastAsia="zh-TW"/>
        </w:rPr>
        <w:t>、車速資訊</w:t>
      </w:r>
      <w:r>
        <w:rPr>
          <w:rFonts w:hint="eastAsia"/>
          <w:lang w:eastAsia="zh-TW"/>
        </w:rPr>
        <w:t>，分別</w:t>
      </w:r>
      <w:r w:rsidR="001D689C">
        <w:rPr>
          <w:rFonts w:hint="eastAsia"/>
          <w:lang w:eastAsia="zh-TW"/>
        </w:rPr>
        <w:t>進行</w:t>
      </w:r>
      <w:r w:rsidRPr="00CA2D5E">
        <w:rPr>
          <w:rFonts w:ascii="標楷體" w:hAnsi="標楷體" w:hint="eastAsia"/>
          <w:lang w:val="en-US" w:eastAsia="zh-TW"/>
        </w:rPr>
        <w:t>車道線</w:t>
      </w:r>
      <w:r w:rsidR="001D689C">
        <w:rPr>
          <w:rFonts w:ascii="標楷體" w:hAnsi="標楷體" w:hint="eastAsia"/>
          <w:lang w:val="en-US" w:eastAsia="zh-TW"/>
        </w:rPr>
        <w:t>資訊判斷</w:t>
      </w:r>
      <w:r>
        <w:rPr>
          <w:rFonts w:ascii="標楷體" w:hAnsi="標楷體" w:hint="eastAsia"/>
          <w:lang w:val="en-US" w:eastAsia="zh-TW"/>
        </w:rPr>
        <w:t>、</w:t>
      </w:r>
      <w:r w:rsidR="001D689C" w:rsidRPr="000A2D82">
        <w:rPr>
          <w:rFonts w:hint="eastAsia"/>
          <w:lang w:eastAsia="zh-TW"/>
        </w:rPr>
        <w:t>T</w:t>
      </w:r>
      <w:r w:rsidR="001D689C" w:rsidRPr="000A2D82">
        <w:rPr>
          <w:lang w:eastAsia="zh-TW"/>
        </w:rPr>
        <w:t>LC</w:t>
      </w:r>
      <w:r w:rsidR="001D689C" w:rsidRPr="000A2D82">
        <w:rPr>
          <w:rFonts w:hint="eastAsia"/>
          <w:lang w:eastAsia="zh-TW"/>
        </w:rPr>
        <w:t>觸發判斷、跨越車道判斷。</w:t>
      </w:r>
    </w:p>
    <w:p w14:paraId="2DA88049" w14:textId="77777777" w:rsidR="00827A97" w:rsidRDefault="00827A97" w:rsidP="00827A97">
      <w:pPr>
        <w:pStyle w:val="a1"/>
        <w:keepNext/>
        <w:jc w:val="center"/>
      </w:pPr>
      <w:r w:rsidRPr="00827A97">
        <w:rPr>
          <w:lang w:eastAsia="zh-TW"/>
        </w:rPr>
        <w:drawing>
          <wp:inline distT="0" distB="0" distL="0" distR="0" wp14:anchorId="39B77ACE" wp14:editId="0899B7D6">
            <wp:extent cx="2863948" cy="512064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5580" cy="5141438"/>
                    </a:xfrm>
                    <a:prstGeom prst="rect">
                      <a:avLst/>
                    </a:prstGeom>
                  </pic:spPr>
                </pic:pic>
              </a:graphicData>
            </a:graphic>
          </wp:inline>
        </w:drawing>
      </w:r>
    </w:p>
    <w:p w14:paraId="1B03E3E3" w14:textId="0F813797" w:rsidR="00827A97" w:rsidRPr="00827A97" w:rsidRDefault="00827A97" w:rsidP="00827A97">
      <w:pPr>
        <w:pStyle w:val="af1"/>
        <w:rPr>
          <w:rFonts w:hint="eastAsia"/>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38</w:t>
      </w:r>
      <w:r>
        <w:fldChar w:fldCharType="end"/>
      </w:r>
      <w:r>
        <w:rPr>
          <w:rFonts w:hint="eastAsia"/>
          <w:lang w:eastAsia="zh-TW"/>
        </w:rPr>
        <w:t xml:space="preserve"> </w:t>
      </w:r>
      <w:proofErr w:type="spellStart"/>
      <w:r>
        <w:rPr>
          <w:rFonts w:hint="eastAsia"/>
          <w:lang w:eastAsia="zh-TW"/>
        </w:rPr>
        <w:t>La</w:t>
      </w:r>
      <w:r>
        <w:rPr>
          <w:lang w:eastAsia="zh-TW"/>
        </w:rPr>
        <w:t>neInfo</w:t>
      </w:r>
      <w:proofErr w:type="spellEnd"/>
    </w:p>
    <w:p w14:paraId="1B5D5DDF" w14:textId="73A5834B" w:rsidR="00CA2D5E" w:rsidRDefault="007C5E77" w:rsidP="00D852E4">
      <w:pPr>
        <w:pStyle w:val="3"/>
        <w:rPr>
          <w:lang w:val="en-US"/>
        </w:rPr>
      </w:pPr>
      <w:bookmarkStart w:id="27" w:name="_Toc113264727"/>
      <w:r>
        <w:rPr>
          <w:rFonts w:hint="eastAsia"/>
        </w:rPr>
        <w:lastRenderedPageBreak/>
        <w:t>IFO</w:t>
      </w:r>
      <w:r>
        <w:t>_SRDS_0</w:t>
      </w:r>
      <w:r>
        <w:rPr>
          <w:rFonts w:hint="eastAsia"/>
        </w:rPr>
        <w:t>1</w:t>
      </w:r>
      <w:r>
        <w:t>_00</w:t>
      </w:r>
      <w:r>
        <w:rPr>
          <w:rFonts w:hint="eastAsia"/>
        </w:rPr>
        <w:t>1</w:t>
      </w:r>
      <w:r>
        <w:tab/>
      </w:r>
      <w:r w:rsidR="00A66497" w:rsidRPr="00A66497">
        <w:rPr>
          <w:rFonts w:hint="eastAsia"/>
          <w:lang w:val="en-US"/>
        </w:rPr>
        <w:t>車道線資訊</w:t>
      </w:r>
      <w:r w:rsidR="00827A97">
        <w:rPr>
          <w:rFonts w:hint="eastAsia"/>
          <w:lang w:val="en-US"/>
        </w:rPr>
        <w:t>做動</w:t>
      </w:r>
      <w:r w:rsidR="00A66497" w:rsidRPr="00A66497">
        <w:rPr>
          <w:rFonts w:hint="eastAsia"/>
          <w:lang w:val="en-US"/>
        </w:rPr>
        <w:t>判斷</w:t>
      </w:r>
      <w:bookmarkEnd w:id="27"/>
    </w:p>
    <w:p w14:paraId="45212E7E" w14:textId="3A1C57C9" w:rsidR="00CD3C31" w:rsidRDefault="00CD3C31" w:rsidP="00CD3C31">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2FAAC3AA" w14:textId="77777777" w:rsidR="00CD3C31" w:rsidRPr="00CD3C31" w:rsidRDefault="00CD3C31" w:rsidP="00CD3C31">
      <w:pPr>
        <w:pStyle w:val="a1"/>
        <w:rPr>
          <w:rFonts w:hint="eastAsia"/>
          <w:lang w:eastAsia="zh-TW"/>
        </w:rPr>
      </w:pPr>
    </w:p>
    <w:p w14:paraId="4EF2F803" w14:textId="23F11850" w:rsidR="00CA2D5E" w:rsidRDefault="00CA2D5E" w:rsidP="00CA2D5E">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4D7BEF" w14:textId="71307E2B" w:rsidR="00CC5E15" w:rsidRPr="00AD03BB" w:rsidRDefault="004648E8" w:rsidP="00AD03BB">
      <w:pPr>
        <w:pStyle w:val="a1"/>
        <w:ind w:left="360"/>
        <w:rPr>
          <w:lang w:eastAsia="zh-TW"/>
        </w:rPr>
      </w:pPr>
      <w:r>
        <w:rPr>
          <w:rFonts w:hint="eastAsia"/>
          <w:lang w:val="en-US" w:eastAsia="zh-TW"/>
        </w:rPr>
        <w:t>依</w:t>
      </w:r>
      <w:r w:rsidR="00CC5E15" w:rsidRPr="00AD03BB">
        <w:rPr>
          <w:rFonts w:hint="eastAsia"/>
          <w:lang w:eastAsia="zh-TW"/>
        </w:rPr>
        <w:t>左右車道線有效訊號</w:t>
      </w:r>
      <w:r>
        <w:rPr>
          <w:rFonts w:hint="eastAsia"/>
          <w:lang w:eastAsia="zh-TW"/>
        </w:rPr>
        <w:t>判斷</w:t>
      </w:r>
      <w:r w:rsidR="00CC5E15" w:rsidRPr="00AD03BB">
        <w:rPr>
          <w:rFonts w:hint="eastAsia"/>
          <w:lang w:eastAsia="zh-TW"/>
        </w:rPr>
        <w:t>車道線無效旗標。</w:t>
      </w:r>
    </w:p>
    <w:p w14:paraId="733E8A1A" w14:textId="5E986474" w:rsidR="00CC5E15" w:rsidRPr="004648E8" w:rsidRDefault="00CC5E15" w:rsidP="00CC5E15">
      <w:pPr>
        <w:pStyle w:val="a1"/>
        <w:ind w:left="360"/>
        <w:rPr>
          <w:rFonts w:ascii="標楷體" w:hAnsi="標楷體"/>
          <w:lang w:eastAsia="zh-TW"/>
        </w:rPr>
      </w:pPr>
    </w:p>
    <w:p w14:paraId="59424112" w14:textId="77777777" w:rsidR="002F68E6" w:rsidRDefault="00A21225" w:rsidP="002F68E6">
      <w:pPr>
        <w:pStyle w:val="a1"/>
        <w:keepNext/>
        <w:ind w:left="360"/>
        <w:jc w:val="center"/>
      </w:pPr>
      <w:r w:rsidRPr="00A21225">
        <w:rPr>
          <w:rFonts w:ascii="標楷體" w:hAnsi="標楷體"/>
          <w:noProof/>
          <w:lang w:val="en-US" w:eastAsia="zh-TW"/>
        </w:rPr>
        <w:drawing>
          <wp:inline distT="0" distB="0" distL="0" distR="0" wp14:anchorId="0BFF1F2A" wp14:editId="6702D761">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28E572A7" w14:textId="2E5799C3" w:rsidR="0041434D" w:rsidRDefault="002F68E6" w:rsidP="002F68E6">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39</w:t>
      </w:r>
      <w:r w:rsidR="00827A97">
        <w:fldChar w:fldCharType="end"/>
      </w:r>
      <w:r>
        <w:t xml:space="preserve"> </w:t>
      </w:r>
      <w:proofErr w:type="spellStart"/>
      <w:r w:rsidRPr="001A44D8">
        <w:rPr>
          <w:rFonts w:hint="eastAsia"/>
        </w:rPr>
        <w:t>車道線無效旗標</w:t>
      </w:r>
      <w:proofErr w:type="spellEnd"/>
    </w:p>
    <w:p w14:paraId="71B2A368" w14:textId="77777777" w:rsidR="004648E8" w:rsidRPr="004648E8" w:rsidRDefault="004648E8" w:rsidP="004648E8">
      <w:pPr>
        <w:pStyle w:val="a1"/>
      </w:pPr>
    </w:p>
    <w:p w14:paraId="66BE51DE" w14:textId="77777777" w:rsidR="004648E8" w:rsidRPr="00AD03BB" w:rsidRDefault="004648E8" w:rsidP="004648E8">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24F4E1EB" w14:textId="77777777" w:rsidR="00727048" w:rsidRPr="004648E8" w:rsidRDefault="00727048" w:rsidP="00727048">
      <w:pPr>
        <w:pStyle w:val="a1"/>
        <w:rPr>
          <w:lang w:eastAsia="zh-TW"/>
        </w:rPr>
      </w:pPr>
    </w:p>
    <w:p w14:paraId="7D1D9301" w14:textId="4E8BF892" w:rsidR="000A2D82" w:rsidRPr="000A2D82" w:rsidRDefault="005642B7" w:rsidP="003D7687">
      <w:pPr>
        <w:pStyle w:val="a1"/>
        <w:ind w:leftChars="177" w:left="425"/>
      </w:pPr>
      <w:proofErr w:type="spellStart"/>
      <w:r w:rsidRPr="005642B7">
        <w:rPr>
          <w:b/>
          <w:bCs w:val="0"/>
          <w:lang w:eastAsia="zh-TW"/>
        </w:rPr>
        <w:t>VIFO_LaneNotAvail_flg</w:t>
      </w:r>
      <w:proofErr w:type="spellEnd"/>
      <w:r w:rsidR="000A2D82">
        <w:rPr>
          <w:rFonts w:hint="eastAsia"/>
          <w:b/>
          <w:bCs w:val="0"/>
          <w:lang w:eastAsia="zh-TW"/>
        </w:rPr>
        <w:t>判斷條件如下：</w:t>
      </w:r>
    </w:p>
    <w:p w14:paraId="723E6A45" w14:textId="74612E4D" w:rsidR="00341CB7" w:rsidRDefault="007F240C" w:rsidP="003D7687">
      <w:pPr>
        <w:pStyle w:val="Web"/>
        <w:spacing w:before="0" w:beforeAutospacing="0" w:after="0" w:afterAutospacing="0"/>
        <w:ind w:leftChars="177" w:left="425"/>
        <w:rPr>
          <w:rFonts w:ascii="微軟正黑體" w:eastAsia="微軟正黑體" w:hAnsi="Times New Roman" w:cs="Arial" w:hint="eastAsia"/>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FALSE and</w:t>
      </w:r>
    </w:p>
    <w:p w14:paraId="28BC4B1D" w14:textId="4F925AC6" w:rsidR="00341CB7" w:rsidRDefault="007F240C" w:rsidP="003D7687">
      <w:pPr>
        <w:pStyle w:val="Web"/>
        <w:spacing w:before="0" w:beforeAutospacing="0" w:after="0" w:afterAutospacing="0"/>
        <w:ind w:leftChars="177" w:left="425"/>
        <w:rPr>
          <w:rFonts w:ascii="微軟正黑體" w:eastAsia="微軟正黑體" w:hAnsi="Times New Roman" w:cs="Arial" w:hint="eastAsia"/>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FALSE</w:t>
      </w:r>
      <w:r w:rsidR="00341CB7">
        <w:rPr>
          <w:rFonts w:ascii="微軟正黑體" w:eastAsia="微軟正黑體" w:hAnsi="Times New Roman" w:cs="Arial"/>
          <w:bCs/>
          <w:szCs w:val="32"/>
          <w:lang w:val="en-GB"/>
        </w:rPr>
        <w:t xml:space="preserve"> &gt;&gt; </w:t>
      </w:r>
      <w:proofErr w:type="spellStart"/>
      <w:r w:rsidR="00341CB7" w:rsidRPr="00341CB7">
        <w:rPr>
          <w:rFonts w:ascii="微軟正黑體" w:eastAsia="微軟正黑體" w:hAnsi="Times New Roman" w:cs="Arial"/>
          <w:bCs/>
          <w:szCs w:val="32"/>
          <w:lang w:val="en-GB" w:eastAsia="en-US"/>
        </w:rPr>
        <w:t>VIFO_LaneNotAvail_flg</w:t>
      </w:r>
      <w:proofErr w:type="spellEnd"/>
      <w:r w:rsidR="00341CB7">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TRUE</w:t>
      </w:r>
    </w:p>
    <w:p w14:paraId="743284EE" w14:textId="6175760B" w:rsidR="007F240C" w:rsidRPr="007F240C" w:rsidRDefault="007F240C" w:rsidP="007F240C">
      <w:pPr>
        <w:pStyle w:val="Web"/>
        <w:spacing w:before="0" w:beforeAutospacing="0" w:after="0" w:afterAutospacing="0"/>
        <w:rPr>
          <w:rFonts w:ascii="微軟正黑體" w:eastAsia="微軟正黑體" w:hAnsi="Times New Roman" w:cs="Arial"/>
          <w:bCs/>
          <w:szCs w:val="32"/>
          <w:lang w:val="en-GB" w:eastAsia="en-US"/>
        </w:rPr>
      </w:pPr>
    </w:p>
    <w:p w14:paraId="41319AAF" w14:textId="73D13386" w:rsidR="004A67FA" w:rsidRDefault="007F240C" w:rsidP="007F240C">
      <w:pPr>
        <w:pStyle w:val="a1"/>
        <w:numPr>
          <w:ilvl w:val="0"/>
          <w:numId w:val="13"/>
        </w:numPr>
        <w:rPr>
          <w:lang w:val="en-US" w:eastAsia="zh-TW"/>
        </w:rPr>
      </w:pPr>
      <w:proofErr w:type="spellStart"/>
      <w:r>
        <w:t>VPER_RightLaneAvail_f</w:t>
      </w:r>
      <w:r>
        <w:t>l</w:t>
      </w:r>
      <w:r>
        <w:t>g</w:t>
      </w:r>
      <w:proofErr w:type="spellEnd"/>
      <w:r w:rsidR="004A67FA" w:rsidRPr="004A67FA">
        <w:rPr>
          <w:rFonts w:hint="eastAsia"/>
          <w:lang w:val="en-US" w:eastAsia="zh-TW"/>
        </w:rPr>
        <w:t>曲率</w:t>
      </w:r>
      <w:proofErr w:type="gramStart"/>
      <w:r w:rsidR="00DD41B9">
        <w:rPr>
          <w:rFonts w:hint="eastAsia"/>
          <w:lang w:val="en-US" w:eastAsia="zh-TW"/>
        </w:rPr>
        <w:t>作動</w:t>
      </w:r>
      <w:r w:rsidR="004A67FA" w:rsidRPr="004A67FA">
        <w:rPr>
          <w:rFonts w:hint="eastAsia"/>
          <w:lang w:val="en-US" w:eastAsia="zh-TW"/>
        </w:rPr>
        <w:t>旗</w:t>
      </w:r>
      <w:proofErr w:type="gramEnd"/>
      <w:r w:rsidR="004A67FA" w:rsidRPr="004A67FA">
        <w:rPr>
          <w:rFonts w:hint="eastAsia"/>
          <w:lang w:val="en-US" w:eastAsia="zh-TW"/>
        </w:rPr>
        <w:t>標</w:t>
      </w:r>
    </w:p>
    <w:p w14:paraId="3BB29537" w14:textId="3570ADB3" w:rsidR="004648E8" w:rsidRPr="004648E8" w:rsidRDefault="004648E8" w:rsidP="004648E8">
      <w:pPr>
        <w:pStyle w:val="a1"/>
        <w:ind w:left="360"/>
        <w:rPr>
          <w:rFonts w:hint="eastAsia"/>
          <w:lang w:eastAsia="zh-TW"/>
        </w:rPr>
      </w:pPr>
      <w:r>
        <w:rPr>
          <w:rFonts w:hint="eastAsia"/>
          <w:lang w:val="en-US" w:eastAsia="zh-TW"/>
        </w:rPr>
        <w:t>依</w:t>
      </w:r>
      <w:r w:rsidRPr="00AD03BB">
        <w:rPr>
          <w:rFonts w:hint="eastAsia"/>
          <w:lang w:eastAsia="zh-TW"/>
        </w:rPr>
        <w:t>左右車道線</w:t>
      </w:r>
      <w:r w:rsidR="0056361A">
        <w:rPr>
          <w:rFonts w:hint="eastAsia"/>
          <w:lang w:eastAsia="zh-TW"/>
        </w:rPr>
        <w:t>曲率半徑</w:t>
      </w:r>
      <w:r>
        <w:rPr>
          <w:rFonts w:hint="eastAsia"/>
          <w:lang w:eastAsia="zh-TW"/>
        </w:rPr>
        <w:t>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6B848A94" w14:textId="6B2AE781" w:rsidR="00A21225" w:rsidRDefault="00A21225" w:rsidP="00A21225">
      <w:pPr>
        <w:pStyle w:val="a1"/>
        <w:ind w:left="360"/>
        <w:rPr>
          <w:lang w:val="en-US" w:eastAsia="zh-TW"/>
        </w:rPr>
      </w:pPr>
    </w:p>
    <w:p w14:paraId="3484A761" w14:textId="77777777" w:rsidR="005F1A12" w:rsidRDefault="009A46BE" w:rsidP="005F1A12">
      <w:pPr>
        <w:pStyle w:val="a1"/>
        <w:keepNext/>
        <w:ind w:left="360"/>
      </w:pPr>
      <w:r w:rsidRPr="009A46BE">
        <w:rPr>
          <w:noProof/>
          <w:lang w:val="en-US" w:eastAsia="zh-TW"/>
        </w:rPr>
        <w:drawing>
          <wp:inline distT="0" distB="0" distL="0" distR="0" wp14:anchorId="00C947E9" wp14:editId="096BD5CA">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680036C6" w14:textId="7A83407B" w:rsidR="00DF0365" w:rsidRDefault="005F1A12" w:rsidP="005F1A1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40</w:t>
      </w:r>
      <w:r w:rsidR="00827A97">
        <w:fldChar w:fldCharType="end"/>
      </w:r>
      <w:r>
        <w:t xml:space="preserve"> </w:t>
      </w:r>
      <w:proofErr w:type="spellStart"/>
      <w:r w:rsidRPr="009E492D">
        <w:rPr>
          <w:rFonts w:hint="eastAsia"/>
        </w:rPr>
        <w:t>曲率旗標</w:t>
      </w:r>
      <w:proofErr w:type="spellEnd"/>
    </w:p>
    <w:p w14:paraId="184D981C" w14:textId="77777777" w:rsidR="004648E8" w:rsidRPr="004648E8" w:rsidRDefault="004648E8" w:rsidP="004648E8">
      <w:pPr>
        <w:pStyle w:val="a1"/>
      </w:pPr>
    </w:p>
    <w:p w14:paraId="7FFF26DF" w14:textId="77777777" w:rsidR="004648E8" w:rsidRPr="00AD03BB" w:rsidRDefault="004648E8" w:rsidP="004648E8">
      <w:pPr>
        <w:pStyle w:val="a1"/>
        <w:ind w:left="360"/>
        <w:rPr>
          <w:lang w:eastAsia="zh-TW"/>
        </w:rPr>
      </w:pPr>
      <w:r w:rsidRPr="00AD03BB">
        <w:rPr>
          <w:rFonts w:hint="eastAsia"/>
          <w:lang w:eastAsia="zh-TW"/>
        </w:rPr>
        <w:t>當左右車道線</w:t>
      </w:r>
      <w:r>
        <w:rPr>
          <w:rFonts w:hint="eastAsia"/>
          <w:lang w:eastAsia="zh-TW"/>
        </w:rPr>
        <w:t>曲率半徑皆大於</w:t>
      </w:r>
      <w:proofErr w:type="gramStart"/>
      <w:r>
        <w:rPr>
          <w:rFonts w:hint="eastAsia"/>
          <w:lang w:eastAsia="zh-TW"/>
        </w:rPr>
        <w:t>一</w:t>
      </w:r>
      <w:proofErr w:type="gramEnd"/>
      <w:r>
        <w:rPr>
          <w:rFonts w:hint="eastAsia"/>
          <w:lang w:eastAsia="zh-TW"/>
        </w:rPr>
        <w:t>門檻值(KIFO_C2Ma</w:t>
      </w:r>
      <w:r>
        <w:rPr>
          <w:lang w:eastAsia="zh-TW"/>
        </w:rPr>
        <w:t>x4Act_rat, 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60C8742" w14:textId="69ADD95F" w:rsidR="00727048" w:rsidRDefault="00727048" w:rsidP="008424BD">
      <w:pPr>
        <w:pStyle w:val="a1"/>
        <w:ind w:leftChars="177" w:left="425"/>
      </w:pPr>
    </w:p>
    <w:p w14:paraId="4D790F04" w14:textId="7C96B98E" w:rsidR="00727048" w:rsidRDefault="00727048" w:rsidP="008424BD">
      <w:pPr>
        <w:pStyle w:val="a1"/>
        <w:ind w:leftChars="177" w:left="425"/>
        <w:rPr>
          <w:b/>
          <w:bCs w:val="0"/>
          <w:lang w:eastAsia="zh-TW"/>
        </w:rPr>
      </w:pPr>
      <w:r w:rsidRPr="00727048">
        <w:rPr>
          <w:b/>
          <w:bCs w:val="0"/>
          <w:lang w:eastAsia="zh-TW"/>
        </w:rPr>
        <w:t>VIFO_Curvature4Act_flg</w:t>
      </w:r>
      <w:r>
        <w:rPr>
          <w:rFonts w:hint="eastAsia"/>
          <w:b/>
          <w:bCs w:val="0"/>
          <w:lang w:eastAsia="zh-TW"/>
        </w:rPr>
        <w:t>判斷條件如下：</w:t>
      </w:r>
    </w:p>
    <w:p w14:paraId="3D597765" w14:textId="4B875089" w:rsidR="003D7687" w:rsidRPr="00727048" w:rsidRDefault="0088028C" w:rsidP="008424BD">
      <w:pPr>
        <w:pStyle w:val="a1"/>
        <w:ind w:leftChars="177" w:left="425"/>
        <w:rPr>
          <w:rFonts w:hint="eastAsia"/>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r>
        <w:rPr>
          <w:lang w:eastAsia="zh-TW"/>
        </w:rPr>
        <w:t xml:space="preserve"> and </w:t>
      </w:r>
    </w:p>
    <w:p w14:paraId="0C541D28" w14:textId="1DCB7639" w:rsidR="0066277D" w:rsidRDefault="0088028C" w:rsidP="008424BD">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2183331D" w14:textId="4A632A62" w:rsidR="0088028C" w:rsidRDefault="00D84FC7" w:rsidP="008424BD">
      <w:pPr>
        <w:pStyle w:val="a1"/>
        <w:ind w:leftChars="177" w:left="425"/>
        <w:rPr>
          <w:bCs w:val="0"/>
        </w:rPr>
      </w:pPr>
      <w:r>
        <w:rPr>
          <w:rFonts w:hint="eastAsia"/>
          <w:lang w:val="en-US" w:eastAsia="zh-TW"/>
        </w:rPr>
        <w:t>成立</w:t>
      </w:r>
      <w:r w:rsidR="00CD3C31">
        <w:rPr>
          <w:rFonts w:hint="eastAsia"/>
          <w:lang w:eastAsia="zh-TW"/>
        </w:rPr>
        <w:t>KIFO_La</w:t>
      </w:r>
      <w:r w:rsidR="00CD3C31">
        <w:rPr>
          <w:lang w:eastAsia="zh-TW"/>
        </w:rPr>
        <w:t>ne</w:t>
      </w:r>
      <w:r w:rsidR="00CD3C31">
        <w:rPr>
          <w:rFonts w:hint="eastAsia"/>
          <w:lang w:eastAsia="zh-TW"/>
        </w:rPr>
        <w:t>4</w:t>
      </w:r>
      <w:r w:rsidR="00CD3C31">
        <w:rPr>
          <w:lang w:eastAsia="zh-TW"/>
        </w:rPr>
        <w:t>ActThr_s</w:t>
      </w:r>
      <w:r w:rsidR="00CD3C31">
        <w:rPr>
          <w:rFonts w:hint="eastAsia"/>
          <w:lang w:eastAsia="zh-TW"/>
        </w:rPr>
        <w:t xml:space="preserve">秒 </w:t>
      </w:r>
      <w:r w:rsidR="00CD3C31">
        <w:rPr>
          <w:bCs w:val="0"/>
        </w:rPr>
        <w:t xml:space="preserve">&gt;&gt; </w:t>
      </w:r>
      <w:r w:rsidR="00CD3C31" w:rsidRPr="00CD3C31">
        <w:rPr>
          <w:lang w:eastAsia="zh-TW"/>
        </w:rPr>
        <w:t>VIFO_Curvature4Act_flg</w:t>
      </w:r>
      <w:r w:rsidR="00CD3C31" w:rsidRPr="00CD3C31">
        <w:rPr>
          <w:rFonts w:hint="eastAsia"/>
          <w:lang w:eastAsia="zh-TW"/>
        </w:rPr>
        <w:t xml:space="preserve"> </w:t>
      </w:r>
      <m:oMath>
        <m:r>
          <m:rPr>
            <m:sty m:val="p"/>
          </m:rPr>
          <w:rPr>
            <w:rFonts w:ascii="Cambria Math" w:hAnsi="Cambria Math"/>
            <w:lang w:eastAsia="zh-TW"/>
          </w:rPr>
          <m:t>=</m:t>
        </m:r>
      </m:oMath>
      <w:r w:rsidR="00CD3C31">
        <w:rPr>
          <w:rFonts w:hint="eastAsia"/>
          <w:bCs w:val="0"/>
        </w:rPr>
        <w:t xml:space="preserve"> </w:t>
      </w:r>
      <w:r w:rsidR="00CD3C31">
        <w:rPr>
          <w:bCs w:val="0"/>
        </w:rPr>
        <w:t>TRUE</w:t>
      </w:r>
    </w:p>
    <w:p w14:paraId="09DF6EC8" w14:textId="77777777" w:rsidR="00CD3C31" w:rsidRPr="004A67FA" w:rsidRDefault="00CD3C31" w:rsidP="0066277D">
      <w:pPr>
        <w:pStyle w:val="a1"/>
        <w:rPr>
          <w:rFonts w:hint="eastAsia"/>
          <w:lang w:val="en-US" w:eastAsia="zh-TW"/>
        </w:rPr>
      </w:pPr>
    </w:p>
    <w:p w14:paraId="674223BF" w14:textId="28B3065C" w:rsidR="004A67FA" w:rsidRDefault="004A67FA" w:rsidP="004A67FA">
      <w:pPr>
        <w:pStyle w:val="a1"/>
        <w:numPr>
          <w:ilvl w:val="0"/>
          <w:numId w:val="13"/>
        </w:numPr>
        <w:rPr>
          <w:lang w:val="en-US" w:eastAsia="zh-TW"/>
        </w:rPr>
      </w:pPr>
      <w:r w:rsidRPr="004A67FA">
        <w:rPr>
          <w:rFonts w:hint="eastAsia"/>
          <w:lang w:val="en-US" w:eastAsia="zh-TW"/>
        </w:rPr>
        <w:t>車道線寬度</w:t>
      </w:r>
      <w:proofErr w:type="gramStart"/>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65AEA77C" w14:textId="7138E372" w:rsidR="00A21225" w:rsidRPr="003064B2" w:rsidRDefault="003064B2" w:rsidP="003064B2">
      <w:pPr>
        <w:pStyle w:val="a1"/>
        <w:ind w:left="360"/>
        <w:rPr>
          <w:lang w:val="en-US" w:eastAsia="zh-TW"/>
        </w:rPr>
      </w:pPr>
      <w:r>
        <w:rPr>
          <w:rFonts w:hint="eastAsia"/>
          <w:lang w:val="en-US" w:eastAsia="zh-TW"/>
        </w:rPr>
        <w:t>依</w:t>
      </w:r>
      <w:r>
        <w:rPr>
          <w:rFonts w:hint="eastAsia"/>
          <w:lang w:val="en-US" w:eastAsia="zh-TW"/>
        </w:rPr>
        <w:t>左</w:t>
      </w:r>
      <w:r>
        <w:rPr>
          <w:rFonts w:hint="eastAsia"/>
          <w:lang w:val="en-US" w:eastAsia="zh-TW"/>
        </w:rPr>
        <w:t>右</w:t>
      </w:r>
      <w:r>
        <w:rPr>
          <w:rFonts w:hint="eastAsia"/>
          <w:lang w:val="en-US" w:eastAsia="zh-TW"/>
        </w:rPr>
        <w:t>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116732" w14:textId="77777777" w:rsidR="00162CC3" w:rsidRDefault="00AB3234" w:rsidP="00162CC3">
      <w:pPr>
        <w:pStyle w:val="a1"/>
        <w:keepNext/>
        <w:ind w:left="360"/>
      </w:pPr>
      <w:r w:rsidRPr="00AB3234">
        <w:rPr>
          <w:noProof/>
          <w:lang w:val="en-US" w:eastAsia="zh-TW"/>
        </w:rPr>
        <w:drawing>
          <wp:inline distT="0" distB="0" distL="0" distR="0" wp14:anchorId="782D4C24" wp14:editId="6E02C5B8">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64E9FCA6" w14:textId="07A942C8" w:rsidR="00DF0365" w:rsidRDefault="00162CC3" w:rsidP="00162CC3">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41</w:t>
      </w:r>
      <w:r w:rsidR="00827A97">
        <w:fldChar w:fldCharType="end"/>
      </w:r>
      <w:r>
        <w:rPr>
          <w:rFonts w:hint="eastAsia"/>
          <w:lang w:eastAsia="zh-TW"/>
        </w:rPr>
        <w:t xml:space="preserve"> </w:t>
      </w:r>
      <w:r w:rsidRPr="005A0968">
        <w:rPr>
          <w:rFonts w:hint="eastAsia"/>
          <w:lang w:eastAsia="zh-TW"/>
        </w:rPr>
        <w:t>車道線寬度旗標</w:t>
      </w:r>
    </w:p>
    <w:p w14:paraId="03739A99" w14:textId="77777777" w:rsidR="003064B2" w:rsidRPr="003064B2" w:rsidRDefault="003064B2" w:rsidP="003064B2">
      <w:pPr>
        <w:pStyle w:val="a1"/>
        <w:rPr>
          <w:rFonts w:hint="eastAsia"/>
          <w:lang w:eastAsia="zh-TW"/>
        </w:rPr>
      </w:pPr>
    </w:p>
    <w:p w14:paraId="54D843AE" w14:textId="17D8A3CE" w:rsidR="003064B2" w:rsidRDefault="003064B2" w:rsidP="003064B2">
      <w:pPr>
        <w:pStyle w:val="a1"/>
        <w:ind w:left="360"/>
        <w:rPr>
          <w:lang w:eastAsia="zh-TW"/>
        </w:rPr>
      </w:pPr>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D10E4E2" w14:textId="3C29A425" w:rsidR="008424BD" w:rsidRDefault="008424BD" w:rsidP="003064B2">
      <w:pPr>
        <w:pStyle w:val="a1"/>
        <w:ind w:left="360"/>
        <w:rPr>
          <w:lang w:eastAsia="zh-TW"/>
        </w:rPr>
      </w:pPr>
    </w:p>
    <w:p w14:paraId="21CA4496" w14:textId="4A73AEFD" w:rsidR="008424BD" w:rsidRDefault="008424BD" w:rsidP="008424BD">
      <w:pPr>
        <w:pStyle w:val="a1"/>
        <w:ind w:leftChars="177" w:left="425"/>
        <w:rPr>
          <w:b/>
          <w:bCs w:val="0"/>
          <w:lang w:eastAsia="zh-TW"/>
        </w:rPr>
      </w:pPr>
      <w:r w:rsidRPr="008424BD">
        <w:rPr>
          <w:b/>
          <w:bCs w:val="0"/>
          <w:lang w:eastAsia="zh-TW"/>
        </w:rPr>
        <w:t>VIFO_LaneWidth4Act_flg</w:t>
      </w:r>
      <w:r>
        <w:rPr>
          <w:rFonts w:hint="eastAsia"/>
          <w:b/>
          <w:bCs w:val="0"/>
          <w:lang w:eastAsia="zh-TW"/>
        </w:rPr>
        <w:t>判斷條件如下：</w:t>
      </w:r>
    </w:p>
    <w:p w14:paraId="248AE49A" w14:textId="53A36559" w:rsidR="008424BD" w:rsidRDefault="008424BD" w:rsidP="00686323">
      <w:pPr>
        <w:pStyle w:val="a1"/>
        <w:ind w:left="426"/>
        <w:rPr>
          <w:lang w:eastAsia="zh-TW"/>
        </w:rPr>
      </w:pPr>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hint="eastAsia"/>
            <w:lang w:eastAsia="zh-TW"/>
          </w:rPr>
          <m:t>&lt;</m:t>
        </m:r>
      </m:oMath>
      <w:r>
        <w:rPr>
          <w:rFonts w:hint="eastAsia"/>
          <w:lang w:eastAsia="zh-TW"/>
        </w:rPr>
        <w:t xml:space="preserve"> </w:t>
      </w:r>
      <w:proofErr w:type="spellStart"/>
      <w:r w:rsidRPr="008424BD">
        <w:rPr>
          <w:lang w:eastAsia="zh-TW"/>
        </w:rPr>
        <w:t>KIFO_LaneWidthUpThr_m</w:t>
      </w:r>
      <w:proofErr w:type="spellEnd"/>
      <w:r>
        <w:rPr>
          <w:rFonts w:hint="eastAsia"/>
          <w:lang w:eastAsia="zh-TW"/>
        </w:rPr>
        <w:t xml:space="preserve"> a</w:t>
      </w:r>
      <w:r>
        <w:rPr>
          <w:lang w:eastAsia="zh-TW"/>
        </w:rPr>
        <w:t>nd</w:t>
      </w:r>
    </w:p>
    <w:p w14:paraId="3BCDE45B" w14:textId="7EEE2284" w:rsidR="008424BD" w:rsidRPr="00AD03BB" w:rsidRDefault="008424BD" w:rsidP="00686323">
      <w:pPr>
        <w:pStyle w:val="a1"/>
        <w:ind w:left="426"/>
        <w:rPr>
          <w:rFonts w:hint="eastAsia"/>
          <w:lang w:eastAsia="zh-TW"/>
        </w:rPr>
      </w:pPr>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lang w:eastAsia="zh-TW"/>
          </w:rPr>
          <m:t>&gt;</m:t>
        </m:r>
      </m:oMath>
      <w:r>
        <w:rPr>
          <w:rFonts w:hint="eastAsia"/>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p>
    <w:p w14:paraId="1AADE6E0" w14:textId="2A10EC89" w:rsidR="008424BD" w:rsidRDefault="008424BD" w:rsidP="008424BD">
      <w:pPr>
        <w:pStyle w:val="a1"/>
        <w:ind w:leftChars="177" w:left="425"/>
        <w:rPr>
          <w:bCs w:val="0"/>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r>
        <w:rPr>
          <w:bCs w:val="0"/>
        </w:rPr>
        <w:t xml:space="preserve">&gt;&gt; </w:t>
      </w: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219ACEB2" w14:textId="77777777" w:rsidR="0066277D" w:rsidRPr="008424BD" w:rsidRDefault="0066277D" w:rsidP="0066277D">
      <w:pPr>
        <w:pStyle w:val="a1"/>
        <w:rPr>
          <w:lang w:eastAsia="zh-TW"/>
        </w:rPr>
      </w:pPr>
    </w:p>
    <w:p w14:paraId="340D2042" w14:textId="1BCB5F43" w:rsidR="004A67FA" w:rsidRDefault="004A67FA" w:rsidP="004A67FA">
      <w:pPr>
        <w:pStyle w:val="a1"/>
        <w:numPr>
          <w:ilvl w:val="0"/>
          <w:numId w:val="13"/>
        </w:numPr>
        <w:rPr>
          <w:lang w:val="en-US" w:eastAsia="zh-TW"/>
        </w:rPr>
      </w:pPr>
      <w:r w:rsidRPr="004A67FA">
        <w:rPr>
          <w:rFonts w:hint="eastAsia"/>
          <w:lang w:val="en-US" w:eastAsia="zh-TW"/>
        </w:rPr>
        <w:t>航</w:t>
      </w:r>
      <w:r w:rsidR="00A13E8F">
        <w:rPr>
          <w:rFonts w:hint="eastAsia"/>
          <w:lang w:val="en-US" w:eastAsia="zh-TW"/>
        </w:rPr>
        <w:t>向</w:t>
      </w:r>
      <w:proofErr w:type="gramStart"/>
      <w:r w:rsidRPr="004A67FA">
        <w:rPr>
          <w:rFonts w:hint="eastAsia"/>
          <w:lang w:val="en-US" w:eastAsia="zh-TW"/>
        </w:rPr>
        <w:t>角</w:t>
      </w:r>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17AE5C4E" w14:textId="71C6FB40" w:rsidR="00D0391A" w:rsidRDefault="00D0391A" w:rsidP="00D0391A">
      <w:pPr>
        <w:pStyle w:val="a1"/>
        <w:ind w:left="360"/>
        <w:rPr>
          <w:lang w:val="en-US" w:eastAsia="zh-TW"/>
        </w:rPr>
      </w:pPr>
      <w:r>
        <w:rPr>
          <w:rFonts w:hint="eastAsia"/>
          <w:lang w:val="en-US" w:eastAsia="zh-TW"/>
        </w:rPr>
        <w:t>依左右車道線C</w:t>
      </w:r>
      <w:r>
        <w:rPr>
          <w:rFonts w:hint="eastAsia"/>
          <w:lang w:val="en-US" w:eastAsia="zh-TW"/>
        </w:rPr>
        <w:t>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79A1B777" w14:textId="77777777" w:rsidR="00D0391A" w:rsidRDefault="00D0391A" w:rsidP="00D0391A">
      <w:pPr>
        <w:pStyle w:val="a1"/>
        <w:ind w:left="360"/>
        <w:rPr>
          <w:rFonts w:hint="eastAsia"/>
          <w:lang w:val="en-US" w:eastAsia="zh-TW"/>
        </w:rPr>
      </w:pPr>
    </w:p>
    <w:p w14:paraId="00006BCC" w14:textId="77777777" w:rsidR="0066277D" w:rsidRDefault="00AB3234" w:rsidP="0066277D">
      <w:pPr>
        <w:pStyle w:val="a1"/>
        <w:keepNext/>
        <w:ind w:left="360"/>
      </w:pPr>
      <w:r w:rsidRPr="00AB3234">
        <w:rPr>
          <w:noProof/>
          <w:lang w:val="en-US" w:eastAsia="zh-TW"/>
        </w:rPr>
        <w:drawing>
          <wp:inline distT="0" distB="0" distL="0" distR="0" wp14:anchorId="0FC0C635" wp14:editId="752FCC29">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125931C5" w14:textId="583DC0F0"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42</w:t>
      </w:r>
      <w:r w:rsidR="00827A97">
        <w:fldChar w:fldCharType="end"/>
      </w:r>
      <w:r>
        <w:rPr>
          <w:rFonts w:hint="eastAsia"/>
          <w:lang w:eastAsia="zh-TW"/>
        </w:rPr>
        <w:t xml:space="preserve"> </w:t>
      </w:r>
      <w:r w:rsidRPr="0002393D">
        <w:rPr>
          <w:rFonts w:hint="eastAsia"/>
          <w:lang w:eastAsia="zh-TW"/>
        </w:rPr>
        <w:t>航</w:t>
      </w:r>
      <w:r w:rsidR="00702FD9">
        <w:rPr>
          <w:rFonts w:hint="eastAsia"/>
          <w:lang w:eastAsia="zh-TW"/>
        </w:rPr>
        <w:t>向</w:t>
      </w:r>
      <w:r w:rsidRPr="0002393D">
        <w:rPr>
          <w:rFonts w:hint="eastAsia"/>
          <w:lang w:eastAsia="zh-TW"/>
        </w:rPr>
        <w:t>角旗標</w:t>
      </w:r>
    </w:p>
    <w:p w14:paraId="541FA6FB" w14:textId="77777777" w:rsidR="0098797B" w:rsidRPr="0098797B" w:rsidRDefault="0098797B" w:rsidP="0098797B">
      <w:pPr>
        <w:pStyle w:val="a1"/>
        <w:rPr>
          <w:rFonts w:hint="eastAsia"/>
          <w:lang w:eastAsia="zh-TW"/>
        </w:rPr>
      </w:pPr>
    </w:p>
    <w:p w14:paraId="37231733" w14:textId="77777777" w:rsidR="0098797B" w:rsidRDefault="0098797B" w:rsidP="0098797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w:t>
      </w:r>
      <w:proofErr w:type="gramStart"/>
      <w:r>
        <w:rPr>
          <w:rFonts w:hint="eastAsia"/>
          <w:lang w:eastAsia="zh-TW"/>
        </w:rPr>
        <w:t>一</w:t>
      </w:r>
      <w:proofErr w:type="gramEnd"/>
      <w:r>
        <w:rPr>
          <w:rFonts w:hint="eastAsia"/>
          <w:lang w:eastAsia="zh-TW"/>
        </w:rPr>
        <w:t>門檻值(KIFO_C1M</w:t>
      </w:r>
      <w:r>
        <w:rPr>
          <w:lang w:eastAsia="zh-TW"/>
        </w:rPr>
        <w:t>ax4Act_rad</w:t>
      </w:r>
      <w:r>
        <w:rPr>
          <w:rFonts w:hint="eastAsia"/>
          <w:lang w:eastAsia="zh-TW"/>
        </w:rPr>
        <w:t>,</w:t>
      </w:r>
      <w:r>
        <w:rPr>
          <w:lang w:eastAsia="zh-TW"/>
        </w:rPr>
        <w:t xml:space="preserve"> 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26CC8257" w14:textId="5980C74B" w:rsidR="0066277D" w:rsidRDefault="0066277D" w:rsidP="0066277D">
      <w:pPr>
        <w:pStyle w:val="a1"/>
        <w:rPr>
          <w:lang w:val="en-US" w:eastAsia="zh-TW"/>
        </w:rPr>
      </w:pPr>
    </w:p>
    <w:p w14:paraId="5A6F5E93" w14:textId="4FA32AC4" w:rsidR="00686323" w:rsidRDefault="00686323" w:rsidP="00686323">
      <w:pPr>
        <w:pStyle w:val="a1"/>
        <w:ind w:leftChars="177" w:left="425"/>
        <w:rPr>
          <w:b/>
          <w:bCs w:val="0"/>
          <w:lang w:eastAsia="zh-TW"/>
        </w:rPr>
      </w:pPr>
      <w:r w:rsidRPr="00686323">
        <w:rPr>
          <w:b/>
          <w:bCs w:val="0"/>
          <w:lang w:eastAsia="zh-TW"/>
        </w:rPr>
        <w:t>VIFO_Heading4Act_flg</w:t>
      </w:r>
      <w:r>
        <w:rPr>
          <w:rFonts w:hint="eastAsia"/>
          <w:b/>
          <w:bCs w:val="0"/>
          <w:lang w:eastAsia="zh-TW"/>
        </w:rPr>
        <w:t>判斷條件如下：</w:t>
      </w:r>
    </w:p>
    <w:p w14:paraId="41AC7725" w14:textId="44805274" w:rsidR="00686323" w:rsidRDefault="00686323" w:rsidP="00686323">
      <w:pPr>
        <w:pStyle w:val="a1"/>
        <w:ind w:leftChars="177" w:left="425"/>
        <w:rPr>
          <w:lang w:eastAsia="zh-TW"/>
        </w:rPr>
      </w:pPr>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rPr>
          <w:rFonts w:hint="eastAsia"/>
          <w:lang w:eastAsia="zh-TW"/>
        </w:rPr>
        <w:t>KIFO_C1M</w:t>
      </w:r>
      <w:r>
        <w:rPr>
          <w:lang w:eastAsia="zh-TW"/>
        </w:rPr>
        <w:t>ax4Act_rad</w:t>
      </w:r>
      <w:r>
        <w:rPr>
          <w:rFonts w:hint="eastAsia"/>
          <w:lang w:eastAsia="zh-TW"/>
        </w:rPr>
        <w:t xml:space="preserve"> a</w:t>
      </w:r>
      <w:r>
        <w:rPr>
          <w:lang w:eastAsia="zh-TW"/>
        </w:rPr>
        <w:t>nd</w:t>
      </w:r>
    </w:p>
    <w:p w14:paraId="5BEA7B1B" w14:textId="240AA184" w:rsidR="00686323" w:rsidRPr="00686323" w:rsidRDefault="00686323" w:rsidP="00686323">
      <w:pPr>
        <w:pStyle w:val="a1"/>
        <w:ind w:leftChars="177" w:left="425"/>
        <w:rPr>
          <w:rFonts w:hint="eastAsia"/>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20E11008" w14:textId="522F6EC4" w:rsidR="00686323" w:rsidRDefault="00686323" w:rsidP="00686323">
      <w:pPr>
        <w:pStyle w:val="a1"/>
        <w:ind w:leftChars="177" w:left="425"/>
        <w:rPr>
          <w:bCs w:val="0"/>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r>
        <w:rPr>
          <w:bCs w:val="0"/>
        </w:rPr>
        <w:t xml:space="preserve">&gt;&gt; </w:t>
      </w: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C6A709F" w14:textId="77777777" w:rsidR="00686323" w:rsidRPr="00686323" w:rsidRDefault="00686323" w:rsidP="0066277D">
      <w:pPr>
        <w:pStyle w:val="a1"/>
        <w:rPr>
          <w:rFonts w:hint="eastAsia"/>
          <w:lang w:eastAsia="zh-TW"/>
        </w:rPr>
      </w:pPr>
    </w:p>
    <w:p w14:paraId="0706D689" w14:textId="08F1C58B" w:rsidR="004A67FA" w:rsidRDefault="004A67FA" w:rsidP="004A67FA">
      <w:pPr>
        <w:pStyle w:val="a1"/>
        <w:numPr>
          <w:ilvl w:val="0"/>
          <w:numId w:val="13"/>
        </w:numPr>
        <w:rPr>
          <w:lang w:val="en-US" w:eastAsia="zh-TW"/>
        </w:rPr>
      </w:pPr>
      <w:r w:rsidRPr="004A67FA">
        <w:rPr>
          <w:rFonts w:hint="eastAsia"/>
          <w:lang w:val="en-US" w:eastAsia="zh-TW"/>
        </w:rPr>
        <w:t>曲率</w:t>
      </w:r>
      <w:r w:rsidRPr="004A67FA">
        <w:rPr>
          <w:lang w:val="en-US" w:eastAsia="zh-TW"/>
        </w:rPr>
        <w:t>disable</w:t>
      </w:r>
      <w:proofErr w:type="gramStart"/>
      <w:r w:rsidR="00AA1911">
        <w:rPr>
          <w:rFonts w:hint="eastAsia"/>
          <w:lang w:val="en-US" w:eastAsia="zh-TW"/>
        </w:rPr>
        <w:t>警示旗標</w:t>
      </w:r>
      <w:proofErr w:type="gramEnd"/>
      <w:r w:rsidR="0066277D">
        <w:rPr>
          <w:rFonts w:hint="eastAsia"/>
          <w:lang w:val="en-US" w:eastAsia="zh-TW"/>
        </w:rPr>
        <w:t>與</w:t>
      </w:r>
      <w:r w:rsidR="005C62FB" w:rsidRPr="004A67FA">
        <w:rPr>
          <w:rFonts w:hint="eastAsia"/>
          <w:lang w:val="en-US" w:eastAsia="zh-TW"/>
        </w:rPr>
        <w:t>曲率</w:t>
      </w:r>
      <w:r w:rsidR="005C62FB" w:rsidRPr="004A67FA">
        <w:rPr>
          <w:lang w:val="en-US" w:eastAsia="zh-TW"/>
        </w:rPr>
        <w:t>disable</w:t>
      </w:r>
      <w:r w:rsidR="0066277D">
        <w:rPr>
          <w:rFonts w:hint="eastAsia"/>
          <w:lang w:val="en-US" w:eastAsia="zh-TW"/>
        </w:rPr>
        <w:t>旗標</w:t>
      </w:r>
    </w:p>
    <w:p w14:paraId="3E341D8B" w14:textId="647CC36C" w:rsidR="00817AA4" w:rsidRDefault="00817AA4" w:rsidP="00817AA4">
      <w:pPr>
        <w:pStyle w:val="a1"/>
        <w:ind w:left="360"/>
        <w:rPr>
          <w:rFonts w:hint="eastAsia"/>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663F9331" w14:textId="061289DC" w:rsidR="00162CC3" w:rsidRDefault="00162CC3" w:rsidP="00EB3D02">
      <w:pPr>
        <w:pStyle w:val="a1"/>
        <w:rPr>
          <w:lang w:val="en-US" w:eastAsia="zh-TW"/>
        </w:rPr>
      </w:pPr>
    </w:p>
    <w:p w14:paraId="7526EB60" w14:textId="77777777" w:rsidR="0066277D" w:rsidRDefault="00A04BC2" w:rsidP="0066277D">
      <w:pPr>
        <w:pStyle w:val="a1"/>
        <w:keepNext/>
        <w:ind w:left="360"/>
      </w:pPr>
      <w:r w:rsidRPr="00AB3234">
        <w:rPr>
          <w:noProof/>
          <w:lang w:val="en-US" w:eastAsia="zh-TW"/>
        </w:rPr>
        <w:drawing>
          <wp:inline distT="0" distB="0" distL="0" distR="0" wp14:anchorId="60E53622" wp14:editId="445BFA8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DB3A9CF" w14:textId="00D05074"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43</w:t>
      </w:r>
      <w:r w:rsidR="00827A97">
        <w:fldChar w:fldCharType="end"/>
      </w:r>
      <w:r>
        <w:rPr>
          <w:rFonts w:hint="eastAsia"/>
          <w:lang w:eastAsia="zh-TW"/>
        </w:rPr>
        <w:t xml:space="preserve"> </w:t>
      </w:r>
      <w:r w:rsidRPr="000A2C04">
        <w:rPr>
          <w:rFonts w:hint="eastAsia"/>
          <w:lang w:eastAsia="zh-TW"/>
        </w:rPr>
        <w:t>曲率disable旗標</w:t>
      </w:r>
      <w:r w:rsidR="004C403B">
        <w:rPr>
          <w:rFonts w:hint="eastAsia"/>
          <w:lang w:eastAsia="zh-TW"/>
        </w:rPr>
        <w:t>與警示旗標</w:t>
      </w:r>
    </w:p>
    <w:p w14:paraId="52AB192D" w14:textId="77777777" w:rsidR="00817AA4" w:rsidRPr="00817AA4" w:rsidRDefault="00817AA4" w:rsidP="00817AA4">
      <w:pPr>
        <w:pStyle w:val="a1"/>
        <w:rPr>
          <w:rFonts w:hint="eastAsia"/>
          <w:lang w:eastAsia="zh-TW"/>
        </w:rPr>
      </w:pPr>
    </w:p>
    <w:p w14:paraId="7D109926" w14:textId="5EEAE7F6" w:rsidR="00817AA4" w:rsidRDefault="00817AA4" w:rsidP="00817AA4">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w:t>
      </w:r>
      <w:proofErr w:type="gramStart"/>
      <w:r>
        <w:rPr>
          <w:rFonts w:hint="eastAsia"/>
          <w:lang w:eastAsia="zh-TW"/>
        </w:rPr>
        <w:t>一</w:t>
      </w:r>
      <w:proofErr w:type="gramEnd"/>
      <w:r>
        <w:rPr>
          <w:rFonts w:hint="eastAsia"/>
          <w:lang w:eastAsia="zh-TW"/>
        </w:rPr>
        <w:t>門檻值(KIFO_C2M</w:t>
      </w:r>
      <w:r>
        <w:rPr>
          <w:lang w:eastAsia="zh-TW"/>
        </w:rPr>
        <w:t>ax4</w:t>
      </w:r>
      <w:r>
        <w:rPr>
          <w:rFonts w:hint="eastAsia"/>
          <w:lang w:eastAsia="zh-TW"/>
        </w:rPr>
        <w:t>Di</w:t>
      </w:r>
      <w:r>
        <w:rPr>
          <w:lang w:eastAsia="zh-TW"/>
        </w:rPr>
        <w:t>sable_rat</w:t>
      </w:r>
      <w:r>
        <w:rPr>
          <w:rFonts w:hint="eastAsia"/>
          <w:lang w:eastAsia="zh-TW"/>
        </w:rPr>
        <w:t>, 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74D19F35" w14:textId="77777777" w:rsidR="00635AF1" w:rsidRDefault="00635AF1" w:rsidP="00817AA4">
      <w:pPr>
        <w:pStyle w:val="a1"/>
        <w:ind w:left="360"/>
        <w:rPr>
          <w:rFonts w:hint="eastAsia"/>
          <w:lang w:eastAsia="zh-TW"/>
        </w:rPr>
      </w:pPr>
    </w:p>
    <w:p w14:paraId="2065E351" w14:textId="1E1A540D" w:rsidR="005321B1" w:rsidRDefault="005321B1" w:rsidP="00817AA4">
      <w:pPr>
        <w:pStyle w:val="a1"/>
        <w:ind w:left="360"/>
        <w:rPr>
          <w:b/>
          <w:bCs w:val="0"/>
          <w:lang w:eastAsia="zh-TW"/>
        </w:rPr>
      </w:pPr>
      <w:r w:rsidRPr="005321B1">
        <w:rPr>
          <w:b/>
          <w:bCs w:val="0"/>
          <w:lang w:eastAsia="zh-TW"/>
        </w:rPr>
        <w:t>VIFO_Curvature4DisableWarning_flg</w:t>
      </w:r>
      <w:r>
        <w:rPr>
          <w:rFonts w:hint="eastAsia"/>
          <w:b/>
          <w:bCs w:val="0"/>
          <w:lang w:eastAsia="zh-TW"/>
        </w:rPr>
        <w:t>判斷條件如下：</w:t>
      </w:r>
    </w:p>
    <w:p w14:paraId="73174625" w14:textId="1CBB7110" w:rsidR="00635AF1" w:rsidRDefault="00635AF1" w:rsidP="00817AA4">
      <w:pPr>
        <w:pStyle w:val="a1"/>
        <w:ind w:left="360"/>
        <w:rPr>
          <w:rFonts w:hint="eastAsia"/>
          <w:lang w:val="en-US" w:eastAsia="zh-TW"/>
        </w:rPr>
      </w:pPr>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r>
        <w:rPr>
          <w:rFonts w:hint="eastAsia"/>
          <w:lang w:val="en-US" w:eastAsia="zh-TW"/>
        </w:rPr>
        <w:t xml:space="preserve"> </w:t>
      </w:r>
      <w:r w:rsidR="00613244">
        <w:rPr>
          <w:lang w:val="en-US" w:eastAsia="zh-TW"/>
        </w:rPr>
        <w:t>or</w:t>
      </w:r>
    </w:p>
    <w:p w14:paraId="097988A0" w14:textId="58CFB43B" w:rsidR="0066277D" w:rsidRDefault="00635AF1" w:rsidP="00635AF1">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0D10E3BF" w14:textId="5CAEB826" w:rsidR="00613244" w:rsidRDefault="00613244" w:rsidP="00613244">
      <w:pPr>
        <w:pStyle w:val="a1"/>
        <w:ind w:firstLine="360"/>
        <w:rPr>
          <w:bCs w:val="0"/>
        </w:rPr>
      </w:pPr>
      <w:r>
        <w:rPr>
          <w:rFonts w:hint="eastAsia"/>
          <w:lang w:val="en-US" w:eastAsia="zh-TW"/>
        </w:rPr>
        <w:t>成立</w:t>
      </w:r>
      <w:r>
        <w:rPr>
          <w:lang w:eastAsia="zh-TW"/>
        </w:rPr>
        <w:t>0.5</w:t>
      </w:r>
      <w:r>
        <w:rPr>
          <w:rFonts w:hint="eastAsia"/>
          <w:lang w:eastAsia="zh-TW"/>
        </w:rPr>
        <w:t xml:space="preserve">秒 </w:t>
      </w:r>
      <w:r>
        <w:rPr>
          <w:bCs w:val="0"/>
        </w:rPr>
        <w:t>&gt;&gt;</w:t>
      </w: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707D88B0" w14:textId="1AF1C18C" w:rsidR="00613244" w:rsidRDefault="00613244" w:rsidP="00613244">
      <w:pPr>
        <w:pStyle w:val="a1"/>
        <w:ind w:firstLine="360"/>
        <w:rPr>
          <w:bCs w:val="0"/>
        </w:rPr>
      </w:pPr>
    </w:p>
    <w:p w14:paraId="32F91C5A" w14:textId="265DC18A" w:rsidR="00613244" w:rsidRDefault="00613244" w:rsidP="00613244">
      <w:pPr>
        <w:pStyle w:val="a1"/>
        <w:ind w:left="360"/>
        <w:rPr>
          <w:b/>
          <w:bCs w:val="0"/>
          <w:lang w:eastAsia="zh-TW"/>
        </w:rPr>
      </w:pPr>
      <w:r w:rsidRPr="005321B1">
        <w:rPr>
          <w:b/>
          <w:bCs w:val="0"/>
          <w:lang w:eastAsia="zh-TW"/>
        </w:rPr>
        <w:t>VIFO_Curvature4Disable_flg</w:t>
      </w:r>
      <w:r>
        <w:rPr>
          <w:rFonts w:hint="eastAsia"/>
          <w:b/>
          <w:bCs w:val="0"/>
          <w:lang w:eastAsia="zh-TW"/>
        </w:rPr>
        <w:t>判斷條件如下：</w:t>
      </w:r>
    </w:p>
    <w:p w14:paraId="479AEA35" w14:textId="439E177F" w:rsidR="00613244" w:rsidRPr="00613244" w:rsidRDefault="00613244" w:rsidP="00613244">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4AFAC53" w14:textId="79D41F92" w:rsidR="00613244" w:rsidRDefault="00613244" w:rsidP="00613244">
      <w:pPr>
        <w:pStyle w:val="a1"/>
        <w:ind w:firstLine="360"/>
        <w:rPr>
          <w:bCs w:val="0"/>
        </w:rPr>
      </w:pPr>
      <w:r>
        <w:rPr>
          <w:rFonts w:hint="eastAsia"/>
          <w:lang w:val="en-US" w:eastAsia="zh-TW"/>
        </w:rPr>
        <w:t>成立</w:t>
      </w:r>
      <w:r w:rsidRPr="00613244">
        <w:rPr>
          <w:lang w:eastAsia="zh-TW"/>
        </w:rPr>
        <w:t>KIFO_C2Max4DisableThr_s</w:t>
      </w:r>
      <w:r>
        <w:rPr>
          <w:bCs w:val="0"/>
        </w:rPr>
        <w:t xml:space="preserve">&gt;&gt; </w:t>
      </w: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3422EF9" w14:textId="792846BE" w:rsidR="00613244" w:rsidRPr="00613244" w:rsidRDefault="00613244" w:rsidP="00635AF1">
      <w:pPr>
        <w:pStyle w:val="a1"/>
        <w:ind w:firstLine="360"/>
        <w:rPr>
          <w:rFonts w:hint="eastAsia"/>
          <w:lang w:eastAsia="zh-TW"/>
        </w:rPr>
      </w:pPr>
    </w:p>
    <w:p w14:paraId="269ECC83" w14:textId="1070DCC6" w:rsidR="005A5A82" w:rsidRDefault="005A5A82" w:rsidP="009205D9">
      <w:pPr>
        <w:pStyle w:val="3"/>
        <w:rPr>
          <w:lang w:val="en-US"/>
        </w:rPr>
      </w:pPr>
      <w:bookmarkStart w:id="28" w:name="_Toc113264728"/>
      <w:r>
        <w:rPr>
          <w:rFonts w:hint="eastAsia"/>
        </w:rPr>
        <w:t>IFO</w:t>
      </w:r>
      <w:r>
        <w:t>_SRDS_0</w:t>
      </w:r>
      <w:r>
        <w:rPr>
          <w:rFonts w:hint="eastAsia"/>
        </w:rPr>
        <w:t>1</w:t>
      </w:r>
      <w:r>
        <w:t>_00</w:t>
      </w:r>
      <w:r>
        <w:rPr>
          <w:rFonts w:hint="eastAsia"/>
        </w:rPr>
        <w:t>2</w:t>
      </w:r>
      <w:r>
        <w:tab/>
      </w:r>
      <w:r w:rsidR="009205D9" w:rsidRPr="009205D9">
        <w:rPr>
          <w:lang w:val="en-US"/>
        </w:rPr>
        <w:t>T</w:t>
      </w:r>
      <w:r w:rsidR="009205D9">
        <w:rPr>
          <w:rFonts w:hint="eastAsia"/>
          <w:lang w:val="en-US"/>
        </w:rPr>
        <w:t>i</w:t>
      </w:r>
      <w:r w:rsidR="009205D9">
        <w:rPr>
          <w:lang w:val="en-US"/>
        </w:rPr>
        <w:t xml:space="preserve">me to </w:t>
      </w:r>
      <w:r w:rsidR="009205D9" w:rsidRPr="009205D9">
        <w:rPr>
          <w:lang w:val="en-US"/>
        </w:rPr>
        <w:t>L</w:t>
      </w:r>
      <w:r w:rsidR="009205D9">
        <w:rPr>
          <w:lang w:val="en-US"/>
        </w:rPr>
        <w:t xml:space="preserve">ane </w:t>
      </w:r>
      <w:r w:rsidR="009205D9" w:rsidRPr="009205D9">
        <w:rPr>
          <w:lang w:val="en-US"/>
        </w:rPr>
        <w:t>C</w:t>
      </w:r>
      <w:r w:rsidR="009205D9">
        <w:rPr>
          <w:lang w:val="en-US"/>
        </w:rPr>
        <w:t>rossing</w:t>
      </w:r>
      <w:r w:rsidR="009205D9" w:rsidRPr="009205D9">
        <w:rPr>
          <w:rFonts w:hint="eastAsia"/>
          <w:lang w:val="en-US"/>
        </w:rPr>
        <w:t>判斷</w:t>
      </w:r>
      <w:bookmarkEnd w:id="28"/>
    </w:p>
    <w:p w14:paraId="54D25525" w14:textId="6ED5E7AA" w:rsidR="00652CA3" w:rsidRPr="00652CA3" w:rsidRDefault="00652CA3" w:rsidP="00652CA3">
      <w:pPr>
        <w:pStyle w:val="a1"/>
        <w:rPr>
          <w:rFonts w:hint="eastAsia"/>
          <w:lang w:eastAsia="zh-TW"/>
        </w:rPr>
      </w:pPr>
      <w:r>
        <w:rPr>
          <w:rFonts w:hint="eastAsia"/>
          <w:lang w:eastAsia="zh-TW"/>
        </w:rPr>
        <w:t>依</w:t>
      </w:r>
      <w:r>
        <w:rPr>
          <w:rFonts w:hint="eastAsia"/>
          <w:lang w:eastAsia="zh-TW"/>
        </w:rPr>
        <w:t>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p w14:paraId="6EA33179" w14:textId="3D44D4AA" w:rsidR="00652CA3" w:rsidRPr="00652CA3" w:rsidRDefault="004A67FA" w:rsidP="00652CA3">
      <w:pPr>
        <w:pStyle w:val="a1"/>
        <w:numPr>
          <w:ilvl w:val="0"/>
          <w:numId w:val="14"/>
        </w:numPr>
        <w:rPr>
          <w:rFonts w:hint="eastAsia"/>
          <w:lang w:val="en-US" w:eastAsia="zh-TW"/>
        </w:rPr>
      </w:pPr>
      <w:r w:rsidRPr="004A67FA">
        <w:rPr>
          <w:rFonts w:hint="eastAsia"/>
          <w:lang w:val="en-US" w:eastAsia="zh-TW"/>
        </w:rPr>
        <w:t>左車道線</w:t>
      </w:r>
      <w:r w:rsidRPr="004A67FA">
        <w:rPr>
          <w:lang w:val="en-US" w:eastAsia="zh-TW"/>
        </w:rPr>
        <w:t>TLC</w:t>
      </w:r>
      <w:r w:rsidR="00DD41B9">
        <w:rPr>
          <w:rFonts w:hint="eastAsia"/>
          <w:lang w:val="en-US" w:eastAsia="zh-TW"/>
        </w:rPr>
        <w:t>觸發</w:t>
      </w:r>
      <w:r w:rsidRPr="004A67FA">
        <w:rPr>
          <w:rFonts w:hint="eastAsia"/>
          <w:lang w:val="en-US" w:eastAsia="zh-TW"/>
        </w:rPr>
        <w:t>旗標</w:t>
      </w:r>
    </w:p>
    <w:p w14:paraId="6FAB2AEB" w14:textId="40862E03" w:rsidR="00A21225" w:rsidRDefault="00A21225" w:rsidP="00A21225">
      <w:pPr>
        <w:pStyle w:val="a1"/>
        <w:ind w:left="360"/>
        <w:rPr>
          <w:lang w:val="en-US" w:eastAsia="zh-TW"/>
        </w:rPr>
      </w:pPr>
    </w:p>
    <w:p w14:paraId="41ED53BF" w14:textId="77777777" w:rsidR="004C0488" w:rsidRDefault="00A04BC2" w:rsidP="004C0488">
      <w:pPr>
        <w:pStyle w:val="a1"/>
        <w:keepNext/>
        <w:ind w:left="360"/>
      </w:pPr>
      <w:r w:rsidRPr="00A04BC2">
        <w:rPr>
          <w:noProof/>
          <w:lang w:val="en-US" w:eastAsia="zh-TW"/>
        </w:rPr>
        <w:drawing>
          <wp:inline distT="0" distB="0" distL="0" distR="0" wp14:anchorId="73B4F9DD" wp14:editId="731958F5">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76A00254" w14:textId="61FCBA92" w:rsidR="00DF0365" w:rsidRDefault="004C0488" w:rsidP="004C0488">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44</w:t>
      </w:r>
      <w:r w:rsidR="00827A97">
        <w:fldChar w:fldCharType="end"/>
      </w:r>
      <w:r>
        <w:rPr>
          <w:rFonts w:hint="eastAsia"/>
          <w:lang w:eastAsia="zh-TW"/>
        </w:rPr>
        <w:t xml:space="preserve"> </w:t>
      </w:r>
      <w:r w:rsidRPr="00780BC8">
        <w:rPr>
          <w:rFonts w:hint="eastAsia"/>
          <w:lang w:eastAsia="zh-TW"/>
        </w:rPr>
        <w:t>左</w:t>
      </w:r>
      <w:r w:rsidR="006559E0">
        <w:rPr>
          <w:rFonts w:hint="eastAsia"/>
          <w:lang w:eastAsia="zh-TW"/>
        </w:rPr>
        <w:t>/</w:t>
      </w:r>
      <w:r w:rsidRPr="00780BC8">
        <w:rPr>
          <w:rFonts w:hint="eastAsia"/>
          <w:lang w:eastAsia="zh-TW"/>
        </w:rPr>
        <w:t>右車道線TLC旗標</w:t>
      </w:r>
    </w:p>
    <w:p w14:paraId="378E6FDF" w14:textId="77777777" w:rsidR="00652CA3" w:rsidRPr="00652CA3" w:rsidRDefault="00652CA3" w:rsidP="00652CA3">
      <w:pPr>
        <w:pStyle w:val="a1"/>
        <w:rPr>
          <w:rFonts w:hint="eastAsia"/>
          <w:lang w:eastAsia="zh-TW"/>
        </w:rPr>
      </w:pPr>
    </w:p>
    <w:p w14:paraId="3C4C9BAB" w14:textId="77777777" w:rsidR="00652CA3" w:rsidRPr="00A01FD7" w:rsidRDefault="00652CA3" w:rsidP="00652CA3">
      <w:pPr>
        <w:pStyle w:val="a1"/>
        <w:ind w:left="360"/>
        <w:rPr>
          <w:lang w:val="en-US" w:eastAsia="zh-TW"/>
        </w:rPr>
      </w:pPr>
      <w:r>
        <w:rPr>
          <w:rFonts w:hint="eastAsia"/>
          <w:lang w:val="en-US" w:eastAsia="zh-TW"/>
        </w:rPr>
        <w:t>依據目前車速以及左車道斜率進行查表，</w:t>
      </w:r>
      <w:proofErr w:type="gramStart"/>
      <w:r>
        <w:rPr>
          <w:rFonts w:hint="eastAsia"/>
          <w:lang w:val="en-US" w:eastAsia="zh-TW"/>
        </w:rPr>
        <w:t>當</w:t>
      </w:r>
      <w:r w:rsidRPr="004A67FA">
        <w:rPr>
          <w:rFonts w:hint="eastAsia"/>
          <w:lang w:val="en-US" w:eastAsia="zh-TW"/>
        </w:rPr>
        <w:t>左車道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查表值時，左</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左車道線</w:t>
      </w:r>
      <w:r w:rsidRPr="004A67FA">
        <w:rPr>
          <w:lang w:val="en-US" w:eastAsia="zh-TW"/>
        </w:rPr>
        <w:t>TLC</w:t>
      </w:r>
      <w:r>
        <w:rPr>
          <w:rFonts w:hint="eastAsia"/>
          <w:lang w:val="en-US" w:eastAsia="zh-TW"/>
        </w:rPr>
        <w:t>大於若</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左車道線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30B9F741" w14:textId="299A643E" w:rsidR="00BC2AAF" w:rsidRDefault="00BC2AAF" w:rsidP="00BC2AAF">
      <w:pPr>
        <w:pStyle w:val="a1"/>
        <w:rPr>
          <w:lang w:eastAsia="zh-TW"/>
        </w:rPr>
      </w:pPr>
    </w:p>
    <w:p w14:paraId="7BD28D3E" w14:textId="2A726D8D" w:rsidR="00145DA3" w:rsidRDefault="00145DA3" w:rsidP="00145DA3">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39C0F27D" w14:textId="77777777" w:rsidR="0092266F" w:rsidRPr="00A01FD7" w:rsidRDefault="0092266F" w:rsidP="0092266F">
      <w:pPr>
        <w:pStyle w:val="a1"/>
        <w:ind w:left="360"/>
        <w:rPr>
          <w:lang w:val="en-US" w:eastAsia="zh-TW"/>
        </w:rPr>
      </w:pPr>
    </w:p>
    <w:p w14:paraId="54E866A1" w14:textId="77777777" w:rsidR="0092266F" w:rsidRDefault="0092266F" w:rsidP="0092266F">
      <w:pPr>
        <w:pStyle w:val="a1"/>
        <w:keepNext/>
      </w:pPr>
      <w:r w:rsidRPr="00A04BC2">
        <w:rPr>
          <w:noProof/>
          <w:lang w:val="en-US" w:eastAsia="zh-TW"/>
        </w:rPr>
        <w:drawing>
          <wp:inline distT="0" distB="0" distL="0" distR="0" wp14:anchorId="16918E07" wp14:editId="023A980A">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3046CE7" w14:textId="6A57E3B7" w:rsidR="00145DA3" w:rsidRDefault="0092266F" w:rsidP="0092266F">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45</w:t>
      </w:r>
      <w:r w:rsidR="00827A97">
        <w:fldChar w:fldCharType="end"/>
      </w:r>
      <w:r>
        <w:rPr>
          <w:rFonts w:hint="eastAsia"/>
          <w:lang w:eastAsia="zh-TW"/>
        </w:rPr>
        <w:t xml:space="preserve"> </w:t>
      </w:r>
      <w:r w:rsidRPr="00E879C5">
        <w:rPr>
          <w:rFonts w:hint="eastAsia"/>
          <w:lang w:eastAsia="zh-TW"/>
        </w:rPr>
        <w:t>右車道線TLC旗標</w:t>
      </w:r>
    </w:p>
    <w:p w14:paraId="48C7DB71" w14:textId="77777777" w:rsidR="00A27C57" w:rsidRPr="00A27C57" w:rsidRDefault="00A27C57" w:rsidP="00A27C57">
      <w:pPr>
        <w:pStyle w:val="a1"/>
        <w:rPr>
          <w:rFonts w:hint="eastAsia"/>
          <w:lang w:eastAsia="zh-TW"/>
        </w:rPr>
      </w:pPr>
      <w:bookmarkStart w:id="29" w:name="_GoBack"/>
      <w:bookmarkEnd w:id="29"/>
    </w:p>
    <w:p w14:paraId="28EEC066" w14:textId="77777777" w:rsidR="00A27C57" w:rsidRDefault="00A27C57" w:rsidP="00A27C57">
      <w:pPr>
        <w:pStyle w:val="a1"/>
        <w:ind w:left="360"/>
        <w:rPr>
          <w:lang w:eastAsia="zh-TW"/>
        </w:rPr>
      </w:pPr>
      <w:r>
        <w:rPr>
          <w:rFonts w:hint="eastAsia"/>
          <w:lang w:val="en-US" w:eastAsia="zh-TW"/>
        </w:rPr>
        <w:t>依據目前車速以及右車道斜率進行查表，</w:t>
      </w:r>
      <w:proofErr w:type="gramStart"/>
      <w:r>
        <w:rPr>
          <w:rFonts w:hint="eastAsia"/>
          <w:lang w:val="en-US" w:eastAsia="zh-TW"/>
        </w:rPr>
        <w:t>當</w:t>
      </w:r>
      <w:r w:rsidRPr="004A67FA">
        <w:rPr>
          <w:rFonts w:hint="eastAsia"/>
          <w:lang w:val="en-US" w:eastAsia="zh-TW"/>
        </w:rPr>
        <w:t>右車道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右車道線</w:t>
      </w:r>
      <w:r w:rsidRPr="004A67FA">
        <w:rPr>
          <w:lang w:val="en-US" w:eastAsia="zh-TW"/>
        </w:rPr>
        <w:t>TLC</w:t>
      </w:r>
      <w:r>
        <w:rPr>
          <w:rFonts w:hint="eastAsia"/>
          <w:lang w:val="en-US" w:eastAsia="zh-TW"/>
        </w:rPr>
        <w:t>大於若</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6DCCF747" w14:textId="77777777" w:rsidR="002733BC" w:rsidRPr="002733BC" w:rsidRDefault="002733BC" w:rsidP="002733BC">
      <w:pPr>
        <w:pStyle w:val="a1"/>
        <w:rPr>
          <w:lang w:val="en-US" w:eastAsia="zh-TW"/>
        </w:rPr>
      </w:pPr>
    </w:p>
    <w:p w14:paraId="062DE7A3" w14:textId="1F254A83" w:rsidR="005A5A82" w:rsidRDefault="005A5A82" w:rsidP="005A5A82">
      <w:pPr>
        <w:pStyle w:val="3"/>
        <w:rPr>
          <w:lang w:val="en-US"/>
        </w:rPr>
      </w:pPr>
      <w:bookmarkStart w:id="30" w:name="_Toc113264729"/>
      <w:r>
        <w:rPr>
          <w:rFonts w:hint="eastAsia"/>
        </w:rPr>
        <w:t>IFO</w:t>
      </w:r>
      <w:r>
        <w:t>_SRDS_0</w:t>
      </w:r>
      <w:r>
        <w:rPr>
          <w:rFonts w:hint="eastAsia"/>
        </w:rPr>
        <w:t>1</w:t>
      </w:r>
      <w:r>
        <w:t>_00</w:t>
      </w:r>
      <w:r>
        <w:rPr>
          <w:rFonts w:hint="eastAsia"/>
        </w:rPr>
        <w:t>3</w:t>
      </w:r>
      <w:r>
        <w:tab/>
      </w:r>
      <w:r w:rsidRPr="005A5A82">
        <w:rPr>
          <w:rFonts w:hint="eastAsia"/>
          <w:lang w:val="en-US"/>
        </w:rPr>
        <w:t>跨越車道判斷</w:t>
      </w:r>
      <w:bookmarkEnd w:id="30"/>
    </w:p>
    <w:p w14:paraId="78322C5B" w14:textId="36F9877B" w:rsidR="00652CA3" w:rsidRDefault="00652CA3" w:rsidP="00652CA3">
      <w:pPr>
        <w:pStyle w:val="a1"/>
        <w:rPr>
          <w:lang w:eastAsia="zh-TW"/>
        </w:rPr>
      </w:pPr>
      <w:r>
        <w:rPr>
          <w:rFonts w:hint="eastAsia"/>
          <w:lang w:eastAsia="zh-TW"/>
        </w:rPr>
        <w:t>依</w:t>
      </w:r>
      <w:r>
        <w:rPr>
          <w:rFonts w:hint="eastAsia"/>
          <w:lang w:eastAsia="zh-TW"/>
        </w:rPr>
        <w:t>車道線資訊</w:t>
      </w:r>
      <w:r>
        <w:rPr>
          <w:rFonts w:hint="eastAsia"/>
          <w:lang w:eastAsia="zh-TW"/>
        </w:rPr>
        <w:t>進行</w:t>
      </w:r>
      <w:r w:rsidRPr="000A2D82">
        <w:rPr>
          <w:rFonts w:hint="eastAsia"/>
          <w:lang w:eastAsia="zh-TW"/>
        </w:rPr>
        <w:t>跨越車道判斷。</w:t>
      </w:r>
    </w:p>
    <w:p w14:paraId="74A850D7" w14:textId="77777777" w:rsidR="00652CA3" w:rsidRPr="00652CA3" w:rsidRDefault="00652CA3" w:rsidP="00652CA3">
      <w:pPr>
        <w:pStyle w:val="a1"/>
        <w:rPr>
          <w:rFonts w:hint="eastAsia"/>
          <w:lang w:eastAsia="zh-TW"/>
        </w:rPr>
      </w:pPr>
    </w:p>
    <w:p w14:paraId="5439E24B" w14:textId="48170E9C" w:rsidR="004A67FA" w:rsidRDefault="004A67FA" w:rsidP="005A5A82">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1029713C" w14:textId="7832E620" w:rsidR="005B197D" w:rsidRDefault="00042A77" w:rsidP="000F3156">
      <w:pPr>
        <w:pStyle w:val="a1"/>
        <w:ind w:left="360"/>
        <w:rPr>
          <w:lang w:val="en-US" w:eastAsia="zh-TW"/>
        </w:rPr>
      </w:pPr>
      <w:r>
        <w:rPr>
          <w:rFonts w:hint="eastAsia"/>
          <w:lang w:val="en-US" w:eastAsia="zh-TW"/>
        </w:rPr>
        <w:t>利用</w:t>
      </w:r>
      <w:r w:rsidR="00C32CF5" w:rsidRPr="004A67FA">
        <w:rPr>
          <w:rFonts w:hint="eastAsia"/>
          <w:lang w:val="en-US" w:eastAsia="zh-TW"/>
        </w:rPr>
        <w:t>左車道線</w:t>
      </w:r>
      <w:r>
        <w:rPr>
          <w:lang w:val="en-US" w:eastAsia="zh-TW"/>
        </w:rPr>
        <w:t>C0L</w:t>
      </w:r>
      <w:r>
        <w:rPr>
          <w:rFonts w:hint="eastAsia"/>
          <w:lang w:val="en-US" w:eastAsia="zh-TW"/>
        </w:rPr>
        <w:t>減去</w:t>
      </w:r>
      <w:r w:rsidR="00431395">
        <w:rPr>
          <w:rFonts w:hint="eastAsia"/>
          <w:lang w:val="en-US" w:eastAsia="zh-TW"/>
        </w:rPr>
        <w:t>車輛寬度</w:t>
      </w:r>
      <w:r>
        <w:rPr>
          <w:rFonts w:hint="eastAsia"/>
          <w:lang w:val="en-US" w:eastAsia="zh-TW"/>
        </w:rPr>
        <w:t>之一半數值</w:t>
      </w:r>
      <w:r w:rsidR="00C32CF5">
        <w:rPr>
          <w:rFonts w:hint="eastAsia"/>
          <w:lang w:val="en-US" w:eastAsia="zh-TW"/>
        </w:rPr>
        <w:t>，</w:t>
      </w:r>
      <w:r w:rsidR="003B7525">
        <w:rPr>
          <w:rFonts w:hint="eastAsia"/>
          <w:lang w:val="en-US" w:eastAsia="zh-TW"/>
        </w:rPr>
        <w:t>判斷其數值是否</w:t>
      </w:r>
      <w:proofErr w:type="gramStart"/>
      <w:r w:rsidR="003B7525" w:rsidRPr="00D44B9E">
        <w:rPr>
          <w:rFonts w:hint="eastAsia"/>
          <w:color w:val="FF0000"/>
          <w:lang w:val="en-US" w:eastAsia="zh-TW"/>
        </w:rPr>
        <w:t>大於零</w:t>
      </w:r>
      <w:r w:rsidR="003B7525" w:rsidRPr="00DB2566">
        <w:rPr>
          <w:rFonts w:hint="eastAsia"/>
          <w:color w:val="FF0000"/>
          <w:lang w:val="en-US" w:eastAsia="zh-TW"/>
        </w:rPr>
        <w:t>且</w:t>
      </w:r>
      <w:r w:rsidR="00DB2566" w:rsidRPr="00DB2566">
        <w:rPr>
          <w:rFonts w:hint="eastAsia"/>
          <w:color w:val="FF0000"/>
          <w:lang w:val="en-US" w:eastAsia="zh-TW"/>
        </w:rPr>
        <w:t>小於</w:t>
      </w:r>
      <w:proofErr w:type="gramEnd"/>
      <w:r w:rsidR="00DB2566" w:rsidRPr="00DB2566">
        <w:rPr>
          <w:rFonts w:hint="eastAsia"/>
          <w:color w:val="FF0000"/>
          <w:lang w:val="en-US" w:eastAsia="zh-TW"/>
        </w:rPr>
        <w:t>一門檻值(</w:t>
      </w:r>
      <w:r w:rsidR="00DB2566" w:rsidRPr="00DB2566">
        <w:rPr>
          <w:color w:val="FF0000"/>
          <w:lang w:val="en-US" w:eastAsia="zh-TW"/>
        </w:rPr>
        <w:t>-0.3)</w:t>
      </w:r>
      <w:r w:rsidR="00DB2566">
        <w:rPr>
          <w:rFonts w:hint="eastAsia"/>
          <w:lang w:val="en-US" w:eastAsia="zh-TW"/>
        </w:rPr>
        <w:t>，同時</w:t>
      </w:r>
      <w:r w:rsidR="003B7525">
        <w:rPr>
          <w:rFonts w:hint="eastAsia"/>
          <w:lang w:val="en-US" w:eastAsia="zh-TW"/>
        </w:rPr>
        <w:t>前三個時刻的數值皆小於零</w:t>
      </w:r>
      <w:r w:rsidR="002B1A83">
        <w:rPr>
          <w:rFonts w:hint="eastAsia"/>
          <w:lang w:val="en-US" w:eastAsia="zh-TW"/>
        </w:rPr>
        <w:t>時</w:t>
      </w:r>
      <w:r w:rsidR="00DB2566">
        <w:rPr>
          <w:rFonts w:hint="eastAsia"/>
          <w:lang w:val="en-US" w:eastAsia="zh-TW"/>
        </w:rPr>
        <w:t>，</w:t>
      </w:r>
      <w:proofErr w:type="gramStart"/>
      <w:r w:rsidR="005B197D" w:rsidRPr="004A67FA">
        <w:rPr>
          <w:rFonts w:hint="eastAsia"/>
          <w:lang w:val="en-US" w:eastAsia="zh-TW"/>
        </w:rPr>
        <w:t>跨左車</w:t>
      </w:r>
      <w:proofErr w:type="gramEnd"/>
      <w:r w:rsidR="005B197D" w:rsidRPr="004A67FA">
        <w:rPr>
          <w:rFonts w:hint="eastAsia"/>
          <w:lang w:val="en-US" w:eastAsia="zh-TW"/>
        </w:rPr>
        <w:t>道旗標</w:t>
      </w:r>
      <w:r w:rsidR="000F3156">
        <w:rPr>
          <w:rFonts w:hint="eastAsia"/>
          <w:lang w:val="en-US" w:eastAsia="zh-TW"/>
        </w:rPr>
        <w:t>輸出為</w:t>
      </w:r>
      <w:r w:rsidR="000F3156" w:rsidRPr="00AD03BB">
        <w:rPr>
          <w:lang w:eastAsia="zh-TW"/>
        </w:rPr>
        <w:t>TRUE</w:t>
      </w:r>
      <w:r w:rsidR="000F3156">
        <w:rPr>
          <w:rFonts w:hint="eastAsia"/>
          <w:lang w:eastAsia="zh-TW"/>
        </w:rPr>
        <w:t>。</w:t>
      </w:r>
    </w:p>
    <w:p w14:paraId="3FD23B72" w14:textId="7BFD9DB4" w:rsidR="00BD34BF" w:rsidRPr="005B197D" w:rsidRDefault="00BD34BF" w:rsidP="003B7525">
      <w:pPr>
        <w:pStyle w:val="a1"/>
        <w:ind w:left="360"/>
        <w:rPr>
          <w:lang w:val="en-US" w:eastAsia="zh-TW"/>
        </w:rPr>
      </w:pPr>
    </w:p>
    <w:p w14:paraId="53E38945" w14:textId="77777777" w:rsidR="00EF3A7A" w:rsidRDefault="00A83740" w:rsidP="00EF3A7A">
      <w:pPr>
        <w:pStyle w:val="a1"/>
        <w:keepNext/>
        <w:ind w:left="360"/>
      </w:pPr>
      <w:r>
        <w:rPr>
          <w:noProof/>
          <w:lang w:eastAsia="zh-TW"/>
        </w:rPr>
        <w:lastRenderedPageBreak/>
        <mc:AlternateContent>
          <mc:Choice Requires="wps">
            <w:drawing>
              <wp:anchor distT="0" distB="0" distL="114300" distR="114300" simplePos="0" relativeHeight="251668480" behindDoc="0" locked="0" layoutInCell="1" allowOverlap="1" wp14:anchorId="602736CB" wp14:editId="6187C7F0">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21175" id="矩形 53" o:spid="_x0000_s1026" style="position:absolute;margin-left:272.85pt;margin-top:7.25pt;width:31.3pt;height:1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66432" behindDoc="0" locked="0" layoutInCell="1" allowOverlap="1" wp14:anchorId="67D69990" wp14:editId="4DE6CD2C">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4BEB" id="矩形 52" o:spid="_x0000_s1026" style="position:absolute;margin-left:232.15pt;margin-top:66.4pt;width:98.5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002B1A83" w:rsidRPr="00A04BC2">
        <w:rPr>
          <w:noProof/>
          <w:lang w:val="en-US" w:eastAsia="zh-TW"/>
        </w:rPr>
        <w:drawing>
          <wp:inline distT="0" distB="0" distL="0" distR="0" wp14:anchorId="33285A73" wp14:editId="3A214B12">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53B30805" w14:textId="3573015D" w:rsidR="00A21225" w:rsidRDefault="00EF3A7A" w:rsidP="00EF3A7A">
      <w:pPr>
        <w:pStyle w:val="af1"/>
        <w:rPr>
          <w:lang w:val="en-US"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46</w:t>
      </w:r>
      <w:r w:rsidR="00827A97">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7EFF40C3" w14:textId="6AF5C791" w:rsidR="00DF0365" w:rsidRPr="004A67FA" w:rsidRDefault="00DF0365" w:rsidP="00A21225">
      <w:pPr>
        <w:pStyle w:val="a1"/>
        <w:ind w:left="360"/>
        <w:rPr>
          <w:lang w:val="en-US" w:eastAsia="zh-TW"/>
        </w:rPr>
      </w:pPr>
    </w:p>
    <w:p w14:paraId="236BE83B" w14:textId="718A1C35" w:rsidR="006D2D25" w:rsidRDefault="006D2D25" w:rsidP="006D2D25">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7DB8D3BB" w14:textId="28C68CDA" w:rsidR="006D2D25" w:rsidRDefault="006D2D25" w:rsidP="006D2D25">
      <w:pPr>
        <w:pStyle w:val="a1"/>
        <w:ind w:left="360"/>
        <w:rPr>
          <w:lang w:val="en-US" w:eastAsia="zh-TW"/>
        </w:rPr>
      </w:pPr>
      <w:r>
        <w:rPr>
          <w:rFonts w:hint="eastAsia"/>
          <w:lang w:val="en-US" w:eastAsia="zh-TW"/>
        </w:rPr>
        <w:t>利用右</w:t>
      </w:r>
      <w:r w:rsidRPr="004A67FA">
        <w:rPr>
          <w:rFonts w:hint="eastAsia"/>
          <w:lang w:val="en-US" w:eastAsia="zh-TW"/>
        </w:rPr>
        <w:t>車道線</w:t>
      </w:r>
      <w:r>
        <w:rPr>
          <w:lang w:val="en-US" w:eastAsia="zh-TW"/>
        </w:rPr>
        <w:t>C0</w:t>
      </w:r>
      <w:r>
        <w:rPr>
          <w:rFonts w:hint="eastAsia"/>
          <w:lang w:val="en-US" w:eastAsia="zh-TW"/>
        </w:rPr>
        <w:t>R加上</w:t>
      </w:r>
      <w:r w:rsidR="00431395">
        <w:rPr>
          <w:rFonts w:hint="eastAsia"/>
          <w:lang w:val="en-US" w:eastAsia="zh-TW"/>
        </w:rPr>
        <w:t>車輛寬度</w:t>
      </w:r>
      <w:r>
        <w:rPr>
          <w:rFonts w:hint="eastAsia"/>
          <w:lang w:val="en-US" w:eastAsia="zh-TW"/>
        </w:rPr>
        <w:t>之一半數值，判斷其數值是否</w:t>
      </w:r>
      <w:proofErr w:type="gramStart"/>
      <w:r w:rsidR="00D44B9E" w:rsidRPr="00D44B9E">
        <w:rPr>
          <w:rFonts w:hint="eastAsia"/>
          <w:color w:val="FF0000"/>
          <w:lang w:val="en-US" w:eastAsia="zh-TW"/>
        </w:rPr>
        <w:t>小</w:t>
      </w:r>
      <w:r w:rsidRPr="00D44B9E">
        <w:rPr>
          <w:rFonts w:hint="eastAsia"/>
          <w:color w:val="FF0000"/>
          <w:lang w:val="en-US" w:eastAsia="zh-TW"/>
        </w:rPr>
        <w:t>於零且</w:t>
      </w:r>
      <w:r w:rsidR="001A2722">
        <w:rPr>
          <w:rFonts w:hint="eastAsia"/>
          <w:color w:val="FF0000"/>
          <w:lang w:val="en-US" w:eastAsia="zh-TW"/>
        </w:rPr>
        <w:t>其</w:t>
      </w:r>
      <w:proofErr w:type="gramEnd"/>
      <w:r w:rsidR="001A2722">
        <w:rPr>
          <w:rFonts w:hint="eastAsia"/>
          <w:color w:val="FF0000"/>
          <w:lang w:val="en-US" w:eastAsia="zh-TW"/>
        </w:rPr>
        <w:t>數值乘</w:t>
      </w:r>
      <w:r w:rsidR="00566CE4">
        <w:rPr>
          <w:rFonts w:hint="eastAsia"/>
          <w:color w:val="FF0000"/>
          <w:lang w:val="en-US" w:eastAsia="zh-TW"/>
        </w:rPr>
        <w:t>負號</w:t>
      </w:r>
      <w:r w:rsidRPr="00DB2566">
        <w:rPr>
          <w:rFonts w:hint="eastAsia"/>
          <w:color w:val="FF0000"/>
          <w:lang w:val="en-US" w:eastAsia="zh-TW"/>
        </w:rPr>
        <w:t>小於一門檻值(</w:t>
      </w:r>
      <w:r w:rsidRPr="00DB2566">
        <w:rPr>
          <w:color w:val="FF0000"/>
          <w:lang w:val="en-US" w:eastAsia="zh-TW"/>
        </w:rPr>
        <w:t>-0.3)</w:t>
      </w:r>
      <w:r>
        <w:rPr>
          <w:rFonts w:hint="eastAsia"/>
          <w:lang w:val="en-US" w:eastAsia="zh-TW"/>
        </w:rPr>
        <w:t>，同時前三個時刻的數值皆</w:t>
      </w:r>
      <w:r w:rsidR="00431395">
        <w:rPr>
          <w:rFonts w:hint="eastAsia"/>
          <w:lang w:val="en-US" w:eastAsia="zh-TW"/>
        </w:rPr>
        <w:t>大</w:t>
      </w:r>
      <w:r>
        <w:rPr>
          <w:rFonts w:hint="eastAsia"/>
          <w:lang w:val="en-US" w:eastAsia="zh-TW"/>
        </w:rPr>
        <w:t>於零時，</w:t>
      </w:r>
      <w:proofErr w:type="gramStart"/>
      <w:r w:rsidRPr="004A67FA">
        <w:rPr>
          <w:rFonts w:hint="eastAsia"/>
          <w:lang w:val="en-US" w:eastAsia="zh-TW"/>
        </w:rPr>
        <w:t>跨</w:t>
      </w:r>
      <w:r w:rsidR="00566CE4">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sidR="00BA04F4">
        <w:rPr>
          <w:rFonts w:hint="eastAsia"/>
          <w:lang w:eastAsia="zh-TW"/>
        </w:rPr>
        <w:t>，</w:t>
      </w:r>
      <w:r w:rsidR="00A54559">
        <w:rPr>
          <w:rFonts w:hint="eastAsia"/>
          <w:lang w:eastAsia="zh-TW"/>
        </w:rPr>
        <w:t>其餘則為FALSE</w:t>
      </w:r>
      <w:r>
        <w:rPr>
          <w:rFonts w:hint="eastAsia"/>
          <w:lang w:eastAsia="zh-TW"/>
        </w:rPr>
        <w:t>。</w:t>
      </w:r>
    </w:p>
    <w:p w14:paraId="71CA84AF" w14:textId="6328890E" w:rsidR="00A21225" w:rsidRPr="006D2D25" w:rsidRDefault="00A21225" w:rsidP="00A21225">
      <w:pPr>
        <w:pStyle w:val="a1"/>
        <w:ind w:left="360"/>
        <w:rPr>
          <w:lang w:val="en-US" w:eastAsia="zh-TW"/>
        </w:rPr>
      </w:pPr>
    </w:p>
    <w:p w14:paraId="266D6DC8" w14:textId="0FFD7B02" w:rsidR="00DF0365" w:rsidRPr="004A67FA" w:rsidRDefault="00DF0365" w:rsidP="00A21225">
      <w:pPr>
        <w:pStyle w:val="a1"/>
        <w:ind w:left="360"/>
        <w:rPr>
          <w:lang w:val="en-US" w:eastAsia="zh-TW"/>
        </w:rPr>
      </w:pPr>
    </w:p>
    <w:p w14:paraId="2CC1AB7D" w14:textId="77777777" w:rsidR="00EF3A7A" w:rsidRDefault="006D2D25" w:rsidP="00EF3A7A">
      <w:pPr>
        <w:keepNext/>
      </w:pPr>
      <w:r>
        <w:rPr>
          <w:noProof/>
          <w:lang w:eastAsia="zh-TW"/>
        </w:rPr>
        <mc:AlternateContent>
          <mc:Choice Requires="wpg">
            <w:drawing>
              <wp:anchor distT="0" distB="0" distL="114300" distR="114300" simplePos="0" relativeHeight="251675648" behindDoc="0" locked="0" layoutInCell="1" allowOverlap="1" wp14:anchorId="5D5A4A6F" wp14:editId="62FFDDA8">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2BAE37" id="群組 9" o:spid="_x0000_s1026" style="position:absolute;margin-left:170.6pt;margin-top:13.25pt;width:151.65pt;height:78.55pt;z-index:251675648"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03103B6C" wp14:editId="20C43D2F">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34DFE33B" w14:textId="760C0A33" w:rsidR="00C85655" w:rsidRDefault="00EF3A7A" w:rsidP="00EF3A7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47</w:t>
      </w:r>
      <w:r w:rsidR="00827A97">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4DB629A9" w14:textId="77777777" w:rsidR="00E509C0" w:rsidRPr="00E509C0" w:rsidRDefault="00E509C0" w:rsidP="00E509C0">
      <w:pPr>
        <w:pStyle w:val="a1"/>
        <w:rPr>
          <w:lang w:eastAsia="zh-TW"/>
        </w:rPr>
      </w:pPr>
    </w:p>
    <w:p w14:paraId="055C4929" w14:textId="63E84B4E" w:rsidR="00DA316C" w:rsidRDefault="00486FC1" w:rsidP="00486FC1">
      <w:pPr>
        <w:pStyle w:val="Appendix"/>
        <w:rPr>
          <w:lang w:eastAsia="zh-TW"/>
        </w:rPr>
      </w:pPr>
      <w:bookmarkStart w:id="31" w:name="_Toc113264730"/>
      <w:r>
        <w:rPr>
          <w:rFonts w:hint="eastAsia"/>
          <w:lang w:eastAsia="zh-TW"/>
        </w:rPr>
        <w:t>A</w:t>
      </w:r>
      <w:r>
        <w:rPr>
          <w:lang w:eastAsia="zh-TW"/>
        </w:rPr>
        <w:t>ppendix A</w:t>
      </w:r>
      <w:bookmarkEnd w:id="31"/>
    </w:p>
    <w:p w14:paraId="619DE87E" w14:textId="6DDE8A61" w:rsidR="00377D6F" w:rsidRPr="00377D6F" w:rsidRDefault="00377D6F" w:rsidP="00377D6F">
      <w:pPr>
        <w:pStyle w:val="a1"/>
        <w:rPr>
          <w:lang w:eastAsia="zh-TW"/>
        </w:rPr>
      </w:pPr>
      <w:r>
        <w:rPr>
          <w:rFonts w:hint="eastAsia"/>
          <w:lang w:eastAsia="zh-TW"/>
        </w:rPr>
        <w:t>PER-L</w:t>
      </w:r>
      <w:r>
        <w:rPr>
          <w:lang w:eastAsia="zh-TW"/>
        </w:rPr>
        <w:t>a</w:t>
      </w:r>
      <w:r>
        <w:rPr>
          <w:rFonts w:hint="eastAsia"/>
          <w:lang w:eastAsia="zh-TW"/>
        </w:rPr>
        <w:t>n</w:t>
      </w:r>
      <w:r>
        <w:rPr>
          <w:lang w:eastAsia="zh-TW"/>
        </w:rPr>
        <w:t>e Process</w:t>
      </w:r>
    </w:p>
    <w:tbl>
      <w:tblPr>
        <w:tblStyle w:val="af5"/>
        <w:tblW w:w="0" w:type="auto"/>
        <w:tblLook w:val="04A0" w:firstRow="1" w:lastRow="0" w:firstColumn="1" w:lastColumn="0" w:noHBand="0" w:noVBand="1"/>
      </w:tblPr>
      <w:tblGrid>
        <w:gridCol w:w="1413"/>
        <w:gridCol w:w="3544"/>
        <w:gridCol w:w="4672"/>
      </w:tblGrid>
      <w:tr w:rsidR="001E758E" w14:paraId="29A39F82" w14:textId="77777777" w:rsidTr="00A412A0">
        <w:tc>
          <w:tcPr>
            <w:tcW w:w="1413" w:type="dxa"/>
          </w:tcPr>
          <w:p w14:paraId="22BF2F2F" w14:textId="30B3AB02" w:rsidR="001E758E" w:rsidRDefault="0063240F" w:rsidP="00486FC1">
            <w:pPr>
              <w:pStyle w:val="a1"/>
              <w:rPr>
                <w:lang w:eastAsia="zh-TW"/>
              </w:rPr>
            </w:pPr>
            <w:r>
              <w:rPr>
                <w:rFonts w:hint="eastAsia"/>
                <w:lang w:eastAsia="zh-TW"/>
              </w:rPr>
              <w:t>Si</w:t>
            </w:r>
            <w:r>
              <w:rPr>
                <w:lang w:eastAsia="zh-TW"/>
              </w:rPr>
              <w:t>gnal Flow</w:t>
            </w:r>
          </w:p>
        </w:tc>
        <w:tc>
          <w:tcPr>
            <w:tcW w:w="3544" w:type="dxa"/>
          </w:tcPr>
          <w:p w14:paraId="1B81F3DF" w14:textId="411B4472" w:rsidR="001E758E" w:rsidRDefault="0063240F" w:rsidP="00486FC1">
            <w:pPr>
              <w:pStyle w:val="a1"/>
              <w:rPr>
                <w:lang w:eastAsia="zh-TW"/>
              </w:rPr>
            </w:pPr>
            <w:r>
              <w:rPr>
                <w:rFonts w:hint="eastAsia"/>
                <w:lang w:eastAsia="zh-TW"/>
              </w:rPr>
              <w:t>S</w:t>
            </w:r>
            <w:r>
              <w:rPr>
                <w:lang w:eastAsia="zh-TW"/>
              </w:rPr>
              <w:t>ignal Name</w:t>
            </w:r>
          </w:p>
        </w:tc>
        <w:tc>
          <w:tcPr>
            <w:tcW w:w="4672" w:type="dxa"/>
          </w:tcPr>
          <w:p w14:paraId="637564A9" w14:textId="4EF9C520" w:rsidR="001E758E" w:rsidRDefault="002B6F9E" w:rsidP="00486FC1">
            <w:pPr>
              <w:pStyle w:val="a1"/>
              <w:rPr>
                <w:lang w:eastAsia="zh-TW"/>
              </w:rPr>
            </w:pPr>
            <w:r>
              <w:rPr>
                <w:rFonts w:hint="eastAsia"/>
                <w:lang w:eastAsia="zh-TW"/>
              </w:rPr>
              <w:t>中文解釋</w:t>
            </w:r>
          </w:p>
        </w:tc>
      </w:tr>
      <w:tr w:rsidR="001E758E" w14:paraId="4323D5C2" w14:textId="77777777" w:rsidTr="00A412A0">
        <w:tc>
          <w:tcPr>
            <w:tcW w:w="1413" w:type="dxa"/>
          </w:tcPr>
          <w:p w14:paraId="052AF83A" w14:textId="0BF02BEF" w:rsidR="001E758E" w:rsidRDefault="002B6F9E" w:rsidP="00486FC1">
            <w:pPr>
              <w:pStyle w:val="a1"/>
              <w:rPr>
                <w:lang w:eastAsia="zh-TW"/>
              </w:rPr>
            </w:pPr>
            <w:r>
              <w:rPr>
                <w:rFonts w:hint="eastAsia"/>
                <w:lang w:eastAsia="zh-TW"/>
              </w:rPr>
              <w:t>I</w:t>
            </w:r>
            <w:r>
              <w:rPr>
                <w:lang w:eastAsia="zh-TW"/>
              </w:rPr>
              <w:t>nput</w:t>
            </w:r>
          </w:p>
        </w:tc>
        <w:tc>
          <w:tcPr>
            <w:tcW w:w="3544" w:type="dxa"/>
          </w:tcPr>
          <w:p w14:paraId="5C816CCF" w14:textId="6F76A100" w:rsidR="001E758E" w:rsidRDefault="00360FA0" w:rsidP="00486FC1">
            <w:pPr>
              <w:pStyle w:val="a1"/>
              <w:rPr>
                <w:lang w:eastAsia="zh-TW"/>
              </w:rPr>
            </w:pPr>
            <w:proofErr w:type="spellStart"/>
            <w:r w:rsidRPr="00360FA0">
              <w:rPr>
                <w:lang w:eastAsia="zh-TW"/>
              </w:rPr>
              <w:t>VDINR_LaneQualityL_enum</w:t>
            </w:r>
            <w:proofErr w:type="spellEnd"/>
          </w:p>
        </w:tc>
        <w:tc>
          <w:tcPr>
            <w:tcW w:w="4672" w:type="dxa"/>
          </w:tcPr>
          <w:p w14:paraId="6C3833B0" w14:textId="38FF9724" w:rsidR="001E758E" w:rsidRDefault="008D01C3" w:rsidP="00486FC1">
            <w:pPr>
              <w:pStyle w:val="a1"/>
              <w:rPr>
                <w:lang w:eastAsia="zh-TW"/>
              </w:rPr>
            </w:pPr>
            <w:r>
              <w:rPr>
                <w:rFonts w:hint="eastAsia"/>
                <w:lang w:eastAsia="zh-TW"/>
              </w:rPr>
              <w:t>左車道線品質</w:t>
            </w:r>
            <w:r w:rsidR="00335060">
              <w:rPr>
                <w:rFonts w:hint="eastAsia"/>
                <w:lang w:eastAsia="zh-TW"/>
              </w:rPr>
              <w:t>(相機)</w:t>
            </w:r>
          </w:p>
        </w:tc>
      </w:tr>
      <w:tr w:rsidR="002B6F9E" w14:paraId="3AACA1AF" w14:textId="77777777" w:rsidTr="00A412A0">
        <w:tc>
          <w:tcPr>
            <w:tcW w:w="1413" w:type="dxa"/>
          </w:tcPr>
          <w:p w14:paraId="50CC3FD4" w14:textId="1C1B1C14" w:rsidR="002B6F9E" w:rsidRDefault="002B6F9E" w:rsidP="002B6F9E">
            <w:pPr>
              <w:pStyle w:val="a1"/>
              <w:rPr>
                <w:lang w:eastAsia="zh-TW"/>
              </w:rPr>
            </w:pPr>
            <w:r w:rsidRPr="00F15BDF">
              <w:rPr>
                <w:rFonts w:hint="eastAsia"/>
                <w:lang w:eastAsia="zh-TW"/>
              </w:rPr>
              <w:t>I</w:t>
            </w:r>
            <w:r w:rsidRPr="00F15BDF">
              <w:rPr>
                <w:lang w:eastAsia="zh-TW"/>
              </w:rPr>
              <w:t>nput</w:t>
            </w:r>
          </w:p>
        </w:tc>
        <w:tc>
          <w:tcPr>
            <w:tcW w:w="3544" w:type="dxa"/>
          </w:tcPr>
          <w:p w14:paraId="46B98560" w14:textId="10BF8CB7" w:rsidR="002B6F9E" w:rsidRDefault="00360FA0" w:rsidP="002B6F9E">
            <w:pPr>
              <w:pStyle w:val="a1"/>
              <w:rPr>
                <w:lang w:eastAsia="zh-TW"/>
              </w:rPr>
            </w:pPr>
            <w:proofErr w:type="spellStart"/>
            <w:r w:rsidRPr="00360FA0">
              <w:rPr>
                <w:lang w:eastAsia="zh-TW"/>
              </w:rPr>
              <w:t>VDINR_LaneQualityR_enum</w:t>
            </w:r>
            <w:proofErr w:type="spellEnd"/>
          </w:p>
        </w:tc>
        <w:tc>
          <w:tcPr>
            <w:tcW w:w="4672" w:type="dxa"/>
          </w:tcPr>
          <w:p w14:paraId="563E9A27" w14:textId="3A661F93" w:rsidR="002B6F9E" w:rsidRDefault="008D01C3" w:rsidP="002B6F9E">
            <w:pPr>
              <w:pStyle w:val="a1"/>
              <w:rPr>
                <w:lang w:eastAsia="zh-TW"/>
              </w:rPr>
            </w:pPr>
            <w:r>
              <w:rPr>
                <w:rFonts w:hint="eastAsia"/>
                <w:lang w:eastAsia="zh-TW"/>
              </w:rPr>
              <w:t>右車道線品質</w:t>
            </w:r>
            <w:r w:rsidR="00335060">
              <w:rPr>
                <w:rFonts w:hint="eastAsia"/>
                <w:lang w:eastAsia="zh-TW"/>
              </w:rPr>
              <w:t>(相機)</w:t>
            </w:r>
          </w:p>
        </w:tc>
      </w:tr>
      <w:tr w:rsidR="002B6F9E" w14:paraId="6108EDE4" w14:textId="77777777" w:rsidTr="00A412A0">
        <w:tc>
          <w:tcPr>
            <w:tcW w:w="1413" w:type="dxa"/>
          </w:tcPr>
          <w:p w14:paraId="0BC39669" w14:textId="5710F358" w:rsidR="002B6F9E" w:rsidRDefault="002B6F9E" w:rsidP="002B6F9E">
            <w:pPr>
              <w:pStyle w:val="a1"/>
              <w:rPr>
                <w:lang w:eastAsia="zh-TW"/>
              </w:rPr>
            </w:pPr>
            <w:r w:rsidRPr="00F15BDF">
              <w:rPr>
                <w:rFonts w:hint="eastAsia"/>
                <w:lang w:eastAsia="zh-TW"/>
              </w:rPr>
              <w:t>I</w:t>
            </w:r>
            <w:r w:rsidRPr="00F15BDF">
              <w:rPr>
                <w:lang w:eastAsia="zh-TW"/>
              </w:rPr>
              <w:t>nput</w:t>
            </w:r>
          </w:p>
        </w:tc>
        <w:tc>
          <w:tcPr>
            <w:tcW w:w="3544" w:type="dxa"/>
          </w:tcPr>
          <w:p w14:paraId="696DF9D5" w14:textId="752F3A44" w:rsidR="002B6F9E" w:rsidRDefault="00360FA0" w:rsidP="002B6F9E">
            <w:pPr>
              <w:pStyle w:val="a1"/>
              <w:rPr>
                <w:lang w:eastAsia="zh-TW"/>
              </w:rPr>
            </w:pPr>
            <w:r w:rsidRPr="00360FA0">
              <w:rPr>
                <w:lang w:eastAsia="zh-TW"/>
              </w:rPr>
              <w:t>VDINR_LaneC0L_m</w:t>
            </w:r>
          </w:p>
        </w:tc>
        <w:tc>
          <w:tcPr>
            <w:tcW w:w="4672" w:type="dxa"/>
          </w:tcPr>
          <w:p w14:paraId="3B16495B" w14:textId="7AD61122" w:rsidR="002B6F9E" w:rsidRDefault="008D01C3" w:rsidP="002B6F9E">
            <w:pPr>
              <w:pStyle w:val="a1"/>
              <w:rPr>
                <w:lang w:eastAsia="zh-TW"/>
              </w:rPr>
            </w:pPr>
            <w:r>
              <w:rPr>
                <w:rFonts w:hint="eastAsia"/>
                <w:lang w:eastAsia="zh-TW"/>
              </w:rPr>
              <w:t>左車道線</w:t>
            </w:r>
            <w:r w:rsidR="00D34EAA">
              <w:rPr>
                <w:rFonts w:hint="eastAsia"/>
                <w:lang w:eastAsia="zh-TW"/>
              </w:rPr>
              <w:t>距離</w:t>
            </w:r>
            <w:r w:rsidR="00335060">
              <w:rPr>
                <w:rFonts w:hint="eastAsia"/>
                <w:lang w:eastAsia="zh-TW"/>
              </w:rPr>
              <w:t>(相機)</w:t>
            </w:r>
          </w:p>
        </w:tc>
      </w:tr>
      <w:tr w:rsidR="002B6F9E" w14:paraId="4E71C5F3" w14:textId="77777777" w:rsidTr="00A412A0">
        <w:tc>
          <w:tcPr>
            <w:tcW w:w="1413" w:type="dxa"/>
          </w:tcPr>
          <w:p w14:paraId="2E9B28C2" w14:textId="40546D22" w:rsidR="002B6F9E" w:rsidRDefault="002B6F9E" w:rsidP="002B6F9E">
            <w:pPr>
              <w:pStyle w:val="a1"/>
              <w:rPr>
                <w:lang w:eastAsia="zh-TW"/>
              </w:rPr>
            </w:pPr>
            <w:r w:rsidRPr="00F15BDF">
              <w:rPr>
                <w:rFonts w:hint="eastAsia"/>
                <w:lang w:eastAsia="zh-TW"/>
              </w:rPr>
              <w:t>I</w:t>
            </w:r>
            <w:r w:rsidRPr="00F15BDF">
              <w:rPr>
                <w:lang w:eastAsia="zh-TW"/>
              </w:rPr>
              <w:t>nput</w:t>
            </w:r>
          </w:p>
        </w:tc>
        <w:tc>
          <w:tcPr>
            <w:tcW w:w="3544" w:type="dxa"/>
          </w:tcPr>
          <w:p w14:paraId="117767A8" w14:textId="52DD66E3" w:rsidR="002B6F9E" w:rsidRDefault="00360FA0" w:rsidP="002B6F9E">
            <w:pPr>
              <w:pStyle w:val="a1"/>
              <w:rPr>
                <w:lang w:eastAsia="zh-TW"/>
              </w:rPr>
            </w:pPr>
            <w:r w:rsidRPr="00360FA0">
              <w:rPr>
                <w:lang w:eastAsia="zh-TW"/>
              </w:rPr>
              <w:t>VDINR_LaneC0R_m</w:t>
            </w:r>
          </w:p>
        </w:tc>
        <w:tc>
          <w:tcPr>
            <w:tcW w:w="4672" w:type="dxa"/>
          </w:tcPr>
          <w:p w14:paraId="2CD04EF5" w14:textId="015C312D" w:rsidR="002B6F9E" w:rsidRDefault="008D01C3" w:rsidP="002B6F9E">
            <w:pPr>
              <w:pStyle w:val="a1"/>
              <w:rPr>
                <w:lang w:eastAsia="zh-TW"/>
              </w:rPr>
            </w:pPr>
            <w:r>
              <w:rPr>
                <w:rFonts w:hint="eastAsia"/>
                <w:lang w:eastAsia="zh-TW"/>
              </w:rPr>
              <w:t>右車道線</w:t>
            </w:r>
            <w:r w:rsidR="00D34EAA">
              <w:rPr>
                <w:rFonts w:hint="eastAsia"/>
                <w:lang w:eastAsia="zh-TW"/>
              </w:rPr>
              <w:t>距離</w:t>
            </w:r>
            <w:r w:rsidR="00335060">
              <w:rPr>
                <w:rFonts w:hint="eastAsia"/>
                <w:lang w:eastAsia="zh-TW"/>
              </w:rPr>
              <w:t>(相機)</w:t>
            </w:r>
          </w:p>
        </w:tc>
      </w:tr>
      <w:tr w:rsidR="008D01C3" w14:paraId="286719CC" w14:textId="77777777" w:rsidTr="00A412A0">
        <w:tc>
          <w:tcPr>
            <w:tcW w:w="1413" w:type="dxa"/>
          </w:tcPr>
          <w:p w14:paraId="7DC3D6E9" w14:textId="01EB75FD" w:rsidR="008D01C3"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5D18AE77" w14:textId="20BB2F44" w:rsidR="008D01C3" w:rsidRDefault="008D01C3" w:rsidP="008D01C3">
            <w:pPr>
              <w:pStyle w:val="a1"/>
              <w:rPr>
                <w:lang w:eastAsia="zh-TW"/>
              </w:rPr>
            </w:pPr>
            <w:r w:rsidRPr="00360FA0">
              <w:rPr>
                <w:lang w:eastAsia="zh-TW"/>
              </w:rPr>
              <w:t>VDINR_LaneC1L_rad</w:t>
            </w:r>
          </w:p>
        </w:tc>
        <w:tc>
          <w:tcPr>
            <w:tcW w:w="4672" w:type="dxa"/>
          </w:tcPr>
          <w:p w14:paraId="16E9F4F5" w14:textId="48D74D82" w:rsidR="008D01C3" w:rsidRDefault="008D01C3" w:rsidP="008D01C3">
            <w:pPr>
              <w:pStyle w:val="a1"/>
              <w:rPr>
                <w:lang w:eastAsia="zh-TW"/>
              </w:rPr>
            </w:pPr>
            <w:r>
              <w:rPr>
                <w:rFonts w:hint="eastAsia"/>
                <w:lang w:eastAsia="zh-TW"/>
              </w:rPr>
              <w:t>左車道線</w:t>
            </w:r>
            <w:r w:rsidR="00D34EAA">
              <w:rPr>
                <w:rFonts w:hint="eastAsia"/>
                <w:lang w:eastAsia="zh-TW"/>
              </w:rPr>
              <w:t>斜率</w:t>
            </w:r>
            <w:r w:rsidR="00335060">
              <w:rPr>
                <w:rFonts w:hint="eastAsia"/>
                <w:lang w:eastAsia="zh-TW"/>
              </w:rPr>
              <w:t>(相機)</w:t>
            </w:r>
          </w:p>
        </w:tc>
      </w:tr>
      <w:tr w:rsidR="008D01C3" w14:paraId="1109A6D6" w14:textId="77777777" w:rsidTr="00A412A0">
        <w:tc>
          <w:tcPr>
            <w:tcW w:w="1413" w:type="dxa"/>
          </w:tcPr>
          <w:p w14:paraId="165562D5" w14:textId="411A2D12" w:rsidR="008D01C3"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64BD2FF0" w14:textId="59386439" w:rsidR="008D01C3" w:rsidRDefault="008D01C3" w:rsidP="008D01C3">
            <w:pPr>
              <w:pStyle w:val="a1"/>
              <w:rPr>
                <w:lang w:eastAsia="zh-TW"/>
              </w:rPr>
            </w:pPr>
            <w:r w:rsidRPr="00360FA0">
              <w:rPr>
                <w:lang w:eastAsia="zh-TW"/>
              </w:rPr>
              <w:t>VDINR_LaneC1R_rad</w:t>
            </w:r>
          </w:p>
        </w:tc>
        <w:tc>
          <w:tcPr>
            <w:tcW w:w="4672" w:type="dxa"/>
          </w:tcPr>
          <w:p w14:paraId="48E4EA9F" w14:textId="06C55CFB" w:rsidR="008D01C3" w:rsidRDefault="008D01C3" w:rsidP="008D01C3">
            <w:pPr>
              <w:pStyle w:val="a1"/>
              <w:rPr>
                <w:lang w:eastAsia="zh-TW"/>
              </w:rPr>
            </w:pPr>
            <w:r>
              <w:rPr>
                <w:rFonts w:hint="eastAsia"/>
                <w:lang w:eastAsia="zh-TW"/>
              </w:rPr>
              <w:t>右車道線</w:t>
            </w:r>
            <w:r w:rsidR="00D34EAA">
              <w:rPr>
                <w:rFonts w:hint="eastAsia"/>
                <w:lang w:eastAsia="zh-TW"/>
              </w:rPr>
              <w:t>斜率</w:t>
            </w:r>
            <w:r w:rsidR="00335060">
              <w:rPr>
                <w:rFonts w:hint="eastAsia"/>
                <w:lang w:eastAsia="zh-TW"/>
              </w:rPr>
              <w:t>(相機)</w:t>
            </w:r>
          </w:p>
        </w:tc>
      </w:tr>
      <w:tr w:rsidR="008D01C3" w14:paraId="17A13354" w14:textId="77777777" w:rsidTr="00A412A0">
        <w:tc>
          <w:tcPr>
            <w:tcW w:w="1413" w:type="dxa"/>
          </w:tcPr>
          <w:p w14:paraId="3A5227C0" w14:textId="243FF44B" w:rsidR="008D01C3"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7CCBB994" w14:textId="71496613" w:rsidR="008D01C3" w:rsidRDefault="008D01C3" w:rsidP="008D01C3">
            <w:pPr>
              <w:pStyle w:val="a1"/>
              <w:rPr>
                <w:lang w:eastAsia="zh-TW"/>
              </w:rPr>
            </w:pPr>
            <w:r w:rsidRPr="00360FA0">
              <w:rPr>
                <w:lang w:eastAsia="zh-TW"/>
              </w:rPr>
              <w:t>VDINR_LaneC2L_rat</w:t>
            </w:r>
          </w:p>
        </w:tc>
        <w:tc>
          <w:tcPr>
            <w:tcW w:w="4672" w:type="dxa"/>
          </w:tcPr>
          <w:p w14:paraId="2E9B51E3" w14:textId="5C8CC593" w:rsidR="008D01C3" w:rsidRDefault="008D01C3" w:rsidP="008D01C3">
            <w:pPr>
              <w:pStyle w:val="a1"/>
              <w:rPr>
                <w:lang w:eastAsia="zh-TW"/>
              </w:rPr>
            </w:pPr>
            <w:r>
              <w:rPr>
                <w:rFonts w:hint="eastAsia"/>
                <w:lang w:eastAsia="zh-TW"/>
              </w:rPr>
              <w:t>左車道線</w:t>
            </w:r>
            <w:r w:rsidR="00D34EAA">
              <w:rPr>
                <w:rFonts w:hint="eastAsia"/>
                <w:lang w:eastAsia="zh-TW"/>
              </w:rPr>
              <w:t>曲率</w:t>
            </w:r>
            <w:r w:rsidR="00335060">
              <w:rPr>
                <w:rFonts w:hint="eastAsia"/>
                <w:lang w:eastAsia="zh-TW"/>
              </w:rPr>
              <w:t>(相機)</w:t>
            </w:r>
          </w:p>
        </w:tc>
      </w:tr>
      <w:tr w:rsidR="008D01C3" w14:paraId="6D5F797D" w14:textId="77777777" w:rsidTr="00A412A0">
        <w:tc>
          <w:tcPr>
            <w:tcW w:w="1413" w:type="dxa"/>
          </w:tcPr>
          <w:p w14:paraId="4730F23D" w14:textId="28315902" w:rsidR="008D01C3" w:rsidRPr="00F15BDF" w:rsidRDefault="008D01C3" w:rsidP="008D01C3">
            <w:pPr>
              <w:pStyle w:val="a1"/>
              <w:rPr>
                <w:lang w:eastAsia="zh-TW"/>
              </w:rPr>
            </w:pPr>
            <w:r>
              <w:rPr>
                <w:rFonts w:hint="eastAsia"/>
                <w:lang w:eastAsia="zh-TW"/>
              </w:rPr>
              <w:t>I</w:t>
            </w:r>
            <w:r>
              <w:rPr>
                <w:lang w:eastAsia="zh-TW"/>
              </w:rPr>
              <w:t>nput</w:t>
            </w:r>
          </w:p>
        </w:tc>
        <w:tc>
          <w:tcPr>
            <w:tcW w:w="3544" w:type="dxa"/>
          </w:tcPr>
          <w:p w14:paraId="3BC9F3EA" w14:textId="08F4872A" w:rsidR="008D01C3" w:rsidRDefault="008D01C3" w:rsidP="008D01C3">
            <w:pPr>
              <w:pStyle w:val="a1"/>
              <w:rPr>
                <w:lang w:eastAsia="zh-TW"/>
              </w:rPr>
            </w:pPr>
            <w:r w:rsidRPr="00360FA0">
              <w:rPr>
                <w:lang w:eastAsia="zh-TW"/>
              </w:rPr>
              <w:t>VDINR_LaneC2R_rat</w:t>
            </w:r>
          </w:p>
        </w:tc>
        <w:tc>
          <w:tcPr>
            <w:tcW w:w="4672" w:type="dxa"/>
          </w:tcPr>
          <w:p w14:paraId="4D9F251C" w14:textId="1F8481AE" w:rsidR="008D01C3" w:rsidRDefault="008D01C3" w:rsidP="008D01C3">
            <w:pPr>
              <w:pStyle w:val="a1"/>
              <w:rPr>
                <w:lang w:eastAsia="zh-TW"/>
              </w:rPr>
            </w:pPr>
            <w:r>
              <w:rPr>
                <w:rFonts w:hint="eastAsia"/>
                <w:lang w:eastAsia="zh-TW"/>
              </w:rPr>
              <w:t>右車道線</w:t>
            </w:r>
            <w:r w:rsidR="00D34EAA">
              <w:rPr>
                <w:rFonts w:hint="eastAsia"/>
                <w:lang w:eastAsia="zh-TW"/>
              </w:rPr>
              <w:t>曲率</w:t>
            </w:r>
            <w:r w:rsidR="00335060">
              <w:rPr>
                <w:rFonts w:hint="eastAsia"/>
                <w:lang w:eastAsia="zh-TW"/>
              </w:rPr>
              <w:t>(相機)</w:t>
            </w:r>
          </w:p>
        </w:tc>
      </w:tr>
      <w:tr w:rsidR="008D01C3" w14:paraId="3BE5ED4B" w14:textId="77777777" w:rsidTr="00A412A0">
        <w:tc>
          <w:tcPr>
            <w:tcW w:w="1413" w:type="dxa"/>
          </w:tcPr>
          <w:p w14:paraId="773489B2" w14:textId="083078B9" w:rsidR="008D01C3" w:rsidRPr="00F15BDF"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359364AE" w14:textId="7648B545" w:rsidR="008D01C3" w:rsidRDefault="008D01C3" w:rsidP="008D01C3">
            <w:pPr>
              <w:pStyle w:val="a1"/>
              <w:rPr>
                <w:lang w:eastAsia="zh-TW"/>
              </w:rPr>
            </w:pPr>
            <w:r w:rsidRPr="00360FA0">
              <w:rPr>
                <w:lang w:eastAsia="zh-TW"/>
              </w:rPr>
              <w:t>VDINR_LaneC3L_rat</w:t>
            </w:r>
          </w:p>
        </w:tc>
        <w:tc>
          <w:tcPr>
            <w:tcW w:w="4672" w:type="dxa"/>
          </w:tcPr>
          <w:p w14:paraId="728A3A27" w14:textId="396FAB8E" w:rsidR="008D01C3" w:rsidRDefault="008D01C3" w:rsidP="008D01C3">
            <w:pPr>
              <w:pStyle w:val="a1"/>
              <w:rPr>
                <w:lang w:eastAsia="zh-TW"/>
              </w:rPr>
            </w:pPr>
            <w:r>
              <w:rPr>
                <w:rFonts w:hint="eastAsia"/>
                <w:lang w:eastAsia="zh-TW"/>
              </w:rPr>
              <w:t>左車道線</w:t>
            </w:r>
            <w:r w:rsidR="00D34EAA">
              <w:rPr>
                <w:rFonts w:hint="eastAsia"/>
                <w:lang w:eastAsia="zh-TW"/>
              </w:rPr>
              <w:t>曲率變化率</w:t>
            </w:r>
            <w:r w:rsidR="00335060">
              <w:rPr>
                <w:rFonts w:hint="eastAsia"/>
                <w:lang w:eastAsia="zh-TW"/>
              </w:rPr>
              <w:t>(相機)</w:t>
            </w:r>
          </w:p>
        </w:tc>
      </w:tr>
      <w:tr w:rsidR="008D01C3" w14:paraId="10711F1F" w14:textId="77777777" w:rsidTr="00A412A0">
        <w:tc>
          <w:tcPr>
            <w:tcW w:w="1413" w:type="dxa"/>
          </w:tcPr>
          <w:p w14:paraId="74D40ECB" w14:textId="46940043" w:rsidR="008D01C3" w:rsidRPr="00F15BDF"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064866D4" w14:textId="687235A7" w:rsidR="008D01C3" w:rsidRDefault="008D01C3" w:rsidP="008D01C3">
            <w:pPr>
              <w:pStyle w:val="a1"/>
              <w:rPr>
                <w:lang w:eastAsia="zh-TW"/>
              </w:rPr>
            </w:pPr>
            <w:r w:rsidRPr="00360FA0">
              <w:rPr>
                <w:lang w:eastAsia="zh-TW"/>
              </w:rPr>
              <w:t>VDINR_LaneC3R_rat</w:t>
            </w:r>
          </w:p>
        </w:tc>
        <w:tc>
          <w:tcPr>
            <w:tcW w:w="4672" w:type="dxa"/>
          </w:tcPr>
          <w:p w14:paraId="229D87D8" w14:textId="0C153B09" w:rsidR="008D01C3" w:rsidRDefault="008D01C3" w:rsidP="008D01C3">
            <w:pPr>
              <w:pStyle w:val="a1"/>
              <w:rPr>
                <w:lang w:eastAsia="zh-TW"/>
              </w:rPr>
            </w:pPr>
            <w:r>
              <w:rPr>
                <w:rFonts w:hint="eastAsia"/>
                <w:lang w:eastAsia="zh-TW"/>
              </w:rPr>
              <w:t>右車道線</w:t>
            </w:r>
            <w:r w:rsidR="00D34EAA">
              <w:rPr>
                <w:rFonts w:hint="eastAsia"/>
                <w:lang w:eastAsia="zh-TW"/>
              </w:rPr>
              <w:t>曲率變化率</w:t>
            </w:r>
            <w:r w:rsidR="00335060">
              <w:rPr>
                <w:rFonts w:hint="eastAsia"/>
                <w:lang w:eastAsia="zh-TW"/>
              </w:rPr>
              <w:t>(相機)</w:t>
            </w:r>
          </w:p>
        </w:tc>
      </w:tr>
      <w:tr w:rsidR="008D01C3" w14:paraId="16CAB3F9" w14:textId="77777777" w:rsidTr="00A412A0">
        <w:tc>
          <w:tcPr>
            <w:tcW w:w="1413" w:type="dxa"/>
          </w:tcPr>
          <w:p w14:paraId="5EC39DD5" w14:textId="36DAE6E1" w:rsidR="008D01C3" w:rsidRPr="00F15BDF" w:rsidRDefault="008D01C3" w:rsidP="008D01C3">
            <w:pPr>
              <w:pStyle w:val="a1"/>
              <w:rPr>
                <w:lang w:eastAsia="zh-TW"/>
              </w:rPr>
            </w:pPr>
            <w:r w:rsidRPr="00F15BDF">
              <w:rPr>
                <w:rFonts w:hint="eastAsia"/>
                <w:lang w:eastAsia="zh-TW"/>
              </w:rPr>
              <w:lastRenderedPageBreak/>
              <w:t>I</w:t>
            </w:r>
            <w:r w:rsidRPr="00F15BDF">
              <w:rPr>
                <w:lang w:eastAsia="zh-TW"/>
              </w:rPr>
              <w:t>nput</w:t>
            </w:r>
          </w:p>
        </w:tc>
        <w:tc>
          <w:tcPr>
            <w:tcW w:w="3544" w:type="dxa"/>
          </w:tcPr>
          <w:p w14:paraId="118AEFB7" w14:textId="0A29428A" w:rsidR="008D01C3" w:rsidRDefault="008D01C3" w:rsidP="008D01C3">
            <w:pPr>
              <w:pStyle w:val="a1"/>
              <w:rPr>
                <w:lang w:eastAsia="zh-TW"/>
              </w:rPr>
            </w:pPr>
            <w:r w:rsidRPr="00360FA0">
              <w:rPr>
                <w:lang w:eastAsia="zh-TW"/>
              </w:rPr>
              <w:t>VDINR_TLCL_s</w:t>
            </w:r>
          </w:p>
        </w:tc>
        <w:tc>
          <w:tcPr>
            <w:tcW w:w="4672" w:type="dxa"/>
          </w:tcPr>
          <w:p w14:paraId="1A1AF236" w14:textId="25867095" w:rsidR="008D01C3" w:rsidRDefault="00D34EAA" w:rsidP="008D01C3">
            <w:pPr>
              <w:pStyle w:val="a1"/>
              <w:rPr>
                <w:lang w:eastAsia="zh-TW"/>
              </w:rPr>
            </w:pPr>
            <w:r>
              <w:rPr>
                <w:rFonts w:hint="eastAsia"/>
                <w:lang w:eastAsia="zh-TW"/>
              </w:rPr>
              <w:t>跨越</w:t>
            </w:r>
            <w:r w:rsidR="008D01C3">
              <w:rPr>
                <w:rFonts w:hint="eastAsia"/>
                <w:lang w:eastAsia="zh-TW"/>
              </w:rPr>
              <w:t>左車道</w:t>
            </w:r>
            <w:r>
              <w:rPr>
                <w:rFonts w:hint="eastAsia"/>
                <w:lang w:eastAsia="zh-TW"/>
              </w:rPr>
              <w:t>時間</w:t>
            </w:r>
            <w:r w:rsidR="00335060">
              <w:rPr>
                <w:rFonts w:hint="eastAsia"/>
                <w:lang w:eastAsia="zh-TW"/>
              </w:rPr>
              <w:t>(相機)</w:t>
            </w:r>
          </w:p>
        </w:tc>
      </w:tr>
      <w:tr w:rsidR="008D01C3" w14:paraId="39DF468A" w14:textId="77777777" w:rsidTr="00A412A0">
        <w:tc>
          <w:tcPr>
            <w:tcW w:w="1413" w:type="dxa"/>
          </w:tcPr>
          <w:p w14:paraId="5647F080" w14:textId="06D805BB" w:rsidR="008D01C3" w:rsidRPr="00F15BDF"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20E22FE0" w14:textId="3EF536D1" w:rsidR="008D01C3" w:rsidRDefault="008D01C3" w:rsidP="008D01C3">
            <w:pPr>
              <w:pStyle w:val="a1"/>
              <w:rPr>
                <w:lang w:eastAsia="zh-TW"/>
              </w:rPr>
            </w:pPr>
            <w:proofErr w:type="spellStart"/>
            <w:r w:rsidRPr="00360FA0">
              <w:rPr>
                <w:lang w:eastAsia="zh-TW"/>
              </w:rPr>
              <w:t>VDINR_TLCLValid_fig</w:t>
            </w:r>
            <w:proofErr w:type="spellEnd"/>
          </w:p>
        </w:tc>
        <w:tc>
          <w:tcPr>
            <w:tcW w:w="4672" w:type="dxa"/>
          </w:tcPr>
          <w:p w14:paraId="205361E5" w14:textId="6126CB5F" w:rsidR="008D01C3" w:rsidRDefault="00D34EAA" w:rsidP="008D01C3">
            <w:pPr>
              <w:pStyle w:val="a1"/>
              <w:rPr>
                <w:lang w:eastAsia="zh-TW"/>
              </w:rPr>
            </w:pPr>
            <w:r>
              <w:rPr>
                <w:rFonts w:hint="eastAsia"/>
                <w:lang w:eastAsia="zh-TW"/>
              </w:rPr>
              <w:t>跨越</w:t>
            </w:r>
            <w:r w:rsidR="008D01C3">
              <w:rPr>
                <w:rFonts w:hint="eastAsia"/>
                <w:lang w:eastAsia="zh-TW"/>
              </w:rPr>
              <w:t>左車道</w:t>
            </w:r>
            <w:r>
              <w:rPr>
                <w:rFonts w:hint="eastAsia"/>
                <w:lang w:eastAsia="zh-TW"/>
              </w:rPr>
              <w:t>有效旗標</w:t>
            </w:r>
          </w:p>
        </w:tc>
      </w:tr>
      <w:tr w:rsidR="00D34EAA" w14:paraId="74BB675C" w14:textId="77777777" w:rsidTr="00A412A0">
        <w:tc>
          <w:tcPr>
            <w:tcW w:w="1413" w:type="dxa"/>
          </w:tcPr>
          <w:p w14:paraId="45A1E663" w14:textId="28608F0F" w:rsidR="00D34EAA" w:rsidRPr="00F15BDF" w:rsidRDefault="00D34EAA" w:rsidP="00D34EAA">
            <w:pPr>
              <w:pStyle w:val="a1"/>
              <w:rPr>
                <w:lang w:eastAsia="zh-TW"/>
              </w:rPr>
            </w:pPr>
            <w:r w:rsidRPr="00F15BDF">
              <w:rPr>
                <w:rFonts w:hint="eastAsia"/>
                <w:lang w:eastAsia="zh-TW"/>
              </w:rPr>
              <w:t>I</w:t>
            </w:r>
            <w:r w:rsidRPr="00F15BDF">
              <w:rPr>
                <w:lang w:eastAsia="zh-TW"/>
              </w:rPr>
              <w:t>nput</w:t>
            </w:r>
          </w:p>
        </w:tc>
        <w:tc>
          <w:tcPr>
            <w:tcW w:w="3544" w:type="dxa"/>
          </w:tcPr>
          <w:p w14:paraId="6F103E07" w14:textId="48DE17F1" w:rsidR="00D34EAA" w:rsidRDefault="00D34EAA" w:rsidP="00D34EAA">
            <w:pPr>
              <w:pStyle w:val="a1"/>
              <w:rPr>
                <w:lang w:eastAsia="zh-TW"/>
              </w:rPr>
            </w:pPr>
            <w:r w:rsidRPr="00360FA0">
              <w:rPr>
                <w:lang w:eastAsia="zh-TW"/>
              </w:rPr>
              <w:t>VDINR_TLCR_s</w:t>
            </w:r>
          </w:p>
        </w:tc>
        <w:tc>
          <w:tcPr>
            <w:tcW w:w="4672" w:type="dxa"/>
          </w:tcPr>
          <w:p w14:paraId="5D28791E" w14:textId="3199D354" w:rsidR="00D34EAA" w:rsidRDefault="00D34EAA" w:rsidP="00D34EAA">
            <w:pPr>
              <w:pStyle w:val="a1"/>
              <w:rPr>
                <w:lang w:eastAsia="zh-TW"/>
              </w:rPr>
            </w:pPr>
            <w:r>
              <w:rPr>
                <w:rFonts w:hint="eastAsia"/>
                <w:lang w:eastAsia="zh-TW"/>
              </w:rPr>
              <w:t>跨越右車道時間</w:t>
            </w:r>
            <w:r w:rsidR="00335060">
              <w:rPr>
                <w:rFonts w:hint="eastAsia"/>
                <w:lang w:eastAsia="zh-TW"/>
              </w:rPr>
              <w:t>(相機)</w:t>
            </w:r>
          </w:p>
        </w:tc>
      </w:tr>
      <w:tr w:rsidR="00D34EAA" w14:paraId="72858931" w14:textId="77777777" w:rsidTr="00A412A0">
        <w:tc>
          <w:tcPr>
            <w:tcW w:w="1413" w:type="dxa"/>
          </w:tcPr>
          <w:p w14:paraId="5479311A" w14:textId="1B5CE7CD" w:rsidR="00D34EAA" w:rsidRPr="00F15BDF" w:rsidRDefault="00D34EAA" w:rsidP="00D34EAA">
            <w:pPr>
              <w:pStyle w:val="a1"/>
              <w:rPr>
                <w:lang w:eastAsia="zh-TW"/>
              </w:rPr>
            </w:pPr>
            <w:r w:rsidRPr="00F15BDF">
              <w:rPr>
                <w:rFonts w:hint="eastAsia"/>
                <w:lang w:eastAsia="zh-TW"/>
              </w:rPr>
              <w:t>I</w:t>
            </w:r>
            <w:r w:rsidRPr="00F15BDF">
              <w:rPr>
                <w:lang w:eastAsia="zh-TW"/>
              </w:rPr>
              <w:t>nput</w:t>
            </w:r>
          </w:p>
        </w:tc>
        <w:tc>
          <w:tcPr>
            <w:tcW w:w="3544" w:type="dxa"/>
          </w:tcPr>
          <w:p w14:paraId="485D95E0" w14:textId="018B4936" w:rsidR="00D34EAA" w:rsidRDefault="00D34EAA" w:rsidP="00D34EAA">
            <w:pPr>
              <w:pStyle w:val="a1"/>
              <w:rPr>
                <w:lang w:eastAsia="zh-TW"/>
              </w:rPr>
            </w:pPr>
            <w:proofErr w:type="spellStart"/>
            <w:r w:rsidRPr="00360FA0">
              <w:rPr>
                <w:lang w:eastAsia="zh-TW"/>
              </w:rPr>
              <w:t>VDINR_TLCRValid_fig</w:t>
            </w:r>
            <w:proofErr w:type="spellEnd"/>
          </w:p>
        </w:tc>
        <w:tc>
          <w:tcPr>
            <w:tcW w:w="4672" w:type="dxa"/>
          </w:tcPr>
          <w:p w14:paraId="494B8DA3" w14:textId="1E506067" w:rsidR="00D34EAA" w:rsidRDefault="00D34EAA" w:rsidP="00D34EAA">
            <w:pPr>
              <w:pStyle w:val="a1"/>
              <w:rPr>
                <w:lang w:eastAsia="zh-TW"/>
              </w:rPr>
            </w:pPr>
            <w:r>
              <w:rPr>
                <w:rFonts w:hint="eastAsia"/>
                <w:lang w:eastAsia="zh-TW"/>
              </w:rPr>
              <w:t>跨越右車道有效旗標</w:t>
            </w:r>
          </w:p>
        </w:tc>
      </w:tr>
      <w:tr w:rsidR="008D01C3" w14:paraId="6AE309D7" w14:textId="77777777" w:rsidTr="00A412A0">
        <w:tc>
          <w:tcPr>
            <w:tcW w:w="1413" w:type="dxa"/>
          </w:tcPr>
          <w:p w14:paraId="6B2FA090" w14:textId="6F2FDB8A" w:rsidR="008D01C3" w:rsidRPr="00F15BDF" w:rsidRDefault="008D01C3" w:rsidP="008D01C3">
            <w:pPr>
              <w:pStyle w:val="a1"/>
              <w:rPr>
                <w:lang w:eastAsia="zh-TW"/>
              </w:rPr>
            </w:pPr>
            <w:r w:rsidRPr="00F15BDF">
              <w:rPr>
                <w:rFonts w:hint="eastAsia"/>
                <w:lang w:eastAsia="zh-TW"/>
              </w:rPr>
              <w:t>I</w:t>
            </w:r>
            <w:r w:rsidRPr="00F15BDF">
              <w:rPr>
                <w:lang w:eastAsia="zh-TW"/>
              </w:rPr>
              <w:t>nput</w:t>
            </w:r>
          </w:p>
        </w:tc>
        <w:tc>
          <w:tcPr>
            <w:tcW w:w="3544" w:type="dxa"/>
          </w:tcPr>
          <w:p w14:paraId="1D2F9D97" w14:textId="79B94A2D" w:rsidR="008D01C3" w:rsidRDefault="008D01C3" w:rsidP="008D01C3">
            <w:pPr>
              <w:pStyle w:val="a1"/>
              <w:rPr>
                <w:lang w:eastAsia="zh-TW"/>
              </w:rPr>
            </w:pPr>
            <w:proofErr w:type="spellStart"/>
            <w:r w:rsidRPr="00360FA0">
              <w:rPr>
                <w:lang w:eastAsia="zh-TW"/>
              </w:rPr>
              <w:t>VDINR_VehSpd_mps</w:t>
            </w:r>
            <w:proofErr w:type="spellEnd"/>
          </w:p>
        </w:tc>
        <w:tc>
          <w:tcPr>
            <w:tcW w:w="4672" w:type="dxa"/>
          </w:tcPr>
          <w:p w14:paraId="46BD6546" w14:textId="5BD8ED07" w:rsidR="008D01C3" w:rsidRDefault="00E972F2" w:rsidP="008D01C3">
            <w:pPr>
              <w:pStyle w:val="a1"/>
              <w:rPr>
                <w:lang w:eastAsia="zh-TW"/>
              </w:rPr>
            </w:pPr>
            <w:r>
              <w:rPr>
                <w:rFonts w:hint="eastAsia"/>
                <w:lang w:eastAsia="zh-TW"/>
              </w:rPr>
              <w:t>車速</w:t>
            </w:r>
            <w:r w:rsidR="009E13CB">
              <w:rPr>
                <w:rFonts w:hint="eastAsia"/>
                <w:lang w:eastAsia="zh-TW"/>
              </w:rPr>
              <w:t>(每秒公尺)</w:t>
            </w:r>
          </w:p>
        </w:tc>
      </w:tr>
      <w:tr w:rsidR="008D01C3" w14:paraId="5899E6D1" w14:textId="77777777" w:rsidTr="00A412A0">
        <w:tc>
          <w:tcPr>
            <w:tcW w:w="1413" w:type="dxa"/>
          </w:tcPr>
          <w:p w14:paraId="22FD6E06" w14:textId="1A063CF7" w:rsidR="008D01C3" w:rsidRPr="00F15BDF" w:rsidRDefault="008D01C3" w:rsidP="008D01C3">
            <w:pPr>
              <w:pStyle w:val="a1"/>
              <w:rPr>
                <w:lang w:eastAsia="zh-TW"/>
              </w:rPr>
            </w:pPr>
            <w:r>
              <w:rPr>
                <w:rFonts w:hint="eastAsia"/>
                <w:lang w:eastAsia="zh-TW"/>
              </w:rPr>
              <w:t>I</w:t>
            </w:r>
            <w:r>
              <w:rPr>
                <w:lang w:eastAsia="zh-TW"/>
              </w:rPr>
              <w:t>nput</w:t>
            </w:r>
          </w:p>
        </w:tc>
        <w:tc>
          <w:tcPr>
            <w:tcW w:w="3544" w:type="dxa"/>
          </w:tcPr>
          <w:p w14:paraId="6F72ABD3" w14:textId="6DB539AC" w:rsidR="008D01C3" w:rsidRDefault="008D01C3" w:rsidP="008D01C3">
            <w:pPr>
              <w:pStyle w:val="a1"/>
              <w:rPr>
                <w:lang w:eastAsia="zh-TW"/>
              </w:rPr>
            </w:pPr>
            <w:proofErr w:type="spellStart"/>
            <w:r w:rsidRPr="00360FA0">
              <w:rPr>
                <w:lang w:eastAsia="zh-TW"/>
              </w:rPr>
              <w:t>VDINR_YawRate_radps</w:t>
            </w:r>
            <w:proofErr w:type="spellEnd"/>
          </w:p>
        </w:tc>
        <w:tc>
          <w:tcPr>
            <w:tcW w:w="4672" w:type="dxa"/>
          </w:tcPr>
          <w:p w14:paraId="1D36C114" w14:textId="531E7959" w:rsidR="008D01C3" w:rsidRDefault="00D90CEB" w:rsidP="008D01C3">
            <w:pPr>
              <w:pStyle w:val="a1"/>
              <w:rPr>
                <w:lang w:eastAsia="zh-TW"/>
              </w:rPr>
            </w:pPr>
            <w:r>
              <w:rPr>
                <w:rFonts w:hint="eastAsia"/>
                <w:lang w:eastAsia="zh-TW"/>
              </w:rPr>
              <w:t>偏航角</w:t>
            </w:r>
            <w:r w:rsidR="00B30BB7">
              <w:rPr>
                <w:rFonts w:hint="eastAsia"/>
                <w:lang w:eastAsia="zh-TW"/>
              </w:rPr>
              <w:t>速度</w:t>
            </w:r>
          </w:p>
        </w:tc>
      </w:tr>
      <w:tr w:rsidR="001F6D6C" w14:paraId="78BF7876" w14:textId="77777777" w:rsidTr="00A412A0">
        <w:tc>
          <w:tcPr>
            <w:tcW w:w="1413" w:type="dxa"/>
          </w:tcPr>
          <w:p w14:paraId="2338D5DD" w14:textId="7C5D7EB5" w:rsidR="001F6D6C" w:rsidRPr="00F15BDF" w:rsidRDefault="001F6D6C" w:rsidP="001F6D6C">
            <w:pPr>
              <w:pStyle w:val="a1"/>
              <w:rPr>
                <w:lang w:eastAsia="zh-TW"/>
              </w:rPr>
            </w:pPr>
            <w:r w:rsidRPr="00F15BDF">
              <w:rPr>
                <w:rFonts w:hint="eastAsia"/>
                <w:lang w:eastAsia="zh-TW"/>
              </w:rPr>
              <w:t>I</w:t>
            </w:r>
            <w:r w:rsidRPr="00F15BDF">
              <w:rPr>
                <w:lang w:eastAsia="zh-TW"/>
              </w:rPr>
              <w:t>nput</w:t>
            </w:r>
          </w:p>
        </w:tc>
        <w:tc>
          <w:tcPr>
            <w:tcW w:w="3544" w:type="dxa"/>
          </w:tcPr>
          <w:p w14:paraId="56715560" w14:textId="30090EFB" w:rsidR="001F6D6C" w:rsidRDefault="001F6D6C" w:rsidP="001F6D6C">
            <w:pPr>
              <w:pStyle w:val="a1"/>
              <w:rPr>
                <w:lang w:eastAsia="zh-TW"/>
              </w:rPr>
            </w:pPr>
            <w:proofErr w:type="spellStart"/>
            <w:r w:rsidRPr="00360FA0">
              <w:rPr>
                <w:lang w:eastAsia="zh-TW"/>
              </w:rPr>
              <w:t>VDINR_ViewRangeEndL_m</w:t>
            </w:r>
            <w:proofErr w:type="spellEnd"/>
          </w:p>
        </w:tc>
        <w:tc>
          <w:tcPr>
            <w:tcW w:w="4672" w:type="dxa"/>
          </w:tcPr>
          <w:p w14:paraId="54E538C3" w14:textId="3BEE5454" w:rsidR="001F6D6C" w:rsidRDefault="001F6D6C" w:rsidP="001F6D6C">
            <w:pPr>
              <w:pStyle w:val="a1"/>
              <w:rPr>
                <w:lang w:eastAsia="zh-TW"/>
              </w:rPr>
            </w:pPr>
            <w:r>
              <w:rPr>
                <w:rFonts w:hint="eastAsia"/>
                <w:lang w:eastAsia="zh-TW"/>
              </w:rPr>
              <w:t>左車道線可視距離</w:t>
            </w:r>
          </w:p>
        </w:tc>
      </w:tr>
      <w:tr w:rsidR="001F6D6C" w14:paraId="556E086E" w14:textId="77777777" w:rsidTr="00A412A0">
        <w:tc>
          <w:tcPr>
            <w:tcW w:w="1413" w:type="dxa"/>
          </w:tcPr>
          <w:p w14:paraId="647D4F16" w14:textId="29D2E1B0" w:rsidR="001F6D6C" w:rsidRPr="00F15BDF" w:rsidRDefault="001F6D6C" w:rsidP="001F6D6C">
            <w:pPr>
              <w:pStyle w:val="a1"/>
              <w:rPr>
                <w:lang w:eastAsia="zh-TW"/>
              </w:rPr>
            </w:pPr>
            <w:r w:rsidRPr="00F15BDF">
              <w:rPr>
                <w:rFonts w:hint="eastAsia"/>
                <w:lang w:eastAsia="zh-TW"/>
              </w:rPr>
              <w:t>I</w:t>
            </w:r>
            <w:r w:rsidRPr="00F15BDF">
              <w:rPr>
                <w:lang w:eastAsia="zh-TW"/>
              </w:rPr>
              <w:t>nput</w:t>
            </w:r>
          </w:p>
        </w:tc>
        <w:tc>
          <w:tcPr>
            <w:tcW w:w="3544" w:type="dxa"/>
          </w:tcPr>
          <w:p w14:paraId="364FE186" w14:textId="49DAE0DB" w:rsidR="001F6D6C" w:rsidRDefault="001F6D6C" w:rsidP="001F6D6C">
            <w:pPr>
              <w:pStyle w:val="a1"/>
              <w:rPr>
                <w:lang w:eastAsia="zh-TW"/>
              </w:rPr>
            </w:pPr>
            <w:proofErr w:type="spellStart"/>
            <w:r w:rsidRPr="00360FA0">
              <w:rPr>
                <w:lang w:eastAsia="zh-TW"/>
              </w:rPr>
              <w:t>VDINR_ViewRangeEndR_m</w:t>
            </w:r>
            <w:proofErr w:type="spellEnd"/>
          </w:p>
        </w:tc>
        <w:tc>
          <w:tcPr>
            <w:tcW w:w="4672" w:type="dxa"/>
          </w:tcPr>
          <w:p w14:paraId="318BA60D" w14:textId="540D400E" w:rsidR="001F6D6C" w:rsidRDefault="001F6D6C" w:rsidP="001F6D6C">
            <w:pPr>
              <w:pStyle w:val="a1"/>
              <w:rPr>
                <w:lang w:eastAsia="zh-TW"/>
              </w:rPr>
            </w:pPr>
            <w:r>
              <w:rPr>
                <w:rFonts w:hint="eastAsia"/>
                <w:lang w:eastAsia="zh-TW"/>
              </w:rPr>
              <w:t>右車道線可視距離</w:t>
            </w:r>
          </w:p>
        </w:tc>
      </w:tr>
      <w:tr w:rsidR="00377D6F" w14:paraId="16A7BCB3" w14:textId="77777777" w:rsidTr="00A412A0">
        <w:tc>
          <w:tcPr>
            <w:tcW w:w="1413" w:type="dxa"/>
          </w:tcPr>
          <w:p w14:paraId="61A266A0" w14:textId="58C62720" w:rsidR="00377D6F" w:rsidRPr="00377D6F" w:rsidRDefault="00377D6F" w:rsidP="001F6D6C">
            <w:pPr>
              <w:pStyle w:val="a1"/>
            </w:pPr>
            <w:r w:rsidRPr="00377D6F">
              <w:rPr>
                <w:rFonts w:hint="eastAsia"/>
              </w:rPr>
              <w:t>O</w:t>
            </w:r>
            <w:r w:rsidRPr="00377D6F">
              <w:t>utput</w:t>
            </w:r>
          </w:p>
        </w:tc>
        <w:tc>
          <w:tcPr>
            <w:tcW w:w="3544" w:type="dxa"/>
          </w:tcPr>
          <w:p w14:paraId="2E47E20A" w14:textId="3FF6CCDC" w:rsidR="00377D6F" w:rsidRPr="00377D6F" w:rsidRDefault="00335060" w:rsidP="001F6D6C">
            <w:pPr>
              <w:pStyle w:val="a1"/>
            </w:pPr>
            <w:proofErr w:type="spellStart"/>
            <w:r w:rsidRPr="00335060">
              <w:t>VPER_LeftLaneAvail_fig</w:t>
            </w:r>
            <w:proofErr w:type="spellEnd"/>
          </w:p>
        </w:tc>
        <w:tc>
          <w:tcPr>
            <w:tcW w:w="4672" w:type="dxa"/>
          </w:tcPr>
          <w:p w14:paraId="16B77247" w14:textId="34FD0B8D" w:rsidR="00377D6F" w:rsidRPr="00377D6F" w:rsidRDefault="00335060" w:rsidP="001F6D6C">
            <w:pPr>
              <w:pStyle w:val="a1"/>
            </w:pPr>
            <w:r>
              <w:rPr>
                <w:rFonts w:hint="eastAsia"/>
                <w:lang w:eastAsia="zh-TW"/>
              </w:rPr>
              <w:t>左車道線可用旗標</w:t>
            </w:r>
          </w:p>
        </w:tc>
      </w:tr>
      <w:tr w:rsidR="00335060" w14:paraId="4CD88985" w14:textId="77777777" w:rsidTr="00A412A0">
        <w:tc>
          <w:tcPr>
            <w:tcW w:w="1413" w:type="dxa"/>
          </w:tcPr>
          <w:p w14:paraId="3BFEEDA1" w14:textId="025CF41B" w:rsidR="00335060" w:rsidRPr="00377D6F" w:rsidRDefault="00335060" w:rsidP="00335060">
            <w:pPr>
              <w:pStyle w:val="a1"/>
            </w:pPr>
            <w:r w:rsidRPr="00377D6F">
              <w:rPr>
                <w:rFonts w:hint="eastAsia"/>
              </w:rPr>
              <w:t>O</w:t>
            </w:r>
            <w:r w:rsidRPr="00377D6F">
              <w:t>utput</w:t>
            </w:r>
          </w:p>
        </w:tc>
        <w:tc>
          <w:tcPr>
            <w:tcW w:w="3544" w:type="dxa"/>
          </w:tcPr>
          <w:p w14:paraId="3DEF01B8" w14:textId="48D61AEE" w:rsidR="00335060" w:rsidRPr="00377D6F" w:rsidRDefault="00335060" w:rsidP="00335060">
            <w:pPr>
              <w:pStyle w:val="a1"/>
            </w:pPr>
            <w:proofErr w:type="spellStart"/>
            <w:r w:rsidRPr="00335060">
              <w:t>VPER_RightLaneAvail_flg</w:t>
            </w:r>
            <w:proofErr w:type="spellEnd"/>
          </w:p>
        </w:tc>
        <w:tc>
          <w:tcPr>
            <w:tcW w:w="4672" w:type="dxa"/>
          </w:tcPr>
          <w:p w14:paraId="1521CD95" w14:textId="611142E8" w:rsidR="00335060" w:rsidRPr="00377D6F" w:rsidRDefault="00335060" w:rsidP="00335060">
            <w:pPr>
              <w:pStyle w:val="a1"/>
            </w:pPr>
            <w:r>
              <w:rPr>
                <w:rFonts w:hint="eastAsia"/>
                <w:lang w:eastAsia="zh-TW"/>
              </w:rPr>
              <w:t>右車道線可用旗標</w:t>
            </w:r>
          </w:p>
        </w:tc>
      </w:tr>
      <w:tr w:rsidR="00335060" w14:paraId="7677C726" w14:textId="77777777" w:rsidTr="00A412A0">
        <w:tc>
          <w:tcPr>
            <w:tcW w:w="1413" w:type="dxa"/>
          </w:tcPr>
          <w:p w14:paraId="2A209C98" w14:textId="430D502E" w:rsidR="00335060" w:rsidRPr="00377D6F" w:rsidRDefault="00335060" w:rsidP="00335060">
            <w:pPr>
              <w:pStyle w:val="a1"/>
            </w:pPr>
            <w:r w:rsidRPr="00377D6F">
              <w:rPr>
                <w:rFonts w:hint="eastAsia"/>
              </w:rPr>
              <w:t>O</w:t>
            </w:r>
            <w:r w:rsidRPr="00377D6F">
              <w:t>utput</w:t>
            </w:r>
          </w:p>
        </w:tc>
        <w:tc>
          <w:tcPr>
            <w:tcW w:w="3544" w:type="dxa"/>
          </w:tcPr>
          <w:p w14:paraId="40242E90" w14:textId="31F87F02" w:rsidR="00335060" w:rsidRPr="00377D6F" w:rsidRDefault="00335060" w:rsidP="00335060">
            <w:pPr>
              <w:pStyle w:val="a1"/>
            </w:pPr>
            <w:r w:rsidRPr="00335060">
              <w:t>VPER_CenterLineC0_m</w:t>
            </w:r>
          </w:p>
        </w:tc>
        <w:tc>
          <w:tcPr>
            <w:tcW w:w="4672" w:type="dxa"/>
          </w:tcPr>
          <w:p w14:paraId="471B1EC2" w14:textId="5D626505" w:rsidR="00335060" w:rsidRPr="00377D6F" w:rsidRDefault="00335060" w:rsidP="00335060">
            <w:pPr>
              <w:pStyle w:val="a1"/>
            </w:pPr>
            <w:r>
              <w:rPr>
                <w:rFonts w:hint="eastAsia"/>
                <w:lang w:eastAsia="zh-TW"/>
              </w:rPr>
              <w:t>車道中心線距離</w:t>
            </w:r>
          </w:p>
        </w:tc>
      </w:tr>
      <w:tr w:rsidR="00335060" w14:paraId="2B11899C" w14:textId="77777777" w:rsidTr="00A412A0">
        <w:tc>
          <w:tcPr>
            <w:tcW w:w="1413" w:type="dxa"/>
          </w:tcPr>
          <w:p w14:paraId="6C1FF25D" w14:textId="70C9BA2B" w:rsidR="00335060" w:rsidRPr="00377D6F" w:rsidRDefault="00335060" w:rsidP="00335060">
            <w:pPr>
              <w:pStyle w:val="a1"/>
            </w:pPr>
            <w:r w:rsidRPr="00377D6F">
              <w:rPr>
                <w:rFonts w:hint="eastAsia"/>
              </w:rPr>
              <w:t>O</w:t>
            </w:r>
            <w:r w:rsidRPr="00377D6F">
              <w:t>utput</w:t>
            </w:r>
          </w:p>
        </w:tc>
        <w:tc>
          <w:tcPr>
            <w:tcW w:w="3544" w:type="dxa"/>
          </w:tcPr>
          <w:p w14:paraId="20A1D9D7" w14:textId="2A910906" w:rsidR="00335060" w:rsidRPr="00377D6F" w:rsidRDefault="00335060" w:rsidP="00335060">
            <w:pPr>
              <w:pStyle w:val="a1"/>
            </w:pPr>
            <w:r w:rsidRPr="00335060">
              <w:t>VPER_CenterLineC1_rad</w:t>
            </w:r>
          </w:p>
        </w:tc>
        <w:tc>
          <w:tcPr>
            <w:tcW w:w="4672" w:type="dxa"/>
          </w:tcPr>
          <w:p w14:paraId="7C2ED0EA" w14:textId="4DD301B2" w:rsidR="00335060" w:rsidRPr="00377D6F" w:rsidRDefault="00335060" w:rsidP="00335060">
            <w:pPr>
              <w:pStyle w:val="a1"/>
            </w:pPr>
            <w:r>
              <w:rPr>
                <w:rFonts w:hint="eastAsia"/>
                <w:lang w:eastAsia="zh-TW"/>
              </w:rPr>
              <w:t>車道中心線斜率</w:t>
            </w:r>
          </w:p>
        </w:tc>
      </w:tr>
      <w:tr w:rsidR="00335060" w14:paraId="0B6CA48E" w14:textId="77777777" w:rsidTr="00A412A0">
        <w:tc>
          <w:tcPr>
            <w:tcW w:w="1413" w:type="dxa"/>
          </w:tcPr>
          <w:p w14:paraId="5AD8EF06" w14:textId="05F80314" w:rsidR="00335060" w:rsidRPr="00377D6F" w:rsidRDefault="00335060" w:rsidP="00335060">
            <w:pPr>
              <w:pStyle w:val="a1"/>
            </w:pPr>
            <w:r w:rsidRPr="00377D6F">
              <w:rPr>
                <w:rFonts w:hint="eastAsia"/>
              </w:rPr>
              <w:t>O</w:t>
            </w:r>
            <w:r w:rsidRPr="00377D6F">
              <w:t>utput</w:t>
            </w:r>
          </w:p>
        </w:tc>
        <w:tc>
          <w:tcPr>
            <w:tcW w:w="3544" w:type="dxa"/>
          </w:tcPr>
          <w:p w14:paraId="4F56B2B6" w14:textId="773EC74D" w:rsidR="00335060" w:rsidRPr="00377D6F" w:rsidRDefault="00335060" w:rsidP="00335060">
            <w:pPr>
              <w:pStyle w:val="a1"/>
            </w:pPr>
            <w:r w:rsidRPr="00335060">
              <w:t>VPER_CenterLineC2_rat</w:t>
            </w:r>
          </w:p>
        </w:tc>
        <w:tc>
          <w:tcPr>
            <w:tcW w:w="4672" w:type="dxa"/>
          </w:tcPr>
          <w:p w14:paraId="4C12E1C8" w14:textId="06CB37DE" w:rsidR="00335060" w:rsidRPr="00377D6F" w:rsidRDefault="00335060" w:rsidP="00335060">
            <w:pPr>
              <w:pStyle w:val="a1"/>
            </w:pPr>
            <w:r>
              <w:rPr>
                <w:rFonts w:hint="eastAsia"/>
                <w:lang w:eastAsia="zh-TW"/>
              </w:rPr>
              <w:t>車道中心線曲率</w:t>
            </w:r>
          </w:p>
        </w:tc>
      </w:tr>
      <w:tr w:rsidR="00335060" w14:paraId="216E99A4" w14:textId="77777777" w:rsidTr="00A412A0">
        <w:tc>
          <w:tcPr>
            <w:tcW w:w="1413" w:type="dxa"/>
          </w:tcPr>
          <w:p w14:paraId="363D3979" w14:textId="42BF9178" w:rsidR="00335060" w:rsidRPr="00377D6F" w:rsidRDefault="00335060" w:rsidP="00335060">
            <w:pPr>
              <w:pStyle w:val="a1"/>
            </w:pPr>
            <w:r w:rsidRPr="00377D6F">
              <w:rPr>
                <w:rFonts w:hint="eastAsia"/>
              </w:rPr>
              <w:t>O</w:t>
            </w:r>
            <w:r w:rsidRPr="00377D6F">
              <w:t>utput</w:t>
            </w:r>
          </w:p>
        </w:tc>
        <w:tc>
          <w:tcPr>
            <w:tcW w:w="3544" w:type="dxa"/>
          </w:tcPr>
          <w:p w14:paraId="65D2ADA6" w14:textId="0F8A3B9C" w:rsidR="00335060" w:rsidRPr="00377D6F" w:rsidRDefault="00335060" w:rsidP="00335060">
            <w:pPr>
              <w:pStyle w:val="a1"/>
            </w:pPr>
            <w:r w:rsidRPr="00335060">
              <w:t>VPER_CenterLineC3_rat</w:t>
            </w:r>
          </w:p>
        </w:tc>
        <w:tc>
          <w:tcPr>
            <w:tcW w:w="4672" w:type="dxa"/>
          </w:tcPr>
          <w:p w14:paraId="5E5C9936" w14:textId="1B03B27A" w:rsidR="00335060" w:rsidRPr="00377D6F" w:rsidRDefault="00335060" w:rsidP="00335060">
            <w:pPr>
              <w:pStyle w:val="a1"/>
              <w:rPr>
                <w:lang w:eastAsia="zh-TW"/>
              </w:rPr>
            </w:pPr>
            <w:r>
              <w:rPr>
                <w:rFonts w:hint="eastAsia"/>
                <w:lang w:eastAsia="zh-TW"/>
              </w:rPr>
              <w:t>車道中心線曲率變化率</w:t>
            </w:r>
          </w:p>
        </w:tc>
      </w:tr>
      <w:tr w:rsidR="001B55FF" w14:paraId="05A085AF" w14:textId="77777777" w:rsidTr="00A412A0">
        <w:tc>
          <w:tcPr>
            <w:tcW w:w="1413" w:type="dxa"/>
          </w:tcPr>
          <w:p w14:paraId="2B08E712" w14:textId="4A3C7C4A" w:rsidR="001B55FF" w:rsidRPr="00C2641B" w:rsidRDefault="001B55FF" w:rsidP="001B55FF">
            <w:pPr>
              <w:pStyle w:val="a1"/>
              <w:rPr>
                <w:lang w:eastAsia="zh-TW"/>
              </w:rPr>
            </w:pPr>
            <w:r w:rsidRPr="00377D6F">
              <w:rPr>
                <w:rFonts w:hint="eastAsia"/>
              </w:rPr>
              <w:t>O</w:t>
            </w:r>
            <w:r w:rsidRPr="00377D6F">
              <w:t>utput</w:t>
            </w:r>
          </w:p>
        </w:tc>
        <w:tc>
          <w:tcPr>
            <w:tcW w:w="3544" w:type="dxa"/>
          </w:tcPr>
          <w:p w14:paraId="0F9563C0" w14:textId="6AFD8A57" w:rsidR="001B55FF" w:rsidRPr="00360FA0" w:rsidRDefault="001B55FF" w:rsidP="001B55FF">
            <w:pPr>
              <w:pStyle w:val="a1"/>
              <w:rPr>
                <w:lang w:eastAsia="zh-TW"/>
              </w:rPr>
            </w:pPr>
            <w:r w:rsidRPr="00335060">
              <w:rPr>
                <w:lang w:eastAsia="zh-TW"/>
              </w:rPr>
              <w:t>VPER_LaneC0L_m</w:t>
            </w:r>
          </w:p>
        </w:tc>
        <w:tc>
          <w:tcPr>
            <w:tcW w:w="4672" w:type="dxa"/>
          </w:tcPr>
          <w:p w14:paraId="712077CA" w14:textId="61DB4804" w:rsidR="001B55FF" w:rsidRDefault="001B55FF" w:rsidP="001B55FF">
            <w:pPr>
              <w:pStyle w:val="a1"/>
              <w:rPr>
                <w:lang w:eastAsia="zh-TW"/>
              </w:rPr>
            </w:pPr>
            <w:r>
              <w:rPr>
                <w:rFonts w:hint="eastAsia"/>
                <w:lang w:eastAsia="zh-TW"/>
              </w:rPr>
              <w:t>左車道線距離</w:t>
            </w:r>
          </w:p>
        </w:tc>
      </w:tr>
      <w:tr w:rsidR="001B55FF" w14:paraId="7FE4E831" w14:textId="77777777" w:rsidTr="00A412A0">
        <w:tc>
          <w:tcPr>
            <w:tcW w:w="1413" w:type="dxa"/>
          </w:tcPr>
          <w:p w14:paraId="7A354371" w14:textId="0D78F89B" w:rsidR="001B55FF" w:rsidRPr="00C2641B" w:rsidRDefault="001B55FF" w:rsidP="001B55FF">
            <w:pPr>
              <w:pStyle w:val="a1"/>
              <w:rPr>
                <w:lang w:eastAsia="zh-TW"/>
              </w:rPr>
            </w:pPr>
            <w:r w:rsidRPr="00377D6F">
              <w:rPr>
                <w:rFonts w:hint="eastAsia"/>
              </w:rPr>
              <w:t>O</w:t>
            </w:r>
            <w:r w:rsidRPr="00377D6F">
              <w:t>utput</w:t>
            </w:r>
          </w:p>
        </w:tc>
        <w:tc>
          <w:tcPr>
            <w:tcW w:w="3544" w:type="dxa"/>
          </w:tcPr>
          <w:p w14:paraId="68694115" w14:textId="6C7EE97A" w:rsidR="001B55FF" w:rsidRPr="00360FA0" w:rsidRDefault="001B55FF" w:rsidP="001B55FF">
            <w:pPr>
              <w:pStyle w:val="a1"/>
              <w:rPr>
                <w:lang w:eastAsia="zh-TW"/>
              </w:rPr>
            </w:pPr>
            <w:r w:rsidRPr="00335060">
              <w:rPr>
                <w:lang w:eastAsia="zh-TW"/>
              </w:rPr>
              <w:t>VPER_LaneC1L_rad</w:t>
            </w:r>
          </w:p>
        </w:tc>
        <w:tc>
          <w:tcPr>
            <w:tcW w:w="4672" w:type="dxa"/>
          </w:tcPr>
          <w:p w14:paraId="28F2A65C" w14:textId="26D7C0B3" w:rsidR="001B55FF" w:rsidRDefault="001B55FF" w:rsidP="001B55FF">
            <w:pPr>
              <w:pStyle w:val="a1"/>
              <w:rPr>
                <w:lang w:eastAsia="zh-TW"/>
              </w:rPr>
            </w:pPr>
            <w:r>
              <w:rPr>
                <w:rFonts w:hint="eastAsia"/>
                <w:lang w:eastAsia="zh-TW"/>
              </w:rPr>
              <w:t>左車道線斜率</w:t>
            </w:r>
          </w:p>
        </w:tc>
      </w:tr>
      <w:tr w:rsidR="001B55FF" w14:paraId="056FD9A5" w14:textId="77777777" w:rsidTr="00A412A0">
        <w:tc>
          <w:tcPr>
            <w:tcW w:w="1413" w:type="dxa"/>
          </w:tcPr>
          <w:p w14:paraId="0BAC98AA" w14:textId="74E5FDFD" w:rsidR="001B55FF" w:rsidRPr="00C2641B" w:rsidRDefault="001B55FF" w:rsidP="001B55FF">
            <w:pPr>
              <w:pStyle w:val="a1"/>
              <w:rPr>
                <w:lang w:eastAsia="zh-TW"/>
              </w:rPr>
            </w:pPr>
            <w:r w:rsidRPr="00377D6F">
              <w:rPr>
                <w:rFonts w:hint="eastAsia"/>
              </w:rPr>
              <w:t>O</w:t>
            </w:r>
            <w:r w:rsidRPr="00377D6F">
              <w:t>utput</w:t>
            </w:r>
          </w:p>
        </w:tc>
        <w:tc>
          <w:tcPr>
            <w:tcW w:w="3544" w:type="dxa"/>
          </w:tcPr>
          <w:p w14:paraId="776964C8" w14:textId="6F384412" w:rsidR="001B55FF" w:rsidRPr="00360FA0" w:rsidRDefault="001B55FF" w:rsidP="001B55FF">
            <w:pPr>
              <w:pStyle w:val="a1"/>
              <w:jc w:val="left"/>
              <w:rPr>
                <w:lang w:eastAsia="zh-TW"/>
              </w:rPr>
            </w:pPr>
            <w:r w:rsidRPr="00335060">
              <w:rPr>
                <w:lang w:eastAsia="zh-TW"/>
              </w:rPr>
              <w:t>VPER_LaneC2L_rat</w:t>
            </w:r>
          </w:p>
        </w:tc>
        <w:tc>
          <w:tcPr>
            <w:tcW w:w="4672" w:type="dxa"/>
          </w:tcPr>
          <w:p w14:paraId="214C413F" w14:textId="7721C9E8" w:rsidR="001B55FF" w:rsidRDefault="001B55FF" w:rsidP="001B55FF">
            <w:pPr>
              <w:pStyle w:val="a1"/>
              <w:rPr>
                <w:lang w:eastAsia="zh-TW"/>
              </w:rPr>
            </w:pPr>
            <w:r>
              <w:rPr>
                <w:rFonts w:hint="eastAsia"/>
                <w:lang w:eastAsia="zh-TW"/>
              </w:rPr>
              <w:t>左車道線曲率</w:t>
            </w:r>
          </w:p>
        </w:tc>
      </w:tr>
      <w:tr w:rsidR="00F20194" w14:paraId="7D0E2A2D" w14:textId="77777777" w:rsidTr="00A412A0">
        <w:tc>
          <w:tcPr>
            <w:tcW w:w="1413" w:type="dxa"/>
          </w:tcPr>
          <w:p w14:paraId="2EFD348F" w14:textId="364DCF24" w:rsidR="00F20194" w:rsidRPr="00C2641B" w:rsidRDefault="00F20194" w:rsidP="00F20194">
            <w:pPr>
              <w:pStyle w:val="a1"/>
              <w:rPr>
                <w:lang w:eastAsia="zh-TW"/>
              </w:rPr>
            </w:pPr>
            <w:r w:rsidRPr="00377D6F">
              <w:rPr>
                <w:rFonts w:hint="eastAsia"/>
              </w:rPr>
              <w:t>O</w:t>
            </w:r>
            <w:r w:rsidRPr="00377D6F">
              <w:t>utput</w:t>
            </w:r>
          </w:p>
        </w:tc>
        <w:tc>
          <w:tcPr>
            <w:tcW w:w="3544" w:type="dxa"/>
          </w:tcPr>
          <w:p w14:paraId="42D60C78" w14:textId="69F02880" w:rsidR="00F20194" w:rsidRPr="00360FA0" w:rsidRDefault="00F20194" w:rsidP="00F20194">
            <w:pPr>
              <w:pStyle w:val="a1"/>
              <w:jc w:val="left"/>
              <w:rPr>
                <w:lang w:eastAsia="zh-TW"/>
              </w:rPr>
            </w:pPr>
            <w:r w:rsidRPr="00335060">
              <w:rPr>
                <w:lang w:eastAsia="zh-TW"/>
              </w:rPr>
              <w:t>VPER_LaneC3L_rat</w:t>
            </w:r>
          </w:p>
        </w:tc>
        <w:tc>
          <w:tcPr>
            <w:tcW w:w="4672" w:type="dxa"/>
          </w:tcPr>
          <w:p w14:paraId="28A92C1D" w14:textId="3ED85517" w:rsidR="00F20194" w:rsidRDefault="00F20194" w:rsidP="00F20194">
            <w:pPr>
              <w:pStyle w:val="a1"/>
              <w:rPr>
                <w:lang w:eastAsia="zh-TW"/>
              </w:rPr>
            </w:pPr>
            <w:r>
              <w:rPr>
                <w:rFonts w:hint="eastAsia"/>
                <w:lang w:eastAsia="zh-TW"/>
              </w:rPr>
              <w:t>左車道線曲率變化率</w:t>
            </w:r>
          </w:p>
        </w:tc>
      </w:tr>
      <w:tr w:rsidR="00F20194" w14:paraId="31C84D67" w14:textId="77777777" w:rsidTr="00A412A0">
        <w:tc>
          <w:tcPr>
            <w:tcW w:w="1413" w:type="dxa"/>
          </w:tcPr>
          <w:p w14:paraId="52EE8231" w14:textId="62107836" w:rsidR="00F20194" w:rsidRPr="00C2641B" w:rsidRDefault="00F20194" w:rsidP="00F20194">
            <w:pPr>
              <w:pStyle w:val="a1"/>
              <w:rPr>
                <w:lang w:eastAsia="zh-TW"/>
              </w:rPr>
            </w:pPr>
            <w:r w:rsidRPr="00377D6F">
              <w:rPr>
                <w:rFonts w:hint="eastAsia"/>
              </w:rPr>
              <w:t>O</w:t>
            </w:r>
            <w:r w:rsidRPr="00377D6F">
              <w:t>utput</w:t>
            </w:r>
          </w:p>
        </w:tc>
        <w:tc>
          <w:tcPr>
            <w:tcW w:w="3544" w:type="dxa"/>
          </w:tcPr>
          <w:p w14:paraId="23056187" w14:textId="21801C21" w:rsidR="00F20194" w:rsidRPr="00360FA0" w:rsidRDefault="00F20194" w:rsidP="00F20194">
            <w:pPr>
              <w:pStyle w:val="a1"/>
              <w:rPr>
                <w:lang w:eastAsia="zh-TW"/>
              </w:rPr>
            </w:pPr>
            <w:r w:rsidRPr="00335060">
              <w:rPr>
                <w:lang w:eastAsia="zh-TW"/>
              </w:rPr>
              <w:t>VPER_LaneC0R_m</w:t>
            </w:r>
          </w:p>
        </w:tc>
        <w:tc>
          <w:tcPr>
            <w:tcW w:w="4672" w:type="dxa"/>
          </w:tcPr>
          <w:p w14:paraId="207B35B6" w14:textId="3E086693" w:rsidR="00F20194" w:rsidRDefault="00F20194" w:rsidP="00F20194">
            <w:pPr>
              <w:pStyle w:val="a1"/>
              <w:rPr>
                <w:lang w:eastAsia="zh-TW"/>
              </w:rPr>
            </w:pPr>
            <w:r>
              <w:rPr>
                <w:rFonts w:hint="eastAsia"/>
                <w:lang w:eastAsia="zh-TW"/>
              </w:rPr>
              <w:t>右車道線距離</w:t>
            </w:r>
          </w:p>
        </w:tc>
      </w:tr>
      <w:tr w:rsidR="00F20194" w14:paraId="33127669" w14:textId="77777777" w:rsidTr="00A412A0">
        <w:tc>
          <w:tcPr>
            <w:tcW w:w="1413" w:type="dxa"/>
          </w:tcPr>
          <w:p w14:paraId="6C4E2A6D" w14:textId="2CE08B2E" w:rsidR="00F20194" w:rsidRPr="00C2641B" w:rsidRDefault="00F20194" w:rsidP="00F20194">
            <w:pPr>
              <w:pStyle w:val="a1"/>
              <w:rPr>
                <w:lang w:eastAsia="zh-TW"/>
              </w:rPr>
            </w:pPr>
            <w:r w:rsidRPr="00377D6F">
              <w:rPr>
                <w:rFonts w:hint="eastAsia"/>
              </w:rPr>
              <w:t>O</w:t>
            </w:r>
            <w:r w:rsidRPr="00377D6F">
              <w:t>utput</w:t>
            </w:r>
          </w:p>
        </w:tc>
        <w:tc>
          <w:tcPr>
            <w:tcW w:w="3544" w:type="dxa"/>
          </w:tcPr>
          <w:p w14:paraId="0DBE98C7" w14:textId="3B1AF8F7" w:rsidR="00F20194" w:rsidRPr="00360FA0" w:rsidRDefault="00F20194" w:rsidP="00F20194">
            <w:pPr>
              <w:pStyle w:val="a1"/>
              <w:rPr>
                <w:lang w:eastAsia="zh-TW"/>
              </w:rPr>
            </w:pPr>
            <w:r w:rsidRPr="00335060">
              <w:rPr>
                <w:lang w:eastAsia="zh-TW"/>
              </w:rPr>
              <w:t>VPER_LaneC1R_rad</w:t>
            </w:r>
          </w:p>
        </w:tc>
        <w:tc>
          <w:tcPr>
            <w:tcW w:w="4672" w:type="dxa"/>
          </w:tcPr>
          <w:p w14:paraId="63F7C376" w14:textId="0B2B5133" w:rsidR="00F20194" w:rsidRDefault="00F20194" w:rsidP="00F20194">
            <w:pPr>
              <w:pStyle w:val="a1"/>
              <w:rPr>
                <w:lang w:eastAsia="zh-TW"/>
              </w:rPr>
            </w:pPr>
            <w:r>
              <w:rPr>
                <w:rFonts w:hint="eastAsia"/>
                <w:lang w:eastAsia="zh-TW"/>
              </w:rPr>
              <w:t>右車道線斜率</w:t>
            </w:r>
          </w:p>
        </w:tc>
      </w:tr>
      <w:tr w:rsidR="00F20194" w14:paraId="58552D59" w14:textId="77777777" w:rsidTr="00A412A0">
        <w:tc>
          <w:tcPr>
            <w:tcW w:w="1413" w:type="dxa"/>
          </w:tcPr>
          <w:p w14:paraId="66556D3D" w14:textId="3D483C34" w:rsidR="00F20194" w:rsidRPr="00C2641B" w:rsidRDefault="00F20194" w:rsidP="00F20194">
            <w:pPr>
              <w:pStyle w:val="a1"/>
              <w:rPr>
                <w:lang w:eastAsia="zh-TW"/>
              </w:rPr>
            </w:pPr>
            <w:r w:rsidRPr="00377D6F">
              <w:rPr>
                <w:rFonts w:hint="eastAsia"/>
              </w:rPr>
              <w:t>O</w:t>
            </w:r>
            <w:r w:rsidRPr="00377D6F">
              <w:t>utput</w:t>
            </w:r>
          </w:p>
        </w:tc>
        <w:tc>
          <w:tcPr>
            <w:tcW w:w="3544" w:type="dxa"/>
          </w:tcPr>
          <w:p w14:paraId="764CA7DB" w14:textId="6D516EA9" w:rsidR="00F20194" w:rsidRPr="00360FA0" w:rsidRDefault="00F20194" w:rsidP="00F20194">
            <w:pPr>
              <w:pStyle w:val="a1"/>
              <w:rPr>
                <w:lang w:eastAsia="zh-TW"/>
              </w:rPr>
            </w:pPr>
            <w:r w:rsidRPr="00335060">
              <w:rPr>
                <w:lang w:eastAsia="zh-TW"/>
              </w:rPr>
              <w:t>VPER_LaneC2R_rat</w:t>
            </w:r>
          </w:p>
        </w:tc>
        <w:tc>
          <w:tcPr>
            <w:tcW w:w="4672" w:type="dxa"/>
          </w:tcPr>
          <w:p w14:paraId="75D06F92" w14:textId="7763570E" w:rsidR="00F20194" w:rsidRDefault="00F20194" w:rsidP="00F20194">
            <w:pPr>
              <w:pStyle w:val="a1"/>
              <w:rPr>
                <w:lang w:eastAsia="zh-TW"/>
              </w:rPr>
            </w:pPr>
            <w:r>
              <w:rPr>
                <w:rFonts w:hint="eastAsia"/>
                <w:lang w:eastAsia="zh-TW"/>
              </w:rPr>
              <w:t>右車道線曲率</w:t>
            </w:r>
          </w:p>
        </w:tc>
      </w:tr>
      <w:tr w:rsidR="00F20194" w14:paraId="1E27D193" w14:textId="77777777" w:rsidTr="00A412A0">
        <w:tc>
          <w:tcPr>
            <w:tcW w:w="1413" w:type="dxa"/>
          </w:tcPr>
          <w:p w14:paraId="56B98C2B" w14:textId="173A5E3A" w:rsidR="00F20194" w:rsidRPr="00C2641B" w:rsidRDefault="00F20194" w:rsidP="00F20194">
            <w:pPr>
              <w:pStyle w:val="a1"/>
              <w:rPr>
                <w:lang w:eastAsia="zh-TW"/>
              </w:rPr>
            </w:pPr>
            <w:r w:rsidRPr="00377D6F">
              <w:rPr>
                <w:rFonts w:hint="eastAsia"/>
              </w:rPr>
              <w:t>O</w:t>
            </w:r>
            <w:r w:rsidRPr="00377D6F">
              <w:t>utput</w:t>
            </w:r>
          </w:p>
        </w:tc>
        <w:tc>
          <w:tcPr>
            <w:tcW w:w="3544" w:type="dxa"/>
          </w:tcPr>
          <w:p w14:paraId="2743297C" w14:textId="1C735678" w:rsidR="00F20194" w:rsidRPr="00360FA0" w:rsidRDefault="00F20194" w:rsidP="00F20194">
            <w:pPr>
              <w:pStyle w:val="a1"/>
              <w:rPr>
                <w:lang w:eastAsia="zh-TW"/>
              </w:rPr>
            </w:pPr>
            <w:r w:rsidRPr="00335060">
              <w:rPr>
                <w:lang w:eastAsia="zh-TW"/>
              </w:rPr>
              <w:t>VPER_LaneC3R_rat</w:t>
            </w:r>
          </w:p>
        </w:tc>
        <w:tc>
          <w:tcPr>
            <w:tcW w:w="4672" w:type="dxa"/>
          </w:tcPr>
          <w:p w14:paraId="569B480C" w14:textId="7C63253A" w:rsidR="00F20194" w:rsidRDefault="00F20194" w:rsidP="00F20194">
            <w:pPr>
              <w:pStyle w:val="a1"/>
              <w:rPr>
                <w:lang w:eastAsia="zh-TW"/>
              </w:rPr>
            </w:pPr>
            <w:r>
              <w:rPr>
                <w:rFonts w:hint="eastAsia"/>
                <w:lang w:eastAsia="zh-TW"/>
              </w:rPr>
              <w:t>右車道線曲率變化率</w:t>
            </w:r>
          </w:p>
        </w:tc>
      </w:tr>
      <w:tr w:rsidR="00F20194" w14:paraId="14F5C6AF" w14:textId="77777777" w:rsidTr="00A412A0">
        <w:tc>
          <w:tcPr>
            <w:tcW w:w="1413" w:type="dxa"/>
          </w:tcPr>
          <w:p w14:paraId="789FA660" w14:textId="353D878D" w:rsidR="00F20194" w:rsidRPr="00C2641B" w:rsidRDefault="00F20194" w:rsidP="00F20194">
            <w:pPr>
              <w:pStyle w:val="a1"/>
              <w:rPr>
                <w:lang w:eastAsia="zh-TW"/>
              </w:rPr>
            </w:pPr>
            <w:r w:rsidRPr="00377D6F">
              <w:rPr>
                <w:rFonts w:hint="eastAsia"/>
              </w:rPr>
              <w:t>O</w:t>
            </w:r>
            <w:r w:rsidRPr="00377D6F">
              <w:t>utput</w:t>
            </w:r>
          </w:p>
        </w:tc>
        <w:tc>
          <w:tcPr>
            <w:tcW w:w="3544" w:type="dxa"/>
          </w:tcPr>
          <w:p w14:paraId="1FBEB700" w14:textId="47FEF7AA" w:rsidR="00F20194" w:rsidRPr="00360FA0" w:rsidRDefault="00F20194" w:rsidP="00F20194">
            <w:pPr>
              <w:pStyle w:val="a1"/>
              <w:rPr>
                <w:lang w:eastAsia="zh-TW"/>
              </w:rPr>
            </w:pPr>
            <w:r w:rsidRPr="00335060">
              <w:rPr>
                <w:lang w:eastAsia="zh-TW"/>
              </w:rPr>
              <w:t>VPER_TLCL_s</w:t>
            </w:r>
          </w:p>
        </w:tc>
        <w:tc>
          <w:tcPr>
            <w:tcW w:w="4672" w:type="dxa"/>
          </w:tcPr>
          <w:p w14:paraId="727F33DE" w14:textId="528584DA" w:rsidR="00F20194" w:rsidRDefault="00347916" w:rsidP="00F20194">
            <w:pPr>
              <w:pStyle w:val="a1"/>
              <w:rPr>
                <w:lang w:eastAsia="zh-TW"/>
              </w:rPr>
            </w:pPr>
            <w:r>
              <w:rPr>
                <w:rFonts w:hint="eastAsia"/>
                <w:lang w:eastAsia="zh-TW"/>
              </w:rPr>
              <w:t>跨越左車道時間</w:t>
            </w:r>
          </w:p>
        </w:tc>
      </w:tr>
      <w:tr w:rsidR="00F20194" w14:paraId="3783059F" w14:textId="77777777" w:rsidTr="00A412A0">
        <w:tc>
          <w:tcPr>
            <w:tcW w:w="1413" w:type="dxa"/>
          </w:tcPr>
          <w:p w14:paraId="33D3E4F1" w14:textId="1485F3B5" w:rsidR="00F20194" w:rsidRPr="00C2641B" w:rsidRDefault="00F20194" w:rsidP="00F20194">
            <w:pPr>
              <w:pStyle w:val="a1"/>
              <w:rPr>
                <w:lang w:eastAsia="zh-TW"/>
              </w:rPr>
            </w:pPr>
            <w:r w:rsidRPr="00377D6F">
              <w:rPr>
                <w:rFonts w:hint="eastAsia"/>
              </w:rPr>
              <w:t>O</w:t>
            </w:r>
            <w:r w:rsidRPr="00377D6F">
              <w:t>utput</w:t>
            </w:r>
          </w:p>
        </w:tc>
        <w:tc>
          <w:tcPr>
            <w:tcW w:w="3544" w:type="dxa"/>
          </w:tcPr>
          <w:p w14:paraId="6302C252" w14:textId="3C624013" w:rsidR="00F20194" w:rsidRPr="00360FA0" w:rsidRDefault="00F20194" w:rsidP="00F20194">
            <w:pPr>
              <w:pStyle w:val="a1"/>
              <w:rPr>
                <w:lang w:eastAsia="zh-TW"/>
              </w:rPr>
            </w:pPr>
            <w:r w:rsidRPr="00335060">
              <w:rPr>
                <w:lang w:eastAsia="zh-TW"/>
              </w:rPr>
              <w:t>VPER_TLCR_s</w:t>
            </w:r>
          </w:p>
        </w:tc>
        <w:tc>
          <w:tcPr>
            <w:tcW w:w="4672" w:type="dxa"/>
          </w:tcPr>
          <w:p w14:paraId="7BE5BCA5" w14:textId="49CBC463" w:rsidR="00F20194" w:rsidRDefault="00347916" w:rsidP="00F20194">
            <w:pPr>
              <w:pStyle w:val="a1"/>
              <w:rPr>
                <w:lang w:eastAsia="zh-TW"/>
              </w:rPr>
            </w:pPr>
            <w:r>
              <w:rPr>
                <w:rFonts w:hint="eastAsia"/>
                <w:lang w:eastAsia="zh-TW"/>
              </w:rPr>
              <w:t>跨越右車道時間</w:t>
            </w:r>
          </w:p>
        </w:tc>
      </w:tr>
      <w:tr w:rsidR="00F20194" w14:paraId="4A7F5266" w14:textId="77777777" w:rsidTr="00A412A0">
        <w:tc>
          <w:tcPr>
            <w:tcW w:w="1413" w:type="dxa"/>
          </w:tcPr>
          <w:p w14:paraId="387B6C05" w14:textId="71E3252B" w:rsidR="00F20194" w:rsidRPr="00C2641B" w:rsidRDefault="00F20194" w:rsidP="00F20194">
            <w:pPr>
              <w:pStyle w:val="a1"/>
              <w:rPr>
                <w:lang w:eastAsia="zh-TW"/>
              </w:rPr>
            </w:pPr>
            <w:r w:rsidRPr="00377D6F">
              <w:rPr>
                <w:rFonts w:hint="eastAsia"/>
              </w:rPr>
              <w:t>O</w:t>
            </w:r>
            <w:r w:rsidRPr="00377D6F">
              <w:t>utput</w:t>
            </w:r>
          </w:p>
        </w:tc>
        <w:tc>
          <w:tcPr>
            <w:tcW w:w="3544" w:type="dxa"/>
          </w:tcPr>
          <w:p w14:paraId="71EBCBB0" w14:textId="4F0F1A0A" w:rsidR="00F20194" w:rsidRPr="00360FA0" w:rsidRDefault="00F20194" w:rsidP="00F20194">
            <w:pPr>
              <w:pStyle w:val="a1"/>
              <w:rPr>
                <w:lang w:eastAsia="zh-TW"/>
              </w:rPr>
            </w:pPr>
            <w:r w:rsidRPr="00335060">
              <w:rPr>
                <w:lang w:eastAsia="zh-TW"/>
              </w:rPr>
              <w:t>VPER_C1LBias_rad</w:t>
            </w:r>
          </w:p>
        </w:tc>
        <w:tc>
          <w:tcPr>
            <w:tcW w:w="4672" w:type="dxa"/>
          </w:tcPr>
          <w:p w14:paraId="7DF210E6" w14:textId="28903FB8" w:rsidR="00F20194" w:rsidRDefault="00C03412" w:rsidP="00F20194">
            <w:pPr>
              <w:pStyle w:val="a1"/>
              <w:rPr>
                <w:lang w:eastAsia="zh-TW"/>
              </w:rPr>
            </w:pPr>
            <w:r>
              <w:rPr>
                <w:rFonts w:hint="eastAsia"/>
                <w:lang w:eastAsia="zh-TW"/>
              </w:rPr>
              <w:t>左車道斜率偏差量</w:t>
            </w:r>
          </w:p>
        </w:tc>
      </w:tr>
      <w:tr w:rsidR="00F20194" w14:paraId="61E0B8AE" w14:textId="77777777" w:rsidTr="00A412A0">
        <w:tc>
          <w:tcPr>
            <w:tcW w:w="1413" w:type="dxa"/>
          </w:tcPr>
          <w:p w14:paraId="1188DCDD" w14:textId="3215C83A" w:rsidR="00F20194" w:rsidRPr="00C2641B" w:rsidRDefault="00F20194" w:rsidP="00F20194">
            <w:pPr>
              <w:pStyle w:val="a1"/>
              <w:rPr>
                <w:lang w:eastAsia="zh-TW"/>
              </w:rPr>
            </w:pPr>
            <w:r w:rsidRPr="00377D6F">
              <w:rPr>
                <w:rFonts w:hint="eastAsia"/>
              </w:rPr>
              <w:t>O</w:t>
            </w:r>
            <w:r w:rsidRPr="00377D6F">
              <w:t>utput</w:t>
            </w:r>
          </w:p>
        </w:tc>
        <w:tc>
          <w:tcPr>
            <w:tcW w:w="3544" w:type="dxa"/>
          </w:tcPr>
          <w:p w14:paraId="4A8DBA8A" w14:textId="2D2E99DD" w:rsidR="00F20194" w:rsidRPr="00360FA0" w:rsidRDefault="00F20194" w:rsidP="00F20194">
            <w:pPr>
              <w:pStyle w:val="a1"/>
              <w:rPr>
                <w:lang w:eastAsia="zh-TW"/>
              </w:rPr>
            </w:pPr>
            <w:r w:rsidRPr="00335060">
              <w:rPr>
                <w:lang w:eastAsia="zh-TW"/>
              </w:rPr>
              <w:t>VPER_C1RBias_rad</w:t>
            </w:r>
          </w:p>
        </w:tc>
        <w:tc>
          <w:tcPr>
            <w:tcW w:w="4672" w:type="dxa"/>
          </w:tcPr>
          <w:p w14:paraId="3A3A1913" w14:textId="0AFD48B4" w:rsidR="00F20194" w:rsidRDefault="00C03412" w:rsidP="00F20194">
            <w:pPr>
              <w:pStyle w:val="a1"/>
              <w:rPr>
                <w:lang w:eastAsia="zh-TW"/>
              </w:rPr>
            </w:pPr>
            <w:r>
              <w:rPr>
                <w:rFonts w:hint="eastAsia"/>
                <w:lang w:eastAsia="zh-TW"/>
              </w:rPr>
              <w:t>右車道斜率偏差量</w:t>
            </w:r>
          </w:p>
        </w:tc>
      </w:tr>
      <w:tr w:rsidR="00F20194" w14:paraId="1979FE58" w14:textId="77777777" w:rsidTr="00A412A0">
        <w:tc>
          <w:tcPr>
            <w:tcW w:w="1413" w:type="dxa"/>
          </w:tcPr>
          <w:p w14:paraId="4DB2E636" w14:textId="08AF183D" w:rsidR="00F20194" w:rsidRPr="00C2641B" w:rsidRDefault="00F20194" w:rsidP="00F20194">
            <w:pPr>
              <w:pStyle w:val="a1"/>
              <w:rPr>
                <w:lang w:eastAsia="zh-TW"/>
              </w:rPr>
            </w:pPr>
            <w:r w:rsidRPr="00377D6F">
              <w:rPr>
                <w:rFonts w:hint="eastAsia"/>
              </w:rPr>
              <w:t>O</w:t>
            </w:r>
            <w:r w:rsidRPr="00377D6F">
              <w:t>utput</w:t>
            </w:r>
          </w:p>
        </w:tc>
        <w:tc>
          <w:tcPr>
            <w:tcW w:w="3544" w:type="dxa"/>
          </w:tcPr>
          <w:p w14:paraId="63369449" w14:textId="3A4DDF52" w:rsidR="00F20194" w:rsidRPr="00360FA0" w:rsidRDefault="00F20194" w:rsidP="00F20194">
            <w:pPr>
              <w:pStyle w:val="a1"/>
              <w:rPr>
                <w:lang w:eastAsia="zh-TW"/>
              </w:rPr>
            </w:pPr>
            <w:proofErr w:type="spellStart"/>
            <w:r w:rsidRPr="00335060">
              <w:rPr>
                <w:lang w:eastAsia="zh-TW"/>
              </w:rPr>
              <w:t>VPER_ResidualLaneL_s</w:t>
            </w:r>
            <w:proofErr w:type="spellEnd"/>
          </w:p>
        </w:tc>
        <w:tc>
          <w:tcPr>
            <w:tcW w:w="4672" w:type="dxa"/>
          </w:tcPr>
          <w:p w14:paraId="3FE39939" w14:textId="0951AA14" w:rsidR="00F20194" w:rsidRDefault="00C03412" w:rsidP="00F20194">
            <w:pPr>
              <w:pStyle w:val="a1"/>
              <w:rPr>
                <w:lang w:eastAsia="zh-TW"/>
              </w:rPr>
            </w:pPr>
            <w:r>
              <w:rPr>
                <w:rFonts w:hint="eastAsia"/>
                <w:lang w:eastAsia="zh-TW"/>
              </w:rPr>
              <w:t>左車道殘餘時間</w:t>
            </w:r>
          </w:p>
        </w:tc>
      </w:tr>
      <w:tr w:rsidR="00C03412" w14:paraId="4009157B" w14:textId="77777777" w:rsidTr="00A412A0">
        <w:tc>
          <w:tcPr>
            <w:tcW w:w="1413" w:type="dxa"/>
          </w:tcPr>
          <w:p w14:paraId="781F3940" w14:textId="4041945B" w:rsidR="00C03412" w:rsidRPr="00C2641B" w:rsidRDefault="00C03412" w:rsidP="00C03412">
            <w:pPr>
              <w:pStyle w:val="a1"/>
              <w:rPr>
                <w:lang w:eastAsia="zh-TW"/>
              </w:rPr>
            </w:pPr>
            <w:r w:rsidRPr="00377D6F">
              <w:rPr>
                <w:rFonts w:hint="eastAsia"/>
              </w:rPr>
              <w:t>O</w:t>
            </w:r>
            <w:r w:rsidRPr="00377D6F">
              <w:t>utput</w:t>
            </w:r>
          </w:p>
        </w:tc>
        <w:tc>
          <w:tcPr>
            <w:tcW w:w="3544" w:type="dxa"/>
          </w:tcPr>
          <w:p w14:paraId="60E450CC" w14:textId="16F625D6" w:rsidR="00C03412" w:rsidRPr="00360FA0" w:rsidRDefault="00C03412" w:rsidP="00C03412">
            <w:pPr>
              <w:pStyle w:val="a1"/>
              <w:rPr>
                <w:lang w:eastAsia="zh-TW"/>
              </w:rPr>
            </w:pPr>
            <w:proofErr w:type="spellStart"/>
            <w:r w:rsidRPr="00335060">
              <w:rPr>
                <w:lang w:eastAsia="zh-TW"/>
              </w:rPr>
              <w:t>VPER_ResidualLaneR_s</w:t>
            </w:r>
            <w:proofErr w:type="spellEnd"/>
          </w:p>
        </w:tc>
        <w:tc>
          <w:tcPr>
            <w:tcW w:w="4672" w:type="dxa"/>
          </w:tcPr>
          <w:p w14:paraId="31FC8863" w14:textId="0CBA72C9" w:rsidR="00C03412" w:rsidRDefault="00C03412" w:rsidP="00C03412">
            <w:pPr>
              <w:pStyle w:val="a1"/>
              <w:rPr>
                <w:lang w:eastAsia="zh-TW"/>
              </w:rPr>
            </w:pPr>
            <w:r>
              <w:rPr>
                <w:rFonts w:hint="eastAsia"/>
                <w:lang w:eastAsia="zh-TW"/>
              </w:rPr>
              <w:t>右車道殘餘時間</w:t>
            </w:r>
          </w:p>
        </w:tc>
      </w:tr>
      <w:tr w:rsidR="00C03412" w14:paraId="6BABB9A5" w14:textId="77777777" w:rsidTr="00A412A0">
        <w:tc>
          <w:tcPr>
            <w:tcW w:w="1413" w:type="dxa"/>
          </w:tcPr>
          <w:p w14:paraId="0519CFB2" w14:textId="7C037EC9" w:rsidR="00C03412" w:rsidRPr="00C2641B" w:rsidRDefault="00C03412" w:rsidP="00C03412">
            <w:pPr>
              <w:pStyle w:val="a1"/>
              <w:rPr>
                <w:lang w:eastAsia="zh-TW"/>
              </w:rPr>
            </w:pPr>
          </w:p>
        </w:tc>
        <w:tc>
          <w:tcPr>
            <w:tcW w:w="3544" w:type="dxa"/>
          </w:tcPr>
          <w:p w14:paraId="4A418308" w14:textId="16C56CAE" w:rsidR="00C03412" w:rsidRPr="00360FA0" w:rsidRDefault="00037B50" w:rsidP="00C03412">
            <w:pPr>
              <w:pStyle w:val="a1"/>
              <w:rPr>
                <w:lang w:eastAsia="zh-TW"/>
              </w:rPr>
            </w:pPr>
            <w:proofErr w:type="spellStart"/>
            <w:r>
              <w:t>UsingRawLaneL_flg</w:t>
            </w:r>
            <w:proofErr w:type="spellEnd"/>
          </w:p>
        </w:tc>
        <w:tc>
          <w:tcPr>
            <w:tcW w:w="4672" w:type="dxa"/>
          </w:tcPr>
          <w:p w14:paraId="4E4C998E" w14:textId="31D2528C" w:rsidR="00C03412" w:rsidRDefault="00037B50" w:rsidP="00C03412">
            <w:pPr>
              <w:pStyle w:val="a1"/>
              <w:rPr>
                <w:lang w:eastAsia="zh-TW"/>
              </w:rPr>
            </w:pPr>
            <w:r>
              <w:rPr>
                <w:rFonts w:hint="eastAsia"/>
                <w:lang w:eastAsia="zh-TW"/>
              </w:rPr>
              <w:t>使用相機左車道線資訊旗標</w:t>
            </w:r>
          </w:p>
        </w:tc>
      </w:tr>
      <w:tr w:rsidR="00037B50" w14:paraId="33853A8A" w14:textId="77777777" w:rsidTr="00A412A0">
        <w:tc>
          <w:tcPr>
            <w:tcW w:w="1413" w:type="dxa"/>
          </w:tcPr>
          <w:p w14:paraId="296424AC" w14:textId="2D23F243" w:rsidR="00037B50" w:rsidRPr="00C2641B" w:rsidRDefault="00037B50" w:rsidP="00037B50">
            <w:pPr>
              <w:pStyle w:val="a1"/>
              <w:rPr>
                <w:lang w:eastAsia="zh-TW"/>
              </w:rPr>
            </w:pPr>
          </w:p>
        </w:tc>
        <w:tc>
          <w:tcPr>
            <w:tcW w:w="3544" w:type="dxa"/>
          </w:tcPr>
          <w:p w14:paraId="01DFA857" w14:textId="328B44CF" w:rsidR="00037B50" w:rsidRPr="00360FA0" w:rsidRDefault="00037B50" w:rsidP="00037B50">
            <w:pPr>
              <w:pStyle w:val="a1"/>
              <w:rPr>
                <w:lang w:eastAsia="zh-TW"/>
              </w:rPr>
            </w:pPr>
            <w:proofErr w:type="spellStart"/>
            <w:r>
              <w:t>UsingRawLane</w:t>
            </w:r>
            <w:r>
              <w:rPr>
                <w:rFonts w:hint="eastAsia"/>
                <w:lang w:eastAsia="zh-TW"/>
              </w:rPr>
              <w:t>R</w:t>
            </w:r>
            <w:r>
              <w:t>_flg</w:t>
            </w:r>
            <w:proofErr w:type="spellEnd"/>
          </w:p>
        </w:tc>
        <w:tc>
          <w:tcPr>
            <w:tcW w:w="4672" w:type="dxa"/>
          </w:tcPr>
          <w:p w14:paraId="7C49BA83" w14:textId="67D37680" w:rsidR="00037B50" w:rsidRDefault="00037B50" w:rsidP="00037B50">
            <w:pPr>
              <w:pStyle w:val="a1"/>
              <w:rPr>
                <w:lang w:eastAsia="zh-TW"/>
              </w:rPr>
            </w:pPr>
            <w:r>
              <w:rPr>
                <w:rFonts w:hint="eastAsia"/>
                <w:lang w:eastAsia="zh-TW"/>
              </w:rPr>
              <w:t>使用相機右車道線資訊旗標</w:t>
            </w:r>
          </w:p>
        </w:tc>
      </w:tr>
      <w:tr w:rsidR="006A0A21" w14:paraId="77DA29E2" w14:textId="77777777" w:rsidTr="00A412A0">
        <w:tc>
          <w:tcPr>
            <w:tcW w:w="1413" w:type="dxa"/>
          </w:tcPr>
          <w:p w14:paraId="19238FC9" w14:textId="5711B6F3" w:rsidR="006A0A21" w:rsidRPr="00C2641B" w:rsidRDefault="006A0A21" w:rsidP="006A0A21">
            <w:pPr>
              <w:pStyle w:val="a1"/>
              <w:rPr>
                <w:lang w:eastAsia="zh-TW"/>
              </w:rPr>
            </w:pPr>
          </w:p>
        </w:tc>
        <w:tc>
          <w:tcPr>
            <w:tcW w:w="3544" w:type="dxa"/>
          </w:tcPr>
          <w:p w14:paraId="044FC8B9" w14:textId="06AE6730" w:rsidR="006A0A21" w:rsidRPr="00360FA0" w:rsidRDefault="006A0A21" w:rsidP="006A0A21">
            <w:pPr>
              <w:pStyle w:val="a1"/>
              <w:rPr>
                <w:lang w:eastAsia="zh-TW"/>
              </w:rPr>
            </w:pPr>
            <w:r w:rsidRPr="00BA2EBC">
              <w:t>VPER_EstLaneC0L_m</w:t>
            </w:r>
          </w:p>
        </w:tc>
        <w:tc>
          <w:tcPr>
            <w:tcW w:w="4672" w:type="dxa"/>
          </w:tcPr>
          <w:p w14:paraId="03D40540" w14:textId="628E9474" w:rsidR="006A0A21" w:rsidRDefault="006A0A21" w:rsidP="006A0A21">
            <w:pPr>
              <w:pStyle w:val="a1"/>
              <w:rPr>
                <w:lang w:eastAsia="zh-TW"/>
              </w:rPr>
            </w:pPr>
            <w:r>
              <w:rPr>
                <w:rFonts w:hint="eastAsia"/>
                <w:lang w:eastAsia="zh-TW"/>
              </w:rPr>
              <w:t>估測左車道線距離</w:t>
            </w:r>
          </w:p>
        </w:tc>
      </w:tr>
      <w:tr w:rsidR="006A0A21" w14:paraId="51D2322E" w14:textId="77777777" w:rsidTr="00A412A0">
        <w:tc>
          <w:tcPr>
            <w:tcW w:w="1413" w:type="dxa"/>
          </w:tcPr>
          <w:p w14:paraId="0785C7CE" w14:textId="5DA47479" w:rsidR="006A0A21" w:rsidRPr="00C2641B" w:rsidRDefault="006A0A21" w:rsidP="006A0A21">
            <w:pPr>
              <w:pStyle w:val="a1"/>
              <w:rPr>
                <w:lang w:eastAsia="zh-TW"/>
              </w:rPr>
            </w:pPr>
          </w:p>
        </w:tc>
        <w:tc>
          <w:tcPr>
            <w:tcW w:w="3544" w:type="dxa"/>
          </w:tcPr>
          <w:p w14:paraId="324ED153" w14:textId="6BB93EE7" w:rsidR="006A0A21" w:rsidRPr="00360FA0" w:rsidRDefault="006A0A21" w:rsidP="006A0A21">
            <w:pPr>
              <w:pStyle w:val="a1"/>
              <w:rPr>
                <w:lang w:eastAsia="zh-TW"/>
              </w:rPr>
            </w:pPr>
            <w:r w:rsidRPr="00BA2EBC">
              <w:t>VPER_EstLaneC1L_rad</w:t>
            </w:r>
          </w:p>
        </w:tc>
        <w:tc>
          <w:tcPr>
            <w:tcW w:w="4672" w:type="dxa"/>
          </w:tcPr>
          <w:p w14:paraId="14C12C6E" w14:textId="07CC1C51" w:rsidR="006A0A21" w:rsidRDefault="006A0A21" w:rsidP="006A0A21">
            <w:pPr>
              <w:pStyle w:val="a1"/>
              <w:rPr>
                <w:lang w:eastAsia="zh-TW"/>
              </w:rPr>
            </w:pPr>
            <w:r>
              <w:rPr>
                <w:rFonts w:hint="eastAsia"/>
                <w:lang w:eastAsia="zh-TW"/>
              </w:rPr>
              <w:t>估測左車道線斜率</w:t>
            </w:r>
          </w:p>
        </w:tc>
      </w:tr>
      <w:tr w:rsidR="006A0A21" w14:paraId="76EF8C58" w14:textId="77777777" w:rsidTr="00A412A0">
        <w:tc>
          <w:tcPr>
            <w:tcW w:w="1413" w:type="dxa"/>
          </w:tcPr>
          <w:p w14:paraId="07DBEDB9" w14:textId="09152AE4" w:rsidR="006A0A21" w:rsidRPr="00C2641B" w:rsidRDefault="006A0A21" w:rsidP="006A0A21">
            <w:pPr>
              <w:pStyle w:val="a1"/>
              <w:rPr>
                <w:lang w:eastAsia="zh-TW"/>
              </w:rPr>
            </w:pPr>
          </w:p>
        </w:tc>
        <w:tc>
          <w:tcPr>
            <w:tcW w:w="3544" w:type="dxa"/>
          </w:tcPr>
          <w:p w14:paraId="1B3B91F9" w14:textId="3CAF130A" w:rsidR="006A0A21" w:rsidRPr="00360FA0" w:rsidRDefault="006A0A21" w:rsidP="006A0A21">
            <w:pPr>
              <w:pStyle w:val="a1"/>
              <w:rPr>
                <w:lang w:eastAsia="zh-TW"/>
              </w:rPr>
            </w:pPr>
            <w:r w:rsidRPr="00BA2EBC">
              <w:t>VPER_EstLaneC2L_rat</w:t>
            </w:r>
          </w:p>
        </w:tc>
        <w:tc>
          <w:tcPr>
            <w:tcW w:w="4672" w:type="dxa"/>
          </w:tcPr>
          <w:p w14:paraId="575BC709" w14:textId="3C6716AF" w:rsidR="006A0A21" w:rsidRDefault="006A0A21" w:rsidP="006A0A21">
            <w:pPr>
              <w:pStyle w:val="a1"/>
              <w:rPr>
                <w:lang w:eastAsia="zh-TW"/>
              </w:rPr>
            </w:pPr>
            <w:r>
              <w:rPr>
                <w:rFonts w:hint="eastAsia"/>
                <w:lang w:eastAsia="zh-TW"/>
              </w:rPr>
              <w:t>估測左車道線曲率</w:t>
            </w:r>
          </w:p>
        </w:tc>
      </w:tr>
      <w:tr w:rsidR="006A0A21" w14:paraId="72775FAA" w14:textId="77777777" w:rsidTr="00A412A0">
        <w:tc>
          <w:tcPr>
            <w:tcW w:w="1413" w:type="dxa"/>
          </w:tcPr>
          <w:p w14:paraId="5EE7F145" w14:textId="0C1B13A5" w:rsidR="006A0A21" w:rsidRPr="00C2641B" w:rsidRDefault="006A0A21" w:rsidP="006A0A21">
            <w:pPr>
              <w:pStyle w:val="a1"/>
              <w:rPr>
                <w:lang w:eastAsia="zh-TW"/>
              </w:rPr>
            </w:pPr>
          </w:p>
        </w:tc>
        <w:tc>
          <w:tcPr>
            <w:tcW w:w="3544" w:type="dxa"/>
          </w:tcPr>
          <w:p w14:paraId="031FD417" w14:textId="237A287F" w:rsidR="006A0A21" w:rsidRPr="00360FA0" w:rsidRDefault="006A0A21" w:rsidP="006A0A21">
            <w:pPr>
              <w:pStyle w:val="a1"/>
              <w:rPr>
                <w:lang w:eastAsia="zh-TW"/>
              </w:rPr>
            </w:pPr>
            <w:r w:rsidRPr="00BA2EBC">
              <w:t>VPER_EstLaneC3L_rat</w:t>
            </w:r>
          </w:p>
        </w:tc>
        <w:tc>
          <w:tcPr>
            <w:tcW w:w="4672" w:type="dxa"/>
          </w:tcPr>
          <w:p w14:paraId="771818AB" w14:textId="59DE0772" w:rsidR="006A0A21" w:rsidRDefault="006A0A21" w:rsidP="006A0A21">
            <w:pPr>
              <w:pStyle w:val="a1"/>
              <w:rPr>
                <w:lang w:eastAsia="zh-TW"/>
              </w:rPr>
            </w:pPr>
            <w:r>
              <w:rPr>
                <w:rFonts w:hint="eastAsia"/>
                <w:lang w:eastAsia="zh-TW"/>
              </w:rPr>
              <w:t>估測左車道線曲率變化率</w:t>
            </w:r>
          </w:p>
        </w:tc>
      </w:tr>
      <w:tr w:rsidR="006A0A21" w14:paraId="0089D9C4" w14:textId="77777777" w:rsidTr="00A412A0">
        <w:tc>
          <w:tcPr>
            <w:tcW w:w="1413" w:type="dxa"/>
          </w:tcPr>
          <w:p w14:paraId="689E0427" w14:textId="05CD57DE" w:rsidR="006A0A21" w:rsidRPr="00C2641B" w:rsidRDefault="006A0A21" w:rsidP="006A0A21">
            <w:pPr>
              <w:pStyle w:val="a1"/>
              <w:rPr>
                <w:lang w:eastAsia="zh-TW"/>
              </w:rPr>
            </w:pPr>
          </w:p>
        </w:tc>
        <w:tc>
          <w:tcPr>
            <w:tcW w:w="3544" w:type="dxa"/>
          </w:tcPr>
          <w:p w14:paraId="11122EB4" w14:textId="20705D04" w:rsidR="006A0A21" w:rsidRPr="00360FA0" w:rsidRDefault="006A0A21" w:rsidP="006A0A21">
            <w:pPr>
              <w:pStyle w:val="a1"/>
              <w:rPr>
                <w:lang w:eastAsia="zh-TW"/>
              </w:rPr>
            </w:pPr>
            <w:proofErr w:type="spellStart"/>
            <w:r w:rsidRPr="00BA2EBC">
              <w:t>VPER_EstViewRangeEndL_m</w:t>
            </w:r>
            <w:proofErr w:type="spellEnd"/>
          </w:p>
        </w:tc>
        <w:tc>
          <w:tcPr>
            <w:tcW w:w="4672" w:type="dxa"/>
          </w:tcPr>
          <w:p w14:paraId="01965D67" w14:textId="0CFBC50E" w:rsidR="006A0A21" w:rsidRDefault="006A0A21" w:rsidP="006A0A21">
            <w:pPr>
              <w:pStyle w:val="a1"/>
              <w:rPr>
                <w:lang w:eastAsia="zh-TW"/>
              </w:rPr>
            </w:pPr>
            <w:r>
              <w:rPr>
                <w:rFonts w:hint="eastAsia"/>
                <w:lang w:eastAsia="zh-TW"/>
              </w:rPr>
              <w:t>估測左車道線可視距離</w:t>
            </w:r>
          </w:p>
        </w:tc>
      </w:tr>
      <w:tr w:rsidR="00F630E9" w14:paraId="059B6127" w14:textId="77777777" w:rsidTr="00A412A0">
        <w:tc>
          <w:tcPr>
            <w:tcW w:w="1413" w:type="dxa"/>
          </w:tcPr>
          <w:p w14:paraId="67592104" w14:textId="77777777" w:rsidR="00F630E9" w:rsidRPr="00C2641B" w:rsidRDefault="00F630E9" w:rsidP="00F630E9">
            <w:pPr>
              <w:pStyle w:val="a1"/>
              <w:rPr>
                <w:lang w:eastAsia="zh-TW"/>
              </w:rPr>
            </w:pPr>
          </w:p>
        </w:tc>
        <w:tc>
          <w:tcPr>
            <w:tcW w:w="3544" w:type="dxa"/>
          </w:tcPr>
          <w:p w14:paraId="61548A11" w14:textId="0BC6E22E" w:rsidR="00F630E9" w:rsidRPr="00BA2EBC" w:rsidRDefault="00F630E9" w:rsidP="00F630E9">
            <w:pPr>
              <w:pStyle w:val="a1"/>
              <w:rPr>
                <w:lang w:eastAsia="zh-TW"/>
              </w:rPr>
            </w:pPr>
            <w:r w:rsidRPr="00BA2EBC">
              <w:t>VPER_EstLaneC0</w:t>
            </w:r>
            <w:r>
              <w:rPr>
                <w:rFonts w:hint="eastAsia"/>
                <w:lang w:eastAsia="zh-TW"/>
              </w:rPr>
              <w:t>R</w:t>
            </w:r>
            <w:r w:rsidRPr="00BA2EBC">
              <w:t>_m</w:t>
            </w:r>
          </w:p>
        </w:tc>
        <w:tc>
          <w:tcPr>
            <w:tcW w:w="4672" w:type="dxa"/>
          </w:tcPr>
          <w:p w14:paraId="0341926F" w14:textId="17C99B50" w:rsidR="00F630E9" w:rsidRDefault="00F630E9" w:rsidP="00F630E9">
            <w:pPr>
              <w:pStyle w:val="a1"/>
              <w:rPr>
                <w:lang w:eastAsia="zh-TW"/>
              </w:rPr>
            </w:pPr>
            <w:r>
              <w:rPr>
                <w:rFonts w:hint="eastAsia"/>
                <w:lang w:eastAsia="zh-TW"/>
              </w:rPr>
              <w:t>估測右車道線距離</w:t>
            </w:r>
          </w:p>
        </w:tc>
      </w:tr>
      <w:tr w:rsidR="00F630E9" w14:paraId="77D0AFE2" w14:textId="77777777" w:rsidTr="00A412A0">
        <w:tc>
          <w:tcPr>
            <w:tcW w:w="1413" w:type="dxa"/>
          </w:tcPr>
          <w:p w14:paraId="34EACAD2" w14:textId="77777777" w:rsidR="00F630E9" w:rsidRPr="00C2641B" w:rsidRDefault="00F630E9" w:rsidP="00F630E9">
            <w:pPr>
              <w:pStyle w:val="a1"/>
              <w:rPr>
                <w:lang w:eastAsia="zh-TW"/>
              </w:rPr>
            </w:pPr>
          </w:p>
        </w:tc>
        <w:tc>
          <w:tcPr>
            <w:tcW w:w="3544" w:type="dxa"/>
          </w:tcPr>
          <w:p w14:paraId="2E73A6DC" w14:textId="37245931" w:rsidR="00F630E9" w:rsidRPr="00BA2EBC" w:rsidRDefault="00F630E9" w:rsidP="00F630E9">
            <w:pPr>
              <w:pStyle w:val="a1"/>
              <w:rPr>
                <w:lang w:eastAsia="zh-TW"/>
              </w:rPr>
            </w:pPr>
            <w:r w:rsidRPr="00BA2EBC">
              <w:t>VPER_EstLaneC1</w:t>
            </w:r>
            <w:r>
              <w:rPr>
                <w:rFonts w:hint="eastAsia"/>
                <w:lang w:eastAsia="zh-TW"/>
              </w:rPr>
              <w:t xml:space="preserve"> R</w:t>
            </w:r>
            <w:r w:rsidRPr="00BA2EBC">
              <w:t xml:space="preserve"> _rad</w:t>
            </w:r>
          </w:p>
        </w:tc>
        <w:tc>
          <w:tcPr>
            <w:tcW w:w="4672" w:type="dxa"/>
          </w:tcPr>
          <w:p w14:paraId="25D50294" w14:textId="0AD88CC5" w:rsidR="00F630E9" w:rsidRDefault="00F630E9" w:rsidP="00F630E9">
            <w:pPr>
              <w:pStyle w:val="a1"/>
              <w:rPr>
                <w:lang w:eastAsia="zh-TW"/>
              </w:rPr>
            </w:pPr>
            <w:r>
              <w:rPr>
                <w:rFonts w:hint="eastAsia"/>
                <w:lang w:eastAsia="zh-TW"/>
              </w:rPr>
              <w:t>估測右車道線斜率</w:t>
            </w:r>
          </w:p>
        </w:tc>
      </w:tr>
      <w:tr w:rsidR="00F630E9" w14:paraId="1013F96C" w14:textId="77777777" w:rsidTr="00A412A0">
        <w:tc>
          <w:tcPr>
            <w:tcW w:w="1413" w:type="dxa"/>
          </w:tcPr>
          <w:p w14:paraId="1BF85792" w14:textId="77777777" w:rsidR="00F630E9" w:rsidRPr="00C2641B" w:rsidRDefault="00F630E9" w:rsidP="00F630E9">
            <w:pPr>
              <w:pStyle w:val="a1"/>
              <w:rPr>
                <w:lang w:eastAsia="zh-TW"/>
              </w:rPr>
            </w:pPr>
          </w:p>
        </w:tc>
        <w:tc>
          <w:tcPr>
            <w:tcW w:w="3544" w:type="dxa"/>
          </w:tcPr>
          <w:p w14:paraId="21442B79" w14:textId="4D9CC1CD" w:rsidR="00F630E9" w:rsidRPr="00BA2EBC" w:rsidRDefault="00F630E9" w:rsidP="00F630E9">
            <w:pPr>
              <w:pStyle w:val="a1"/>
              <w:rPr>
                <w:lang w:eastAsia="zh-TW"/>
              </w:rPr>
            </w:pPr>
            <w:r w:rsidRPr="00BA2EBC">
              <w:t>VPER_EstLaneC2</w:t>
            </w:r>
            <w:r>
              <w:rPr>
                <w:rFonts w:hint="eastAsia"/>
                <w:lang w:eastAsia="zh-TW"/>
              </w:rPr>
              <w:t xml:space="preserve"> R</w:t>
            </w:r>
            <w:r w:rsidRPr="00BA2EBC">
              <w:t xml:space="preserve"> _rat</w:t>
            </w:r>
          </w:p>
        </w:tc>
        <w:tc>
          <w:tcPr>
            <w:tcW w:w="4672" w:type="dxa"/>
          </w:tcPr>
          <w:p w14:paraId="4F44739C" w14:textId="5C7F3932" w:rsidR="00F630E9" w:rsidRDefault="00F630E9" w:rsidP="00F630E9">
            <w:pPr>
              <w:pStyle w:val="a1"/>
              <w:rPr>
                <w:lang w:eastAsia="zh-TW"/>
              </w:rPr>
            </w:pPr>
            <w:r>
              <w:rPr>
                <w:rFonts w:hint="eastAsia"/>
                <w:lang w:eastAsia="zh-TW"/>
              </w:rPr>
              <w:t>估測右車道線曲率</w:t>
            </w:r>
          </w:p>
        </w:tc>
      </w:tr>
      <w:tr w:rsidR="00F630E9" w14:paraId="3B4A63CC" w14:textId="77777777" w:rsidTr="00A412A0">
        <w:tc>
          <w:tcPr>
            <w:tcW w:w="1413" w:type="dxa"/>
          </w:tcPr>
          <w:p w14:paraId="69545E3A" w14:textId="77777777" w:rsidR="00F630E9" w:rsidRPr="00C2641B" w:rsidRDefault="00F630E9" w:rsidP="00F630E9">
            <w:pPr>
              <w:pStyle w:val="a1"/>
              <w:rPr>
                <w:lang w:eastAsia="zh-TW"/>
              </w:rPr>
            </w:pPr>
          </w:p>
        </w:tc>
        <w:tc>
          <w:tcPr>
            <w:tcW w:w="3544" w:type="dxa"/>
          </w:tcPr>
          <w:p w14:paraId="64AFC789" w14:textId="1AC15CD4" w:rsidR="00F630E9" w:rsidRPr="00BA2EBC" w:rsidRDefault="00F630E9" w:rsidP="00F630E9">
            <w:pPr>
              <w:pStyle w:val="a1"/>
              <w:rPr>
                <w:lang w:eastAsia="zh-TW"/>
              </w:rPr>
            </w:pPr>
            <w:r w:rsidRPr="00BA2EBC">
              <w:t>VPER_EstLaneC3</w:t>
            </w:r>
            <w:r>
              <w:rPr>
                <w:rFonts w:hint="eastAsia"/>
                <w:lang w:eastAsia="zh-TW"/>
              </w:rPr>
              <w:t xml:space="preserve"> R</w:t>
            </w:r>
            <w:r w:rsidRPr="00BA2EBC">
              <w:t xml:space="preserve"> _rat</w:t>
            </w:r>
          </w:p>
        </w:tc>
        <w:tc>
          <w:tcPr>
            <w:tcW w:w="4672" w:type="dxa"/>
          </w:tcPr>
          <w:p w14:paraId="4686C543" w14:textId="24F6ED97" w:rsidR="00F630E9" w:rsidRDefault="00F630E9" w:rsidP="00F630E9">
            <w:pPr>
              <w:pStyle w:val="a1"/>
              <w:rPr>
                <w:lang w:eastAsia="zh-TW"/>
              </w:rPr>
            </w:pPr>
            <w:r>
              <w:rPr>
                <w:rFonts w:hint="eastAsia"/>
                <w:lang w:eastAsia="zh-TW"/>
              </w:rPr>
              <w:t>估測右車道線曲率變化率</w:t>
            </w:r>
          </w:p>
        </w:tc>
      </w:tr>
      <w:tr w:rsidR="00F630E9" w14:paraId="08404DA6" w14:textId="77777777" w:rsidTr="00A412A0">
        <w:tc>
          <w:tcPr>
            <w:tcW w:w="1413" w:type="dxa"/>
          </w:tcPr>
          <w:p w14:paraId="2FE35563" w14:textId="77777777" w:rsidR="00F630E9" w:rsidRPr="00C2641B" w:rsidRDefault="00F630E9" w:rsidP="00F630E9">
            <w:pPr>
              <w:pStyle w:val="a1"/>
              <w:rPr>
                <w:lang w:eastAsia="zh-TW"/>
              </w:rPr>
            </w:pPr>
          </w:p>
        </w:tc>
        <w:tc>
          <w:tcPr>
            <w:tcW w:w="3544" w:type="dxa"/>
          </w:tcPr>
          <w:p w14:paraId="3F4F8D5C" w14:textId="09302B17" w:rsidR="00F630E9" w:rsidRPr="00BA2EBC" w:rsidRDefault="00F630E9" w:rsidP="00F630E9">
            <w:pPr>
              <w:pStyle w:val="a1"/>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4672" w:type="dxa"/>
          </w:tcPr>
          <w:p w14:paraId="69EEC674" w14:textId="09259701" w:rsidR="00F630E9" w:rsidRDefault="00F630E9" w:rsidP="00F630E9">
            <w:pPr>
              <w:pStyle w:val="a1"/>
              <w:rPr>
                <w:lang w:eastAsia="zh-TW"/>
              </w:rPr>
            </w:pPr>
            <w:r>
              <w:rPr>
                <w:rFonts w:hint="eastAsia"/>
                <w:lang w:eastAsia="zh-TW"/>
              </w:rPr>
              <w:t>估測右車道線可視距離</w:t>
            </w:r>
          </w:p>
        </w:tc>
      </w:tr>
      <w:tr w:rsidR="000E3EE7" w14:paraId="6554AF71" w14:textId="77777777" w:rsidTr="00A412A0">
        <w:tc>
          <w:tcPr>
            <w:tcW w:w="1413" w:type="dxa"/>
          </w:tcPr>
          <w:p w14:paraId="35FDDFB6" w14:textId="31B09898" w:rsidR="000E3EE7" w:rsidRPr="00C2641B" w:rsidRDefault="000E3EE7" w:rsidP="000E3EE7">
            <w:pPr>
              <w:pStyle w:val="a1"/>
              <w:rPr>
                <w:lang w:eastAsia="zh-TW"/>
              </w:rPr>
            </w:pPr>
          </w:p>
        </w:tc>
        <w:tc>
          <w:tcPr>
            <w:tcW w:w="3544" w:type="dxa"/>
          </w:tcPr>
          <w:p w14:paraId="677C0AD4" w14:textId="7C1E917D" w:rsidR="000E3EE7" w:rsidRPr="00360FA0" w:rsidRDefault="000E3EE7" w:rsidP="000E3EE7">
            <w:pPr>
              <w:pStyle w:val="a1"/>
              <w:rPr>
                <w:lang w:eastAsia="zh-TW"/>
              </w:rPr>
            </w:pPr>
            <w:r w:rsidRPr="00CB683F">
              <w:t>OptLaneC0</w:t>
            </w:r>
            <w:r>
              <w:rPr>
                <w:rFonts w:hint="eastAsia"/>
                <w:lang w:eastAsia="zh-TW"/>
              </w:rPr>
              <w:t>L</w:t>
            </w:r>
          </w:p>
        </w:tc>
        <w:tc>
          <w:tcPr>
            <w:tcW w:w="4672" w:type="dxa"/>
          </w:tcPr>
          <w:p w14:paraId="1CB84C52" w14:textId="342EE3F4" w:rsidR="000E3EE7" w:rsidRDefault="000E3EE7" w:rsidP="000E3EE7">
            <w:pPr>
              <w:pStyle w:val="a1"/>
              <w:rPr>
                <w:lang w:eastAsia="zh-TW"/>
              </w:rPr>
            </w:pPr>
            <w:r>
              <w:rPr>
                <w:rFonts w:hint="eastAsia"/>
                <w:lang w:eastAsia="zh-TW"/>
              </w:rPr>
              <w:t>最佳左車道線距離</w:t>
            </w:r>
          </w:p>
        </w:tc>
      </w:tr>
      <w:tr w:rsidR="000E3EE7" w14:paraId="5DD62E6D" w14:textId="77777777" w:rsidTr="00A412A0">
        <w:tc>
          <w:tcPr>
            <w:tcW w:w="1413" w:type="dxa"/>
          </w:tcPr>
          <w:p w14:paraId="1FF1F806" w14:textId="77777777" w:rsidR="000E3EE7" w:rsidRPr="00C2641B" w:rsidRDefault="000E3EE7" w:rsidP="000E3EE7">
            <w:pPr>
              <w:pStyle w:val="a1"/>
              <w:rPr>
                <w:lang w:eastAsia="zh-TW"/>
              </w:rPr>
            </w:pPr>
          </w:p>
        </w:tc>
        <w:tc>
          <w:tcPr>
            <w:tcW w:w="3544" w:type="dxa"/>
          </w:tcPr>
          <w:p w14:paraId="20C4CB5C" w14:textId="2B047C0A" w:rsidR="000E3EE7" w:rsidRPr="00360FA0" w:rsidRDefault="000E3EE7" w:rsidP="000E3EE7">
            <w:pPr>
              <w:pStyle w:val="a1"/>
              <w:rPr>
                <w:lang w:eastAsia="zh-TW"/>
              </w:rPr>
            </w:pPr>
            <w:r w:rsidRPr="00CB683F">
              <w:t>OptLaneC1</w:t>
            </w:r>
            <w:r>
              <w:rPr>
                <w:rFonts w:hint="eastAsia"/>
                <w:lang w:eastAsia="zh-TW"/>
              </w:rPr>
              <w:t xml:space="preserve"> L</w:t>
            </w:r>
          </w:p>
        </w:tc>
        <w:tc>
          <w:tcPr>
            <w:tcW w:w="4672" w:type="dxa"/>
          </w:tcPr>
          <w:p w14:paraId="38BA4AD9" w14:textId="04F38620" w:rsidR="000E3EE7" w:rsidRDefault="000E3EE7" w:rsidP="000E3EE7">
            <w:pPr>
              <w:pStyle w:val="a1"/>
              <w:rPr>
                <w:lang w:eastAsia="zh-TW"/>
              </w:rPr>
            </w:pPr>
            <w:r>
              <w:rPr>
                <w:rFonts w:hint="eastAsia"/>
                <w:lang w:eastAsia="zh-TW"/>
              </w:rPr>
              <w:t>最佳左車道線斜率</w:t>
            </w:r>
          </w:p>
        </w:tc>
      </w:tr>
      <w:tr w:rsidR="000E3EE7" w14:paraId="6C242C89" w14:textId="77777777" w:rsidTr="00A412A0">
        <w:tc>
          <w:tcPr>
            <w:tcW w:w="1413" w:type="dxa"/>
          </w:tcPr>
          <w:p w14:paraId="7CBFE79B" w14:textId="77777777" w:rsidR="000E3EE7" w:rsidRPr="00C2641B" w:rsidRDefault="000E3EE7" w:rsidP="000E3EE7">
            <w:pPr>
              <w:pStyle w:val="a1"/>
              <w:rPr>
                <w:lang w:eastAsia="zh-TW"/>
              </w:rPr>
            </w:pPr>
          </w:p>
        </w:tc>
        <w:tc>
          <w:tcPr>
            <w:tcW w:w="3544" w:type="dxa"/>
          </w:tcPr>
          <w:p w14:paraId="6925279B" w14:textId="66B3B459" w:rsidR="000E3EE7" w:rsidRPr="00360FA0" w:rsidRDefault="000E3EE7" w:rsidP="000E3EE7">
            <w:pPr>
              <w:pStyle w:val="a1"/>
              <w:rPr>
                <w:lang w:eastAsia="zh-TW"/>
              </w:rPr>
            </w:pPr>
            <w:r w:rsidRPr="00CB683F">
              <w:t>OptLaneC2</w:t>
            </w:r>
            <w:r>
              <w:rPr>
                <w:rFonts w:hint="eastAsia"/>
                <w:lang w:eastAsia="zh-TW"/>
              </w:rPr>
              <w:t xml:space="preserve"> L</w:t>
            </w:r>
          </w:p>
        </w:tc>
        <w:tc>
          <w:tcPr>
            <w:tcW w:w="4672" w:type="dxa"/>
          </w:tcPr>
          <w:p w14:paraId="516D60B7" w14:textId="0D6D2F94" w:rsidR="000E3EE7" w:rsidRDefault="000E3EE7" w:rsidP="000E3EE7">
            <w:pPr>
              <w:pStyle w:val="a1"/>
              <w:rPr>
                <w:lang w:eastAsia="zh-TW"/>
              </w:rPr>
            </w:pPr>
            <w:r>
              <w:rPr>
                <w:rFonts w:hint="eastAsia"/>
                <w:lang w:eastAsia="zh-TW"/>
              </w:rPr>
              <w:t>最佳左車道線曲率</w:t>
            </w:r>
          </w:p>
        </w:tc>
      </w:tr>
      <w:tr w:rsidR="000E3EE7" w14:paraId="2CEED329" w14:textId="77777777" w:rsidTr="00A412A0">
        <w:tc>
          <w:tcPr>
            <w:tcW w:w="1413" w:type="dxa"/>
          </w:tcPr>
          <w:p w14:paraId="42CD7EBA" w14:textId="77777777" w:rsidR="000E3EE7" w:rsidRPr="00C2641B" w:rsidRDefault="000E3EE7" w:rsidP="000E3EE7">
            <w:pPr>
              <w:pStyle w:val="a1"/>
              <w:rPr>
                <w:lang w:eastAsia="zh-TW"/>
              </w:rPr>
            </w:pPr>
          </w:p>
        </w:tc>
        <w:tc>
          <w:tcPr>
            <w:tcW w:w="3544" w:type="dxa"/>
          </w:tcPr>
          <w:p w14:paraId="60838241" w14:textId="422422D0" w:rsidR="000E3EE7" w:rsidRPr="00360FA0" w:rsidRDefault="000E3EE7" w:rsidP="000E3EE7">
            <w:pPr>
              <w:pStyle w:val="a1"/>
              <w:rPr>
                <w:lang w:eastAsia="zh-TW"/>
              </w:rPr>
            </w:pPr>
            <w:r w:rsidRPr="00CB683F">
              <w:t>OptLaneC3</w:t>
            </w:r>
            <w:r>
              <w:rPr>
                <w:rFonts w:hint="eastAsia"/>
                <w:lang w:eastAsia="zh-TW"/>
              </w:rPr>
              <w:t xml:space="preserve"> L</w:t>
            </w:r>
          </w:p>
        </w:tc>
        <w:tc>
          <w:tcPr>
            <w:tcW w:w="4672" w:type="dxa"/>
          </w:tcPr>
          <w:p w14:paraId="3028EBE7" w14:textId="30C6EBDA" w:rsidR="000E3EE7" w:rsidRDefault="000E3EE7" w:rsidP="000E3EE7">
            <w:pPr>
              <w:pStyle w:val="a1"/>
              <w:rPr>
                <w:lang w:eastAsia="zh-TW"/>
              </w:rPr>
            </w:pPr>
            <w:r>
              <w:rPr>
                <w:rFonts w:hint="eastAsia"/>
                <w:lang w:eastAsia="zh-TW"/>
              </w:rPr>
              <w:t>最佳左車道線曲率變化率</w:t>
            </w:r>
          </w:p>
        </w:tc>
      </w:tr>
      <w:tr w:rsidR="000E3EE7" w14:paraId="12D14F5F" w14:textId="77777777" w:rsidTr="00A412A0">
        <w:tc>
          <w:tcPr>
            <w:tcW w:w="1413" w:type="dxa"/>
          </w:tcPr>
          <w:p w14:paraId="6127A85B" w14:textId="77777777" w:rsidR="000E3EE7" w:rsidRPr="00C2641B" w:rsidRDefault="000E3EE7" w:rsidP="000E3EE7">
            <w:pPr>
              <w:pStyle w:val="a1"/>
              <w:rPr>
                <w:lang w:eastAsia="zh-TW"/>
              </w:rPr>
            </w:pPr>
          </w:p>
        </w:tc>
        <w:tc>
          <w:tcPr>
            <w:tcW w:w="3544" w:type="dxa"/>
          </w:tcPr>
          <w:p w14:paraId="49728A71" w14:textId="78F07D74" w:rsidR="000E3EE7" w:rsidRPr="00360FA0" w:rsidRDefault="000E3EE7" w:rsidP="000E3EE7">
            <w:pPr>
              <w:pStyle w:val="a1"/>
              <w:rPr>
                <w:lang w:eastAsia="zh-TW"/>
              </w:rPr>
            </w:pPr>
            <w:proofErr w:type="spellStart"/>
            <w:r w:rsidRPr="00CB683F">
              <w:t>OptViewRange</w:t>
            </w:r>
            <w:proofErr w:type="spellEnd"/>
            <w:r w:rsidRPr="00CB683F">
              <w:t>_</w:t>
            </w:r>
            <w:r>
              <w:rPr>
                <w:rFonts w:hint="eastAsia"/>
                <w:lang w:eastAsia="zh-TW"/>
              </w:rPr>
              <w:t xml:space="preserve"> L</w:t>
            </w:r>
          </w:p>
        </w:tc>
        <w:tc>
          <w:tcPr>
            <w:tcW w:w="4672" w:type="dxa"/>
          </w:tcPr>
          <w:p w14:paraId="4A35F3A8" w14:textId="5A52CEAE" w:rsidR="000E3EE7" w:rsidRDefault="000E3EE7" w:rsidP="000E3EE7">
            <w:pPr>
              <w:pStyle w:val="a1"/>
              <w:rPr>
                <w:lang w:eastAsia="zh-TW"/>
              </w:rPr>
            </w:pPr>
            <w:r>
              <w:rPr>
                <w:rFonts w:hint="eastAsia"/>
                <w:lang w:eastAsia="zh-TW"/>
              </w:rPr>
              <w:t>最佳左車道線可視距離</w:t>
            </w:r>
          </w:p>
        </w:tc>
      </w:tr>
      <w:tr w:rsidR="000E3EE7" w14:paraId="4B7A8524" w14:textId="77777777" w:rsidTr="00A412A0">
        <w:tc>
          <w:tcPr>
            <w:tcW w:w="1413" w:type="dxa"/>
          </w:tcPr>
          <w:p w14:paraId="02DEB31A" w14:textId="77777777" w:rsidR="000E3EE7" w:rsidRPr="00C2641B" w:rsidRDefault="000E3EE7" w:rsidP="000E3EE7">
            <w:pPr>
              <w:pStyle w:val="a1"/>
              <w:rPr>
                <w:lang w:eastAsia="zh-TW"/>
              </w:rPr>
            </w:pPr>
          </w:p>
        </w:tc>
        <w:tc>
          <w:tcPr>
            <w:tcW w:w="3544" w:type="dxa"/>
          </w:tcPr>
          <w:p w14:paraId="348999C7" w14:textId="4BFB3FCB" w:rsidR="000E3EE7" w:rsidRPr="00360FA0" w:rsidRDefault="000E3EE7" w:rsidP="000E3EE7">
            <w:pPr>
              <w:pStyle w:val="a1"/>
              <w:rPr>
                <w:lang w:eastAsia="zh-TW"/>
              </w:rPr>
            </w:pPr>
            <w:r w:rsidRPr="00CB683F">
              <w:t>OptLaneC0R</w:t>
            </w:r>
          </w:p>
        </w:tc>
        <w:tc>
          <w:tcPr>
            <w:tcW w:w="4672" w:type="dxa"/>
          </w:tcPr>
          <w:p w14:paraId="1DDD3D04" w14:textId="35CFC3CD" w:rsidR="000E3EE7" w:rsidRDefault="000E3EE7" w:rsidP="000E3EE7">
            <w:pPr>
              <w:pStyle w:val="a1"/>
              <w:rPr>
                <w:lang w:eastAsia="zh-TW"/>
              </w:rPr>
            </w:pPr>
            <w:r>
              <w:rPr>
                <w:rFonts w:hint="eastAsia"/>
                <w:lang w:eastAsia="zh-TW"/>
              </w:rPr>
              <w:t>最佳右車道線距離</w:t>
            </w:r>
          </w:p>
        </w:tc>
      </w:tr>
      <w:tr w:rsidR="000E3EE7" w14:paraId="19F9DDA2" w14:textId="77777777" w:rsidTr="00A412A0">
        <w:tc>
          <w:tcPr>
            <w:tcW w:w="1413" w:type="dxa"/>
          </w:tcPr>
          <w:p w14:paraId="7B47E992" w14:textId="77777777" w:rsidR="000E3EE7" w:rsidRPr="00C2641B" w:rsidRDefault="000E3EE7" w:rsidP="000E3EE7">
            <w:pPr>
              <w:pStyle w:val="a1"/>
              <w:rPr>
                <w:lang w:eastAsia="zh-TW"/>
              </w:rPr>
            </w:pPr>
          </w:p>
        </w:tc>
        <w:tc>
          <w:tcPr>
            <w:tcW w:w="3544" w:type="dxa"/>
          </w:tcPr>
          <w:p w14:paraId="10D884D2" w14:textId="00CB1AA7" w:rsidR="000E3EE7" w:rsidRPr="00360FA0" w:rsidRDefault="000E3EE7" w:rsidP="000E3EE7">
            <w:pPr>
              <w:pStyle w:val="a1"/>
              <w:rPr>
                <w:lang w:eastAsia="zh-TW"/>
              </w:rPr>
            </w:pPr>
            <w:r w:rsidRPr="00CB683F">
              <w:t>OptLaneC1R</w:t>
            </w:r>
          </w:p>
        </w:tc>
        <w:tc>
          <w:tcPr>
            <w:tcW w:w="4672" w:type="dxa"/>
          </w:tcPr>
          <w:p w14:paraId="5D6C2CA7" w14:textId="7E975A19" w:rsidR="000E3EE7" w:rsidRDefault="000E3EE7" w:rsidP="000E3EE7">
            <w:pPr>
              <w:pStyle w:val="a1"/>
              <w:rPr>
                <w:lang w:eastAsia="zh-TW"/>
              </w:rPr>
            </w:pPr>
            <w:r>
              <w:rPr>
                <w:rFonts w:hint="eastAsia"/>
                <w:lang w:eastAsia="zh-TW"/>
              </w:rPr>
              <w:t>最佳右車道線斜率</w:t>
            </w:r>
          </w:p>
        </w:tc>
      </w:tr>
      <w:tr w:rsidR="000E3EE7" w14:paraId="41B6415E" w14:textId="77777777" w:rsidTr="00A412A0">
        <w:tc>
          <w:tcPr>
            <w:tcW w:w="1413" w:type="dxa"/>
          </w:tcPr>
          <w:p w14:paraId="21B856F6" w14:textId="77777777" w:rsidR="000E3EE7" w:rsidRPr="00C2641B" w:rsidRDefault="000E3EE7" w:rsidP="000E3EE7">
            <w:pPr>
              <w:pStyle w:val="a1"/>
              <w:rPr>
                <w:lang w:eastAsia="zh-TW"/>
              </w:rPr>
            </w:pPr>
          </w:p>
        </w:tc>
        <w:tc>
          <w:tcPr>
            <w:tcW w:w="3544" w:type="dxa"/>
          </w:tcPr>
          <w:p w14:paraId="37ECDD4E" w14:textId="0ACA2C39" w:rsidR="000E3EE7" w:rsidRPr="00360FA0" w:rsidRDefault="000E3EE7" w:rsidP="000E3EE7">
            <w:pPr>
              <w:pStyle w:val="a1"/>
              <w:rPr>
                <w:lang w:eastAsia="zh-TW"/>
              </w:rPr>
            </w:pPr>
            <w:r w:rsidRPr="00CB683F">
              <w:t>OptLaneC2R</w:t>
            </w:r>
          </w:p>
        </w:tc>
        <w:tc>
          <w:tcPr>
            <w:tcW w:w="4672" w:type="dxa"/>
          </w:tcPr>
          <w:p w14:paraId="14F2CD2F" w14:textId="0F686DFE" w:rsidR="000E3EE7" w:rsidRDefault="000E3EE7" w:rsidP="000E3EE7">
            <w:pPr>
              <w:pStyle w:val="a1"/>
              <w:rPr>
                <w:lang w:eastAsia="zh-TW"/>
              </w:rPr>
            </w:pPr>
            <w:r>
              <w:rPr>
                <w:rFonts w:hint="eastAsia"/>
                <w:lang w:eastAsia="zh-TW"/>
              </w:rPr>
              <w:t>最佳右車道線曲率</w:t>
            </w:r>
          </w:p>
        </w:tc>
      </w:tr>
      <w:tr w:rsidR="000E3EE7" w14:paraId="6ADF9926" w14:textId="77777777" w:rsidTr="00A412A0">
        <w:tc>
          <w:tcPr>
            <w:tcW w:w="1413" w:type="dxa"/>
          </w:tcPr>
          <w:p w14:paraId="07F67CF5" w14:textId="77777777" w:rsidR="000E3EE7" w:rsidRPr="00C2641B" w:rsidRDefault="000E3EE7" w:rsidP="000E3EE7">
            <w:pPr>
              <w:pStyle w:val="a1"/>
              <w:rPr>
                <w:lang w:eastAsia="zh-TW"/>
              </w:rPr>
            </w:pPr>
          </w:p>
        </w:tc>
        <w:tc>
          <w:tcPr>
            <w:tcW w:w="3544" w:type="dxa"/>
          </w:tcPr>
          <w:p w14:paraId="16247343" w14:textId="090F38FD" w:rsidR="000E3EE7" w:rsidRPr="00360FA0" w:rsidRDefault="000E3EE7" w:rsidP="000E3EE7">
            <w:pPr>
              <w:pStyle w:val="a1"/>
              <w:rPr>
                <w:lang w:eastAsia="zh-TW"/>
              </w:rPr>
            </w:pPr>
            <w:r w:rsidRPr="00CB683F">
              <w:t>OptLaneC3R</w:t>
            </w:r>
          </w:p>
        </w:tc>
        <w:tc>
          <w:tcPr>
            <w:tcW w:w="4672" w:type="dxa"/>
          </w:tcPr>
          <w:p w14:paraId="0F6683EB" w14:textId="345054F5" w:rsidR="000E3EE7" w:rsidRDefault="000E3EE7" w:rsidP="000E3EE7">
            <w:pPr>
              <w:pStyle w:val="a1"/>
              <w:rPr>
                <w:lang w:eastAsia="zh-TW"/>
              </w:rPr>
            </w:pPr>
            <w:r>
              <w:rPr>
                <w:rFonts w:hint="eastAsia"/>
                <w:lang w:eastAsia="zh-TW"/>
              </w:rPr>
              <w:t>最佳右車道線曲率變化率</w:t>
            </w:r>
          </w:p>
        </w:tc>
      </w:tr>
      <w:tr w:rsidR="000E3EE7" w14:paraId="4957AD82" w14:textId="77777777" w:rsidTr="00A412A0">
        <w:tc>
          <w:tcPr>
            <w:tcW w:w="1413" w:type="dxa"/>
          </w:tcPr>
          <w:p w14:paraId="1F032B49" w14:textId="77777777" w:rsidR="000E3EE7" w:rsidRPr="00C2641B" w:rsidRDefault="000E3EE7" w:rsidP="000E3EE7">
            <w:pPr>
              <w:pStyle w:val="a1"/>
              <w:rPr>
                <w:lang w:eastAsia="zh-TW"/>
              </w:rPr>
            </w:pPr>
          </w:p>
        </w:tc>
        <w:tc>
          <w:tcPr>
            <w:tcW w:w="3544" w:type="dxa"/>
          </w:tcPr>
          <w:p w14:paraId="57A05953" w14:textId="2809FC52" w:rsidR="000E3EE7" w:rsidRPr="00360FA0" w:rsidRDefault="000E3EE7" w:rsidP="000E3EE7">
            <w:pPr>
              <w:pStyle w:val="a1"/>
              <w:rPr>
                <w:lang w:eastAsia="zh-TW"/>
              </w:rPr>
            </w:pPr>
            <w:proofErr w:type="spellStart"/>
            <w:r w:rsidRPr="00CB683F">
              <w:t>OptViewRange_R</w:t>
            </w:r>
            <w:proofErr w:type="spellEnd"/>
          </w:p>
        </w:tc>
        <w:tc>
          <w:tcPr>
            <w:tcW w:w="4672" w:type="dxa"/>
          </w:tcPr>
          <w:p w14:paraId="3D8F9BC5" w14:textId="08D810E0" w:rsidR="000E3EE7" w:rsidRDefault="000E3EE7" w:rsidP="000E3EE7">
            <w:pPr>
              <w:pStyle w:val="a1"/>
              <w:rPr>
                <w:lang w:eastAsia="zh-TW"/>
              </w:rPr>
            </w:pPr>
            <w:r>
              <w:rPr>
                <w:rFonts w:hint="eastAsia"/>
                <w:lang w:eastAsia="zh-TW"/>
              </w:rPr>
              <w:t>最佳右車道線可視距離</w:t>
            </w:r>
          </w:p>
        </w:tc>
      </w:tr>
      <w:tr w:rsidR="00061395" w14:paraId="1758DE58" w14:textId="77777777" w:rsidTr="00A412A0">
        <w:tc>
          <w:tcPr>
            <w:tcW w:w="1413" w:type="dxa"/>
          </w:tcPr>
          <w:p w14:paraId="5AC46BAE" w14:textId="77777777" w:rsidR="00061395" w:rsidRPr="00C2641B" w:rsidRDefault="00061395" w:rsidP="00061395">
            <w:pPr>
              <w:pStyle w:val="a1"/>
              <w:rPr>
                <w:lang w:eastAsia="zh-TW"/>
              </w:rPr>
            </w:pPr>
          </w:p>
        </w:tc>
        <w:tc>
          <w:tcPr>
            <w:tcW w:w="3544" w:type="dxa"/>
          </w:tcPr>
          <w:p w14:paraId="3C63E06E" w14:textId="126FC793" w:rsidR="00061395" w:rsidRPr="00CB683F" w:rsidRDefault="00061395" w:rsidP="00061395">
            <w:pPr>
              <w:pStyle w:val="a1"/>
            </w:pPr>
            <w:r w:rsidRPr="00554704">
              <w:t>VPER_RLCenterLineC0_m</w:t>
            </w:r>
          </w:p>
        </w:tc>
        <w:tc>
          <w:tcPr>
            <w:tcW w:w="4672" w:type="dxa"/>
          </w:tcPr>
          <w:p w14:paraId="5EA5BD37" w14:textId="5A50C697" w:rsidR="00061395" w:rsidRDefault="00A412A0" w:rsidP="00061395">
            <w:pPr>
              <w:pStyle w:val="a1"/>
              <w:rPr>
                <w:lang w:eastAsia="zh-TW"/>
              </w:rPr>
            </w:pPr>
            <w:r>
              <w:rPr>
                <w:rFonts w:hint="eastAsia"/>
                <w:lang w:eastAsia="zh-TW"/>
              </w:rPr>
              <w:t>左右車道線有效之</w:t>
            </w:r>
            <w:r w:rsidR="00061395">
              <w:rPr>
                <w:rFonts w:hint="eastAsia"/>
                <w:lang w:eastAsia="zh-TW"/>
              </w:rPr>
              <w:t>車道中心線距離</w:t>
            </w:r>
          </w:p>
        </w:tc>
      </w:tr>
      <w:tr w:rsidR="00061395" w14:paraId="4C29AF87" w14:textId="77777777" w:rsidTr="00A412A0">
        <w:tc>
          <w:tcPr>
            <w:tcW w:w="1413" w:type="dxa"/>
          </w:tcPr>
          <w:p w14:paraId="47569702" w14:textId="77777777" w:rsidR="00061395" w:rsidRPr="00C2641B" w:rsidRDefault="00061395" w:rsidP="00061395">
            <w:pPr>
              <w:pStyle w:val="a1"/>
              <w:rPr>
                <w:lang w:eastAsia="zh-TW"/>
              </w:rPr>
            </w:pPr>
          </w:p>
        </w:tc>
        <w:tc>
          <w:tcPr>
            <w:tcW w:w="3544" w:type="dxa"/>
          </w:tcPr>
          <w:p w14:paraId="5FEBF4AD" w14:textId="654803C7" w:rsidR="00061395" w:rsidRPr="00CB683F" w:rsidRDefault="00061395" w:rsidP="00061395">
            <w:pPr>
              <w:pStyle w:val="a1"/>
            </w:pPr>
            <w:r w:rsidRPr="00554704">
              <w:t>VPER_RCenterLineC0_m</w:t>
            </w:r>
          </w:p>
        </w:tc>
        <w:tc>
          <w:tcPr>
            <w:tcW w:w="4672" w:type="dxa"/>
          </w:tcPr>
          <w:p w14:paraId="7A167F97" w14:textId="48461DD9" w:rsidR="00061395" w:rsidRDefault="003B4220" w:rsidP="00061395">
            <w:pPr>
              <w:pStyle w:val="a1"/>
              <w:rPr>
                <w:lang w:eastAsia="zh-TW"/>
              </w:rPr>
            </w:pPr>
            <w:r>
              <w:rPr>
                <w:rFonts w:hint="eastAsia"/>
                <w:lang w:eastAsia="zh-TW"/>
              </w:rPr>
              <w:t>右車道線有效之</w:t>
            </w:r>
            <w:r w:rsidR="00801299">
              <w:rPr>
                <w:rFonts w:hint="eastAsia"/>
                <w:lang w:eastAsia="zh-TW"/>
              </w:rPr>
              <w:t>車道中心線距離</w:t>
            </w:r>
          </w:p>
        </w:tc>
      </w:tr>
      <w:tr w:rsidR="00061395" w14:paraId="78D5350B" w14:textId="77777777" w:rsidTr="00A412A0">
        <w:tc>
          <w:tcPr>
            <w:tcW w:w="1413" w:type="dxa"/>
          </w:tcPr>
          <w:p w14:paraId="763FA8A1" w14:textId="77777777" w:rsidR="00061395" w:rsidRPr="00C2641B" w:rsidRDefault="00061395" w:rsidP="00061395">
            <w:pPr>
              <w:pStyle w:val="a1"/>
              <w:rPr>
                <w:lang w:eastAsia="zh-TW"/>
              </w:rPr>
            </w:pPr>
          </w:p>
        </w:tc>
        <w:tc>
          <w:tcPr>
            <w:tcW w:w="3544" w:type="dxa"/>
          </w:tcPr>
          <w:p w14:paraId="0335197C" w14:textId="16C5DE09" w:rsidR="00061395" w:rsidRPr="00CB683F" w:rsidRDefault="00061395" w:rsidP="00061395">
            <w:pPr>
              <w:pStyle w:val="a1"/>
            </w:pPr>
            <w:r w:rsidRPr="00554704">
              <w:t>VPER_LCenterLineC0_m</w:t>
            </w:r>
          </w:p>
        </w:tc>
        <w:tc>
          <w:tcPr>
            <w:tcW w:w="4672" w:type="dxa"/>
          </w:tcPr>
          <w:p w14:paraId="271F5A3A" w14:textId="44F3E25A" w:rsidR="00061395" w:rsidRDefault="003B4220" w:rsidP="00061395">
            <w:pPr>
              <w:pStyle w:val="a1"/>
              <w:rPr>
                <w:lang w:eastAsia="zh-TW"/>
              </w:rPr>
            </w:pPr>
            <w:r>
              <w:rPr>
                <w:rFonts w:hint="eastAsia"/>
                <w:lang w:eastAsia="zh-TW"/>
              </w:rPr>
              <w:t>左車道線有效之</w:t>
            </w:r>
            <w:r w:rsidR="00801299">
              <w:rPr>
                <w:rFonts w:hint="eastAsia"/>
                <w:lang w:eastAsia="zh-TW"/>
              </w:rPr>
              <w:t>車道中心線距離</w:t>
            </w:r>
          </w:p>
        </w:tc>
      </w:tr>
      <w:tr w:rsidR="00061395" w14:paraId="3818A06D" w14:textId="77777777" w:rsidTr="00A412A0">
        <w:tc>
          <w:tcPr>
            <w:tcW w:w="1413" w:type="dxa"/>
          </w:tcPr>
          <w:p w14:paraId="2660CCE7" w14:textId="77777777" w:rsidR="00061395" w:rsidRPr="00C2641B" w:rsidRDefault="00061395" w:rsidP="00061395">
            <w:pPr>
              <w:pStyle w:val="a1"/>
              <w:rPr>
                <w:lang w:eastAsia="zh-TW"/>
              </w:rPr>
            </w:pPr>
          </w:p>
        </w:tc>
        <w:tc>
          <w:tcPr>
            <w:tcW w:w="3544" w:type="dxa"/>
          </w:tcPr>
          <w:p w14:paraId="6AA16E97" w14:textId="3FE3B299" w:rsidR="00061395" w:rsidRPr="00CB683F" w:rsidRDefault="00061395" w:rsidP="00061395">
            <w:pPr>
              <w:pStyle w:val="a1"/>
            </w:pPr>
            <w:r w:rsidRPr="00554704">
              <w:t>VPER_EstCenterLineC0_m</w:t>
            </w:r>
          </w:p>
        </w:tc>
        <w:tc>
          <w:tcPr>
            <w:tcW w:w="4672" w:type="dxa"/>
          </w:tcPr>
          <w:p w14:paraId="4E1C8B4B" w14:textId="4EA9A5EC" w:rsidR="00061395" w:rsidRDefault="003B4220" w:rsidP="00061395">
            <w:pPr>
              <w:pStyle w:val="a1"/>
              <w:rPr>
                <w:lang w:eastAsia="zh-TW"/>
              </w:rPr>
            </w:pPr>
            <w:r>
              <w:rPr>
                <w:rFonts w:hint="eastAsia"/>
                <w:lang w:eastAsia="zh-TW"/>
              </w:rPr>
              <w:t>左右車道線有效之</w:t>
            </w:r>
            <w:r w:rsidR="00801299">
              <w:rPr>
                <w:rFonts w:hint="eastAsia"/>
                <w:lang w:eastAsia="zh-TW"/>
              </w:rPr>
              <w:t>車道中心線距離</w:t>
            </w:r>
          </w:p>
        </w:tc>
      </w:tr>
      <w:tr w:rsidR="0063227A" w14:paraId="413DC995" w14:textId="77777777" w:rsidTr="00A412A0">
        <w:tc>
          <w:tcPr>
            <w:tcW w:w="1413" w:type="dxa"/>
          </w:tcPr>
          <w:p w14:paraId="23CF49D2" w14:textId="77777777" w:rsidR="0063227A" w:rsidRPr="00C2641B" w:rsidRDefault="0063227A" w:rsidP="0063227A">
            <w:pPr>
              <w:pStyle w:val="a1"/>
              <w:rPr>
                <w:lang w:eastAsia="zh-TW"/>
              </w:rPr>
            </w:pPr>
          </w:p>
        </w:tc>
        <w:tc>
          <w:tcPr>
            <w:tcW w:w="3544" w:type="dxa"/>
          </w:tcPr>
          <w:p w14:paraId="624FB70F" w14:textId="3E8BAD8B" w:rsidR="0063227A" w:rsidRPr="00CB683F" w:rsidRDefault="0063227A" w:rsidP="0063227A">
            <w:pPr>
              <w:pStyle w:val="a1"/>
              <w:rPr>
                <w:lang w:eastAsia="zh-TW"/>
              </w:rPr>
            </w:pPr>
            <w:r w:rsidRPr="00554704">
              <w:t>VPER_RLCenterLineC</w:t>
            </w:r>
            <w:r>
              <w:rPr>
                <w:rFonts w:hint="eastAsia"/>
                <w:lang w:eastAsia="zh-TW"/>
              </w:rPr>
              <w:t>1</w:t>
            </w:r>
            <w:r w:rsidRPr="00554704">
              <w:t>_</w:t>
            </w:r>
            <w:r w:rsidR="00A70825">
              <w:rPr>
                <w:rFonts w:hint="eastAsia"/>
                <w:lang w:eastAsia="zh-TW"/>
              </w:rPr>
              <w:t>r</w:t>
            </w:r>
            <w:r w:rsidR="00A70825">
              <w:rPr>
                <w:lang w:eastAsia="zh-TW"/>
              </w:rPr>
              <w:t>ad</w:t>
            </w:r>
          </w:p>
        </w:tc>
        <w:tc>
          <w:tcPr>
            <w:tcW w:w="4672" w:type="dxa"/>
          </w:tcPr>
          <w:p w14:paraId="272E9603" w14:textId="01A35C20" w:rsidR="0063227A" w:rsidRDefault="00A412A0" w:rsidP="0063227A">
            <w:pPr>
              <w:pStyle w:val="a1"/>
              <w:rPr>
                <w:lang w:eastAsia="zh-TW"/>
              </w:rPr>
            </w:pPr>
            <w:r>
              <w:rPr>
                <w:rFonts w:hint="eastAsia"/>
                <w:lang w:eastAsia="zh-TW"/>
              </w:rPr>
              <w:t>左右車道線有效之</w:t>
            </w:r>
            <w:r w:rsidR="0063227A">
              <w:rPr>
                <w:rFonts w:hint="eastAsia"/>
                <w:lang w:eastAsia="zh-TW"/>
              </w:rPr>
              <w:t>車道中心線斜率</w:t>
            </w:r>
          </w:p>
        </w:tc>
      </w:tr>
      <w:tr w:rsidR="00801299" w14:paraId="6DE0784E" w14:textId="77777777" w:rsidTr="00A412A0">
        <w:tc>
          <w:tcPr>
            <w:tcW w:w="1413" w:type="dxa"/>
          </w:tcPr>
          <w:p w14:paraId="7A6B2075" w14:textId="77777777" w:rsidR="00801299" w:rsidRPr="00C2641B" w:rsidRDefault="00801299" w:rsidP="00801299">
            <w:pPr>
              <w:pStyle w:val="a1"/>
              <w:rPr>
                <w:lang w:eastAsia="zh-TW"/>
              </w:rPr>
            </w:pPr>
          </w:p>
        </w:tc>
        <w:tc>
          <w:tcPr>
            <w:tcW w:w="3544" w:type="dxa"/>
          </w:tcPr>
          <w:p w14:paraId="7AC925B5" w14:textId="2DEB1ED8" w:rsidR="00801299" w:rsidRPr="00CB683F" w:rsidRDefault="00801299" w:rsidP="00801299">
            <w:pPr>
              <w:pStyle w:val="a1"/>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11B87EAD" w14:textId="5488E390" w:rsidR="00801299" w:rsidRDefault="003B4220" w:rsidP="00801299">
            <w:pPr>
              <w:pStyle w:val="a1"/>
              <w:rPr>
                <w:lang w:eastAsia="zh-TW"/>
              </w:rPr>
            </w:pPr>
            <w:r>
              <w:rPr>
                <w:rFonts w:hint="eastAsia"/>
                <w:lang w:eastAsia="zh-TW"/>
              </w:rPr>
              <w:t>右車道線有效之</w:t>
            </w:r>
            <w:r w:rsidR="00801299" w:rsidRPr="00CA0E02">
              <w:rPr>
                <w:rFonts w:hint="eastAsia"/>
                <w:lang w:eastAsia="zh-TW"/>
              </w:rPr>
              <w:t>車道中心線斜率</w:t>
            </w:r>
          </w:p>
        </w:tc>
      </w:tr>
      <w:tr w:rsidR="00801299" w14:paraId="6CE9F9CC" w14:textId="77777777" w:rsidTr="00A412A0">
        <w:tc>
          <w:tcPr>
            <w:tcW w:w="1413" w:type="dxa"/>
          </w:tcPr>
          <w:p w14:paraId="577430C9" w14:textId="77777777" w:rsidR="00801299" w:rsidRPr="00C2641B" w:rsidRDefault="00801299" w:rsidP="00801299">
            <w:pPr>
              <w:pStyle w:val="a1"/>
              <w:rPr>
                <w:lang w:eastAsia="zh-TW"/>
              </w:rPr>
            </w:pPr>
          </w:p>
        </w:tc>
        <w:tc>
          <w:tcPr>
            <w:tcW w:w="3544" w:type="dxa"/>
          </w:tcPr>
          <w:p w14:paraId="1F8070F4" w14:textId="2D50925D" w:rsidR="00801299" w:rsidRPr="00CB683F" w:rsidRDefault="00801299" w:rsidP="00801299">
            <w:pPr>
              <w:pStyle w:val="a1"/>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1D7A03A1" w14:textId="228EEAEC" w:rsidR="00801299" w:rsidRDefault="003B4220" w:rsidP="00801299">
            <w:pPr>
              <w:pStyle w:val="a1"/>
              <w:rPr>
                <w:lang w:eastAsia="zh-TW"/>
              </w:rPr>
            </w:pPr>
            <w:r>
              <w:rPr>
                <w:rFonts w:hint="eastAsia"/>
                <w:lang w:eastAsia="zh-TW"/>
              </w:rPr>
              <w:t>左車道線有效之</w:t>
            </w:r>
            <w:r w:rsidR="00801299" w:rsidRPr="00CA0E02">
              <w:rPr>
                <w:rFonts w:hint="eastAsia"/>
                <w:lang w:eastAsia="zh-TW"/>
              </w:rPr>
              <w:t>車道中心線斜率</w:t>
            </w:r>
          </w:p>
        </w:tc>
      </w:tr>
      <w:tr w:rsidR="00801299" w14:paraId="4B9D1690" w14:textId="77777777" w:rsidTr="00A412A0">
        <w:tc>
          <w:tcPr>
            <w:tcW w:w="1413" w:type="dxa"/>
          </w:tcPr>
          <w:p w14:paraId="6720FDCB" w14:textId="77777777" w:rsidR="00801299" w:rsidRPr="00C2641B" w:rsidRDefault="00801299" w:rsidP="00801299">
            <w:pPr>
              <w:pStyle w:val="a1"/>
              <w:rPr>
                <w:lang w:eastAsia="zh-TW"/>
              </w:rPr>
            </w:pPr>
          </w:p>
        </w:tc>
        <w:tc>
          <w:tcPr>
            <w:tcW w:w="3544" w:type="dxa"/>
          </w:tcPr>
          <w:p w14:paraId="77B54A28" w14:textId="39EFC8C9" w:rsidR="00801299" w:rsidRPr="00CB683F" w:rsidRDefault="00801299" w:rsidP="00801299">
            <w:pPr>
              <w:pStyle w:val="a1"/>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00EAD294" w14:textId="5D4F2E6B" w:rsidR="00801299" w:rsidRDefault="003B4220" w:rsidP="00801299">
            <w:pPr>
              <w:pStyle w:val="a1"/>
              <w:rPr>
                <w:lang w:eastAsia="zh-TW"/>
              </w:rPr>
            </w:pPr>
            <w:r>
              <w:rPr>
                <w:rFonts w:hint="eastAsia"/>
                <w:lang w:eastAsia="zh-TW"/>
              </w:rPr>
              <w:t>左右車道線有效之</w:t>
            </w:r>
            <w:r w:rsidR="00801299" w:rsidRPr="00CA0E02">
              <w:rPr>
                <w:rFonts w:hint="eastAsia"/>
                <w:lang w:eastAsia="zh-TW"/>
              </w:rPr>
              <w:t>車道中心線斜率</w:t>
            </w:r>
          </w:p>
        </w:tc>
      </w:tr>
      <w:tr w:rsidR="00A70825" w14:paraId="3177A5BF" w14:textId="77777777" w:rsidTr="00A412A0">
        <w:tc>
          <w:tcPr>
            <w:tcW w:w="1413" w:type="dxa"/>
          </w:tcPr>
          <w:p w14:paraId="64775EE3" w14:textId="77777777" w:rsidR="00A70825" w:rsidRPr="00C2641B" w:rsidRDefault="00A70825" w:rsidP="00A70825">
            <w:pPr>
              <w:pStyle w:val="a1"/>
              <w:rPr>
                <w:lang w:eastAsia="zh-TW"/>
              </w:rPr>
            </w:pPr>
          </w:p>
        </w:tc>
        <w:tc>
          <w:tcPr>
            <w:tcW w:w="3544" w:type="dxa"/>
          </w:tcPr>
          <w:p w14:paraId="52802832" w14:textId="750AF9E1" w:rsidR="00A70825" w:rsidRPr="00CB683F" w:rsidRDefault="00A70825" w:rsidP="00A70825">
            <w:pPr>
              <w:pStyle w:val="a1"/>
              <w:rPr>
                <w:lang w:eastAsia="zh-TW"/>
              </w:rPr>
            </w:pPr>
            <w:r w:rsidRPr="00554704">
              <w:t>VPER_RLCenterLineC</w:t>
            </w:r>
            <w:r>
              <w:t>2</w:t>
            </w:r>
            <w:r w:rsidRPr="00554704">
              <w:t>_</w:t>
            </w:r>
            <w:r>
              <w:rPr>
                <w:rFonts w:hint="eastAsia"/>
                <w:lang w:eastAsia="zh-TW"/>
              </w:rPr>
              <w:t>r</w:t>
            </w:r>
            <w:r>
              <w:rPr>
                <w:lang w:eastAsia="zh-TW"/>
              </w:rPr>
              <w:t>at</w:t>
            </w:r>
          </w:p>
        </w:tc>
        <w:tc>
          <w:tcPr>
            <w:tcW w:w="4672" w:type="dxa"/>
          </w:tcPr>
          <w:p w14:paraId="1992D810" w14:textId="7311D7FE" w:rsidR="00A70825" w:rsidRDefault="00A412A0" w:rsidP="00A70825">
            <w:pPr>
              <w:pStyle w:val="a1"/>
              <w:rPr>
                <w:lang w:eastAsia="zh-TW"/>
              </w:rPr>
            </w:pPr>
            <w:r>
              <w:rPr>
                <w:rFonts w:hint="eastAsia"/>
                <w:lang w:eastAsia="zh-TW"/>
              </w:rPr>
              <w:t>左右車道線有效之</w:t>
            </w:r>
            <w:r w:rsidR="00A70825">
              <w:rPr>
                <w:rFonts w:hint="eastAsia"/>
                <w:lang w:eastAsia="zh-TW"/>
              </w:rPr>
              <w:t>車道中心線曲率</w:t>
            </w:r>
          </w:p>
        </w:tc>
      </w:tr>
      <w:tr w:rsidR="00A70825" w14:paraId="6E2C5DD8" w14:textId="77777777" w:rsidTr="00A412A0">
        <w:tc>
          <w:tcPr>
            <w:tcW w:w="1413" w:type="dxa"/>
          </w:tcPr>
          <w:p w14:paraId="561E523F" w14:textId="77777777" w:rsidR="00A70825" w:rsidRPr="00C2641B" w:rsidRDefault="00A70825" w:rsidP="00A70825">
            <w:pPr>
              <w:pStyle w:val="a1"/>
              <w:rPr>
                <w:lang w:eastAsia="zh-TW"/>
              </w:rPr>
            </w:pPr>
          </w:p>
        </w:tc>
        <w:tc>
          <w:tcPr>
            <w:tcW w:w="3544" w:type="dxa"/>
          </w:tcPr>
          <w:p w14:paraId="64462E20" w14:textId="2FE5B563" w:rsidR="00A70825" w:rsidRPr="00CB683F" w:rsidRDefault="00A70825" w:rsidP="00A70825">
            <w:pPr>
              <w:pStyle w:val="a1"/>
              <w:rPr>
                <w:lang w:eastAsia="zh-TW"/>
              </w:rPr>
            </w:pPr>
            <w:r w:rsidRPr="00554704">
              <w:t>VPER_RCenterLineC</w:t>
            </w:r>
            <w:r>
              <w:t>2</w:t>
            </w:r>
            <w:r w:rsidRPr="00554704">
              <w:t>_</w:t>
            </w:r>
            <w:r>
              <w:rPr>
                <w:rFonts w:hint="eastAsia"/>
                <w:lang w:eastAsia="zh-TW"/>
              </w:rPr>
              <w:t xml:space="preserve"> r</w:t>
            </w:r>
            <w:r>
              <w:rPr>
                <w:lang w:eastAsia="zh-TW"/>
              </w:rPr>
              <w:t>at</w:t>
            </w:r>
          </w:p>
        </w:tc>
        <w:tc>
          <w:tcPr>
            <w:tcW w:w="4672" w:type="dxa"/>
          </w:tcPr>
          <w:p w14:paraId="73646966" w14:textId="57174CF9" w:rsidR="00A70825" w:rsidRDefault="003B4220" w:rsidP="00A70825">
            <w:pPr>
              <w:pStyle w:val="a1"/>
              <w:rPr>
                <w:lang w:eastAsia="zh-TW"/>
              </w:rPr>
            </w:pPr>
            <w:r>
              <w:rPr>
                <w:rFonts w:hint="eastAsia"/>
                <w:lang w:eastAsia="zh-TW"/>
              </w:rPr>
              <w:t>右車道線有效之</w:t>
            </w:r>
            <w:r w:rsidR="00801299">
              <w:rPr>
                <w:rFonts w:hint="eastAsia"/>
                <w:lang w:eastAsia="zh-TW"/>
              </w:rPr>
              <w:t>車道中心線曲率</w:t>
            </w:r>
          </w:p>
        </w:tc>
      </w:tr>
      <w:tr w:rsidR="00801299" w14:paraId="4EE50CA9" w14:textId="77777777" w:rsidTr="00A412A0">
        <w:tc>
          <w:tcPr>
            <w:tcW w:w="1413" w:type="dxa"/>
          </w:tcPr>
          <w:p w14:paraId="371927F9" w14:textId="77777777" w:rsidR="00801299" w:rsidRPr="00C2641B" w:rsidRDefault="00801299" w:rsidP="00801299">
            <w:pPr>
              <w:pStyle w:val="a1"/>
              <w:rPr>
                <w:lang w:eastAsia="zh-TW"/>
              </w:rPr>
            </w:pPr>
          </w:p>
        </w:tc>
        <w:tc>
          <w:tcPr>
            <w:tcW w:w="3544" w:type="dxa"/>
          </w:tcPr>
          <w:p w14:paraId="5B1F42B6" w14:textId="4A985E62" w:rsidR="00801299" w:rsidRPr="00CB683F" w:rsidRDefault="00801299" w:rsidP="00801299">
            <w:pPr>
              <w:pStyle w:val="a1"/>
              <w:rPr>
                <w:lang w:eastAsia="zh-TW"/>
              </w:rPr>
            </w:pPr>
            <w:r w:rsidRPr="00554704">
              <w:t>VPER_LCenterLineC</w:t>
            </w:r>
            <w:r>
              <w:t>2</w:t>
            </w:r>
            <w:r w:rsidRPr="00554704">
              <w:t>_</w:t>
            </w:r>
            <w:r>
              <w:rPr>
                <w:rFonts w:hint="eastAsia"/>
                <w:lang w:eastAsia="zh-TW"/>
              </w:rPr>
              <w:t xml:space="preserve"> r</w:t>
            </w:r>
            <w:r>
              <w:rPr>
                <w:lang w:eastAsia="zh-TW"/>
              </w:rPr>
              <w:t>at</w:t>
            </w:r>
          </w:p>
        </w:tc>
        <w:tc>
          <w:tcPr>
            <w:tcW w:w="4672" w:type="dxa"/>
          </w:tcPr>
          <w:p w14:paraId="594F365A" w14:textId="33F0DBF4" w:rsidR="00801299" w:rsidRDefault="003B4220" w:rsidP="00801299">
            <w:pPr>
              <w:pStyle w:val="a1"/>
              <w:rPr>
                <w:lang w:eastAsia="zh-TW"/>
              </w:rPr>
            </w:pPr>
            <w:r>
              <w:rPr>
                <w:rFonts w:hint="eastAsia"/>
                <w:lang w:eastAsia="zh-TW"/>
              </w:rPr>
              <w:t>左車道線有效之</w:t>
            </w:r>
            <w:r w:rsidR="00801299" w:rsidRPr="005341B2">
              <w:rPr>
                <w:rFonts w:hint="eastAsia"/>
                <w:lang w:eastAsia="zh-TW"/>
              </w:rPr>
              <w:t>車道中心線曲率</w:t>
            </w:r>
          </w:p>
        </w:tc>
      </w:tr>
      <w:tr w:rsidR="00801299" w14:paraId="2B91F65D" w14:textId="77777777" w:rsidTr="00A412A0">
        <w:tc>
          <w:tcPr>
            <w:tcW w:w="1413" w:type="dxa"/>
          </w:tcPr>
          <w:p w14:paraId="442393CC" w14:textId="77777777" w:rsidR="00801299" w:rsidRPr="00C2641B" w:rsidRDefault="00801299" w:rsidP="00801299">
            <w:pPr>
              <w:pStyle w:val="a1"/>
              <w:rPr>
                <w:lang w:eastAsia="zh-TW"/>
              </w:rPr>
            </w:pPr>
          </w:p>
        </w:tc>
        <w:tc>
          <w:tcPr>
            <w:tcW w:w="3544" w:type="dxa"/>
          </w:tcPr>
          <w:p w14:paraId="23E9E23C" w14:textId="004F445F" w:rsidR="00801299" w:rsidRPr="00CB683F" w:rsidRDefault="00801299" w:rsidP="00801299">
            <w:pPr>
              <w:pStyle w:val="a1"/>
              <w:rPr>
                <w:lang w:eastAsia="zh-TW"/>
              </w:rPr>
            </w:pPr>
            <w:r w:rsidRPr="00554704">
              <w:t>VPER_EstCenterLineC</w:t>
            </w:r>
            <w:r>
              <w:t>2</w:t>
            </w:r>
            <w:r w:rsidRPr="00554704">
              <w:t>_</w:t>
            </w:r>
            <w:r>
              <w:rPr>
                <w:rFonts w:hint="eastAsia"/>
                <w:lang w:eastAsia="zh-TW"/>
              </w:rPr>
              <w:t xml:space="preserve"> r</w:t>
            </w:r>
            <w:r>
              <w:rPr>
                <w:lang w:eastAsia="zh-TW"/>
              </w:rPr>
              <w:t>at</w:t>
            </w:r>
          </w:p>
        </w:tc>
        <w:tc>
          <w:tcPr>
            <w:tcW w:w="4672" w:type="dxa"/>
          </w:tcPr>
          <w:p w14:paraId="5E98EB91" w14:textId="41B496FD" w:rsidR="00801299" w:rsidRDefault="003B4220" w:rsidP="00801299">
            <w:pPr>
              <w:pStyle w:val="a1"/>
              <w:rPr>
                <w:lang w:eastAsia="zh-TW"/>
              </w:rPr>
            </w:pPr>
            <w:r>
              <w:rPr>
                <w:rFonts w:hint="eastAsia"/>
                <w:lang w:eastAsia="zh-TW"/>
              </w:rPr>
              <w:t>左右車道線有效之</w:t>
            </w:r>
            <w:r w:rsidR="00801299" w:rsidRPr="005341B2">
              <w:rPr>
                <w:rFonts w:hint="eastAsia"/>
                <w:lang w:eastAsia="zh-TW"/>
              </w:rPr>
              <w:t>車道中心線曲率</w:t>
            </w:r>
          </w:p>
        </w:tc>
      </w:tr>
      <w:tr w:rsidR="00A70825" w14:paraId="79D631A2" w14:textId="77777777" w:rsidTr="00A412A0">
        <w:tc>
          <w:tcPr>
            <w:tcW w:w="1413" w:type="dxa"/>
          </w:tcPr>
          <w:p w14:paraId="19A51BB7" w14:textId="77777777" w:rsidR="00A70825" w:rsidRPr="00C2641B" w:rsidRDefault="00A70825" w:rsidP="00A70825">
            <w:pPr>
              <w:pStyle w:val="a1"/>
              <w:rPr>
                <w:lang w:eastAsia="zh-TW"/>
              </w:rPr>
            </w:pPr>
          </w:p>
        </w:tc>
        <w:tc>
          <w:tcPr>
            <w:tcW w:w="3544" w:type="dxa"/>
          </w:tcPr>
          <w:p w14:paraId="6E24EB5B" w14:textId="4D8887FE" w:rsidR="00A70825" w:rsidRPr="00CB683F" w:rsidRDefault="00A70825" w:rsidP="00A70825">
            <w:pPr>
              <w:pStyle w:val="a1"/>
              <w:rPr>
                <w:lang w:eastAsia="zh-TW"/>
              </w:rPr>
            </w:pPr>
            <w:r w:rsidRPr="00554704">
              <w:t>VPER_RLCenterLineC</w:t>
            </w:r>
            <w:r>
              <w:t>3</w:t>
            </w:r>
            <w:r w:rsidRPr="00554704">
              <w:t>_</w:t>
            </w:r>
            <w:r>
              <w:rPr>
                <w:rFonts w:hint="eastAsia"/>
                <w:lang w:eastAsia="zh-TW"/>
              </w:rPr>
              <w:t>r</w:t>
            </w:r>
            <w:r>
              <w:rPr>
                <w:lang w:eastAsia="zh-TW"/>
              </w:rPr>
              <w:t>at</w:t>
            </w:r>
          </w:p>
        </w:tc>
        <w:tc>
          <w:tcPr>
            <w:tcW w:w="4672" w:type="dxa"/>
          </w:tcPr>
          <w:p w14:paraId="196604E3" w14:textId="0E98171A" w:rsidR="00A70825" w:rsidRDefault="00A412A0" w:rsidP="00A70825">
            <w:pPr>
              <w:pStyle w:val="a1"/>
              <w:rPr>
                <w:lang w:eastAsia="zh-TW"/>
              </w:rPr>
            </w:pPr>
            <w:r>
              <w:rPr>
                <w:rFonts w:hint="eastAsia"/>
                <w:lang w:eastAsia="zh-TW"/>
              </w:rPr>
              <w:t>左右車道線有效之</w:t>
            </w:r>
            <w:r w:rsidR="00A70825">
              <w:rPr>
                <w:rFonts w:hint="eastAsia"/>
                <w:lang w:eastAsia="zh-TW"/>
              </w:rPr>
              <w:t>車道中心線曲率變化率</w:t>
            </w:r>
          </w:p>
        </w:tc>
      </w:tr>
      <w:tr w:rsidR="00801299" w14:paraId="26C8E947" w14:textId="77777777" w:rsidTr="00A412A0">
        <w:tc>
          <w:tcPr>
            <w:tcW w:w="1413" w:type="dxa"/>
          </w:tcPr>
          <w:p w14:paraId="293B0465" w14:textId="77777777" w:rsidR="00801299" w:rsidRPr="00C2641B" w:rsidRDefault="00801299" w:rsidP="00801299">
            <w:pPr>
              <w:pStyle w:val="a1"/>
              <w:rPr>
                <w:lang w:eastAsia="zh-TW"/>
              </w:rPr>
            </w:pPr>
          </w:p>
        </w:tc>
        <w:tc>
          <w:tcPr>
            <w:tcW w:w="3544" w:type="dxa"/>
          </w:tcPr>
          <w:p w14:paraId="582469F0" w14:textId="6F3D8432" w:rsidR="00801299" w:rsidRPr="00CB683F" w:rsidRDefault="00801299" w:rsidP="00801299">
            <w:pPr>
              <w:pStyle w:val="a1"/>
              <w:rPr>
                <w:lang w:eastAsia="zh-TW"/>
              </w:rPr>
            </w:pPr>
            <w:r w:rsidRPr="00554704">
              <w:t>VPER_RCenterLineC</w:t>
            </w:r>
            <w:r>
              <w:t>3</w:t>
            </w:r>
            <w:r w:rsidRPr="00554704">
              <w:t>_</w:t>
            </w:r>
            <w:r>
              <w:rPr>
                <w:rFonts w:hint="eastAsia"/>
                <w:lang w:eastAsia="zh-TW"/>
              </w:rPr>
              <w:t xml:space="preserve"> r</w:t>
            </w:r>
            <w:r>
              <w:rPr>
                <w:lang w:eastAsia="zh-TW"/>
              </w:rPr>
              <w:t>at</w:t>
            </w:r>
          </w:p>
        </w:tc>
        <w:tc>
          <w:tcPr>
            <w:tcW w:w="4672" w:type="dxa"/>
          </w:tcPr>
          <w:p w14:paraId="0800EE76" w14:textId="2E9705AF" w:rsidR="00801299" w:rsidRDefault="003B4220" w:rsidP="00801299">
            <w:pPr>
              <w:pStyle w:val="a1"/>
              <w:rPr>
                <w:lang w:eastAsia="zh-TW"/>
              </w:rPr>
            </w:pPr>
            <w:r>
              <w:rPr>
                <w:rFonts w:hint="eastAsia"/>
                <w:lang w:eastAsia="zh-TW"/>
              </w:rPr>
              <w:t>右車道線有效之</w:t>
            </w:r>
            <w:r w:rsidR="00801299" w:rsidRPr="000910F8">
              <w:rPr>
                <w:rFonts w:hint="eastAsia"/>
                <w:lang w:eastAsia="zh-TW"/>
              </w:rPr>
              <w:t>車道中心線曲率變化率</w:t>
            </w:r>
          </w:p>
        </w:tc>
      </w:tr>
      <w:tr w:rsidR="00801299" w14:paraId="0B03BD40" w14:textId="77777777" w:rsidTr="00A412A0">
        <w:tc>
          <w:tcPr>
            <w:tcW w:w="1413" w:type="dxa"/>
          </w:tcPr>
          <w:p w14:paraId="6A5677EF" w14:textId="77777777" w:rsidR="00801299" w:rsidRPr="00C2641B" w:rsidRDefault="00801299" w:rsidP="00801299">
            <w:pPr>
              <w:pStyle w:val="a1"/>
              <w:rPr>
                <w:lang w:eastAsia="zh-TW"/>
              </w:rPr>
            </w:pPr>
          </w:p>
        </w:tc>
        <w:tc>
          <w:tcPr>
            <w:tcW w:w="3544" w:type="dxa"/>
          </w:tcPr>
          <w:p w14:paraId="1243EF55" w14:textId="381E679F" w:rsidR="00801299" w:rsidRPr="00CB683F" w:rsidRDefault="00801299" w:rsidP="00801299">
            <w:pPr>
              <w:pStyle w:val="a1"/>
              <w:rPr>
                <w:lang w:eastAsia="zh-TW"/>
              </w:rPr>
            </w:pPr>
            <w:r w:rsidRPr="00554704">
              <w:t>VPER_LCenterLineC</w:t>
            </w:r>
            <w:r>
              <w:t>3</w:t>
            </w:r>
            <w:r w:rsidRPr="00554704">
              <w:t>_</w:t>
            </w:r>
            <w:r>
              <w:rPr>
                <w:rFonts w:hint="eastAsia"/>
                <w:lang w:eastAsia="zh-TW"/>
              </w:rPr>
              <w:t xml:space="preserve"> r</w:t>
            </w:r>
            <w:r>
              <w:rPr>
                <w:lang w:eastAsia="zh-TW"/>
              </w:rPr>
              <w:t>at</w:t>
            </w:r>
          </w:p>
        </w:tc>
        <w:tc>
          <w:tcPr>
            <w:tcW w:w="4672" w:type="dxa"/>
          </w:tcPr>
          <w:p w14:paraId="53414BBF" w14:textId="72C1E862" w:rsidR="00801299" w:rsidRDefault="003B4220" w:rsidP="00801299">
            <w:pPr>
              <w:pStyle w:val="a1"/>
              <w:rPr>
                <w:lang w:eastAsia="zh-TW"/>
              </w:rPr>
            </w:pPr>
            <w:r>
              <w:rPr>
                <w:rFonts w:hint="eastAsia"/>
                <w:lang w:eastAsia="zh-TW"/>
              </w:rPr>
              <w:t>左車道線有效之</w:t>
            </w:r>
            <w:r w:rsidR="00801299" w:rsidRPr="000910F8">
              <w:rPr>
                <w:rFonts w:hint="eastAsia"/>
                <w:lang w:eastAsia="zh-TW"/>
              </w:rPr>
              <w:t>車道中心線曲率變化率</w:t>
            </w:r>
          </w:p>
        </w:tc>
      </w:tr>
      <w:tr w:rsidR="00801299" w14:paraId="6DD569C5" w14:textId="77777777" w:rsidTr="00A412A0">
        <w:tc>
          <w:tcPr>
            <w:tcW w:w="1413" w:type="dxa"/>
          </w:tcPr>
          <w:p w14:paraId="297FF214" w14:textId="77777777" w:rsidR="00801299" w:rsidRPr="00C2641B" w:rsidRDefault="00801299" w:rsidP="00801299">
            <w:pPr>
              <w:pStyle w:val="a1"/>
              <w:rPr>
                <w:lang w:eastAsia="zh-TW"/>
              </w:rPr>
            </w:pPr>
          </w:p>
        </w:tc>
        <w:tc>
          <w:tcPr>
            <w:tcW w:w="3544" w:type="dxa"/>
          </w:tcPr>
          <w:p w14:paraId="2C76BB17" w14:textId="454DAF43" w:rsidR="00801299" w:rsidRPr="00CB683F" w:rsidRDefault="00801299" w:rsidP="00801299">
            <w:pPr>
              <w:pStyle w:val="a1"/>
              <w:rPr>
                <w:lang w:eastAsia="zh-TW"/>
              </w:rPr>
            </w:pPr>
            <w:r w:rsidRPr="00554704">
              <w:t>VPER_EstCenterLineC</w:t>
            </w:r>
            <w:r>
              <w:t>3</w:t>
            </w:r>
            <w:r w:rsidRPr="00554704">
              <w:t>_</w:t>
            </w:r>
            <w:r>
              <w:rPr>
                <w:rFonts w:hint="eastAsia"/>
                <w:lang w:eastAsia="zh-TW"/>
              </w:rPr>
              <w:t xml:space="preserve"> r</w:t>
            </w:r>
            <w:r>
              <w:rPr>
                <w:lang w:eastAsia="zh-TW"/>
              </w:rPr>
              <w:t>at</w:t>
            </w:r>
          </w:p>
        </w:tc>
        <w:tc>
          <w:tcPr>
            <w:tcW w:w="4672" w:type="dxa"/>
          </w:tcPr>
          <w:p w14:paraId="61F42251" w14:textId="481132C3" w:rsidR="00801299" w:rsidRDefault="003B4220" w:rsidP="00801299">
            <w:pPr>
              <w:pStyle w:val="a1"/>
              <w:rPr>
                <w:lang w:eastAsia="zh-TW"/>
              </w:rPr>
            </w:pPr>
            <w:r>
              <w:rPr>
                <w:rFonts w:hint="eastAsia"/>
                <w:lang w:eastAsia="zh-TW"/>
              </w:rPr>
              <w:t>左右車道線有效之</w:t>
            </w:r>
            <w:r w:rsidR="00801299" w:rsidRPr="000910F8">
              <w:rPr>
                <w:rFonts w:hint="eastAsia"/>
                <w:lang w:eastAsia="zh-TW"/>
              </w:rPr>
              <w:t>車道中心線曲率變化率</w:t>
            </w:r>
          </w:p>
        </w:tc>
      </w:tr>
      <w:tr w:rsidR="00716BC9" w14:paraId="00C2A8D0" w14:textId="77777777" w:rsidTr="00A412A0">
        <w:tc>
          <w:tcPr>
            <w:tcW w:w="1413" w:type="dxa"/>
          </w:tcPr>
          <w:p w14:paraId="2C7DA9C5" w14:textId="77777777" w:rsidR="00716BC9" w:rsidRPr="00C2641B" w:rsidRDefault="00716BC9" w:rsidP="00801299">
            <w:pPr>
              <w:pStyle w:val="a1"/>
              <w:rPr>
                <w:lang w:eastAsia="zh-TW"/>
              </w:rPr>
            </w:pPr>
          </w:p>
        </w:tc>
        <w:tc>
          <w:tcPr>
            <w:tcW w:w="3544" w:type="dxa"/>
          </w:tcPr>
          <w:p w14:paraId="6BE6BD5C" w14:textId="14507E19" w:rsidR="00716BC9" w:rsidRPr="00554704" w:rsidRDefault="00716BC9" w:rsidP="00801299">
            <w:pPr>
              <w:pStyle w:val="a1"/>
            </w:pPr>
            <w:proofErr w:type="spellStart"/>
            <w:r w:rsidRPr="00716BC9">
              <w:t>VPER_CalTLCL_s</w:t>
            </w:r>
            <w:proofErr w:type="spellEnd"/>
          </w:p>
        </w:tc>
        <w:tc>
          <w:tcPr>
            <w:tcW w:w="4672" w:type="dxa"/>
          </w:tcPr>
          <w:p w14:paraId="0DFB679D" w14:textId="69FA15CF" w:rsidR="00716BC9" w:rsidRDefault="00716BC9" w:rsidP="00801299">
            <w:pPr>
              <w:pStyle w:val="a1"/>
              <w:rPr>
                <w:lang w:eastAsia="zh-TW"/>
              </w:rPr>
            </w:pPr>
            <w:r>
              <w:rPr>
                <w:rFonts w:hint="eastAsia"/>
                <w:lang w:eastAsia="zh-TW"/>
              </w:rPr>
              <w:t>計算跨越左車道時間</w:t>
            </w:r>
          </w:p>
        </w:tc>
      </w:tr>
      <w:tr w:rsidR="00716BC9" w14:paraId="6F11F418" w14:textId="77777777" w:rsidTr="00A412A0">
        <w:tc>
          <w:tcPr>
            <w:tcW w:w="1413" w:type="dxa"/>
          </w:tcPr>
          <w:p w14:paraId="46D2DE92" w14:textId="77777777" w:rsidR="00716BC9" w:rsidRPr="00C2641B" w:rsidRDefault="00716BC9" w:rsidP="00801299">
            <w:pPr>
              <w:pStyle w:val="a1"/>
              <w:rPr>
                <w:lang w:eastAsia="zh-TW"/>
              </w:rPr>
            </w:pPr>
          </w:p>
        </w:tc>
        <w:tc>
          <w:tcPr>
            <w:tcW w:w="3544" w:type="dxa"/>
          </w:tcPr>
          <w:p w14:paraId="22B16AEC" w14:textId="414425FD" w:rsidR="00716BC9" w:rsidRPr="00554704" w:rsidRDefault="00716BC9" w:rsidP="00801299">
            <w:pPr>
              <w:pStyle w:val="a1"/>
            </w:pPr>
            <w:proofErr w:type="spellStart"/>
            <w:r w:rsidRPr="00716BC9">
              <w:t>VPER_CalTLC</w:t>
            </w:r>
            <w:r>
              <w:rPr>
                <w:rFonts w:hint="eastAsia"/>
                <w:lang w:eastAsia="zh-TW"/>
              </w:rPr>
              <w:t>R</w:t>
            </w:r>
            <w:r w:rsidRPr="00716BC9">
              <w:t>_s</w:t>
            </w:r>
            <w:proofErr w:type="spellEnd"/>
          </w:p>
        </w:tc>
        <w:tc>
          <w:tcPr>
            <w:tcW w:w="4672" w:type="dxa"/>
          </w:tcPr>
          <w:p w14:paraId="0B5FA38C" w14:textId="0A614436" w:rsidR="00716BC9" w:rsidRDefault="00716BC9" w:rsidP="00801299">
            <w:pPr>
              <w:pStyle w:val="a1"/>
              <w:rPr>
                <w:lang w:eastAsia="zh-TW"/>
              </w:rPr>
            </w:pPr>
            <w:r>
              <w:rPr>
                <w:rFonts w:hint="eastAsia"/>
                <w:lang w:eastAsia="zh-TW"/>
              </w:rPr>
              <w:t>計算跨越右車道時間</w:t>
            </w:r>
          </w:p>
        </w:tc>
      </w:tr>
    </w:tbl>
    <w:p w14:paraId="61C8945D" w14:textId="77777777" w:rsidR="0030734E" w:rsidRDefault="0030734E" w:rsidP="00486FC1">
      <w:pPr>
        <w:pStyle w:val="a1"/>
        <w:rPr>
          <w:lang w:eastAsia="zh-TW"/>
        </w:rPr>
      </w:pPr>
    </w:p>
    <w:p w14:paraId="0F8CA5C0" w14:textId="41BBA4F9" w:rsidR="00377D6F" w:rsidRPr="00486FC1" w:rsidRDefault="00377D6F" w:rsidP="00486FC1">
      <w:pPr>
        <w:pStyle w:val="a1"/>
        <w:rPr>
          <w:lang w:eastAsia="zh-TW"/>
        </w:rPr>
      </w:pPr>
      <w:r>
        <w:rPr>
          <w:rFonts w:hint="eastAsia"/>
          <w:lang w:eastAsia="zh-TW"/>
        </w:rPr>
        <w:t>I</w:t>
      </w:r>
      <w:r>
        <w:rPr>
          <w:lang w:eastAsia="zh-TW"/>
        </w:rPr>
        <w:t>FO-</w:t>
      </w:r>
      <w:proofErr w:type="spellStart"/>
      <w:r>
        <w:rPr>
          <w:lang w:eastAsia="zh-TW"/>
        </w:rPr>
        <w:t>LaneInfo</w:t>
      </w:r>
      <w:proofErr w:type="spellEnd"/>
    </w:p>
    <w:tbl>
      <w:tblPr>
        <w:tblStyle w:val="af5"/>
        <w:tblW w:w="0" w:type="auto"/>
        <w:tblLook w:val="04A0" w:firstRow="1" w:lastRow="0" w:firstColumn="1" w:lastColumn="0" w:noHBand="0" w:noVBand="1"/>
      </w:tblPr>
      <w:tblGrid>
        <w:gridCol w:w="1209"/>
        <w:gridCol w:w="4324"/>
        <w:gridCol w:w="4096"/>
      </w:tblGrid>
      <w:tr w:rsidR="00DD134F" w14:paraId="543A3B6B" w14:textId="77777777" w:rsidTr="0030734E">
        <w:tc>
          <w:tcPr>
            <w:tcW w:w="1284" w:type="dxa"/>
          </w:tcPr>
          <w:p w14:paraId="7FD0BD9C" w14:textId="0F6DF63B" w:rsidR="00DD134F" w:rsidRPr="00435738" w:rsidRDefault="00DD134F" w:rsidP="00DD134F">
            <w:pPr>
              <w:pStyle w:val="a1"/>
              <w:rPr>
                <w:lang w:eastAsia="zh-TW"/>
              </w:rPr>
            </w:pPr>
            <w:r>
              <w:rPr>
                <w:rFonts w:hint="eastAsia"/>
                <w:lang w:eastAsia="zh-TW"/>
              </w:rPr>
              <w:t>Si</w:t>
            </w:r>
            <w:r>
              <w:rPr>
                <w:lang w:eastAsia="zh-TW"/>
              </w:rPr>
              <w:t>gnal Flow</w:t>
            </w:r>
          </w:p>
        </w:tc>
        <w:tc>
          <w:tcPr>
            <w:tcW w:w="2964" w:type="dxa"/>
          </w:tcPr>
          <w:p w14:paraId="060714E4" w14:textId="088BED55" w:rsidR="00DD134F" w:rsidRPr="000A6652" w:rsidRDefault="00DD134F" w:rsidP="00DD134F">
            <w:pPr>
              <w:pStyle w:val="a1"/>
            </w:pPr>
            <w:r>
              <w:rPr>
                <w:rFonts w:hint="eastAsia"/>
                <w:lang w:eastAsia="zh-TW"/>
              </w:rPr>
              <w:t>S</w:t>
            </w:r>
            <w:r>
              <w:rPr>
                <w:lang w:eastAsia="zh-TW"/>
              </w:rPr>
              <w:t>ignal Name</w:t>
            </w:r>
          </w:p>
        </w:tc>
        <w:tc>
          <w:tcPr>
            <w:tcW w:w="5381" w:type="dxa"/>
          </w:tcPr>
          <w:p w14:paraId="58B9352F" w14:textId="7B1C9CAF" w:rsidR="00DD134F" w:rsidRDefault="00DD134F" w:rsidP="00DD134F">
            <w:pPr>
              <w:pStyle w:val="a1"/>
              <w:rPr>
                <w:lang w:eastAsia="zh-TW"/>
              </w:rPr>
            </w:pPr>
            <w:r>
              <w:rPr>
                <w:rFonts w:hint="eastAsia"/>
                <w:lang w:eastAsia="zh-TW"/>
              </w:rPr>
              <w:t>中文解釋</w:t>
            </w:r>
          </w:p>
        </w:tc>
      </w:tr>
      <w:tr w:rsidR="00DD134F" w14:paraId="48D7BDB7" w14:textId="77777777" w:rsidTr="0030734E">
        <w:tc>
          <w:tcPr>
            <w:tcW w:w="1284" w:type="dxa"/>
          </w:tcPr>
          <w:p w14:paraId="7ECE11A5" w14:textId="0B1C6B02"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4287EDF6" w14:textId="3F310888" w:rsidR="00DD134F" w:rsidRDefault="00DD134F" w:rsidP="00DD134F">
            <w:pPr>
              <w:pStyle w:val="a1"/>
              <w:rPr>
                <w:lang w:eastAsia="zh-TW"/>
              </w:rPr>
            </w:pPr>
            <w:proofErr w:type="spellStart"/>
            <w:r w:rsidRPr="000A6652">
              <w:t>VPER_LeftLaneAvail_fig</w:t>
            </w:r>
            <w:proofErr w:type="spellEnd"/>
          </w:p>
        </w:tc>
        <w:tc>
          <w:tcPr>
            <w:tcW w:w="5381" w:type="dxa"/>
          </w:tcPr>
          <w:p w14:paraId="73C0DC7E" w14:textId="715E52D6" w:rsidR="00DD134F" w:rsidRDefault="00DD134F" w:rsidP="00DD134F">
            <w:pPr>
              <w:pStyle w:val="a1"/>
              <w:rPr>
                <w:lang w:eastAsia="zh-TW"/>
              </w:rPr>
            </w:pPr>
            <w:r>
              <w:rPr>
                <w:rFonts w:hint="eastAsia"/>
                <w:lang w:eastAsia="zh-TW"/>
              </w:rPr>
              <w:t>左車道線可用旗標</w:t>
            </w:r>
          </w:p>
        </w:tc>
      </w:tr>
      <w:tr w:rsidR="00DD134F" w14:paraId="00E51F36" w14:textId="77777777" w:rsidTr="0030734E">
        <w:tc>
          <w:tcPr>
            <w:tcW w:w="1284" w:type="dxa"/>
          </w:tcPr>
          <w:p w14:paraId="1795FDB5" w14:textId="5C41E831"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7032D5A1" w14:textId="57212A10" w:rsidR="00DD134F" w:rsidRDefault="00DD134F" w:rsidP="00DD134F">
            <w:pPr>
              <w:pStyle w:val="a1"/>
              <w:rPr>
                <w:lang w:eastAsia="zh-TW"/>
              </w:rPr>
            </w:pPr>
            <w:proofErr w:type="spellStart"/>
            <w:r w:rsidRPr="000A6652">
              <w:t>VPER_RightLaneAvail_fig</w:t>
            </w:r>
            <w:proofErr w:type="spellEnd"/>
          </w:p>
        </w:tc>
        <w:tc>
          <w:tcPr>
            <w:tcW w:w="5381" w:type="dxa"/>
          </w:tcPr>
          <w:p w14:paraId="693A6943" w14:textId="4A9CDEA4" w:rsidR="00DD134F" w:rsidRDefault="00DD134F" w:rsidP="00DD134F">
            <w:pPr>
              <w:pStyle w:val="a1"/>
              <w:rPr>
                <w:lang w:eastAsia="zh-TW"/>
              </w:rPr>
            </w:pPr>
            <w:r>
              <w:rPr>
                <w:rFonts w:hint="eastAsia"/>
                <w:lang w:eastAsia="zh-TW"/>
              </w:rPr>
              <w:t>右車道線可用旗標</w:t>
            </w:r>
          </w:p>
        </w:tc>
      </w:tr>
      <w:tr w:rsidR="00DD134F" w14:paraId="2D3731B1" w14:textId="77777777" w:rsidTr="0030734E">
        <w:tc>
          <w:tcPr>
            <w:tcW w:w="1284" w:type="dxa"/>
          </w:tcPr>
          <w:p w14:paraId="70EB155C" w14:textId="6775900B"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059F53DA" w14:textId="2E578DCB" w:rsidR="00DD134F" w:rsidRDefault="00DD134F" w:rsidP="00DD134F">
            <w:pPr>
              <w:pStyle w:val="a1"/>
              <w:rPr>
                <w:lang w:eastAsia="zh-TW"/>
              </w:rPr>
            </w:pPr>
            <w:r w:rsidRPr="000A6652">
              <w:t>VPER_LaneC2L_rat</w:t>
            </w:r>
          </w:p>
        </w:tc>
        <w:tc>
          <w:tcPr>
            <w:tcW w:w="5381" w:type="dxa"/>
          </w:tcPr>
          <w:p w14:paraId="4C6080BA" w14:textId="4012967F" w:rsidR="00DD134F" w:rsidRDefault="00DD134F" w:rsidP="00DD134F">
            <w:pPr>
              <w:pStyle w:val="a1"/>
              <w:rPr>
                <w:lang w:eastAsia="zh-TW"/>
              </w:rPr>
            </w:pPr>
            <w:r>
              <w:rPr>
                <w:rFonts w:hint="eastAsia"/>
                <w:lang w:eastAsia="zh-TW"/>
              </w:rPr>
              <w:t>左車道線曲率</w:t>
            </w:r>
          </w:p>
        </w:tc>
      </w:tr>
      <w:tr w:rsidR="00DD134F" w14:paraId="516CC56A" w14:textId="77777777" w:rsidTr="0030734E">
        <w:tc>
          <w:tcPr>
            <w:tcW w:w="1284" w:type="dxa"/>
          </w:tcPr>
          <w:p w14:paraId="397A3023" w14:textId="2423D395"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1F958A94" w14:textId="6FE76063" w:rsidR="00DD134F" w:rsidRDefault="00DD134F" w:rsidP="00DD134F">
            <w:pPr>
              <w:pStyle w:val="a1"/>
              <w:rPr>
                <w:lang w:eastAsia="zh-TW"/>
              </w:rPr>
            </w:pPr>
            <w:r w:rsidRPr="000A6652">
              <w:t>VPER_LaneC2R_rat</w:t>
            </w:r>
          </w:p>
        </w:tc>
        <w:tc>
          <w:tcPr>
            <w:tcW w:w="5381" w:type="dxa"/>
          </w:tcPr>
          <w:p w14:paraId="46F21DC4" w14:textId="5148E33D" w:rsidR="00DD134F" w:rsidRDefault="00DD134F" w:rsidP="00DD134F">
            <w:pPr>
              <w:pStyle w:val="a1"/>
              <w:rPr>
                <w:lang w:eastAsia="zh-TW"/>
              </w:rPr>
            </w:pPr>
            <w:r>
              <w:rPr>
                <w:rFonts w:hint="eastAsia"/>
                <w:lang w:eastAsia="zh-TW"/>
              </w:rPr>
              <w:t>右車道線曲率</w:t>
            </w:r>
          </w:p>
        </w:tc>
      </w:tr>
      <w:tr w:rsidR="00DD134F" w14:paraId="5557025B" w14:textId="77777777" w:rsidTr="0030734E">
        <w:tc>
          <w:tcPr>
            <w:tcW w:w="1284" w:type="dxa"/>
          </w:tcPr>
          <w:p w14:paraId="54DE4BD9" w14:textId="0D78CFF3"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6F10A396" w14:textId="1A69A649" w:rsidR="00DD134F" w:rsidRDefault="00DD134F" w:rsidP="00DD134F">
            <w:pPr>
              <w:pStyle w:val="a1"/>
              <w:rPr>
                <w:lang w:eastAsia="zh-TW"/>
              </w:rPr>
            </w:pPr>
            <w:r w:rsidRPr="000A6652">
              <w:t>VPER_LaneC0L_m</w:t>
            </w:r>
          </w:p>
        </w:tc>
        <w:tc>
          <w:tcPr>
            <w:tcW w:w="5381" w:type="dxa"/>
          </w:tcPr>
          <w:p w14:paraId="6C60B6F0" w14:textId="2C7D42F4" w:rsidR="00DD134F" w:rsidRDefault="00DD134F" w:rsidP="00DD134F">
            <w:pPr>
              <w:pStyle w:val="a1"/>
              <w:rPr>
                <w:lang w:eastAsia="zh-TW"/>
              </w:rPr>
            </w:pPr>
            <w:r>
              <w:rPr>
                <w:rFonts w:hint="eastAsia"/>
                <w:lang w:eastAsia="zh-TW"/>
              </w:rPr>
              <w:t>左車道線距離</w:t>
            </w:r>
          </w:p>
        </w:tc>
      </w:tr>
      <w:tr w:rsidR="00DD134F" w14:paraId="043EA1D2" w14:textId="77777777" w:rsidTr="0030734E">
        <w:tc>
          <w:tcPr>
            <w:tcW w:w="1284" w:type="dxa"/>
          </w:tcPr>
          <w:p w14:paraId="06024FED" w14:textId="6ECE686E"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21C0FC09" w14:textId="621CFCC8" w:rsidR="00DD134F" w:rsidRDefault="00DD134F" w:rsidP="00DD134F">
            <w:pPr>
              <w:pStyle w:val="a1"/>
              <w:rPr>
                <w:lang w:eastAsia="zh-TW"/>
              </w:rPr>
            </w:pPr>
            <w:r w:rsidRPr="000A6652">
              <w:t>VPER_LaneC0R_m</w:t>
            </w:r>
          </w:p>
        </w:tc>
        <w:tc>
          <w:tcPr>
            <w:tcW w:w="5381" w:type="dxa"/>
          </w:tcPr>
          <w:p w14:paraId="03919CF2" w14:textId="3DB53819" w:rsidR="00DD134F" w:rsidRDefault="00DD134F" w:rsidP="00DD134F">
            <w:pPr>
              <w:pStyle w:val="a1"/>
              <w:rPr>
                <w:lang w:eastAsia="zh-TW"/>
              </w:rPr>
            </w:pPr>
            <w:r>
              <w:rPr>
                <w:rFonts w:hint="eastAsia"/>
                <w:lang w:eastAsia="zh-TW"/>
              </w:rPr>
              <w:t>右車道線距離</w:t>
            </w:r>
          </w:p>
        </w:tc>
      </w:tr>
      <w:tr w:rsidR="00DD134F" w14:paraId="3E834497" w14:textId="77777777" w:rsidTr="0030734E">
        <w:tc>
          <w:tcPr>
            <w:tcW w:w="1284" w:type="dxa"/>
          </w:tcPr>
          <w:p w14:paraId="71D2A7B7" w14:textId="7F8924EA"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3978FAB0" w14:textId="0D1A82B0" w:rsidR="00DD134F" w:rsidRDefault="00DD134F" w:rsidP="00DD134F">
            <w:pPr>
              <w:pStyle w:val="a1"/>
              <w:rPr>
                <w:lang w:eastAsia="zh-TW"/>
              </w:rPr>
            </w:pPr>
            <w:r w:rsidRPr="000A6652">
              <w:t>VPER _LaneC1L _rad</w:t>
            </w:r>
          </w:p>
        </w:tc>
        <w:tc>
          <w:tcPr>
            <w:tcW w:w="5381" w:type="dxa"/>
          </w:tcPr>
          <w:p w14:paraId="7135F84B" w14:textId="107789EA" w:rsidR="00DD134F" w:rsidRDefault="00DD134F" w:rsidP="00DD134F">
            <w:pPr>
              <w:pStyle w:val="a1"/>
              <w:rPr>
                <w:lang w:eastAsia="zh-TW"/>
              </w:rPr>
            </w:pPr>
            <w:r>
              <w:rPr>
                <w:rFonts w:hint="eastAsia"/>
                <w:lang w:eastAsia="zh-TW"/>
              </w:rPr>
              <w:t>左車道線斜率</w:t>
            </w:r>
          </w:p>
        </w:tc>
      </w:tr>
      <w:tr w:rsidR="00DD134F" w14:paraId="6409AD0A" w14:textId="77777777" w:rsidTr="0030734E">
        <w:tc>
          <w:tcPr>
            <w:tcW w:w="1284" w:type="dxa"/>
          </w:tcPr>
          <w:p w14:paraId="4CEB2BB2" w14:textId="4B5A2702" w:rsidR="00DD134F" w:rsidRDefault="00DD134F" w:rsidP="00DD134F">
            <w:pPr>
              <w:pStyle w:val="a1"/>
              <w:rPr>
                <w:lang w:eastAsia="zh-TW"/>
              </w:rPr>
            </w:pPr>
            <w:r w:rsidRPr="00435738">
              <w:rPr>
                <w:rFonts w:hint="eastAsia"/>
                <w:lang w:eastAsia="zh-TW"/>
              </w:rPr>
              <w:t>I</w:t>
            </w:r>
            <w:r w:rsidRPr="00435738">
              <w:rPr>
                <w:lang w:eastAsia="zh-TW"/>
              </w:rPr>
              <w:t>nput</w:t>
            </w:r>
          </w:p>
        </w:tc>
        <w:tc>
          <w:tcPr>
            <w:tcW w:w="2964" w:type="dxa"/>
          </w:tcPr>
          <w:p w14:paraId="74F83982" w14:textId="536AFB5D" w:rsidR="00DD134F" w:rsidRDefault="00DD134F" w:rsidP="00DD134F">
            <w:pPr>
              <w:pStyle w:val="a1"/>
              <w:rPr>
                <w:lang w:eastAsia="zh-TW"/>
              </w:rPr>
            </w:pPr>
            <w:r w:rsidRPr="006E6FDF">
              <w:t>VPER_LaneC1R_rad</w:t>
            </w:r>
          </w:p>
        </w:tc>
        <w:tc>
          <w:tcPr>
            <w:tcW w:w="5381" w:type="dxa"/>
          </w:tcPr>
          <w:p w14:paraId="71C31501" w14:textId="786E0954" w:rsidR="00DD134F" w:rsidRDefault="00DD134F" w:rsidP="00DD134F">
            <w:pPr>
              <w:pStyle w:val="a1"/>
              <w:rPr>
                <w:lang w:eastAsia="zh-TW"/>
              </w:rPr>
            </w:pPr>
            <w:r>
              <w:rPr>
                <w:rFonts w:hint="eastAsia"/>
                <w:lang w:eastAsia="zh-TW"/>
              </w:rPr>
              <w:t>右車道線斜率</w:t>
            </w:r>
          </w:p>
        </w:tc>
      </w:tr>
      <w:tr w:rsidR="00DD134F" w14:paraId="455660AF" w14:textId="77777777" w:rsidTr="0030734E">
        <w:tc>
          <w:tcPr>
            <w:tcW w:w="1284" w:type="dxa"/>
          </w:tcPr>
          <w:p w14:paraId="67B6E49B" w14:textId="3EB80429" w:rsidR="00DD134F" w:rsidRPr="00435738" w:rsidRDefault="00DD134F" w:rsidP="00DD134F">
            <w:pPr>
              <w:pStyle w:val="a1"/>
              <w:rPr>
                <w:lang w:eastAsia="zh-TW"/>
              </w:rPr>
            </w:pPr>
            <w:r w:rsidRPr="005F6621">
              <w:rPr>
                <w:rFonts w:hint="eastAsia"/>
                <w:lang w:eastAsia="zh-TW"/>
              </w:rPr>
              <w:t>I</w:t>
            </w:r>
            <w:r w:rsidRPr="005F6621">
              <w:rPr>
                <w:lang w:eastAsia="zh-TW"/>
              </w:rPr>
              <w:t>nput</w:t>
            </w:r>
          </w:p>
        </w:tc>
        <w:tc>
          <w:tcPr>
            <w:tcW w:w="2964" w:type="dxa"/>
          </w:tcPr>
          <w:p w14:paraId="6E6CF063" w14:textId="4A3A02D0" w:rsidR="00DD134F" w:rsidRDefault="00DD134F" w:rsidP="00DD134F">
            <w:pPr>
              <w:pStyle w:val="a1"/>
              <w:rPr>
                <w:lang w:eastAsia="zh-TW"/>
              </w:rPr>
            </w:pPr>
            <w:r w:rsidRPr="006E6FDF">
              <w:t>VPER_TLCL_s</w:t>
            </w:r>
          </w:p>
        </w:tc>
        <w:tc>
          <w:tcPr>
            <w:tcW w:w="5381" w:type="dxa"/>
          </w:tcPr>
          <w:p w14:paraId="644EFD40" w14:textId="442E2A89" w:rsidR="00DD134F" w:rsidRDefault="00DD134F" w:rsidP="00DD134F">
            <w:pPr>
              <w:pStyle w:val="a1"/>
              <w:rPr>
                <w:lang w:eastAsia="zh-TW"/>
              </w:rPr>
            </w:pPr>
            <w:r>
              <w:rPr>
                <w:rFonts w:hint="eastAsia"/>
                <w:lang w:eastAsia="zh-TW"/>
              </w:rPr>
              <w:t>跨越左車道時間</w:t>
            </w:r>
          </w:p>
        </w:tc>
      </w:tr>
      <w:tr w:rsidR="00DD134F" w14:paraId="37BD24F3" w14:textId="77777777" w:rsidTr="0030734E">
        <w:tc>
          <w:tcPr>
            <w:tcW w:w="1284" w:type="dxa"/>
          </w:tcPr>
          <w:p w14:paraId="1DC7EAA6" w14:textId="34846A91" w:rsidR="00DD134F" w:rsidRPr="00435738" w:rsidRDefault="00DD134F" w:rsidP="00DD134F">
            <w:pPr>
              <w:pStyle w:val="a1"/>
              <w:rPr>
                <w:lang w:eastAsia="zh-TW"/>
              </w:rPr>
            </w:pPr>
            <w:r w:rsidRPr="005F6621">
              <w:rPr>
                <w:rFonts w:hint="eastAsia"/>
                <w:lang w:eastAsia="zh-TW"/>
              </w:rPr>
              <w:t>I</w:t>
            </w:r>
            <w:r w:rsidRPr="005F6621">
              <w:rPr>
                <w:lang w:eastAsia="zh-TW"/>
              </w:rPr>
              <w:t>nput</w:t>
            </w:r>
          </w:p>
        </w:tc>
        <w:tc>
          <w:tcPr>
            <w:tcW w:w="2964" w:type="dxa"/>
          </w:tcPr>
          <w:p w14:paraId="1981AA50" w14:textId="2E8AD236" w:rsidR="00DD134F" w:rsidRDefault="00DD134F" w:rsidP="00DD134F">
            <w:pPr>
              <w:pStyle w:val="a1"/>
              <w:rPr>
                <w:lang w:eastAsia="zh-TW"/>
              </w:rPr>
            </w:pPr>
            <w:r w:rsidRPr="006E6FDF">
              <w:t>VPER_TLCR_s</w:t>
            </w:r>
          </w:p>
        </w:tc>
        <w:tc>
          <w:tcPr>
            <w:tcW w:w="5381" w:type="dxa"/>
          </w:tcPr>
          <w:p w14:paraId="1E6F87E5" w14:textId="3A229D8A" w:rsidR="00DD134F" w:rsidRDefault="00DD134F" w:rsidP="00DD134F">
            <w:pPr>
              <w:pStyle w:val="a1"/>
              <w:rPr>
                <w:lang w:eastAsia="zh-TW"/>
              </w:rPr>
            </w:pPr>
            <w:r>
              <w:rPr>
                <w:rFonts w:hint="eastAsia"/>
                <w:lang w:eastAsia="zh-TW"/>
              </w:rPr>
              <w:t>跨越右車道時間</w:t>
            </w:r>
          </w:p>
        </w:tc>
      </w:tr>
      <w:tr w:rsidR="00DD134F" w14:paraId="604DB2F8" w14:textId="77777777" w:rsidTr="0030734E">
        <w:tc>
          <w:tcPr>
            <w:tcW w:w="1284" w:type="dxa"/>
          </w:tcPr>
          <w:p w14:paraId="6E3F4010" w14:textId="56F91610" w:rsidR="00DD134F" w:rsidRPr="00435738" w:rsidRDefault="00DD134F" w:rsidP="00DD134F">
            <w:pPr>
              <w:pStyle w:val="a1"/>
              <w:rPr>
                <w:lang w:eastAsia="zh-TW"/>
              </w:rPr>
            </w:pPr>
            <w:r w:rsidRPr="005F6621">
              <w:rPr>
                <w:rFonts w:hint="eastAsia"/>
                <w:lang w:eastAsia="zh-TW"/>
              </w:rPr>
              <w:t>I</w:t>
            </w:r>
            <w:r w:rsidRPr="005F6621">
              <w:rPr>
                <w:lang w:eastAsia="zh-TW"/>
              </w:rPr>
              <w:t>nput</w:t>
            </w:r>
          </w:p>
        </w:tc>
        <w:tc>
          <w:tcPr>
            <w:tcW w:w="2964" w:type="dxa"/>
          </w:tcPr>
          <w:p w14:paraId="0B899216" w14:textId="1EAF23A2" w:rsidR="00DD134F" w:rsidRDefault="00DD134F" w:rsidP="00DD134F">
            <w:pPr>
              <w:pStyle w:val="a1"/>
              <w:rPr>
                <w:lang w:eastAsia="zh-TW"/>
              </w:rPr>
            </w:pPr>
            <w:proofErr w:type="spellStart"/>
            <w:r w:rsidRPr="006E6FDF">
              <w:t>VDINR_VehSpd_kph</w:t>
            </w:r>
            <w:proofErr w:type="spellEnd"/>
          </w:p>
        </w:tc>
        <w:tc>
          <w:tcPr>
            <w:tcW w:w="5381" w:type="dxa"/>
          </w:tcPr>
          <w:p w14:paraId="37B61B9A" w14:textId="0EC5F872" w:rsidR="00DD134F" w:rsidRDefault="00DD134F" w:rsidP="00DD134F">
            <w:pPr>
              <w:pStyle w:val="a1"/>
              <w:rPr>
                <w:lang w:eastAsia="zh-TW"/>
              </w:rPr>
            </w:pPr>
            <w:r>
              <w:rPr>
                <w:rFonts w:hint="eastAsia"/>
                <w:lang w:eastAsia="zh-TW"/>
              </w:rPr>
              <w:t>車速(每小時公里)</w:t>
            </w:r>
          </w:p>
        </w:tc>
      </w:tr>
      <w:tr w:rsidR="00DD134F" w14:paraId="2B59348E" w14:textId="77777777" w:rsidTr="0030734E">
        <w:tc>
          <w:tcPr>
            <w:tcW w:w="1284" w:type="dxa"/>
          </w:tcPr>
          <w:p w14:paraId="497753DB" w14:textId="20FB6109" w:rsidR="00DD134F" w:rsidRPr="005F6621" w:rsidRDefault="00DD134F" w:rsidP="00DD134F">
            <w:pPr>
              <w:pStyle w:val="a1"/>
              <w:rPr>
                <w:lang w:eastAsia="zh-TW"/>
              </w:rPr>
            </w:pPr>
            <w:r w:rsidRPr="00377D6F">
              <w:rPr>
                <w:rFonts w:hint="eastAsia"/>
              </w:rPr>
              <w:t>O</w:t>
            </w:r>
            <w:r w:rsidRPr="00377D6F">
              <w:t>utput</w:t>
            </w:r>
          </w:p>
        </w:tc>
        <w:tc>
          <w:tcPr>
            <w:tcW w:w="2964" w:type="dxa"/>
          </w:tcPr>
          <w:p w14:paraId="01D8CA76" w14:textId="6FD22122" w:rsidR="00DD134F" w:rsidRPr="006E6FDF" w:rsidRDefault="00DD134F" w:rsidP="00DD134F">
            <w:pPr>
              <w:pStyle w:val="a1"/>
            </w:pPr>
            <w:proofErr w:type="spellStart"/>
            <w:r w:rsidRPr="00971BA5">
              <w:t>VIFO_LaneNotAvail_flg</w:t>
            </w:r>
            <w:proofErr w:type="spellEnd"/>
          </w:p>
        </w:tc>
        <w:tc>
          <w:tcPr>
            <w:tcW w:w="5381" w:type="dxa"/>
          </w:tcPr>
          <w:p w14:paraId="74DBB26F" w14:textId="3F1F7764" w:rsidR="00DD134F" w:rsidRPr="000B019F" w:rsidRDefault="00DD134F" w:rsidP="00DD134F">
            <w:pPr>
              <w:pStyle w:val="a1"/>
              <w:rPr>
                <w:lang w:val="en-US" w:eastAsia="zh-TW"/>
              </w:rPr>
            </w:pPr>
            <w:r w:rsidRPr="000B019F">
              <w:rPr>
                <w:rFonts w:hint="eastAsia"/>
                <w:lang w:val="en-US" w:eastAsia="zh-TW"/>
              </w:rPr>
              <w:t>車道線無效旗標</w:t>
            </w:r>
          </w:p>
        </w:tc>
      </w:tr>
      <w:tr w:rsidR="00DD134F" w14:paraId="19DD1216" w14:textId="77777777" w:rsidTr="0030734E">
        <w:tc>
          <w:tcPr>
            <w:tcW w:w="1284" w:type="dxa"/>
          </w:tcPr>
          <w:p w14:paraId="1841E91B" w14:textId="76DB6CB2" w:rsidR="00DD134F" w:rsidRPr="005F6621" w:rsidRDefault="00DD134F" w:rsidP="00DD134F">
            <w:pPr>
              <w:pStyle w:val="a1"/>
              <w:rPr>
                <w:lang w:eastAsia="zh-TW"/>
              </w:rPr>
            </w:pPr>
            <w:r w:rsidRPr="00F96ACA">
              <w:rPr>
                <w:rFonts w:hint="eastAsia"/>
              </w:rPr>
              <w:t>O</w:t>
            </w:r>
            <w:r w:rsidRPr="00F96ACA">
              <w:t>utput</w:t>
            </w:r>
          </w:p>
        </w:tc>
        <w:tc>
          <w:tcPr>
            <w:tcW w:w="2964" w:type="dxa"/>
          </w:tcPr>
          <w:p w14:paraId="33986928" w14:textId="6B4E151A" w:rsidR="00DD134F" w:rsidRPr="006E6FDF" w:rsidRDefault="00DD134F" w:rsidP="00DD134F">
            <w:pPr>
              <w:pStyle w:val="a1"/>
            </w:pPr>
            <w:r w:rsidRPr="00971BA5">
              <w:t>VIFO_Curvature4Act_flg</w:t>
            </w:r>
          </w:p>
        </w:tc>
        <w:tc>
          <w:tcPr>
            <w:tcW w:w="5381" w:type="dxa"/>
          </w:tcPr>
          <w:p w14:paraId="7906EDC8" w14:textId="3F794F6A" w:rsidR="00DD134F" w:rsidRPr="000B019F" w:rsidRDefault="00DD134F" w:rsidP="00DD134F">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DD134F" w14:paraId="13FA8DD3" w14:textId="77777777" w:rsidTr="0030734E">
        <w:tc>
          <w:tcPr>
            <w:tcW w:w="1284" w:type="dxa"/>
          </w:tcPr>
          <w:p w14:paraId="510B965B" w14:textId="5AE5D802" w:rsidR="00DD134F" w:rsidRPr="005F6621" w:rsidRDefault="00DD134F" w:rsidP="00DD134F">
            <w:pPr>
              <w:pStyle w:val="a1"/>
              <w:rPr>
                <w:lang w:eastAsia="zh-TW"/>
              </w:rPr>
            </w:pPr>
            <w:r w:rsidRPr="00F96ACA">
              <w:rPr>
                <w:rFonts w:hint="eastAsia"/>
              </w:rPr>
              <w:t>O</w:t>
            </w:r>
            <w:r w:rsidRPr="00F96ACA">
              <w:t>utput</w:t>
            </w:r>
          </w:p>
        </w:tc>
        <w:tc>
          <w:tcPr>
            <w:tcW w:w="2964" w:type="dxa"/>
          </w:tcPr>
          <w:p w14:paraId="4493FC06" w14:textId="2D8C7B1C" w:rsidR="00DD134F" w:rsidRPr="006E6FDF" w:rsidRDefault="00DD134F" w:rsidP="00DD134F">
            <w:pPr>
              <w:pStyle w:val="a1"/>
            </w:pPr>
            <w:r w:rsidRPr="00971BA5">
              <w:t>VIFO_LaneWidth4Act_flg</w:t>
            </w:r>
          </w:p>
        </w:tc>
        <w:tc>
          <w:tcPr>
            <w:tcW w:w="5381" w:type="dxa"/>
          </w:tcPr>
          <w:p w14:paraId="7C383949" w14:textId="7B246D12" w:rsidR="00DD134F" w:rsidRPr="000B019F" w:rsidRDefault="00DD134F" w:rsidP="00DD134F">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DD134F" w14:paraId="71D6AB05" w14:textId="77777777" w:rsidTr="0030734E">
        <w:tc>
          <w:tcPr>
            <w:tcW w:w="1284" w:type="dxa"/>
          </w:tcPr>
          <w:p w14:paraId="0E1F8523" w14:textId="3E9C9B92" w:rsidR="00DD134F" w:rsidRPr="005F6621" w:rsidRDefault="00DD134F" w:rsidP="00DD134F">
            <w:pPr>
              <w:pStyle w:val="a1"/>
              <w:rPr>
                <w:lang w:eastAsia="zh-TW"/>
              </w:rPr>
            </w:pPr>
            <w:r w:rsidRPr="00F96ACA">
              <w:rPr>
                <w:rFonts w:hint="eastAsia"/>
              </w:rPr>
              <w:t>O</w:t>
            </w:r>
            <w:r w:rsidRPr="00F96ACA">
              <w:t>utput</w:t>
            </w:r>
          </w:p>
        </w:tc>
        <w:tc>
          <w:tcPr>
            <w:tcW w:w="2964" w:type="dxa"/>
          </w:tcPr>
          <w:p w14:paraId="6A434D01" w14:textId="015BB3F9" w:rsidR="00DD134F" w:rsidRPr="006E6FDF" w:rsidRDefault="00DD134F" w:rsidP="00DD134F">
            <w:pPr>
              <w:pStyle w:val="a1"/>
            </w:pPr>
            <w:r w:rsidRPr="00971BA5">
              <w:t>VIFO_Heading4Act_flg</w:t>
            </w:r>
          </w:p>
        </w:tc>
        <w:tc>
          <w:tcPr>
            <w:tcW w:w="5381" w:type="dxa"/>
          </w:tcPr>
          <w:p w14:paraId="32EE0F88" w14:textId="604967EA" w:rsidR="00DD134F" w:rsidRPr="000B019F" w:rsidRDefault="00DD134F" w:rsidP="00DD134F">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DD134F" w14:paraId="1156264F" w14:textId="77777777" w:rsidTr="0030734E">
        <w:tc>
          <w:tcPr>
            <w:tcW w:w="1284" w:type="dxa"/>
          </w:tcPr>
          <w:p w14:paraId="536BDE1E" w14:textId="1908F786" w:rsidR="00DD134F" w:rsidRPr="005F6621" w:rsidRDefault="00DD134F" w:rsidP="00DD134F">
            <w:pPr>
              <w:pStyle w:val="a1"/>
              <w:rPr>
                <w:lang w:eastAsia="zh-TW"/>
              </w:rPr>
            </w:pPr>
            <w:r w:rsidRPr="00F96ACA">
              <w:rPr>
                <w:rFonts w:hint="eastAsia"/>
              </w:rPr>
              <w:t>O</w:t>
            </w:r>
            <w:r w:rsidRPr="00F96ACA">
              <w:t>utput</w:t>
            </w:r>
          </w:p>
        </w:tc>
        <w:tc>
          <w:tcPr>
            <w:tcW w:w="2964" w:type="dxa"/>
          </w:tcPr>
          <w:p w14:paraId="6C35161D" w14:textId="3613FFEB" w:rsidR="00DD134F" w:rsidRPr="006E6FDF" w:rsidRDefault="00DD134F" w:rsidP="00DD134F">
            <w:pPr>
              <w:pStyle w:val="a1"/>
            </w:pPr>
            <w:r w:rsidRPr="00971BA5">
              <w:t>VIFO_Curvature4Disable _</w:t>
            </w:r>
            <w:proofErr w:type="spellStart"/>
            <w:r w:rsidRPr="00971BA5">
              <w:t>flg</w:t>
            </w:r>
            <w:proofErr w:type="spellEnd"/>
          </w:p>
        </w:tc>
        <w:tc>
          <w:tcPr>
            <w:tcW w:w="5381" w:type="dxa"/>
          </w:tcPr>
          <w:p w14:paraId="4B9E41FB" w14:textId="7BC8C563" w:rsidR="00DD134F" w:rsidRPr="000B019F" w:rsidRDefault="00DD134F" w:rsidP="00DD134F">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DD134F" w14:paraId="4EB657A1" w14:textId="77777777" w:rsidTr="0030734E">
        <w:tc>
          <w:tcPr>
            <w:tcW w:w="1284" w:type="dxa"/>
          </w:tcPr>
          <w:p w14:paraId="31085C4C" w14:textId="080C8E19" w:rsidR="00DD134F" w:rsidRPr="005F6621" w:rsidRDefault="00DD134F" w:rsidP="00DD134F">
            <w:pPr>
              <w:pStyle w:val="a1"/>
              <w:rPr>
                <w:lang w:eastAsia="zh-TW"/>
              </w:rPr>
            </w:pPr>
            <w:r w:rsidRPr="00F96ACA">
              <w:rPr>
                <w:rFonts w:hint="eastAsia"/>
              </w:rPr>
              <w:t>O</w:t>
            </w:r>
            <w:r w:rsidRPr="00F96ACA">
              <w:t>utput</w:t>
            </w:r>
          </w:p>
        </w:tc>
        <w:tc>
          <w:tcPr>
            <w:tcW w:w="2964" w:type="dxa"/>
          </w:tcPr>
          <w:p w14:paraId="28C9A0E9" w14:textId="384DB782" w:rsidR="00DD134F" w:rsidRPr="006E6FDF" w:rsidRDefault="00DD134F" w:rsidP="00DD134F">
            <w:pPr>
              <w:pStyle w:val="a1"/>
            </w:pPr>
            <w:proofErr w:type="spellStart"/>
            <w:r w:rsidRPr="00971BA5">
              <w:t>VIFO_TLCLTrigger_flg</w:t>
            </w:r>
            <w:proofErr w:type="spellEnd"/>
          </w:p>
        </w:tc>
        <w:tc>
          <w:tcPr>
            <w:tcW w:w="5381" w:type="dxa"/>
          </w:tcPr>
          <w:p w14:paraId="5A2EC131" w14:textId="649D2607" w:rsidR="00DD134F" w:rsidRPr="000B019F" w:rsidRDefault="00DD134F" w:rsidP="00DD134F">
            <w:pPr>
              <w:pStyle w:val="a1"/>
              <w:rPr>
                <w:lang w:val="en-US" w:eastAsia="zh-TW"/>
              </w:rPr>
            </w:pPr>
            <w:r w:rsidRPr="000B019F">
              <w:rPr>
                <w:rFonts w:hint="eastAsia"/>
                <w:lang w:val="en-US" w:eastAsia="zh-TW"/>
              </w:rPr>
              <w:t>左車道線</w:t>
            </w:r>
            <w:r w:rsidRPr="000B019F">
              <w:rPr>
                <w:lang w:val="en-US" w:eastAsia="zh-TW"/>
              </w:rPr>
              <w:t>TLC</w:t>
            </w:r>
            <w:r w:rsidRPr="000B019F">
              <w:rPr>
                <w:rFonts w:hint="eastAsia"/>
                <w:lang w:val="en-US" w:eastAsia="zh-TW"/>
              </w:rPr>
              <w:t>觸發旗標</w:t>
            </w:r>
          </w:p>
        </w:tc>
      </w:tr>
      <w:tr w:rsidR="00DD134F" w14:paraId="5EB372DE" w14:textId="77777777" w:rsidTr="0030734E">
        <w:tc>
          <w:tcPr>
            <w:tcW w:w="1284" w:type="dxa"/>
          </w:tcPr>
          <w:p w14:paraId="444CABBB" w14:textId="64B41452" w:rsidR="00DD134F" w:rsidRPr="005F6621" w:rsidRDefault="00DD134F" w:rsidP="00DD134F">
            <w:pPr>
              <w:pStyle w:val="a1"/>
              <w:rPr>
                <w:lang w:eastAsia="zh-TW"/>
              </w:rPr>
            </w:pPr>
            <w:r w:rsidRPr="00F96ACA">
              <w:rPr>
                <w:rFonts w:hint="eastAsia"/>
              </w:rPr>
              <w:t>O</w:t>
            </w:r>
            <w:r w:rsidRPr="00F96ACA">
              <w:t>utput</w:t>
            </w:r>
          </w:p>
        </w:tc>
        <w:tc>
          <w:tcPr>
            <w:tcW w:w="2964" w:type="dxa"/>
          </w:tcPr>
          <w:p w14:paraId="4C650285" w14:textId="1391ABB7" w:rsidR="00DD134F" w:rsidRPr="006E6FDF" w:rsidRDefault="00DD134F" w:rsidP="00DD134F">
            <w:pPr>
              <w:pStyle w:val="a1"/>
            </w:pPr>
            <w:proofErr w:type="spellStart"/>
            <w:r w:rsidRPr="00B81311">
              <w:t>VIFO_TLCRTrigger_flg</w:t>
            </w:r>
            <w:proofErr w:type="spellEnd"/>
          </w:p>
        </w:tc>
        <w:tc>
          <w:tcPr>
            <w:tcW w:w="5381" w:type="dxa"/>
          </w:tcPr>
          <w:p w14:paraId="5A1E7D22" w14:textId="261A9399" w:rsidR="00DD134F" w:rsidRPr="000B019F" w:rsidRDefault="00DD134F" w:rsidP="00DD134F">
            <w:pPr>
              <w:pStyle w:val="a1"/>
              <w:rPr>
                <w:lang w:val="en-US" w:eastAsia="zh-TW"/>
              </w:rPr>
            </w:pPr>
            <w:r w:rsidRPr="000B019F">
              <w:rPr>
                <w:rFonts w:hint="eastAsia"/>
                <w:lang w:val="en-US" w:eastAsia="zh-TW"/>
              </w:rPr>
              <w:t>右車道線</w:t>
            </w:r>
            <w:r w:rsidRPr="000B019F">
              <w:rPr>
                <w:lang w:val="en-US" w:eastAsia="zh-TW"/>
              </w:rPr>
              <w:t>TLC</w:t>
            </w:r>
            <w:r w:rsidRPr="000B019F">
              <w:rPr>
                <w:rFonts w:hint="eastAsia"/>
                <w:lang w:val="en-US" w:eastAsia="zh-TW"/>
              </w:rPr>
              <w:t>觸發旗標</w:t>
            </w:r>
          </w:p>
        </w:tc>
      </w:tr>
      <w:tr w:rsidR="00DD134F" w14:paraId="5F9C514E" w14:textId="77777777" w:rsidTr="0030734E">
        <w:tc>
          <w:tcPr>
            <w:tcW w:w="1284" w:type="dxa"/>
          </w:tcPr>
          <w:p w14:paraId="254A8F9C" w14:textId="6B7C7351" w:rsidR="00DD134F" w:rsidRPr="005F6621" w:rsidRDefault="00DD134F" w:rsidP="00DD134F">
            <w:pPr>
              <w:pStyle w:val="a1"/>
              <w:rPr>
                <w:lang w:eastAsia="zh-TW"/>
              </w:rPr>
            </w:pPr>
            <w:r w:rsidRPr="00F96ACA">
              <w:rPr>
                <w:rFonts w:hint="eastAsia"/>
              </w:rPr>
              <w:t>O</w:t>
            </w:r>
            <w:r w:rsidRPr="00F96ACA">
              <w:t>utput</w:t>
            </w:r>
          </w:p>
        </w:tc>
        <w:tc>
          <w:tcPr>
            <w:tcW w:w="2964" w:type="dxa"/>
          </w:tcPr>
          <w:p w14:paraId="387408CC" w14:textId="56755954" w:rsidR="00DD134F" w:rsidRPr="006E6FDF" w:rsidRDefault="00DD134F" w:rsidP="00DD134F">
            <w:pPr>
              <w:pStyle w:val="a1"/>
            </w:pPr>
            <w:proofErr w:type="spellStart"/>
            <w:r w:rsidRPr="00B81311">
              <w:t>VIFO_LeftLaneCrossing_flg</w:t>
            </w:r>
            <w:proofErr w:type="spellEnd"/>
          </w:p>
        </w:tc>
        <w:tc>
          <w:tcPr>
            <w:tcW w:w="5381" w:type="dxa"/>
          </w:tcPr>
          <w:p w14:paraId="56824BA1" w14:textId="1B76C58F" w:rsidR="00DD134F" w:rsidRPr="007B61A3" w:rsidRDefault="00DD134F" w:rsidP="00DD134F">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DD134F" w14:paraId="077D1E5C" w14:textId="77777777" w:rsidTr="0030734E">
        <w:tc>
          <w:tcPr>
            <w:tcW w:w="1284" w:type="dxa"/>
          </w:tcPr>
          <w:p w14:paraId="0AE7F3CF" w14:textId="2060C8FD" w:rsidR="00DD134F" w:rsidRPr="005F6621" w:rsidRDefault="00DD134F" w:rsidP="00DD134F">
            <w:pPr>
              <w:pStyle w:val="a1"/>
              <w:rPr>
                <w:lang w:eastAsia="zh-TW"/>
              </w:rPr>
            </w:pPr>
            <w:r w:rsidRPr="00F96ACA">
              <w:rPr>
                <w:rFonts w:hint="eastAsia"/>
              </w:rPr>
              <w:t>O</w:t>
            </w:r>
            <w:r w:rsidRPr="00F96ACA">
              <w:t>utput</w:t>
            </w:r>
          </w:p>
        </w:tc>
        <w:tc>
          <w:tcPr>
            <w:tcW w:w="2964" w:type="dxa"/>
          </w:tcPr>
          <w:p w14:paraId="7F80F0D6" w14:textId="6EF0E127" w:rsidR="00DD134F" w:rsidRPr="006E6FDF" w:rsidRDefault="00DD134F" w:rsidP="00DD134F">
            <w:pPr>
              <w:pStyle w:val="a1"/>
            </w:pPr>
            <w:proofErr w:type="spellStart"/>
            <w:r w:rsidRPr="00B81311">
              <w:t>VIFO_RightLaneCrossing_flg</w:t>
            </w:r>
            <w:proofErr w:type="spellEnd"/>
          </w:p>
        </w:tc>
        <w:tc>
          <w:tcPr>
            <w:tcW w:w="5381" w:type="dxa"/>
          </w:tcPr>
          <w:p w14:paraId="10A43B21" w14:textId="3685C828" w:rsidR="00DD134F" w:rsidRPr="007B61A3" w:rsidRDefault="00DD134F" w:rsidP="00DD134F">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DD134F" w14:paraId="6DFCF18F" w14:textId="77777777" w:rsidTr="0030734E">
        <w:tc>
          <w:tcPr>
            <w:tcW w:w="1284" w:type="dxa"/>
          </w:tcPr>
          <w:p w14:paraId="660259D4" w14:textId="3C0B4E61" w:rsidR="00DD134F" w:rsidRPr="005F6621" w:rsidRDefault="00DD134F" w:rsidP="00DD134F">
            <w:pPr>
              <w:pStyle w:val="a1"/>
              <w:rPr>
                <w:lang w:eastAsia="zh-TW"/>
              </w:rPr>
            </w:pPr>
            <w:r w:rsidRPr="00F96ACA">
              <w:rPr>
                <w:rFonts w:hint="eastAsia"/>
              </w:rPr>
              <w:t>O</w:t>
            </w:r>
            <w:r w:rsidRPr="00F96ACA">
              <w:t>utput</w:t>
            </w:r>
          </w:p>
        </w:tc>
        <w:tc>
          <w:tcPr>
            <w:tcW w:w="2964" w:type="dxa"/>
          </w:tcPr>
          <w:p w14:paraId="033D12E1" w14:textId="29FA75C1" w:rsidR="00DD134F" w:rsidRPr="006E6FDF" w:rsidRDefault="00DD134F" w:rsidP="00DD134F">
            <w:pPr>
              <w:pStyle w:val="a1"/>
            </w:pPr>
            <w:r w:rsidRPr="00B81311">
              <w:t>VIFO_Curvature4DisableWarning_flg</w:t>
            </w:r>
          </w:p>
        </w:tc>
        <w:tc>
          <w:tcPr>
            <w:tcW w:w="5381" w:type="dxa"/>
          </w:tcPr>
          <w:p w14:paraId="5909F4B0" w14:textId="5AD02437" w:rsidR="00DD134F" w:rsidRPr="007B61A3" w:rsidRDefault="00DD134F" w:rsidP="00DD134F">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637B0EAE" w14:textId="6B6ECD80" w:rsidR="00CA2D5E" w:rsidRPr="00486FC1" w:rsidRDefault="00CA2D5E">
      <w:pPr>
        <w:pStyle w:val="a1"/>
        <w:rPr>
          <w:lang w:eastAsia="zh-TW"/>
        </w:rPr>
      </w:pPr>
    </w:p>
    <w:sectPr w:rsidR="00CA2D5E" w:rsidRPr="00486FC1" w:rsidSect="00EC0229">
      <w:headerReference w:type="default" r:id="rId56"/>
      <w:footerReference w:type="default" r:id="rId57"/>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2B198" w14:textId="77777777" w:rsidR="00A567E2" w:rsidRDefault="00A567E2">
      <w:r>
        <w:separator/>
      </w:r>
    </w:p>
  </w:endnote>
  <w:endnote w:type="continuationSeparator" w:id="0">
    <w:p w14:paraId="1B48C110" w14:textId="77777777" w:rsidR="00A567E2" w:rsidRDefault="00A567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CE539A14-9531-4E6F-B039-11E2CA2D137D}"/>
    <w:embedBold r:id="rId2" w:subsetted="1" w:fontKey="{7952260F-2681-41CF-AB93-F42F8EC8C02E}"/>
    <w:embedItalic r:id="rId3" w:subsetted="1" w:fontKey="{F8A481D4-460D-428A-8F8D-EDDBB920BFD3}"/>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embedBold r:id="rId4" w:subsetted="1" w:fontKey="{8CA43D38-2FB1-4B14-94B3-91D3239326C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5" w:subsetted="1" w:fontKey="{0354D4B0-430F-4F0E-A46A-F6382E4534A2}"/>
  </w:font>
  <w:font w:name="Cambria Math">
    <w:panose1 w:val="02040503050406030204"/>
    <w:charset w:val="00"/>
    <w:family w:val="roman"/>
    <w:pitch w:val="variable"/>
    <w:sig w:usb0="E00006FF" w:usb1="420024FF" w:usb2="02000000" w:usb3="00000000" w:csb0="0000019F" w:csb1="00000000"/>
    <w:embedRegular r:id="rId6" w:fontKey="{00D02F9B-16D9-48DB-AC68-279AED9FB1E4}"/>
    <w:embedBold r:id="rId7" w:fontKey="{E341FFDD-D1AE-4D68-8DEF-FFE4B04C5C24}"/>
    <w:embedItalic r:id="rId8" w:fontKey="{93E2777D-F14D-4374-BB97-F5EDEF0F2C33}"/>
  </w:font>
  <w:font w:name="MS Gothic">
    <w:altName w:val="ＭＳ ゴシック"/>
    <w:panose1 w:val="020B0609070205080204"/>
    <w:charset w:val="80"/>
    <w:family w:val="modern"/>
    <w:pitch w:val="fixed"/>
    <w:sig w:usb0="E00002FF" w:usb1="6AC7FDFB" w:usb2="08000012" w:usb3="00000000" w:csb0="0002009F" w:csb1="00000000"/>
    <w:embedRegular r:id="rId9" w:subsetted="1" w:fontKey="{56C9B07B-7303-4715-9428-98F96F3611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0F195" w14:textId="78240947" w:rsidR="000A2D82" w:rsidRDefault="000A2D82"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BDAB9" w14:textId="77777777" w:rsidR="000A2D82" w:rsidRDefault="000A2D82" w:rsidP="005148E4">
    <w:pPr>
      <w:pStyle w:val="a9"/>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0A2D82" w14:paraId="4FE6D91F" w14:textId="77777777" w:rsidTr="00A41A2D">
      <w:trPr>
        <w:cantSplit/>
      </w:trPr>
      <w:tc>
        <w:tcPr>
          <w:tcW w:w="8349" w:type="dxa"/>
          <w:gridSpan w:val="2"/>
        </w:tcPr>
        <w:p w14:paraId="0072D1CA" w14:textId="77777777" w:rsidR="000A2D82" w:rsidRDefault="000A2D82" w:rsidP="00A41A2D">
          <w:pPr>
            <w:pStyle w:val="a9"/>
          </w:pPr>
          <w:r>
            <w:rPr>
              <w:noProof/>
              <w:lang w:val="en-US" w:eastAsia="zh-TW"/>
            </w:rPr>
            <w:drawing>
              <wp:inline distT="0" distB="0" distL="0" distR="0" wp14:anchorId="7F87AB79" wp14:editId="12CA3DCA">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0A2D82" w14:paraId="0D17BFDA" w14:textId="77777777" w:rsidTr="00A41A2D">
      <w:tc>
        <w:tcPr>
          <w:tcW w:w="4307" w:type="dxa"/>
        </w:tcPr>
        <w:p w14:paraId="66245094" w14:textId="39E2FCC2" w:rsidR="000A2D82" w:rsidRDefault="000A2D82" w:rsidP="00A41A2D">
          <w:pPr>
            <w:pStyle w:val="a9"/>
          </w:pPr>
          <w:r>
            <w:fldChar w:fldCharType="begin"/>
          </w:r>
          <w:r>
            <w:instrText xml:space="preserve"> DOCPROPERTY "Date completed"  \@ "d MMMM yyyy" \* MERGEFORMAT</w:instrText>
          </w:r>
          <w:r>
            <w:fldChar w:fldCharType="separate"/>
          </w:r>
          <w:r>
            <w:t>23 April 2012</w:t>
          </w:r>
          <w:r>
            <w:fldChar w:fldCharType="end"/>
          </w:r>
        </w:p>
        <w:p w14:paraId="1A342CAA" w14:textId="3B04AB1A" w:rsidR="000A2D82" w:rsidRDefault="000A2D82" w:rsidP="00A41A2D">
          <w:pPr>
            <w:pStyle w:val="a9"/>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5EA222A3" w14:textId="77777777" w:rsidR="000A2D82" w:rsidRDefault="000A2D82" w:rsidP="00A41A2D">
          <w:pPr>
            <w:pStyle w:val="a9"/>
            <w:jc w:val="right"/>
          </w:pPr>
          <w:r>
            <w:t xml:space="preserve">Page </w:t>
          </w:r>
          <w:r>
            <w:fldChar w:fldCharType="begin"/>
          </w:r>
          <w:r>
            <w:instrText xml:space="preserve"> PAGE  \* MERGEFORMAT </w:instrText>
          </w:r>
          <w:r>
            <w:fldChar w:fldCharType="separate"/>
          </w:r>
          <w:r>
            <w:rPr>
              <w:noProof/>
            </w:rPr>
            <w:t>5</w:t>
          </w:r>
          <w:r>
            <w:fldChar w:fldCharType="end"/>
          </w:r>
        </w:p>
      </w:tc>
    </w:tr>
  </w:tbl>
  <w:p w14:paraId="6327D29A" w14:textId="77777777" w:rsidR="000A2D82" w:rsidRPr="005148E4" w:rsidRDefault="000A2D82" w:rsidP="005148E4">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0A2D82" w14:paraId="2B968391" w14:textId="77777777" w:rsidTr="00AD4CAB">
      <w:tc>
        <w:tcPr>
          <w:tcW w:w="4275" w:type="dxa"/>
        </w:tcPr>
        <w:p w14:paraId="5F4B664D" w14:textId="3EEA1F18" w:rsidR="000A2D82" w:rsidRPr="00AD4CAB" w:rsidRDefault="000A2D82">
          <w:pPr>
            <w:pStyle w:val="a9"/>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2022/09/05</w:t>
          </w:r>
          <w:r w:rsidRPr="00AD4CAB">
            <w:rPr>
              <w:sz w:val="20"/>
              <w:szCs w:val="20"/>
            </w:rPr>
            <w:fldChar w:fldCharType="end"/>
          </w:r>
          <w:r w:rsidRPr="00AD4CAB">
            <w:rPr>
              <w:sz w:val="20"/>
              <w:szCs w:val="20"/>
            </w:rPr>
            <w:tab/>
          </w:r>
        </w:p>
      </w:tc>
      <w:tc>
        <w:tcPr>
          <w:tcW w:w="5364" w:type="dxa"/>
        </w:tcPr>
        <w:p w14:paraId="6AA08837" w14:textId="77777777" w:rsidR="000A2D82" w:rsidRPr="00AD4CAB" w:rsidRDefault="000A2D82" w:rsidP="00427B09">
          <w:pPr>
            <w:pStyle w:val="a9"/>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0A2D82" w:rsidRDefault="000A2D8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F52EA1" w14:textId="77777777" w:rsidR="00A567E2" w:rsidRDefault="00A567E2">
      <w:r>
        <w:separator/>
      </w:r>
    </w:p>
  </w:footnote>
  <w:footnote w:type="continuationSeparator" w:id="0">
    <w:p w14:paraId="120812A5" w14:textId="77777777" w:rsidR="00A567E2" w:rsidRDefault="00A567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F15F0" w14:textId="27DFAE37" w:rsidR="000A2D82" w:rsidRPr="00604FDA" w:rsidRDefault="000A2D82"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4384" behindDoc="1" locked="0" layoutInCell="1" allowOverlap="1" wp14:anchorId="1A7376C6" wp14:editId="00205098">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sidRPr="00604FDA">
      <w:rPr>
        <w:rFonts w:hAnsi="微軟正黑體" w:cstheme="minorHAnsi"/>
        <w:sz w:val="20"/>
        <w:szCs w:val="20"/>
      </w:rPr>
      <w:t>FPD-</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3535C91" w14:textId="267C2428" w:rsidR="000A2D82" w:rsidRPr="00604FDA" w:rsidRDefault="000A2D82"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bCs w:val="0"/>
        <w:sz w:val="20"/>
        <w:szCs w:val="20"/>
        <w:lang w:val="en-US" w:eastAsia="zh-TW"/>
      </w:rPr>
      <w:t>0</w:t>
    </w:r>
  </w:p>
  <w:p w14:paraId="4BE1FEC7" w14:textId="6454E35D" w:rsidR="000A2D82" w:rsidRPr="00604FDA" w:rsidRDefault="000A2D82"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2022/0</w:t>
    </w:r>
    <w:r w:rsidRPr="00604FDA">
      <w:rPr>
        <w:rFonts w:hAnsi="微軟正黑體" w:cs="Times New Roman"/>
        <w:bCs w:val="0"/>
        <w:sz w:val="20"/>
        <w:szCs w:val="20"/>
        <w:lang w:val="en-US" w:eastAsia="zh-TW"/>
      </w:rPr>
      <w:t>8</w:t>
    </w:r>
    <w:r w:rsidRPr="00604FDA">
      <w:rPr>
        <w:rFonts w:hAnsi="微軟正黑體" w:cs="Times New Roman"/>
        <w:bCs w:val="0"/>
        <w:sz w:val="20"/>
        <w:szCs w:val="20"/>
        <w:lang w:val="en-US" w:eastAsia="fr-FR"/>
      </w:rPr>
      <w:t>/</w:t>
    </w:r>
    <w:r w:rsidRPr="00604FDA">
      <w:rPr>
        <w:rFonts w:hAnsi="微軟正黑體" w:cs="Times New Roman"/>
        <w:bCs w:val="0"/>
        <w:sz w:val="20"/>
        <w:szCs w:val="20"/>
        <w:lang w:val="en-US" w:eastAsia="zh-TW"/>
      </w:rPr>
      <w:t>10</w:t>
    </w:r>
    <w:r w:rsidRPr="00604FDA">
      <w:rPr>
        <w:rFonts w:hAnsi="微軟正黑體" w:cstheme="minorHAnsi"/>
        <w:bCs w:val="0"/>
        <w:sz w:val="20"/>
        <w:szCs w:val="20"/>
        <w:lang w:val="en-US" w:eastAsia="fr-FR"/>
      </w:rPr>
      <w:t xml:space="preserve"> </w:t>
    </w:r>
  </w:p>
  <w:p w14:paraId="77580B56" w14:textId="784A106D" w:rsidR="000A2D82" w:rsidRPr="00427B09" w:rsidRDefault="000A2D82" w:rsidP="001E603A">
    <w:pPr>
      <w:pStyle w:val="ab"/>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0A2D82" w14:paraId="5271F27B" w14:textId="77777777" w:rsidTr="00A41A2D">
      <w:tc>
        <w:tcPr>
          <w:tcW w:w="4573" w:type="dxa"/>
        </w:tcPr>
        <w:p w14:paraId="3DA2D29B" w14:textId="5BE2886A" w:rsidR="000A2D82" w:rsidRDefault="000A2D82" w:rsidP="00A41A2D">
          <w:pPr>
            <w:pStyle w:val="ab"/>
          </w:pPr>
          <w:r>
            <w:fldChar w:fldCharType="begin"/>
          </w:r>
          <w:r>
            <w:instrText xml:space="preserve"> DOCPROPERTY "RD Number"  \* MERGEFORMAT </w:instrText>
          </w:r>
          <w:r>
            <w:fldChar w:fldCharType="separate"/>
          </w:r>
          <w:r>
            <w:t>RD 12/253001.1</w:t>
          </w:r>
          <w:r>
            <w:fldChar w:fldCharType="end"/>
          </w:r>
        </w:p>
        <w:p w14:paraId="2A764B7E" w14:textId="1874456E" w:rsidR="000A2D82" w:rsidRDefault="000A2D82" w:rsidP="00A41A2D">
          <w:pPr>
            <w:pStyle w:val="ab"/>
          </w:pPr>
          <w:r>
            <w:fldChar w:fldCharType="begin"/>
          </w:r>
          <w:r>
            <w:instrText xml:space="preserve"> DOCPROPERTY "Classification"  \* MERGEFORMAT </w:instrText>
          </w:r>
          <w:r>
            <w:fldChar w:fldCharType="separate"/>
          </w:r>
          <w:r>
            <w:t>Client Confidential</w:t>
          </w:r>
          <w:r>
            <w:fldChar w:fldCharType="end"/>
          </w:r>
        </w:p>
        <w:p w14:paraId="173AE9AE" w14:textId="52B2AEE8" w:rsidR="000A2D82" w:rsidRDefault="000A2D82" w:rsidP="00A41A2D">
          <w:pPr>
            <w:pStyle w:val="ab"/>
          </w:pPr>
          <w:r>
            <w:fldChar w:fldCharType="begin"/>
          </w:r>
          <w:r>
            <w:instrText xml:space="preserve"> DOCPROPERTY "Client"  \* MERGEFORMAT </w:instrText>
          </w:r>
          <w:r>
            <w:fldChar w:fldCharType="separate"/>
          </w:r>
          <w:r>
            <w:t>HAITEC</w:t>
          </w:r>
          <w:r>
            <w:fldChar w:fldCharType="end"/>
          </w:r>
        </w:p>
        <w:p w14:paraId="4A2387EF" w14:textId="77777777" w:rsidR="000A2D82" w:rsidRDefault="000A2D82" w:rsidP="00A41A2D">
          <w:pPr>
            <w:rPr>
              <w:sz w:val="16"/>
            </w:rPr>
          </w:pPr>
        </w:p>
        <w:p w14:paraId="5022BFDA" w14:textId="77777777" w:rsidR="000A2D82" w:rsidRDefault="000A2D82" w:rsidP="00A41A2D">
          <w:pPr>
            <w:pStyle w:val="Frontpagetext"/>
            <w:spacing w:line="240" w:lineRule="auto"/>
            <w:rPr>
              <w:rFonts w:cs="Arial"/>
              <w:bCs/>
              <w:szCs w:val="32"/>
            </w:rPr>
          </w:pPr>
        </w:p>
      </w:tc>
      <w:tc>
        <w:tcPr>
          <w:tcW w:w="4988" w:type="dxa"/>
        </w:tcPr>
        <w:p w14:paraId="6026FAD7" w14:textId="77777777" w:rsidR="000A2D82" w:rsidRDefault="000A2D82" w:rsidP="00A41A2D">
          <w:pPr>
            <w:pStyle w:val="ab"/>
            <w:jc w:val="right"/>
            <w:rPr>
              <w:sz w:val="52"/>
            </w:rPr>
          </w:pPr>
          <w:r>
            <w:rPr>
              <w:noProof/>
              <w:sz w:val="52"/>
              <w:lang w:val="en-US" w:eastAsia="zh-TW"/>
            </w:rPr>
            <w:drawing>
              <wp:inline distT="0" distB="0" distL="0" distR="0" wp14:anchorId="224A3798" wp14:editId="144393BE">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7870337E" w14:textId="77777777" w:rsidR="000A2D82" w:rsidRDefault="000A2D82" w:rsidP="00FB351A">
    <w:pPr>
      <w:pStyle w:val="ab"/>
    </w:pPr>
  </w:p>
  <w:p w14:paraId="03746EAD" w14:textId="77777777" w:rsidR="000A2D82" w:rsidRPr="00FB351A" w:rsidRDefault="000A2D82" w:rsidP="00FB351A">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77777777" w:rsidR="000A2D82" w:rsidRPr="00604FDA" w:rsidRDefault="000A2D82"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sidRPr="00604FDA">
      <w:rPr>
        <w:rFonts w:hAnsi="微軟正黑體" w:cstheme="minorHAnsi"/>
        <w:sz w:val="20"/>
        <w:szCs w:val="20"/>
      </w:rPr>
      <w:t>FPD-</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0DABCA2B" w:rsidR="000A2D82" w:rsidRPr="00604FDA" w:rsidRDefault="000A2D82"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bCs w:val="0"/>
        <w:sz w:val="20"/>
        <w:szCs w:val="20"/>
        <w:lang w:val="en-US" w:eastAsia="zh-TW"/>
      </w:rPr>
      <w:t>0</w:t>
    </w:r>
  </w:p>
  <w:p w14:paraId="038FE030" w14:textId="26047748" w:rsidR="000A2D82" w:rsidRDefault="000A2D82" w:rsidP="00604FDA">
    <w:pPr>
      <w:pStyle w:val="ab"/>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2022/0</w:t>
    </w:r>
    <w:r w:rsidRPr="00604FDA">
      <w:rPr>
        <w:rFonts w:hAnsi="微軟正黑體" w:cs="Times New Roman"/>
        <w:bCs w:val="0"/>
        <w:sz w:val="20"/>
        <w:szCs w:val="20"/>
        <w:lang w:val="en-US" w:eastAsia="zh-TW"/>
      </w:rPr>
      <w:t>8</w:t>
    </w:r>
    <w:r w:rsidRPr="00604FDA">
      <w:rPr>
        <w:rFonts w:hAnsi="微軟正黑體" w:cs="Times New Roman"/>
        <w:bCs w:val="0"/>
        <w:sz w:val="20"/>
        <w:szCs w:val="20"/>
        <w:lang w:val="en-US" w:eastAsia="fr-FR"/>
      </w:rPr>
      <w:t>/</w:t>
    </w:r>
    <w:r w:rsidRPr="00604FDA">
      <w:rPr>
        <w:rFonts w:hAnsi="微軟正黑體" w:cs="Times New Roman"/>
        <w:bCs w:val="0"/>
        <w:sz w:val="20"/>
        <w:szCs w:val="20"/>
        <w:lang w:val="en-US" w:eastAsia="zh-TW"/>
      </w:rPr>
      <w:t>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1"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15"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4"/>
  </w:num>
  <w:num w:numId="2">
    <w:abstractNumId w:val="6"/>
  </w:num>
  <w:num w:numId="3">
    <w:abstractNumId w:val="15"/>
  </w:num>
  <w:num w:numId="4">
    <w:abstractNumId w:val="13"/>
  </w:num>
  <w:num w:numId="5">
    <w:abstractNumId w:val="10"/>
  </w:num>
  <w:num w:numId="6">
    <w:abstractNumId w:val="1"/>
  </w:num>
  <w:num w:numId="7">
    <w:abstractNumId w:val="16"/>
  </w:num>
  <w:num w:numId="8">
    <w:abstractNumId w:val="2"/>
  </w:num>
  <w:num w:numId="9">
    <w:abstractNumId w:val="7"/>
  </w:num>
  <w:num w:numId="10">
    <w:abstractNumId w:val="8"/>
  </w:num>
  <w:num w:numId="11">
    <w:abstractNumId w:val="9"/>
  </w:num>
  <w:num w:numId="12">
    <w:abstractNumId w:val="11"/>
  </w:num>
  <w:num w:numId="13">
    <w:abstractNumId w:val="3"/>
  </w:num>
  <w:num w:numId="14">
    <w:abstractNumId w:val="4"/>
  </w:num>
  <w:num w:numId="15">
    <w:abstractNumId w:val="0"/>
  </w:num>
  <w:num w:numId="16">
    <w:abstractNumId w:val="5"/>
  </w:num>
  <w:num w:numId="17">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64E6"/>
    <w:rsid w:val="00036678"/>
    <w:rsid w:val="00037083"/>
    <w:rsid w:val="00037150"/>
    <w:rsid w:val="00037B50"/>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C346F"/>
    <w:rsid w:val="000C34F2"/>
    <w:rsid w:val="000C4D24"/>
    <w:rsid w:val="000C5F51"/>
    <w:rsid w:val="000C602C"/>
    <w:rsid w:val="000C644B"/>
    <w:rsid w:val="000C69EB"/>
    <w:rsid w:val="000C6A41"/>
    <w:rsid w:val="000C6C83"/>
    <w:rsid w:val="000C7D6C"/>
    <w:rsid w:val="000D0013"/>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FDD"/>
    <w:rsid w:val="001239D7"/>
    <w:rsid w:val="00123C9A"/>
    <w:rsid w:val="0012455E"/>
    <w:rsid w:val="00125448"/>
    <w:rsid w:val="00126634"/>
    <w:rsid w:val="00127EE4"/>
    <w:rsid w:val="001313D9"/>
    <w:rsid w:val="001317FD"/>
    <w:rsid w:val="00132707"/>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629E"/>
    <w:rsid w:val="00157467"/>
    <w:rsid w:val="00157C7C"/>
    <w:rsid w:val="00160D37"/>
    <w:rsid w:val="00160EFD"/>
    <w:rsid w:val="00161C9E"/>
    <w:rsid w:val="001626F7"/>
    <w:rsid w:val="00162946"/>
    <w:rsid w:val="00162CC3"/>
    <w:rsid w:val="00162DC5"/>
    <w:rsid w:val="001634D5"/>
    <w:rsid w:val="001648FA"/>
    <w:rsid w:val="00165FCB"/>
    <w:rsid w:val="00172A24"/>
    <w:rsid w:val="00173444"/>
    <w:rsid w:val="001734DA"/>
    <w:rsid w:val="001759C1"/>
    <w:rsid w:val="00175F3C"/>
    <w:rsid w:val="00176057"/>
    <w:rsid w:val="00176445"/>
    <w:rsid w:val="00176AA3"/>
    <w:rsid w:val="0017702C"/>
    <w:rsid w:val="0017731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BA1"/>
    <w:rsid w:val="001C2A8A"/>
    <w:rsid w:val="001C2FB2"/>
    <w:rsid w:val="001C3163"/>
    <w:rsid w:val="001C3B92"/>
    <w:rsid w:val="001C466D"/>
    <w:rsid w:val="001C677E"/>
    <w:rsid w:val="001C70D8"/>
    <w:rsid w:val="001C7F95"/>
    <w:rsid w:val="001D0CDD"/>
    <w:rsid w:val="001D104C"/>
    <w:rsid w:val="001D1593"/>
    <w:rsid w:val="001D2565"/>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6236"/>
    <w:rsid w:val="00217D3B"/>
    <w:rsid w:val="00221208"/>
    <w:rsid w:val="0022126D"/>
    <w:rsid w:val="00222540"/>
    <w:rsid w:val="00223C0E"/>
    <w:rsid w:val="00223ED9"/>
    <w:rsid w:val="00224452"/>
    <w:rsid w:val="00224B03"/>
    <w:rsid w:val="00225617"/>
    <w:rsid w:val="002318AC"/>
    <w:rsid w:val="00232062"/>
    <w:rsid w:val="00232A36"/>
    <w:rsid w:val="00232C4B"/>
    <w:rsid w:val="002349BB"/>
    <w:rsid w:val="00234B8C"/>
    <w:rsid w:val="00234F7F"/>
    <w:rsid w:val="00235A3A"/>
    <w:rsid w:val="00235A5C"/>
    <w:rsid w:val="00235B3C"/>
    <w:rsid w:val="00240A2E"/>
    <w:rsid w:val="00241AF1"/>
    <w:rsid w:val="0024206E"/>
    <w:rsid w:val="00243929"/>
    <w:rsid w:val="002453F4"/>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D32"/>
    <w:rsid w:val="002637E1"/>
    <w:rsid w:val="00264467"/>
    <w:rsid w:val="00264D0B"/>
    <w:rsid w:val="0026569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B0B01"/>
    <w:rsid w:val="002B0EEB"/>
    <w:rsid w:val="002B1A83"/>
    <w:rsid w:val="002B29E0"/>
    <w:rsid w:val="002B4A7F"/>
    <w:rsid w:val="002B573E"/>
    <w:rsid w:val="002B5B24"/>
    <w:rsid w:val="002B65D7"/>
    <w:rsid w:val="002B6B3B"/>
    <w:rsid w:val="002B6F9E"/>
    <w:rsid w:val="002C18E3"/>
    <w:rsid w:val="002C1C23"/>
    <w:rsid w:val="002C1F86"/>
    <w:rsid w:val="002C2DAC"/>
    <w:rsid w:val="002C3608"/>
    <w:rsid w:val="002C40A6"/>
    <w:rsid w:val="002C49E5"/>
    <w:rsid w:val="002C66F1"/>
    <w:rsid w:val="002C6A48"/>
    <w:rsid w:val="002C6F49"/>
    <w:rsid w:val="002C7A69"/>
    <w:rsid w:val="002C7FDA"/>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B6F"/>
    <w:rsid w:val="00336767"/>
    <w:rsid w:val="003368F2"/>
    <w:rsid w:val="00336A3F"/>
    <w:rsid w:val="0033719E"/>
    <w:rsid w:val="00337913"/>
    <w:rsid w:val="00337E53"/>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C27"/>
    <w:rsid w:val="003C1EB5"/>
    <w:rsid w:val="003C3A53"/>
    <w:rsid w:val="003C3AA0"/>
    <w:rsid w:val="003C46FD"/>
    <w:rsid w:val="003C4EC5"/>
    <w:rsid w:val="003C580C"/>
    <w:rsid w:val="003C65C5"/>
    <w:rsid w:val="003C696E"/>
    <w:rsid w:val="003C7DD2"/>
    <w:rsid w:val="003D0436"/>
    <w:rsid w:val="003D1257"/>
    <w:rsid w:val="003D1AAE"/>
    <w:rsid w:val="003D2CDC"/>
    <w:rsid w:val="003D3844"/>
    <w:rsid w:val="003D4594"/>
    <w:rsid w:val="003D7687"/>
    <w:rsid w:val="003D7941"/>
    <w:rsid w:val="003E2520"/>
    <w:rsid w:val="003E473F"/>
    <w:rsid w:val="003F13A4"/>
    <w:rsid w:val="003F1694"/>
    <w:rsid w:val="003F2884"/>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2623"/>
    <w:rsid w:val="00423D1A"/>
    <w:rsid w:val="00423DCF"/>
    <w:rsid w:val="00426C63"/>
    <w:rsid w:val="004275FE"/>
    <w:rsid w:val="00427B09"/>
    <w:rsid w:val="004306B9"/>
    <w:rsid w:val="00431395"/>
    <w:rsid w:val="004315A2"/>
    <w:rsid w:val="00431749"/>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A2C"/>
    <w:rsid w:val="00452F73"/>
    <w:rsid w:val="004540C5"/>
    <w:rsid w:val="00454B61"/>
    <w:rsid w:val="00455923"/>
    <w:rsid w:val="00456803"/>
    <w:rsid w:val="004568D9"/>
    <w:rsid w:val="00457BAB"/>
    <w:rsid w:val="004605F4"/>
    <w:rsid w:val="00460DB4"/>
    <w:rsid w:val="00461891"/>
    <w:rsid w:val="00461CF5"/>
    <w:rsid w:val="004633C2"/>
    <w:rsid w:val="00464130"/>
    <w:rsid w:val="00464330"/>
    <w:rsid w:val="004648E8"/>
    <w:rsid w:val="0046574C"/>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868"/>
    <w:rsid w:val="004F13AF"/>
    <w:rsid w:val="004F1AC4"/>
    <w:rsid w:val="004F1AC7"/>
    <w:rsid w:val="004F3699"/>
    <w:rsid w:val="004F4E04"/>
    <w:rsid w:val="004F532D"/>
    <w:rsid w:val="004F658D"/>
    <w:rsid w:val="004F685D"/>
    <w:rsid w:val="004F770A"/>
    <w:rsid w:val="004F7A79"/>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4448"/>
    <w:rsid w:val="005354E5"/>
    <w:rsid w:val="0054122E"/>
    <w:rsid w:val="00543698"/>
    <w:rsid w:val="0054482C"/>
    <w:rsid w:val="00544AEA"/>
    <w:rsid w:val="00544AF3"/>
    <w:rsid w:val="00545385"/>
    <w:rsid w:val="00545BA0"/>
    <w:rsid w:val="00546C14"/>
    <w:rsid w:val="00547B9E"/>
    <w:rsid w:val="00551551"/>
    <w:rsid w:val="0055174B"/>
    <w:rsid w:val="00551FFE"/>
    <w:rsid w:val="00552DD5"/>
    <w:rsid w:val="005537BC"/>
    <w:rsid w:val="00554450"/>
    <w:rsid w:val="005549B3"/>
    <w:rsid w:val="00556211"/>
    <w:rsid w:val="0056203B"/>
    <w:rsid w:val="0056357D"/>
    <w:rsid w:val="0056361A"/>
    <w:rsid w:val="005642B7"/>
    <w:rsid w:val="00564C79"/>
    <w:rsid w:val="00566CE4"/>
    <w:rsid w:val="00571ABF"/>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33C9"/>
    <w:rsid w:val="005B3678"/>
    <w:rsid w:val="005B4434"/>
    <w:rsid w:val="005B567D"/>
    <w:rsid w:val="005B64D6"/>
    <w:rsid w:val="005B666B"/>
    <w:rsid w:val="005B70A3"/>
    <w:rsid w:val="005B70AA"/>
    <w:rsid w:val="005B7B41"/>
    <w:rsid w:val="005B7F31"/>
    <w:rsid w:val="005C1EBE"/>
    <w:rsid w:val="005C3122"/>
    <w:rsid w:val="005C423C"/>
    <w:rsid w:val="005C442A"/>
    <w:rsid w:val="005C4562"/>
    <w:rsid w:val="005C4CE8"/>
    <w:rsid w:val="005C509D"/>
    <w:rsid w:val="005C62FB"/>
    <w:rsid w:val="005C6FA5"/>
    <w:rsid w:val="005D27BF"/>
    <w:rsid w:val="005D3974"/>
    <w:rsid w:val="005D3B9B"/>
    <w:rsid w:val="005D4C09"/>
    <w:rsid w:val="005D5F66"/>
    <w:rsid w:val="005D72D6"/>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EC1"/>
    <w:rsid w:val="00613244"/>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E3C"/>
    <w:rsid w:val="0064203F"/>
    <w:rsid w:val="0064209D"/>
    <w:rsid w:val="0064263B"/>
    <w:rsid w:val="00642CFA"/>
    <w:rsid w:val="0064396F"/>
    <w:rsid w:val="00643E28"/>
    <w:rsid w:val="00644D7C"/>
    <w:rsid w:val="006451B2"/>
    <w:rsid w:val="00646A01"/>
    <w:rsid w:val="00647389"/>
    <w:rsid w:val="00647790"/>
    <w:rsid w:val="00650AAD"/>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72AB"/>
    <w:rsid w:val="006A0A21"/>
    <w:rsid w:val="006A33E0"/>
    <w:rsid w:val="006A3C02"/>
    <w:rsid w:val="006A4D39"/>
    <w:rsid w:val="006A51B4"/>
    <w:rsid w:val="006A5F3E"/>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7DF"/>
    <w:rsid w:val="006D2D25"/>
    <w:rsid w:val="006D2ED9"/>
    <w:rsid w:val="006D3A27"/>
    <w:rsid w:val="006D6188"/>
    <w:rsid w:val="006D68AA"/>
    <w:rsid w:val="006D78EB"/>
    <w:rsid w:val="006D792E"/>
    <w:rsid w:val="006E178C"/>
    <w:rsid w:val="006E1A20"/>
    <w:rsid w:val="006E29E9"/>
    <w:rsid w:val="006E3204"/>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663"/>
    <w:rsid w:val="00757DC8"/>
    <w:rsid w:val="00760277"/>
    <w:rsid w:val="007605FF"/>
    <w:rsid w:val="00760976"/>
    <w:rsid w:val="0076376E"/>
    <w:rsid w:val="0076412D"/>
    <w:rsid w:val="007652FD"/>
    <w:rsid w:val="00766F30"/>
    <w:rsid w:val="00770F6E"/>
    <w:rsid w:val="0077195D"/>
    <w:rsid w:val="00772C0E"/>
    <w:rsid w:val="00773AA8"/>
    <w:rsid w:val="007745CE"/>
    <w:rsid w:val="00775717"/>
    <w:rsid w:val="007757ED"/>
    <w:rsid w:val="007759A4"/>
    <w:rsid w:val="00775BAC"/>
    <w:rsid w:val="0077630A"/>
    <w:rsid w:val="007767E3"/>
    <w:rsid w:val="00780082"/>
    <w:rsid w:val="00780129"/>
    <w:rsid w:val="0078054D"/>
    <w:rsid w:val="00780F41"/>
    <w:rsid w:val="00786EF4"/>
    <w:rsid w:val="007872DE"/>
    <w:rsid w:val="0078759D"/>
    <w:rsid w:val="00790389"/>
    <w:rsid w:val="0079238F"/>
    <w:rsid w:val="00793ACB"/>
    <w:rsid w:val="00794D41"/>
    <w:rsid w:val="00794FCE"/>
    <w:rsid w:val="007955F4"/>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C0B0B"/>
    <w:rsid w:val="007C1211"/>
    <w:rsid w:val="007C1802"/>
    <w:rsid w:val="007C18A3"/>
    <w:rsid w:val="007C22B3"/>
    <w:rsid w:val="007C2E18"/>
    <w:rsid w:val="007C3756"/>
    <w:rsid w:val="007C39DB"/>
    <w:rsid w:val="007C4691"/>
    <w:rsid w:val="007C4777"/>
    <w:rsid w:val="007C5E77"/>
    <w:rsid w:val="007C6A0A"/>
    <w:rsid w:val="007C7CFF"/>
    <w:rsid w:val="007D0770"/>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120DD"/>
    <w:rsid w:val="00812D63"/>
    <w:rsid w:val="00813B97"/>
    <w:rsid w:val="00813C10"/>
    <w:rsid w:val="00814DC2"/>
    <w:rsid w:val="00814E0C"/>
    <w:rsid w:val="008159BA"/>
    <w:rsid w:val="0081724E"/>
    <w:rsid w:val="00817462"/>
    <w:rsid w:val="00817AA4"/>
    <w:rsid w:val="00817EA0"/>
    <w:rsid w:val="008211AA"/>
    <w:rsid w:val="00822318"/>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322"/>
    <w:rsid w:val="00840BCF"/>
    <w:rsid w:val="0084124C"/>
    <w:rsid w:val="00841DD1"/>
    <w:rsid w:val="008424BD"/>
    <w:rsid w:val="00842C6D"/>
    <w:rsid w:val="00843B87"/>
    <w:rsid w:val="00846B92"/>
    <w:rsid w:val="00846FA5"/>
    <w:rsid w:val="00850563"/>
    <w:rsid w:val="00850791"/>
    <w:rsid w:val="0085100E"/>
    <w:rsid w:val="0085126E"/>
    <w:rsid w:val="008513F1"/>
    <w:rsid w:val="00851769"/>
    <w:rsid w:val="00851834"/>
    <w:rsid w:val="00851E17"/>
    <w:rsid w:val="00854433"/>
    <w:rsid w:val="00854964"/>
    <w:rsid w:val="00855B98"/>
    <w:rsid w:val="00855D76"/>
    <w:rsid w:val="00860893"/>
    <w:rsid w:val="00864754"/>
    <w:rsid w:val="0086564F"/>
    <w:rsid w:val="00866BED"/>
    <w:rsid w:val="008670B9"/>
    <w:rsid w:val="00871938"/>
    <w:rsid w:val="00873176"/>
    <w:rsid w:val="00874124"/>
    <w:rsid w:val="0087590A"/>
    <w:rsid w:val="00877998"/>
    <w:rsid w:val="00877F6B"/>
    <w:rsid w:val="0088028C"/>
    <w:rsid w:val="0088457A"/>
    <w:rsid w:val="00884B0F"/>
    <w:rsid w:val="00884B1C"/>
    <w:rsid w:val="00885832"/>
    <w:rsid w:val="00885D8E"/>
    <w:rsid w:val="0088667F"/>
    <w:rsid w:val="00887DF2"/>
    <w:rsid w:val="0089092D"/>
    <w:rsid w:val="00891BE1"/>
    <w:rsid w:val="008929E8"/>
    <w:rsid w:val="00893097"/>
    <w:rsid w:val="00893A81"/>
    <w:rsid w:val="0089538A"/>
    <w:rsid w:val="0089540E"/>
    <w:rsid w:val="008955C0"/>
    <w:rsid w:val="008966B7"/>
    <w:rsid w:val="008A0931"/>
    <w:rsid w:val="008A0B8B"/>
    <w:rsid w:val="008A1234"/>
    <w:rsid w:val="008A12A0"/>
    <w:rsid w:val="008A1700"/>
    <w:rsid w:val="008A1E76"/>
    <w:rsid w:val="008A26FA"/>
    <w:rsid w:val="008A434B"/>
    <w:rsid w:val="008A6501"/>
    <w:rsid w:val="008A6761"/>
    <w:rsid w:val="008A6BAA"/>
    <w:rsid w:val="008A6C52"/>
    <w:rsid w:val="008B0240"/>
    <w:rsid w:val="008B052B"/>
    <w:rsid w:val="008B0A9C"/>
    <w:rsid w:val="008B26BE"/>
    <w:rsid w:val="008B2A75"/>
    <w:rsid w:val="008B38C2"/>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6D34"/>
    <w:rsid w:val="008D6F5B"/>
    <w:rsid w:val="008D78D8"/>
    <w:rsid w:val="008D7DE6"/>
    <w:rsid w:val="008E1920"/>
    <w:rsid w:val="008E216A"/>
    <w:rsid w:val="008E2D0D"/>
    <w:rsid w:val="008E3A0D"/>
    <w:rsid w:val="008E41F2"/>
    <w:rsid w:val="008E5190"/>
    <w:rsid w:val="008E7C40"/>
    <w:rsid w:val="008F0A76"/>
    <w:rsid w:val="008F551B"/>
    <w:rsid w:val="008F5586"/>
    <w:rsid w:val="008F5B17"/>
    <w:rsid w:val="008F657B"/>
    <w:rsid w:val="008F7ABF"/>
    <w:rsid w:val="00901F3D"/>
    <w:rsid w:val="00903684"/>
    <w:rsid w:val="00904938"/>
    <w:rsid w:val="00907624"/>
    <w:rsid w:val="00907679"/>
    <w:rsid w:val="0090769C"/>
    <w:rsid w:val="00910721"/>
    <w:rsid w:val="0091119D"/>
    <w:rsid w:val="0091198A"/>
    <w:rsid w:val="00912339"/>
    <w:rsid w:val="0091363D"/>
    <w:rsid w:val="00913926"/>
    <w:rsid w:val="009140C6"/>
    <w:rsid w:val="00915FCE"/>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50B3"/>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BDA"/>
    <w:rsid w:val="00967131"/>
    <w:rsid w:val="00967195"/>
    <w:rsid w:val="009676E2"/>
    <w:rsid w:val="00970AC9"/>
    <w:rsid w:val="00970F06"/>
    <w:rsid w:val="009748CD"/>
    <w:rsid w:val="009748DE"/>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D0D"/>
    <w:rsid w:val="00A131BC"/>
    <w:rsid w:val="00A13E8F"/>
    <w:rsid w:val="00A14BAC"/>
    <w:rsid w:val="00A1551B"/>
    <w:rsid w:val="00A16DFA"/>
    <w:rsid w:val="00A16F2F"/>
    <w:rsid w:val="00A16FBF"/>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B1"/>
    <w:rsid w:val="00A47EA4"/>
    <w:rsid w:val="00A51726"/>
    <w:rsid w:val="00A51765"/>
    <w:rsid w:val="00A523CD"/>
    <w:rsid w:val="00A52AB3"/>
    <w:rsid w:val="00A52D2D"/>
    <w:rsid w:val="00A54559"/>
    <w:rsid w:val="00A54DF9"/>
    <w:rsid w:val="00A55031"/>
    <w:rsid w:val="00A55F17"/>
    <w:rsid w:val="00A5672F"/>
    <w:rsid w:val="00A567E2"/>
    <w:rsid w:val="00A604D3"/>
    <w:rsid w:val="00A621A7"/>
    <w:rsid w:val="00A62A4D"/>
    <w:rsid w:val="00A62B31"/>
    <w:rsid w:val="00A6317F"/>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7DB9"/>
    <w:rsid w:val="00A97115"/>
    <w:rsid w:val="00A97714"/>
    <w:rsid w:val="00AA0FF9"/>
    <w:rsid w:val="00AA1911"/>
    <w:rsid w:val="00AA2B7B"/>
    <w:rsid w:val="00AA3B36"/>
    <w:rsid w:val="00AA49F2"/>
    <w:rsid w:val="00AA4EBC"/>
    <w:rsid w:val="00AA7543"/>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1D1E"/>
    <w:rsid w:val="00AC21B4"/>
    <w:rsid w:val="00AC2E93"/>
    <w:rsid w:val="00AC315E"/>
    <w:rsid w:val="00AC3380"/>
    <w:rsid w:val="00AC3F92"/>
    <w:rsid w:val="00AC4594"/>
    <w:rsid w:val="00AC4647"/>
    <w:rsid w:val="00AD03BB"/>
    <w:rsid w:val="00AD1403"/>
    <w:rsid w:val="00AD16AF"/>
    <w:rsid w:val="00AD18B4"/>
    <w:rsid w:val="00AD1B43"/>
    <w:rsid w:val="00AD2287"/>
    <w:rsid w:val="00AD22FA"/>
    <w:rsid w:val="00AD4CAB"/>
    <w:rsid w:val="00AD5AFE"/>
    <w:rsid w:val="00AD6507"/>
    <w:rsid w:val="00AD68AD"/>
    <w:rsid w:val="00AD7AED"/>
    <w:rsid w:val="00AE04C2"/>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5130"/>
    <w:rsid w:val="00B05EF0"/>
    <w:rsid w:val="00B07FFD"/>
    <w:rsid w:val="00B106B6"/>
    <w:rsid w:val="00B10AC8"/>
    <w:rsid w:val="00B11856"/>
    <w:rsid w:val="00B124F4"/>
    <w:rsid w:val="00B12C1E"/>
    <w:rsid w:val="00B135D6"/>
    <w:rsid w:val="00B14315"/>
    <w:rsid w:val="00B14834"/>
    <w:rsid w:val="00B14EE0"/>
    <w:rsid w:val="00B1556C"/>
    <w:rsid w:val="00B16E84"/>
    <w:rsid w:val="00B1769E"/>
    <w:rsid w:val="00B20CD8"/>
    <w:rsid w:val="00B22792"/>
    <w:rsid w:val="00B232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4866"/>
    <w:rsid w:val="00B35382"/>
    <w:rsid w:val="00B35527"/>
    <w:rsid w:val="00B36A8B"/>
    <w:rsid w:val="00B40368"/>
    <w:rsid w:val="00B418AA"/>
    <w:rsid w:val="00B41BCF"/>
    <w:rsid w:val="00B42FFC"/>
    <w:rsid w:val="00B43079"/>
    <w:rsid w:val="00B45D40"/>
    <w:rsid w:val="00B46952"/>
    <w:rsid w:val="00B46D63"/>
    <w:rsid w:val="00B46DEF"/>
    <w:rsid w:val="00B476BE"/>
    <w:rsid w:val="00B477A1"/>
    <w:rsid w:val="00B47D8D"/>
    <w:rsid w:val="00B47E0B"/>
    <w:rsid w:val="00B47F24"/>
    <w:rsid w:val="00B50AD3"/>
    <w:rsid w:val="00B50FE8"/>
    <w:rsid w:val="00B520F6"/>
    <w:rsid w:val="00B53AB0"/>
    <w:rsid w:val="00B55244"/>
    <w:rsid w:val="00B558FD"/>
    <w:rsid w:val="00B5594D"/>
    <w:rsid w:val="00B5626F"/>
    <w:rsid w:val="00B56DB0"/>
    <w:rsid w:val="00B60269"/>
    <w:rsid w:val="00B612B7"/>
    <w:rsid w:val="00B62549"/>
    <w:rsid w:val="00B6279F"/>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701B6"/>
    <w:rsid w:val="00C70469"/>
    <w:rsid w:val="00C705DD"/>
    <w:rsid w:val="00C70E2B"/>
    <w:rsid w:val="00C71430"/>
    <w:rsid w:val="00C7150C"/>
    <w:rsid w:val="00C71993"/>
    <w:rsid w:val="00C719D7"/>
    <w:rsid w:val="00C71C71"/>
    <w:rsid w:val="00C72AF5"/>
    <w:rsid w:val="00C72B14"/>
    <w:rsid w:val="00C737F7"/>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E15"/>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B34"/>
    <w:rsid w:val="00CF11C1"/>
    <w:rsid w:val="00CF1554"/>
    <w:rsid w:val="00CF18CF"/>
    <w:rsid w:val="00CF2610"/>
    <w:rsid w:val="00CF440D"/>
    <w:rsid w:val="00CF528A"/>
    <w:rsid w:val="00CF5ED9"/>
    <w:rsid w:val="00CF6B92"/>
    <w:rsid w:val="00CF6DED"/>
    <w:rsid w:val="00CF7D23"/>
    <w:rsid w:val="00D003E0"/>
    <w:rsid w:val="00D00841"/>
    <w:rsid w:val="00D00D56"/>
    <w:rsid w:val="00D01571"/>
    <w:rsid w:val="00D017B7"/>
    <w:rsid w:val="00D0391A"/>
    <w:rsid w:val="00D048DE"/>
    <w:rsid w:val="00D04C10"/>
    <w:rsid w:val="00D05580"/>
    <w:rsid w:val="00D0582C"/>
    <w:rsid w:val="00D05BCC"/>
    <w:rsid w:val="00D05C4A"/>
    <w:rsid w:val="00D0662D"/>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5A0"/>
    <w:rsid w:val="00D25176"/>
    <w:rsid w:val="00D255F3"/>
    <w:rsid w:val="00D26193"/>
    <w:rsid w:val="00D26561"/>
    <w:rsid w:val="00D26F70"/>
    <w:rsid w:val="00D30766"/>
    <w:rsid w:val="00D30A83"/>
    <w:rsid w:val="00D31867"/>
    <w:rsid w:val="00D33283"/>
    <w:rsid w:val="00D3394A"/>
    <w:rsid w:val="00D33A0B"/>
    <w:rsid w:val="00D33EDF"/>
    <w:rsid w:val="00D34EAA"/>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402F"/>
    <w:rsid w:val="00D6687A"/>
    <w:rsid w:val="00D668A2"/>
    <w:rsid w:val="00D6707C"/>
    <w:rsid w:val="00D678C7"/>
    <w:rsid w:val="00D70016"/>
    <w:rsid w:val="00D7003E"/>
    <w:rsid w:val="00D7030A"/>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49E"/>
    <w:rsid w:val="00E85A61"/>
    <w:rsid w:val="00E86DF9"/>
    <w:rsid w:val="00E87840"/>
    <w:rsid w:val="00E9059C"/>
    <w:rsid w:val="00E90823"/>
    <w:rsid w:val="00E910A2"/>
    <w:rsid w:val="00E922D6"/>
    <w:rsid w:val="00E93A93"/>
    <w:rsid w:val="00E948F4"/>
    <w:rsid w:val="00E9549D"/>
    <w:rsid w:val="00E95B6B"/>
    <w:rsid w:val="00E967E7"/>
    <w:rsid w:val="00E972F2"/>
    <w:rsid w:val="00E97BBC"/>
    <w:rsid w:val="00E97C34"/>
    <w:rsid w:val="00EA08A3"/>
    <w:rsid w:val="00EA135B"/>
    <w:rsid w:val="00EA239B"/>
    <w:rsid w:val="00EA4236"/>
    <w:rsid w:val="00EA4606"/>
    <w:rsid w:val="00EA49C7"/>
    <w:rsid w:val="00EA4B84"/>
    <w:rsid w:val="00EA5A94"/>
    <w:rsid w:val="00EA5BBB"/>
    <w:rsid w:val="00EA5DD1"/>
    <w:rsid w:val="00EA60D1"/>
    <w:rsid w:val="00EA6D04"/>
    <w:rsid w:val="00EA7E3C"/>
    <w:rsid w:val="00EB009C"/>
    <w:rsid w:val="00EB0134"/>
    <w:rsid w:val="00EB0D52"/>
    <w:rsid w:val="00EB19BD"/>
    <w:rsid w:val="00EB312C"/>
    <w:rsid w:val="00EB3130"/>
    <w:rsid w:val="00EB3BC0"/>
    <w:rsid w:val="00EB3D02"/>
    <w:rsid w:val="00EB3FF5"/>
    <w:rsid w:val="00EB4898"/>
    <w:rsid w:val="00EB7151"/>
    <w:rsid w:val="00EB71D1"/>
    <w:rsid w:val="00EB7FEB"/>
    <w:rsid w:val="00EC0229"/>
    <w:rsid w:val="00EC0571"/>
    <w:rsid w:val="00EC2775"/>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D4C"/>
    <w:rsid w:val="00F94681"/>
    <w:rsid w:val="00F94849"/>
    <w:rsid w:val="00F94CBD"/>
    <w:rsid w:val="00F95482"/>
    <w:rsid w:val="00F95D8B"/>
    <w:rsid w:val="00F96B1E"/>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qFormat/>
    <w:pPr>
      <w:numPr>
        <w:ilvl w:val="4"/>
      </w:numPr>
      <w:ind w:left="737"/>
      <w:outlineLvl w:val="4"/>
    </w:pPr>
    <w:rPr>
      <w:bCs/>
      <w:iCs w:val="0"/>
      <w:szCs w:val="26"/>
    </w:rPr>
  </w:style>
  <w:style w:type="paragraph" w:styleId="6">
    <w:name w:val="heading 6"/>
    <w:basedOn w:val="1"/>
    <w:next w:val="a1"/>
    <w:qFormat/>
    <w:pPr>
      <w:numPr>
        <w:ilvl w:val="5"/>
      </w:numPr>
      <w:outlineLvl w:val="5"/>
    </w:pPr>
    <w:rPr>
      <w:bCs/>
      <w:sz w:val="24"/>
      <w:szCs w:val="22"/>
    </w:rPr>
  </w:style>
  <w:style w:type="paragraph" w:styleId="7">
    <w:name w:val="heading 7"/>
    <w:basedOn w:val="a0"/>
    <w:next w:val="a1"/>
    <w:qFormat/>
    <w:pPr>
      <w:numPr>
        <w:ilvl w:val="6"/>
        <w:numId w:val="1"/>
      </w:numPr>
      <w:spacing w:before="240" w:after="60"/>
      <w:outlineLvl w:val="6"/>
    </w:pPr>
    <w:rPr>
      <w:szCs w:val="24"/>
    </w:rPr>
  </w:style>
  <w:style w:type="paragraph" w:styleId="8">
    <w:name w:val="heading 8"/>
    <w:basedOn w:val="7"/>
    <w:next w:val="a1"/>
    <w:qFormat/>
    <w:pPr>
      <w:keepNext/>
      <w:numPr>
        <w:ilvl w:val="7"/>
      </w:numPr>
      <w:spacing w:before="0" w:after="240"/>
      <w:outlineLvl w:val="7"/>
    </w:pPr>
    <w:rPr>
      <w:rFonts w:ascii="Arial" w:hAnsi="Arial"/>
      <w:iCs/>
    </w:rPr>
  </w:style>
  <w:style w:type="paragraph" w:styleId="9">
    <w:name w:val="heading 9"/>
    <w:basedOn w:val="8"/>
    <w:next w:val="a1"/>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pPr>
      <w:spacing w:line="480" w:lineRule="auto"/>
    </w:pPr>
  </w:style>
  <w:style w:type="paragraph" w:styleId="a8">
    <w:name w:val="Document Map"/>
    <w:basedOn w:val="a0"/>
    <w:semiHidden/>
    <w:pPr>
      <w:shd w:val="clear" w:color="auto" w:fill="000080"/>
    </w:pPr>
    <w:rPr>
      <w:rFonts w:ascii="Tahoma" w:hAnsi="Tahoma" w:cs="Tahoma"/>
    </w:rPr>
  </w:style>
  <w:style w:type="paragraph" w:styleId="a9">
    <w:name w:val="footer"/>
    <w:basedOn w:val="a0"/>
    <w:link w:val="aa"/>
    <w:pPr>
      <w:tabs>
        <w:tab w:val="center" w:pos="4153"/>
        <w:tab w:val="right" w:pos="8306"/>
      </w:tabs>
      <w:spacing w:before="60"/>
    </w:pPr>
    <w:rPr>
      <w:sz w:val="16"/>
    </w:rPr>
  </w:style>
  <w:style w:type="paragraph" w:styleId="ab">
    <w:name w:val="header"/>
    <w:basedOn w:val="a0"/>
    <w:link w:val="ac"/>
    <w:pPr>
      <w:tabs>
        <w:tab w:val="left" w:pos="851"/>
      </w:tabs>
    </w:pPr>
    <w:rPr>
      <w:sz w:val="16"/>
    </w:rPr>
  </w:style>
  <w:style w:type="character" w:styleId="ad">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4">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e">
    <w:name w:val="List Number"/>
    <w:basedOn w:val="a1"/>
    <w:pPr>
      <w:tabs>
        <w:tab w:val="num" w:pos="369"/>
        <w:tab w:val="num" w:pos="720"/>
      </w:tabs>
      <w:ind w:left="369" w:hanging="369"/>
    </w:pPr>
  </w:style>
  <w:style w:type="character" w:styleId="af">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0">
    <w:name w:val="Title"/>
    <w:basedOn w:val="a0"/>
    <w:next w:val="1"/>
    <w:qFormat/>
    <w:rsid w:val="00D45309"/>
    <w:pPr>
      <w:spacing w:after="240"/>
      <w:jc w:val="center"/>
    </w:pPr>
    <w:rPr>
      <w:b/>
      <w:bCs w:val="0"/>
      <w:caps/>
      <w:sz w:val="26"/>
    </w:rPr>
  </w:style>
  <w:style w:type="paragraph" w:styleId="33">
    <w:name w:val="Body Text 3"/>
    <w:basedOn w:val="a0"/>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1">
    <w:name w:val="caption"/>
    <w:basedOn w:val="a0"/>
    <w:next w:val="a1"/>
    <w:qFormat/>
    <w:rsid w:val="008A1700"/>
    <w:pPr>
      <w:spacing w:line="400" w:lineRule="exact"/>
      <w:jc w:val="center"/>
    </w:pPr>
    <w:rPr>
      <w:bCs w:val="0"/>
    </w:rPr>
  </w:style>
  <w:style w:type="paragraph" w:styleId="af2">
    <w:name w:val="Body Text Indent"/>
    <w:basedOn w:val="a0"/>
    <w:pPr>
      <w:ind w:left="850"/>
      <w:jc w:val="both"/>
    </w:pPr>
  </w:style>
  <w:style w:type="character" w:styleId="af3">
    <w:name w:val="FollowedHyperlink"/>
    <w:rPr>
      <w:color w:val="800080"/>
      <w:u w:val="single"/>
    </w:rPr>
  </w:style>
  <w:style w:type="paragraph" w:styleId="25">
    <w:name w:val="Body Text Indent 2"/>
    <w:basedOn w:val="a0"/>
    <w:pPr>
      <w:ind w:left="850"/>
    </w:pPr>
  </w:style>
  <w:style w:type="paragraph" w:customStyle="1" w:styleId="Bullet">
    <w:name w:val="Bullet"/>
    <w:basedOn w:val="a1"/>
    <w:rsid w:val="0078054D"/>
    <w:pPr>
      <w:tabs>
        <w:tab w:val="num" w:pos="720"/>
      </w:tabs>
      <w:ind w:left="720" w:hanging="720"/>
    </w:pPr>
  </w:style>
  <w:style w:type="paragraph" w:styleId="34">
    <w:name w:val="Body Text Indent 3"/>
    <w:basedOn w:val="a0"/>
    <w:rPr>
      <w:b/>
    </w:rPr>
  </w:style>
  <w:style w:type="paragraph" w:styleId="50">
    <w:name w:val="toc 5"/>
    <w:basedOn w:val="a0"/>
    <w:next w:val="a0"/>
    <w:autoRedefine/>
    <w:uiPriority w:val="39"/>
    <w:pPr>
      <w:ind w:left="880"/>
    </w:pPr>
  </w:style>
  <w:style w:type="paragraph" w:customStyle="1" w:styleId="TableData">
    <w:name w:val="TableData"/>
    <w:basedOn w:val="a0"/>
    <w:rPr>
      <w:sz w:val="20"/>
    </w:rPr>
  </w:style>
  <w:style w:type="paragraph" w:styleId="60">
    <w:name w:val="toc 6"/>
    <w:basedOn w:val="a0"/>
    <w:next w:val="a0"/>
    <w:autoRedefine/>
    <w:uiPriority w:val="39"/>
    <w:pPr>
      <w:ind w:left="1100"/>
    </w:pPr>
  </w:style>
  <w:style w:type="paragraph" w:styleId="70">
    <w:name w:val="toc 7"/>
    <w:basedOn w:val="a0"/>
    <w:next w:val="a0"/>
    <w:autoRedefine/>
    <w:uiPriority w:val="39"/>
    <w:pPr>
      <w:ind w:left="1320"/>
    </w:pPr>
  </w:style>
  <w:style w:type="paragraph" w:styleId="80">
    <w:name w:val="toc 8"/>
    <w:basedOn w:val="a0"/>
    <w:next w:val="a0"/>
    <w:autoRedefine/>
    <w:uiPriority w:val="39"/>
    <w:pPr>
      <w:ind w:left="1540"/>
    </w:pPr>
  </w:style>
  <w:style w:type="paragraph" w:styleId="90">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9"/>
    <w:pPr>
      <w:tabs>
        <w:tab w:val="clear" w:pos="8306"/>
        <w:tab w:val="right" w:pos="8080"/>
      </w:tabs>
    </w:pPr>
    <w:rPr>
      <w:sz w:val="14"/>
    </w:rPr>
  </w:style>
  <w:style w:type="paragraph" w:styleId="af4">
    <w:name w:val="Plain Text"/>
    <w:basedOn w:val="a0"/>
    <w:rPr>
      <w:rFonts w:ascii="Courier New" w:hAnsi="Courier New" w:cs="Courier New"/>
      <w:sz w:val="20"/>
      <w:szCs w:val="20"/>
    </w:rPr>
  </w:style>
  <w:style w:type="paragraph" w:customStyle="1" w:styleId="FooterConfidentialBox">
    <w:name w:val="Footer_ConfidentialBox"/>
    <w:basedOn w:val="a9"/>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5">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6">
    <w:name w:val="Balloon Text"/>
    <w:basedOn w:val="a0"/>
    <w:link w:val="af7"/>
    <w:rsid w:val="00B232B9"/>
    <w:rPr>
      <w:rFonts w:ascii="Tahoma" w:hAnsi="Tahoma" w:cs="Tahoma"/>
      <w:sz w:val="16"/>
      <w:szCs w:val="16"/>
    </w:rPr>
  </w:style>
  <w:style w:type="character" w:customStyle="1" w:styleId="af7">
    <w:name w:val="註解方塊文字 字元"/>
    <w:link w:val="af6"/>
    <w:rsid w:val="00B232B9"/>
    <w:rPr>
      <w:rFonts w:ascii="Tahoma" w:hAnsi="Tahoma" w:cs="Tahoma"/>
      <w:bCs/>
      <w:sz w:val="16"/>
      <w:szCs w:val="16"/>
      <w:lang w:eastAsia="en-US"/>
    </w:rPr>
  </w:style>
  <w:style w:type="paragraph" w:styleId="af8">
    <w:name w:val="footnote text"/>
    <w:basedOn w:val="a0"/>
    <w:link w:val="af9"/>
    <w:rsid w:val="00A54DF9"/>
    <w:pPr>
      <w:snapToGrid w:val="0"/>
    </w:pPr>
    <w:rPr>
      <w:sz w:val="20"/>
      <w:szCs w:val="20"/>
    </w:rPr>
  </w:style>
  <w:style w:type="character" w:customStyle="1" w:styleId="af9">
    <w:name w:val="註腳文字 字元"/>
    <w:link w:val="af8"/>
    <w:rsid w:val="00A54DF9"/>
    <w:rPr>
      <w:rFonts w:ascii="Arial" w:hAnsi="Arial" w:cs="Arial"/>
      <w:bCs/>
      <w:lang w:val="en-GB" w:eastAsia="en-US"/>
    </w:rPr>
  </w:style>
  <w:style w:type="character" w:styleId="afa">
    <w:name w:val="footnote reference"/>
    <w:rsid w:val="00A54DF9"/>
    <w:rPr>
      <w:vertAlign w:val="superscript"/>
    </w:rPr>
  </w:style>
  <w:style w:type="paragraph" w:styleId="afb">
    <w:name w:val="List Paragraph"/>
    <w:basedOn w:val="a0"/>
    <w:uiPriority w:val="34"/>
    <w:qFormat/>
    <w:rsid w:val="00182F3E"/>
    <w:pPr>
      <w:ind w:leftChars="200" w:left="480"/>
    </w:pPr>
  </w:style>
  <w:style w:type="character" w:customStyle="1" w:styleId="ac">
    <w:name w:val="頁首 字元"/>
    <w:basedOn w:val="a2"/>
    <w:link w:val="ab"/>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c">
    <w:name w:val="Revision"/>
    <w:hidden/>
    <w:uiPriority w:val="99"/>
    <w:semiHidden/>
    <w:rsid w:val="00AB0839"/>
    <w:rPr>
      <w:rFonts w:ascii="Arial" w:hAnsi="Arial" w:cs="Arial"/>
      <w:bCs/>
      <w:sz w:val="22"/>
      <w:szCs w:val="32"/>
      <w:lang w:val="en-GB" w:eastAsia="en-US"/>
    </w:rPr>
  </w:style>
  <w:style w:type="paragraph" w:styleId="afd">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a">
    <w:name w:val="頁尾 字元"/>
    <w:basedOn w:val="a2"/>
    <w:link w:val="a9"/>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e">
    <w:name w:val="Strong"/>
    <w:basedOn w:val="a2"/>
    <w:uiPriority w:val="22"/>
    <w:qFormat/>
    <w:rsid w:val="00A43317"/>
    <w:rPr>
      <w:b/>
      <w:bCs/>
    </w:rPr>
  </w:style>
  <w:style w:type="paragraph" w:styleId="aff">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0">
    <w:name w:val="Unresolved Mention"/>
    <w:basedOn w:val="a2"/>
    <w:uiPriority w:val="99"/>
    <w:semiHidden/>
    <w:unhideWhenUsed/>
    <w:rsid w:val="00B01829"/>
    <w:rPr>
      <w:color w:val="605E5C"/>
      <w:shd w:val="clear" w:color="auto" w:fill="E1DFDD"/>
    </w:rPr>
  </w:style>
  <w:style w:type="character" w:styleId="aff1">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2">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4F1AA0F-9D6C-48AB-B2DE-3BA96866A2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6254</TotalTime>
  <Pages>40</Pages>
  <Words>3703</Words>
  <Characters>21113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24767</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532</cp:revision>
  <cp:lastPrinted>2012-05-15T03:56:00Z</cp:lastPrinted>
  <dcterms:created xsi:type="dcterms:W3CDTF">2022-08-10T02:57:00Z</dcterms:created>
  <dcterms:modified xsi:type="dcterms:W3CDTF">2022-09-05T14:29:00Z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ies>
</file>